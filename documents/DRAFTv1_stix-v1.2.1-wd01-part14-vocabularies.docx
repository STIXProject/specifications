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A08DB0" w14:textId="77777777" w:rsidR="00C71349" w:rsidRPr="00CE06CB" w:rsidRDefault="00757BCA" w:rsidP="008C100C">
      <w:pPr>
        <w:pStyle w:val="Title"/>
        <w:rPr>
          <w:sz w:val="28"/>
          <w:szCs w:val="28"/>
        </w:rPr>
      </w:pPr>
      <w:r w:rsidRPr="00757BCA">
        <w:rPr>
          <w:sz w:val="28"/>
          <w:szCs w:val="28"/>
        </w:rPr>
        <w:t>STIX Version 1.2.1 Part 14: Vocabularies</w:t>
      </w:r>
    </w:p>
    <w:p w14:paraId="456883C9"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5594909B" w14:textId="77777777" w:rsidR="00E01912" w:rsidRDefault="00151CC4"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14:paraId="3F7C7B4D" w14:textId="77777777" w:rsidR="00D17F06" w:rsidRDefault="00D17F06" w:rsidP="00D17F06">
      <w:pPr>
        <w:pStyle w:val="Titlepageinfo"/>
      </w:pPr>
      <w:r>
        <w:t>Technical Committee:</w:t>
      </w:r>
    </w:p>
    <w:p w14:paraId="25930F84" w14:textId="77777777" w:rsidR="00D17F06" w:rsidRDefault="00492E03" w:rsidP="00D17F06">
      <w:pPr>
        <w:pStyle w:val="Titlepageinfodescription"/>
      </w:pPr>
      <w:hyperlink r:id="rId9" w:history="1">
        <w:r w:rsidR="009608FD">
          <w:rPr>
            <w:rStyle w:val="Hyperlink"/>
          </w:rPr>
          <w:t>OASIS Cyber Threat Intelligence (CTI) TC</w:t>
        </w:r>
      </w:hyperlink>
    </w:p>
    <w:p w14:paraId="15C70CED" w14:textId="77777777" w:rsidR="00D17F06" w:rsidRDefault="009608FD" w:rsidP="00D17F06">
      <w:pPr>
        <w:pStyle w:val="Titlepageinfo"/>
      </w:pPr>
      <w:r>
        <w:t>Chair</w:t>
      </w:r>
      <w:r w:rsidR="00D17F06">
        <w:t>:</w:t>
      </w:r>
    </w:p>
    <w:p w14:paraId="1047AF00" w14:textId="77777777" w:rsidR="008F61FB" w:rsidRDefault="009608FD" w:rsidP="009608FD">
      <w:pPr>
        <w:pStyle w:val="Contributor"/>
      </w:pPr>
      <w:r>
        <w:t>Richard Struse</w:t>
      </w:r>
      <w:r w:rsidR="006B65C7">
        <w:t xml:space="preserve"> (</w:t>
      </w:r>
      <w:hyperlink r:id="rId10" w:history="1">
        <w:r>
          <w:rPr>
            <w:rStyle w:val="Hyperlink"/>
          </w:rPr>
          <w:t>Richard.Struse@HQ.DHS.GOV</w:t>
        </w:r>
      </w:hyperlink>
      <w:r w:rsidR="006B65C7">
        <w:t>),</w:t>
      </w:r>
      <w:r w:rsidR="006B65C7" w:rsidRPr="00960D49">
        <w:t xml:space="preserve"> </w:t>
      </w:r>
      <w:hyperlink r:id="rId11" w:history="1">
        <w:r>
          <w:rPr>
            <w:rStyle w:val="Hyperlink"/>
          </w:rPr>
          <w:t>DHS Office of Cybersecurity and Communications (CS&amp;C)</w:t>
        </w:r>
      </w:hyperlink>
    </w:p>
    <w:p w14:paraId="291150BE" w14:textId="77777777" w:rsidR="00D17F06" w:rsidRDefault="00D17F06" w:rsidP="00D17F06">
      <w:pPr>
        <w:pStyle w:val="Titlepageinfo"/>
      </w:pPr>
      <w:r>
        <w:t>Editors:</w:t>
      </w:r>
    </w:p>
    <w:p w14:paraId="18535647" w14:textId="77777777" w:rsidR="00151CC4" w:rsidRDefault="00151CC4" w:rsidP="00151CC4">
      <w:pPr>
        <w:pStyle w:val="Contributor"/>
        <w:rPr>
          <w:rStyle w:val="Hyperlink"/>
        </w:rPr>
      </w:pPr>
      <w:r>
        <w:t>Sean Barnum</w:t>
      </w:r>
      <w:r w:rsidRPr="00960D49">
        <w:t xml:space="preserve"> (</w:t>
      </w:r>
      <w:hyperlink r:id="rId12" w:history="1">
        <w:r>
          <w:rPr>
            <w:rStyle w:val="Hyperlink"/>
          </w:rPr>
          <w:t>sbarnum@mitre.org</w:t>
        </w:r>
      </w:hyperlink>
      <w:r w:rsidRPr="00960D49">
        <w:t xml:space="preserve">), </w:t>
      </w:r>
      <w:hyperlink r:id="rId13" w:history="1">
        <w:r>
          <w:rPr>
            <w:rStyle w:val="Hyperlink"/>
          </w:rPr>
          <w:t>MITRE Corporation</w:t>
        </w:r>
      </w:hyperlink>
    </w:p>
    <w:p w14:paraId="50219FAF" w14:textId="77777777" w:rsidR="00151CC4" w:rsidRDefault="00151CC4" w:rsidP="00151CC4">
      <w:pPr>
        <w:pStyle w:val="Contributor"/>
        <w:rPr>
          <w:rStyle w:val="Hyperlink"/>
        </w:rPr>
      </w:pPr>
      <w:r>
        <w:t>Desiree Beck (</w:t>
      </w:r>
      <w:hyperlink r:id="rId14" w:history="1">
        <w:r w:rsidRPr="000E62CA">
          <w:rPr>
            <w:rStyle w:val="Hyperlink"/>
          </w:rPr>
          <w:t>dbeck@mitre.org</w:t>
        </w:r>
      </w:hyperlink>
      <w:r>
        <w:t xml:space="preserve">), </w:t>
      </w:r>
      <w:hyperlink r:id="rId15" w:history="1">
        <w:r>
          <w:rPr>
            <w:rStyle w:val="Hyperlink"/>
          </w:rPr>
          <w:t>MITRE Corporation</w:t>
        </w:r>
      </w:hyperlink>
    </w:p>
    <w:p w14:paraId="34F7D7C3" w14:textId="77777777" w:rsidR="00151CC4" w:rsidRDefault="00151CC4" w:rsidP="00151CC4">
      <w:pPr>
        <w:pStyle w:val="Contributor"/>
      </w:pPr>
      <w:r>
        <w:t>Aharon Chernin</w:t>
      </w:r>
      <w:r w:rsidRPr="00960D49">
        <w:t xml:space="preserve"> (</w:t>
      </w:r>
      <w:hyperlink r:id="rId16" w:history="1">
        <w:r>
          <w:rPr>
            <w:rStyle w:val="Hyperlink"/>
          </w:rPr>
          <w:t>achernin@soltra.com</w:t>
        </w:r>
      </w:hyperlink>
      <w:r w:rsidRPr="00960D49">
        <w:t xml:space="preserve">), </w:t>
      </w:r>
      <w:hyperlink r:id="rId17" w:history="1">
        <w:r>
          <w:rPr>
            <w:rStyle w:val="Hyperlink"/>
          </w:rPr>
          <w:t>Soltra</w:t>
        </w:r>
      </w:hyperlink>
      <w:r>
        <w:t xml:space="preserve"> </w:t>
      </w:r>
    </w:p>
    <w:p w14:paraId="231D2FDB" w14:textId="77777777" w:rsidR="008F61FB" w:rsidRDefault="00151CC4" w:rsidP="00151CC4">
      <w:pPr>
        <w:pStyle w:val="Contributor"/>
      </w:pPr>
      <w:r>
        <w:t>Rich Piazza (</w:t>
      </w:r>
      <w:hyperlink r:id="rId18" w:history="1">
        <w:r w:rsidRPr="000E62CA">
          <w:rPr>
            <w:rStyle w:val="Hyperlink"/>
          </w:rPr>
          <w:t>rpiazza@mitre.org</w:t>
        </w:r>
      </w:hyperlink>
      <w:r>
        <w:t xml:space="preserve">), </w:t>
      </w:r>
      <w:hyperlink r:id="rId19" w:history="1">
        <w:r>
          <w:rPr>
            <w:rStyle w:val="Hyperlink"/>
          </w:rPr>
          <w:t>MITRE Corporation</w:t>
        </w:r>
      </w:hyperlink>
    </w:p>
    <w:p w14:paraId="31C19A22" w14:textId="77777777" w:rsidR="006B65C7" w:rsidRDefault="006B65C7" w:rsidP="006B65C7">
      <w:pPr>
        <w:pStyle w:val="Titlepageinfo"/>
      </w:pPr>
      <w:bookmarkStart w:id="1" w:name="AdditionalArtifacts"/>
      <w:r>
        <w:t>Additional artifacts</w:t>
      </w:r>
      <w:bookmarkEnd w:id="1"/>
      <w:r>
        <w:t>:</w:t>
      </w:r>
    </w:p>
    <w:p w14:paraId="6B42DF51"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7F7E25E0"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25800188"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3AC77B53" w14:textId="77777777" w:rsidR="00755A38" w:rsidRDefault="00755A38" w:rsidP="00755A38">
      <w:pPr>
        <w:pStyle w:val="RelatedWork"/>
      </w:pPr>
      <w:r w:rsidRPr="00755A38">
        <w:rPr>
          <w:i/>
        </w:rPr>
        <w:t>STIX Version 1.2.1 Part 3: Core</w:t>
      </w:r>
      <w:r w:rsidR="00E62DFD">
        <w:t xml:space="preserve">. </w:t>
      </w:r>
      <w:r w:rsidR="00D20183">
        <w:t>[URI]</w:t>
      </w:r>
    </w:p>
    <w:p w14:paraId="11D2EC7B"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63C6EF8A" w14:textId="77777777" w:rsidR="00F94051" w:rsidRDefault="00F94051" w:rsidP="00F94051">
      <w:pPr>
        <w:pStyle w:val="RelatedWork"/>
      </w:pPr>
      <w:r w:rsidRPr="00F94051">
        <w:rPr>
          <w:i/>
        </w:rPr>
        <w:t>STIX Version 1.2.1 Part 5: TTP</w:t>
      </w:r>
      <w:r>
        <w:t xml:space="preserve">. </w:t>
      </w:r>
      <w:r w:rsidR="002813EC">
        <w:t>[URI]</w:t>
      </w:r>
    </w:p>
    <w:p w14:paraId="61E07E90" w14:textId="77777777" w:rsidR="00F94051" w:rsidRDefault="00F94051" w:rsidP="00F94051">
      <w:pPr>
        <w:pStyle w:val="RelatedWork"/>
      </w:pPr>
      <w:r w:rsidRPr="00F94051">
        <w:rPr>
          <w:i/>
        </w:rPr>
        <w:t>STIX Version 1.2.1 Part 6: Incident</w:t>
      </w:r>
      <w:r>
        <w:t xml:space="preserve">. </w:t>
      </w:r>
      <w:r w:rsidR="00E35706">
        <w:t>[URI]</w:t>
      </w:r>
    </w:p>
    <w:p w14:paraId="7C6436B2" w14:textId="77777777" w:rsidR="00F94051" w:rsidRDefault="00F94051" w:rsidP="00F94051">
      <w:pPr>
        <w:pStyle w:val="RelatedWork"/>
      </w:pPr>
      <w:r w:rsidRPr="00F94051">
        <w:rPr>
          <w:i/>
        </w:rPr>
        <w:t>STIX Version 1.2.1 Part 7: Threat Actor</w:t>
      </w:r>
      <w:r>
        <w:t xml:space="preserve">. </w:t>
      </w:r>
      <w:r w:rsidR="00266B32">
        <w:t>[URI]</w:t>
      </w:r>
    </w:p>
    <w:p w14:paraId="2B934972" w14:textId="77777777" w:rsidR="00F94051" w:rsidRDefault="00F94051" w:rsidP="00F94051">
      <w:pPr>
        <w:pStyle w:val="RelatedWork"/>
      </w:pPr>
      <w:r w:rsidRPr="00F94051">
        <w:rPr>
          <w:i/>
        </w:rPr>
        <w:t>STIX Version 1.2.1 Part 8: Campaign</w:t>
      </w:r>
      <w:r>
        <w:t xml:space="preserve">. </w:t>
      </w:r>
      <w:r w:rsidR="00E10EA9">
        <w:t>[URI]</w:t>
      </w:r>
    </w:p>
    <w:p w14:paraId="4C755AC7" w14:textId="77777777" w:rsidR="00F94051" w:rsidRDefault="00F94051" w:rsidP="00F94051">
      <w:pPr>
        <w:pStyle w:val="RelatedWork"/>
      </w:pPr>
      <w:r w:rsidRPr="00F94051">
        <w:rPr>
          <w:i/>
        </w:rPr>
        <w:t>STIX Version 1.2.1 Part 9: Course of Action</w:t>
      </w:r>
      <w:r>
        <w:t xml:space="preserve">. </w:t>
      </w:r>
      <w:r w:rsidR="00E07E12">
        <w:t>[URI]</w:t>
      </w:r>
    </w:p>
    <w:p w14:paraId="4D285F41" w14:textId="77777777" w:rsidR="00F94051" w:rsidRDefault="00F94051" w:rsidP="00F94051">
      <w:pPr>
        <w:pStyle w:val="RelatedWork"/>
      </w:pPr>
      <w:r w:rsidRPr="00F94051">
        <w:rPr>
          <w:i/>
        </w:rPr>
        <w:t>STIX Version 1.2.1 Part 10: Exploit Target</w:t>
      </w:r>
      <w:r>
        <w:t xml:space="preserve">. </w:t>
      </w:r>
      <w:r w:rsidR="00E83ACA">
        <w:t>[URI]</w:t>
      </w:r>
    </w:p>
    <w:p w14:paraId="20DB2E16" w14:textId="77777777" w:rsidR="00F94051" w:rsidRDefault="00F94051" w:rsidP="00F94051">
      <w:pPr>
        <w:pStyle w:val="RelatedWork"/>
      </w:pPr>
      <w:r w:rsidRPr="00F94051">
        <w:rPr>
          <w:i/>
        </w:rPr>
        <w:t>STIX Version 1.2.1 Part 11: Report</w:t>
      </w:r>
      <w:r>
        <w:t xml:space="preserve">. </w:t>
      </w:r>
      <w:r w:rsidR="005A1689">
        <w:t>[URI]</w:t>
      </w:r>
    </w:p>
    <w:p w14:paraId="1383C3EF" w14:textId="1D1FE632" w:rsidR="00F94051" w:rsidRDefault="00F94051" w:rsidP="00F94051">
      <w:pPr>
        <w:pStyle w:val="RelatedWork"/>
      </w:pPr>
      <w:r w:rsidRPr="00F94051">
        <w:rPr>
          <w:i/>
        </w:rPr>
        <w:t xml:space="preserve">STIX Version 1.2.1 Part 12: </w:t>
      </w:r>
      <w:r w:rsidR="0097602D">
        <w:rPr>
          <w:i/>
        </w:rPr>
        <w:t xml:space="preserve">Default </w:t>
      </w:r>
      <w:r w:rsidRPr="00F94051">
        <w:rPr>
          <w:i/>
        </w:rPr>
        <w:t>Extensions</w:t>
      </w:r>
      <w:r>
        <w:t xml:space="preserve">. </w:t>
      </w:r>
      <w:r w:rsidR="00D86D63">
        <w:t>[URI]</w:t>
      </w:r>
    </w:p>
    <w:p w14:paraId="4100554E" w14:textId="77777777" w:rsidR="00F94051" w:rsidRDefault="00F94051" w:rsidP="00F94051">
      <w:pPr>
        <w:pStyle w:val="RelatedWork"/>
      </w:pPr>
      <w:r w:rsidRPr="00F94051">
        <w:rPr>
          <w:i/>
        </w:rPr>
        <w:t>STIX Version 1.2.1 Part 13: Data Marking</w:t>
      </w:r>
      <w:r>
        <w:t xml:space="preserve">. </w:t>
      </w:r>
      <w:r w:rsidR="00757BCA">
        <w:t>[URI]</w:t>
      </w:r>
    </w:p>
    <w:p w14:paraId="44D574FE" w14:textId="77777777" w:rsidR="00F94051" w:rsidRDefault="00F94051" w:rsidP="00F94051">
      <w:pPr>
        <w:pStyle w:val="RelatedWork"/>
      </w:pPr>
      <w:r w:rsidRPr="00F94051">
        <w:rPr>
          <w:i/>
        </w:rPr>
        <w:t>STIX Version 1.2.1 Part 14: Vocabularies</w:t>
      </w:r>
      <w:r>
        <w:t xml:space="preserve">. </w:t>
      </w:r>
      <w:r w:rsidR="00757BCA">
        <w:t>(this document)</w:t>
      </w:r>
    </w:p>
    <w:p w14:paraId="4BF5FE14" w14:textId="77777777" w:rsidR="00E62DFD" w:rsidRDefault="00F94051" w:rsidP="00F94051">
      <w:pPr>
        <w:pStyle w:val="RelatedWork"/>
      </w:pPr>
      <w:r w:rsidRPr="00F94051">
        <w:rPr>
          <w:i/>
        </w:rPr>
        <w:t>STIX Version 1.2.1 Part 15: UML Model</w:t>
      </w:r>
      <w:r>
        <w:t>. [URI]</w:t>
      </w:r>
    </w:p>
    <w:p w14:paraId="37211BE2" w14:textId="77777777" w:rsidR="00D17F06" w:rsidRDefault="00D17F06" w:rsidP="00D17F06">
      <w:pPr>
        <w:pStyle w:val="Titlepageinfo"/>
      </w:pPr>
      <w:bookmarkStart w:id="2" w:name="RelatedWork"/>
      <w:r>
        <w:t>Related work</w:t>
      </w:r>
      <w:bookmarkEnd w:id="2"/>
      <w:r>
        <w:t>:</w:t>
      </w:r>
    </w:p>
    <w:p w14:paraId="0C37860C" w14:textId="77777777" w:rsidR="00D17F06" w:rsidRPr="004C4D7C" w:rsidRDefault="00D17F06" w:rsidP="00D17F06">
      <w:pPr>
        <w:pStyle w:val="Titlepageinfodescription"/>
      </w:pPr>
      <w:r>
        <w:t>This specification is related to:</w:t>
      </w:r>
    </w:p>
    <w:p w14:paraId="491E1EC6" w14:textId="77777777" w:rsidR="008F61FB" w:rsidRDefault="00151CC4" w:rsidP="0023482D">
      <w:pPr>
        <w:pStyle w:val="RelatedWork"/>
      </w:pPr>
      <w:r w:rsidRPr="000F341C">
        <w:rPr>
          <w:i/>
        </w:rPr>
        <w:t xml:space="preserve">CybOX </w:t>
      </w:r>
      <w:r w:rsidRPr="001B1762">
        <w:rPr>
          <w:i/>
        </w:rPr>
        <w:t>Version 2.1.1 (placeholder)</w:t>
      </w:r>
    </w:p>
    <w:p w14:paraId="238F7669" w14:textId="77777777" w:rsidR="00735E3A" w:rsidRDefault="00735E3A" w:rsidP="00735E3A">
      <w:pPr>
        <w:pStyle w:val="Titlepageinfo"/>
      </w:pPr>
      <w:r>
        <w:t>Abstract:</w:t>
      </w:r>
    </w:p>
    <w:p w14:paraId="51BE63E0" w14:textId="77777777" w:rsidR="00735E3A" w:rsidRPr="00151CC4" w:rsidRDefault="009C0027" w:rsidP="00735E3A">
      <w:pPr>
        <w:pStyle w:val="Abstract"/>
      </w:pPr>
      <w:r w:rsidRPr="00151CC4">
        <w:rPr>
          <w:iCs/>
        </w:rPr>
        <w:t>The</w:t>
      </w:r>
      <w:r w:rsidR="00151CC4">
        <w:rPr>
          <w:iCs/>
        </w:rPr>
        <w:t xml:space="preserve"> Structured Threat Information Ex</w:t>
      </w:r>
      <w:r w:rsidRPr="00151CC4">
        <w:rPr>
          <w:iCs/>
        </w:rPr>
        <w:t>pression (STIX) framework defines nine core constructs and the relationships between them for the purposes of modeling cyber threat information and enabling cyber threat information analysis and sharing.  This specification document defines the Vocabularies data model, which includes definitions for default constrained enumerations of values for specific properties in other STIX data models.</w:t>
      </w:r>
    </w:p>
    <w:p w14:paraId="100A5807" w14:textId="77777777" w:rsidR="00544386" w:rsidRDefault="00544386" w:rsidP="00544386">
      <w:pPr>
        <w:pStyle w:val="Titlepageinfo"/>
      </w:pPr>
      <w:r>
        <w:t>Status:</w:t>
      </w:r>
    </w:p>
    <w:p w14:paraId="77DFBB3D" w14:textId="77777777" w:rsidR="001057D2" w:rsidRDefault="00544386" w:rsidP="001057D2">
      <w:pPr>
        <w:pStyle w:val="Abstract"/>
      </w:pPr>
      <w:r>
        <w:t>T</w:t>
      </w:r>
      <w:r w:rsidR="001847BD" w:rsidRPr="001847BD">
        <w:t xml:space="preserve">his </w:t>
      </w:r>
      <w:hyperlink r:id="rId20"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1"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2"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5D1F03ED" w14:textId="77777777" w:rsidR="001057D2" w:rsidRDefault="001057D2" w:rsidP="001057D2">
      <w:pPr>
        <w:pStyle w:val="Titlepageinfo"/>
      </w:pPr>
      <w:r>
        <w:t>URI pattern</w:t>
      </w:r>
      <w:r w:rsidR="00CA025D">
        <w:t>s</w:t>
      </w:r>
      <w:r>
        <w:t>:</w:t>
      </w:r>
    </w:p>
    <w:p w14:paraId="09E6832D"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757BCA" w:rsidRPr="00835415">
        <w:rPr>
          <w:rFonts w:cs="Arial"/>
        </w:rPr>
        <w:t>part14-vocabularies</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757BCA" w:rsidRPr="00835415">
        <w:rPr>
          <w:rFonts w:cs="Arial"/>
        </w:rPr>
        <w:t>part14-vocabularies</w:t>
      </w:r>
      <w:r w:rsidR="00163EB3" w:rsidRPr="00163EB3">
        <w:rPr>
          <w:rStyle w:val="Hyperlink"/>
          <w:color w:val="auto"/>
        </w:rPr>
        <w:t>.docx</w:t>
      </w:r>
    </w:p>
    <w:p w14:paraId="6B431449"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757BCA" w:rsidRPr="00835415">
        <w:rPr>
          <w:rFonts w:cs="Arial"/>
        </w:rPr>
        <w:t>part14-vocabularies</w:t>
      </w:r>
      <w:r w:rsidR="00163EB3" w:rsidRPr="00163EB3">
        <w:rPr>
          <w:rStyle w:val="Hyperlink"/>
          <w:color w:val="auto"/>
        </w:rPr>
        <w:t>.docx</w:t>
      </w:r>
    </w:p>
    <w:p w14:paraId="076E248B" w14:textId="77777777" w:rsidR="00544386" w:rsidRDefault="001057D2" w:rsidP="001057D2">
      <w:pPr>
        <w:pStyle w:val="Abstract"/>
      </w:pPr>
      <w:r>
        <w:t>(Managed by OASIS TC Administration; please don’t modify.)</w:t>
      </w:r>
    </w:p>
    <w:p w14:paraId="277C8AE4" w14:textId="77777777" w:rsidR="006E4329" w:rsidRDefault="006E4329" w:rsidP="00544386">
      <w:pPr>
        <w:pStyle w:val="Abstract"/>
      </w:pPr>
    </w:p>
    <w:p w14:paraId="6FE90E9D" w14:textId="77777777" w:rsidR="001E392A" w:rsidRDefault="001E392A" w:rsidP="00544386">
      <w:pPr>
        <w:pStyle w:val="Abstract"/>
      </w:pPr>
    </w:p>
    <w:p w14:paraId="5AE2894E" w14:textId="77777777" w:rsidR="006E4329" w:rsidRPr="00852E10" w:rsidRDefault="001847BD" w:rsidP="006E4329">
      <w:r>
        <w:t>Copyright © OASIS Open</w:t>
      </w:r>
      <w:r w:rsidR="00D142A8">
        <w:t xml:space="preserve"> 201</w:t>
      </w:r>
      <w:r w:rsidR="00960D49">
        <w:t>5</w:t>
      </w:r>
      <w:r w:rsidR="006E4329" w:rsidRPr="00852E10">
        <w:t>. All Rights Reserved.</w:t>
      </w:r>
    </w:p>
    <w:p w14:paraId="3FBA614F"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C33E3B8"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DB409C0" w14:textId="77777777" w:rsidR="006E4329" w:rsidRDefault="006E4329" w:rsidP="006E4329">
      <w:r w:rsidRPr="00852E10">
        <w:t>The limited permissions granted above are perpetual and will not be revoked by OASIS or its successors or assigns.</w:t>
      </w:r>
    </w:p>
    <w:p w14:paraId="1EE6C0A0"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1578849B" w14:textId="77777777" w:rsidR="001847BD" w:rsidRPr="00852E10" w:rsidRDefault="001847BD" w:rsidP="001847BD">
      <w:pPr>
        <w:pStyle w:val="Notices"/>
      </w:pPr>
      <w:r>
        <w:lastRenderedPageBreak/>
        <w:t>Table of Contents</w:t>
      </w:r>
    </w:p>
    <w:p w14:paraId="1C1D5B81" w14:textId="77777777" w:rsidR="00F12BB2"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21504" w:history="1">
        <w:r w:rsidR="00F12BB2" w:rsidRPr="00A47B53">
          <w:rPr>
            <w:rStyle w:val="Hyperlink"/>
            <w:noProof/>
          </w:rPr>
          <w:t>1</w:t>
        </w:r>
        <w:r w:rsidR="00F12BB2">
          <w:rPr>
            <w:rFonts w:asciiTheme="minorHAnsi" w:eastAsiaTheme="minorEastAsia" w:hAnsiTheme="minorHAnsi" w:cstheme="minorBidi"/>
            <w:noProof/>
            <w:sz w:val="22"/>
            <w:szCs w:val="22"/>
          </w:rPr>
          <w:tab/>
        </w:r>
        <w:r w:rsidR="00F12BB2" w:rsidRPr="00A47B53">
          <w:rPr>
            <w:rStyle w:val="Hyperlink"/>
            <w:noProof/>
          </w:rPr>
          <w:t>Introduction</w:t>
        </w:r>
        <w:r w:rsidR="00F12BB2">
          <w:rPr>
            <w:noProof/>
            <w:webHidden/>
          </w:rPr>
          <w:tab/>
        </w:r>
        <w:r w:rsidR="00F12BB2">
          <w:rPr>
            <w:noProof/>
            <w:webHidden/>
          </w:rPr>
          <w:fldChar w:fldCharType="begin"/>
        </w:r>
        <w:r w:rsidR="00F12BB2">
          <w:rPr>
            <w:noProof/>
            <w:webHidden/>
          </w:rPr>
          <w:instrText xml:space="preserve"> PAGEREF _Toc429521504 \h </w:instrText>
        </w:r>
        <w:r w:rsidR="00F12BB2">
          <w:rPr>
            <w:noProof/>
            <w:webHidden/>
          </w:rPr>
        </w:r>
        <w:r w:rsidR="00F12BB2">
          <w:rPr>
            <w:noProof/>
            <w:webHidden/>
          </w:rPr>
          <w:fldChar w:fldCharType="separate"/>
        </w:r>
        <w:r w:rsidR="00F12BB2">
          <w:rPr>
            <w:noProof/>
            <w:webHidden/>
          </w:rPr>
          <w:t>1</w:t>
        </w:r>
        <w:r w:rsidR="00F12BB2">
          <w:rPr>
            <w:noProof/>
            <w:webHidden/>
          </w:rPr>
          <w:fldChar w:fldCharType="end"/>
        </w:r>
      </w:hyperlink>
    </w:p>
    <w:p w14:paraId="2D4C28A6" w14:textId="77777777" w:rsidR="00F12BB2" w:rsidRDefault="00492E03">
      <w:pPr>
        <w:pStyle w:val="TOC2"/>
        <w:tabs>
          <w:tab w:val="right" w:leader="dot" w:pos="9350"/>
        </w:tabs>
        <w:rPr>
          <w:rFonts w:asciiTheme="minorHAnsi" w:eastAsiaTheme="minorEastAsia" w:hAnsiTheme="minorHAnsi" w:cstheme="minorBidi"/>
          <w:noProof/>
          <w:sz w:val="22"/>
          <w:szCs w:val="22"/>
        </w:rPr>
      </w:pPr>
      <w:hyperlink w:anchor="_Toc429521505" w:history="1">
        <w:r w:rsidR="00F12BB2" w:rsidRPr="00A47B53">
          <w:rPr>
            <w:rStyle w:val="Hyperlink"/>
            <w:noProof/>
          </w:rPr>
          <w:t>1.1 STIX Specification Documents</w:t>
        </w:r>
        <w:r w:rsidR="00F12BB2">
          <w:rPr>
            <w:noProof/>
            <w:webHidden/>
          </w:rPr>
          <w:tab/>
        </w:r>
        <w:r w:rsidR="00F12BB2">
          <w:rPr>
            <w:noProof/>
            <w:webHidden/>
          </w:rPr>
          <w:fldChar w:fldCharType="begin"/>
        </w:r>
        <w:r w:rsidR="00F12BB2">
          <w:rPr>
            <w:noProof/>
            <w:webHidden/>
          </w:rPr>
          <w:instrText xml:space="preserve"> PAGEREF _Toc429521505 \h </w:instrText>
        </w:r>
        <w:r w:rsidR="00F12BB2">
          <w:rPr>
            <w:noProof/>
            <w:webHidden/>
          </w:rPr>
        </w:r>
        <w:r w:rsidR="00F12BB2">
          <w:rPr>
            <w:noProof/>
            <w:webHidden/>
          </w:rPr>
          <w:fldChar w:fldCharType="separate"/>
        </w:r>
        <w:r w:rsidR="00F12BB2">
          <w:rPr>
            <w:noProof/>
            <w:webHidden/>
          </w:rPr>
          <w:t>1</w:t>
        </w:r>
        <w:r w:rsidR="00F12BB2">
          <w:rPr>
            <w:noProof/>
            <w:webHidden/>
          </w:rPr>
          <w:fldChar w:fldCharType="end"/>
        </w:r>
      </w:hyperlink>
    </w:p>
    <w:p w14:paraId="5DC03867" w14:textId="77777777" w:rsidR="00F12BB2" w:rsidRDefault="00492E03">
      <w:pPr>
        <w:pStyle w:val="TOC2"/>
        <w:tabs>
          <w:tab w:val="right" w:leader="dot" w:pos="9350"/>
        </w:tabs>
        <w:rPr>
          <w:rFonts w:asciiTheme="minorHAnsi" w:eastAsiaTheme="minorEastAsia" w:hAnsiTheme="minorHAnsi" w:cstheme="minorBidi"/>
          <w:noProof/>
          <w:sz w:val="22"/>
          <w:szCs w:val="22"/>
        </w:rPr>
      </w:pPr>
      <w:hyperlink w:anchor="_Toc429521506" w:history="1">
        <w:r w:rsidR="00F12BB2" w:rsidRPr="00A47B53">
          <w:rPr>
            <w:rStyle w:val="Hyperlink"/>
            <w:noProof/>
          </w:rPr>
          <w:t>1.2 Document Conventions</w:t>
        </w:r>
        <w:r w:rsidR="00F12BB2">
          <w:rPr>
            <w:noProof/>
            <w:webHidden/>
          </w:rPr>
          <w:tab/>
        </w:r>
        <w:r w:rsidR="00F12BB2">
          <w:rPr>
            <w:noProof/>
            <w:webHidden/>
          </w:rPr>
          <w:fldChar w:fldCharType="begin"/>
        </w:r>
        <w:r w:rsidR="00F12BB2">
          <w:rPr>
            <w:noProof/>
            <w:webHidden/>
          </w:rPr>
          <w:instrText xml:space="preserve"> PAGEREF _Toc429521506 \h </w:instrText>
        </w:r>
        <w:r w:rsidR="00F12BB2">
          <w:rPr>
            <w:noProof/>
            <w:webHidden/>
          </w:rPr>
        </w:r>
        <w:r w:rsidR="00F12BB2">
          <w:rPr>
            <w:noProof/>
            <w:webHidden/>
          </w:rPr>
          <w:fldChar w:fldCharType="separate"/>
        </w:r>
        <w:r w:rsidR="00F12BB2">
          <w:rPr>
            <w:noProof/>
            <w:webHidden/>
          </w:rPr>
          <w:t>2</w:t>
        </w:r>
        <w:r w:rsidR="00F12BB2">
          <w:rPr>
            <w:noProof/>
            <w:webHidden/>
          </w:rPr>
          <w:fldChar w:fldCharType="end"/>
        </w:r>
      </w:hyperlink>
    </w:p>
    <w:p w14:paraId="3240A7ED" w14:textId="77777777" w:rsidR="00F12BB2" w:rsidRDefault="00492E03">
      <w:pPr>
        <w:pStyle w:val="TOC3"/>
        <w:tabs>
          <w:tab w:val="right" w:leader="dot" w:pos="9350"/>
        </w:tabs>
        <w:rPr>
          <w:rFonts w:asciiTheme="minorHAnsi" w:eastAsiaTheme="minorEastAsia" w:hAnsiTheme="minorHAnsi" w:cstheme="minorBidi"/>
          <w:noProof/>
          <w:sz w:val="22"/>
          <w:szCs w:val="22"/>
        </w:rPr>
      </w:pPr>
      <w:hyperlink w:anchor="_Toc429521507" w:history="1">
        <w:r w:rsidR="00F12BB2" w:rsidRPr="00A47B53">
          <w:rPr>
            <w:rStyle w:val="Hyperlink"/>
            <w:noProof/>
          </w:rPr>
          <w:t>1.2.1 Fonts</w:t>
        </w:r>
        <w:r w:rsidR="00F12BB2">
          <w:rPr>
            <w:noProof/>
            <w:webHidden/>
          </w:rPr>
          <w:tab/>
        </w:r>
        <w:r w:rsidR="00F12BB2">
          <w:rPr>
            <w:noProof/>
            <w:webHidden/>
          </w:rPr>
          <w:fldChar w:fldCharType="begin"/>
        </w:r>
        <w:r w:rsidR="00F12BB2">
          <w:rPr>
            <w:noProof/>
            <w:webHidden/>
          </w:rPr>
          <w:instrText xml:space="preserve"> PAGEREF _Toc429521507 \h </w:instrText>
        </w:r>
        <w:r w:rsidR="00F12BB2">
          <w:rPr>
            <w:noProof/>
            <w:webHidden/>
          </w:rPr>
        </w:r>
        <w:r w:rsidR="00F12BB2">
          <w:rPr>
            <w:noProof/>
            <w:webHidden/>
          </w:rPr>
          <w:fldChar w:fldCharType="separate"/>
        </w:r>
        <w:r w:rsidR="00F12BB2">
          <w:rPr>
            <w:noProof/>
            <w:webHidden/>
          </w:rPr>
          <w:t>2</w:t>
        </w:r>
        <w:r w:rsidR="00F12BB2">
          <w:rPr>
            <w:noProof/>
            <w:webHidden/>
          </w:rPr>
          <w:fldChar w:fldCharType="end"/>
        </w:r>
      </w:hyperlink>
    </w:p>
    <w:p w14:paraId="75770723" w14:textId="77777777" w:rsidR="00F12BB2" w:rsidRDefault="00492E03">
      <w:pPr>
        <w:pStyle w:val="TOC3"/>
        <w:tabs>
          <w:tab w:val="right" w:leader="dot" w:pos="9350"/>
        </w:tabs>
        <w:rPr>
          <w:rFonts w:asciiTheme="minorHAnsi" w:eastAsiaTheme="minorEastAsia" w:hAnsiTheme="minorHAnsi" w:cstheme="minorBidi"/>
          <w:noProof/>
          <w:sz w:val="22"/>
          <w:szCs w:val="22"/>
        </w:rPr>
      </w:pPr>
      <w:hyperlink w:anchor="_Toc429521508" w:history="1">
        <w:r w:rsidR="00F12BB2" w:rsidRPr="00A47B53">
          <w:rPr>
            <w:rStyle w:val="Hyperlink"/>
            <w:noProof/>
          </w:rPr>
          <w:t>1.2.2 UML Package References</w:t>
        </w:r>
        <w:r w:rsidR="00F12BB2">
          <w:rPr>
            <w:noProof/>
            <w:webHidden/>
          </w:rPr>
          <w:tab/>
        </w:r>
        <w:r w:rsidR="00F12BB2">
          <w:rPr>
            <w:noProof/>
            <w:webHidden/>
          </w:rPr>
          <w:fldChar w:fldCharType="begin"/>
        </w:r>
        <w:r w:rsidR="00F12BB2">
          <w:rPr>
            <w:noProof/>
            <w:webHidden/>
          </w:rPr>
          <w:instrText xml:space="preserve"> PAGEREF _Toc429521508 \h </w:instrText>
        </w:r>
        <w:r w:rsidR="00F12BB2">
          <w:rPr>
            <w:noProof/>
            <w:webHidden/>
          </w:rPr>
        </w:r>
        <w:r w:rsidR="00F12BB2">
          <w:rPr>
            <w:noProof/>
            <w:webHidden/>
          </w:rPr>
          <w:fldChar w:fldCharType="separate"/>
        </w:r>
        <w:r w:rsidR="00F12BB2">
          <w:rPr>
            <w:noProof/>
            <w:webHidden/>
          </w:rPr>
          <w:t>2</w:t>
        </w:r>
        <w:r w:rsidR="00F12BB2">
          <w:rPr>
            <w:noProof/>
            <w:webHidden/>
          </w:rPr>
          <w:fldChar w:fldCharType="end"/>
        </w:r>
      </w:hyperlink>
    </w:p>
    <w:p w14:paraId="7259B3F6" w14:textId="77777777" w:rsidR="00F12BB2" w:rsidRDefault="00492E03">
      <w:pPr>
        <w:pStyle w:val="TOC3"/>
        <w:tabs>
          <w:tab w:val="right" w:leader="dot" w:pos="9350"/>
        </w:tabs>
        <w:rPr>
          <w:rFonts w:asciiTheme="minorHAnsi" w:eastAsiaTheme="minorEastAsia" w:hAnsiTheme="minorHAnsi" w:cstheme="minorBidi"/>
          <w:noProof/>
          <w:sz w:val="22"/>
          <w:szCs w:val="22"/>
        </w:rPr>
      </w:pPr>
      <w:hyperlink w:anchor="_Toc429521509" w:history="1">
        <w:r w:rsidR="00F12BB2" w:rsidRPr="00A47B53">
          <w:rPr>
            <w:rStyle w:val="Hyperlink"/>
            <w:noProof/>
          </w:rPr>
          <w:t>1.2.3 UML Diagrams</w:t>
        </w:r>
        <w:r w:rsidR="00F12BB2">
          <w:rPr>
            <w:noProof/>
            <w:webHidden/>
          </w:rPr>
          <w:tab/>
        </w:r>
        <w:r w:rsidR="00F12BB2">
          <w:rPr>
            <w:noProof/>
            <w:webHidden/>
          </w:rPr>
          <w:fldChar w:fldCharType="begin"/>
        </w:r>
        <w:r w:rsidR="00F12BB2">
          <w:rPr>
            <w:noProof/>
            <w:webHidden/>
          </w:rPr>
          <w:instrText xml:space="preserve"> PAGEREF _Toc429521509 \h </w:instrText>
        </w:r>
        <w:r w:rsidR="00F12BB2">
          <w:rPr>
            <w:noProof/>
            <w:webHidden/>
          </w:rPr>
        </w:r>
        <w:r w:rsidR="00F12BB2">
          <w:rPr>
            <w:noProof/>
            <w:webHidden/>
          </w:rPr>
          <w:fldChar w:fldCharType="separate"/>
        </w:r>
        <w:r w:rsidR="00F12BB2">
          <w:rPr>
            <w:noProof/>
            <w:webHidden/>
          </w:rPr>
          <w:t>3</w:t>
        </w:r>
        <w:r w:rsidR="00F12BB2">
          <w:rPr>
            <w:noProof/>
            <w:webHidden/>
          </w:rPr>
          <w:fldChar w:fldCharType="end"/>
        </w:r>
      </w:hyperlink>
    </w:p>
    <w:p w14:paraId="7659D415" w14:textId="77777777" w:rsidR="00F12BB2" w:rsidRDefault="00492E03">
      <w:pPr>
        <w:pStyle w:val="TOC4"/>
        <w:tabs>
          <w:tab w:val="right" w:leader="dot" w:pos="9350"/>
        </w:tabs>
        <w:rPr>
          <w:rFonts w:asciiTheme="minorHAnsi" w:eastAsiaTheme="minorEastAsia" w:hAnsiTheme="minorHAnsi" w:cstheme="minorBidi"/>
          <w:noProof/>
          <w:sz w:val="22"/>
          <w:szCs w:val="22"/>
        </w:rPr>
      </w:pPr>
      <w:hyperlink w:anchor="_Toc429521510" w:history="1">
        <w:r w:rsidR="00F12BB2" w:rsidRPr="00A47B53">
          <w:rPr>
            <w:rStyle w:val="Hyperlink"/>
            <w:noProof/>
          </w:rPr>
          <w:t>1.2.3.1 Diagram Icons and Arrow Types</w:t>
        </w:r>
        <w:r w:rsidR="00F12BB2">
          <w:rPr>
            <w:noProof/>
            <w:webHidden/>
          </w:rPr>
          <w:tab/>
        </w:r>
        <w:r w:rsidR="00F12BB2">
          <w:rPr>
            <w:noProof/>
            <w:webHidden/>
          </w:rPr>
          <w:fldChar w:fldCharType="begin"/>
        </w:r>
        <w:r w:rsidR="00F12BB2">
          <w:rPr>
            <w:noProof/>
            <w:webHidden/>
          </w:rPr>
          <w:instrText xml:space="preserve"> PAGEREF _Toc429521510 \h </w:instrText>
        </w:r>
        <w:r w:rsidR="00F12BB2">
          <w:rPr>
            <w:noProof/>
            <w:webHidden/>
          </w:rPr>
        </w:r>
        <w:r w:rsidR="00F12BB2">
          <w:rPr>
            <w:noProof/>
            <w:webHidden/>
          </w:rPr>
          <w:fldChar w:fldCharType="separate"/>
        </w:r>
        <w:r w:rsidR="00F12BB2">
          <w:rPr>
            <w:noProof/>
            <w:webHidden/>
          </w:rPr>
          <w:t>3</w:t>
        </w:r>
        <w:r w:rsidR="00F12BB2">
          <w:rPr>
            <w:noProof/>
            <w:webHidden/>
          </w:rPr>
          <w:fldChar w:fldCharType="end"/>
        </w:r>
      </w:hyperlink>
    </w:p>
    <w:p w14:paraId="6F2A233C" w14:textId="77777777" w:rsidR="00F12BB2" w:rsidRDefault="00492E03">
      <w:pPr>
        <w:pStyle w:val="TOC4"/>
        <w:tabs>
          <w:tab w:val="right" w:leader="dot" w:pos="9350"/>
        </w:tabs>
        <w:rPr>
          <w:rFonts w:asciiTheme="minorHAnsi" w:eastAsiaTheme="minorEastAsia" w:hAnsiTheme="minorHAnsi" w:cstheme="minorBidi"/>
          <w:noProof/>
          <w:sz w:val="22"/>
          <w:szCs w:val="22"/>
        </w:rPr>
      </w:pPr>
      <w:hyperlink w:anchor="_Toc429521511" w:history="1">
        <w:r w:rsidR="00F12BB2" w:rsidRPr="00A47B53">
          <w:rPr>
            <w:rStyle w:val="Hyperlink"/>
            <w:noProof/>
          </w:rPr>
          <w:t>1.2.3.2 Color Coding</w:t>
        </w:r>
        <w:r w:rsidR="00F12BB2">
          <w:rPr>
            <w:noProof/>
            <w:webHidden/>
          </w:rPr>
          <w:tab/>
        </w:r>
        <w:r w:rsidR="00F12BB2">
          <w:rPr>
            <w:noProof/>
            <w:webHidden/>
          </w:rPr>
          <w:fldChar w:fldCharType="begin"/>
        </w:r>
        <w:r w:rsidR="00F12BB2">
          <w:rPr>
            <w:noProof/>
            <w:webHidden/>
          </w:rPr>
          <w:instrText xml:space="preserve"> PAGEREF _Toc429521511 \h </w:instrText>
        </w:r>
        <w:r w:rsidR="00F12BB2">
          <w:rPr>
            <w:noProof/>
            <w:webHidden/>
          </w:rPr>
        </w:r>
        <w:r w:rsidR="00F12BB2">
          <w:rPr>
            <w:noProof/>
            <w:webHidden/>
          </w:rPr>
          <w:fldChar w:fldCharType="separate"/>
        </w:r>
        <w:r w:rsidR="00F12BB2">
          <w:rPr>
            <w:noProof/>
            <w:webHidden/>
          </w:rPr>
          <w:t>3</w:t>
        </w:r>
        <w:r w:rsidR="00F12BB2">
          <w:rPr>
            <w:noProof/>
            <w:webHidden/>
          </w:rPr>
          <w:fldChar w:fldCharType="end"/>
        </w:r>
      </w:hyperlink>
    </w:p>
    <w:p w14:paraId="3E96AD82" w14:textId="77777777" w:rsidR="00F12BB2" w:rsidRDefault="00492E03">
      <w:pPr>
        <w:pStyle w:val="TOC3"/>
        <w:tabs>
          <w:tab w:val="right" w:leader="dot" w:pos="9350"/>
        </w:tabs>
        <w:rPr>
          <w:rFonts w:asciiTheme="minorHAnsi" w:eastAsiaTheme="minorEastAsia" w:hAnsiTheme="minorHAnsi" w:cstheme="minorBidi"/>
          <w:noProof/>
          <w:sz w:val="22"/>
          <w:szCs w:val="22"/>
        </w:rPr>
      </w:pPr>
      <w:hyperlink w:anchor="_Toc429521512" w:history="1">
        <w:r w:rsidR="00F12BB2" w:rsidRPr="00A47B53">
          <w:rPr>
            <w:rStyle w:val="Hyperlink"/>
            <w:noProof/>
          </w:rPr>
          <w:t>1.2.4 Enumeration Table Notation</w:t>
        </w:r>
        <w:r w:rsidR="00F12BB2">
          <w:rPr>
            <w:noProof/>
            <w:webHidden/>
          </w:rPr>
          <w:tab/>
        </w:r>
        <w:r w:rsidR="00F12BB2">
          <w:rPr>
            <w:noProof/>
            <w:webHidden/>
          </w:rPr>
          <w:fldChar w:fldCharType="begin"/>
        </w:r>
        <w:r w:rsidR="00F12BB2">
          <w:rPr>
            <w:noProof/>
            <w:webHidden/>
          </w:rPr>
          <w:instrText xml:space="preserve"> PAGEREF _Toc429521512 \h </w:instrText>
        </w:r>
        <w:r w:rsidR="00F12BB2">
          <w:rPr>
            <w:noProof/>
            <w:webHidden/>
          </w:rPr>
        </w:r>
        <w:r w:rsidR="00F12BB2">
          <w:rPr>
            <w:noProof/>
            <w:webHidden/>
          </w:rPr>
          <w:fldChar w:fldCharType="separate"/>
        </w:r>
        <w:r w:rsidR="00F12BB2">
          <w:rPr>
            <w:noProof/>
            <w:webHidden/>
          </w:rPr>
          <w:t>4</w:t>
        </w:r>
        <w:r w:rsidR="00F12BB2">
          <w:rPr>
            <w:noProof/>
            <w:webHidden/>
          </w:rPr>
          <w:fldChar w:fldCharType="end"/>
        </w:r>
      </w:hyperlink>
    </w:p>
    <w:p w14:paraId="358B1FAE" w14:textId="77777777" w:rsidR="00F12BB2" w:rsidRDefault="00492E03">
      <w:pPr>
        <w:pStyle w:val="TOC2"/>
        <w:tabs>
          <w:tab w:val="right" w:leader="dot" w:pos="9350"/>
        </w:tabs>
        <w:rPr>
          <w:rFonts w:asciiTheme="minorHAnsi" w:eastAsiaTheme="minorEastAsia" w:hAnsiTheme="minorHAnsi" w:cstheme="minorBidi"/>
          <w:noProof/>
          <w:sz w:val="22"/>
          <w:szCs w:val="22"/>
        </w:rPr>
      </w:pPr>
      <w:hyperlink w:anchor="_Toc429521513" w:history="1">
        <w:r w:rsidR="00F12BB2" w:rsidRPr="00A47B53">
          <w:rPr>
            <w:rStyle w:val="Hyperlink"/>
            <w:noProof/>
          </w:rPr>
          <w:t>1.3 Terminology</w:t>
        </w:r>
        <w:r w:rsidR="00F12BB2">
          <w:rPr>
            <w:noProof/>
            <w:webHidden/>
          </w:rPr>
          <w:tab/>
        </w:r>
        <w:r w:rsidR="00F12BB2">
          <w:rPr>
            <w:noProof/>
            <w:webHidden/>
          </w:rPr>
          <w:fldChar w:fldCharType="begin"/>
        </w:r>
        <w:r w:rsidR="00F12BB2">
          <w:rPr>
            <w:noProof/>
            <w:webHidden/>
          </w:rPr>
          <w:instrText xml:space="preserve"> PAGEREF _Toc429521513 \h </w:instrText>
        </w:r>
        <w:r w:rsidR="00F12BB2">
          <w:rPr>
            <w:noProof/>
            <w:webHidden/>
          </w:rPr>
        </w:r>
        <w:r w:rsidR="00F12BB2">
          <w:rPr>
            <w:noProof/>
            <w:webHidden/>
          </w:rPr>
          <w:fldChar w:fldCharType="separate"/>
        </w:r>
        <w:r w:rsidR="00F12BB2">
          <w:rPr>
            <w:noProof/>
            <w:webHidden/>
          </w:rPr>
          <w:t>4</w:t>
        </w:r>
        <w:r w:rsidR="00F12BB2">
          <w:rPr>
            <w:noProof/>
            <w:webHidden/>
          </w:rPr>
          <w:fldChar w:fldCharType="end"/>
        </w:r>
      </w:hyperlink>
    </w:p>
    <w:p w14:paraId="354B2CAE" w14:textId="77777777" w:rsidR="00F12BB2" w:rsidRDefault="00492E03">
      <w:pPr>
        <w:pStyle w:val="TOC2"/>
        <w:tabs>
          <w:tab w:val="right" w:leader="dot" w:pos="9350"/>
        </w:tabs>
        <w:rPr>
          <w:rFonts w:asciiTheme="minorHAnsi" w:eastAsiaTheme="minorEastAsia" w:hAnsiTheme="minorHAnsi" w:cstheme="minorBidi"/>
          <w:noProof/>
          <w:sz w:val="22"/>
          <w:szCs w:val="22"/>
        </w:rPr>
      </w:pPr>
      <w:hyperlink w:anchor="_Toc429521514" w:history="1">
        <w:r w:rsidR="00F12BB2" w:rsidRPr="00A47B53">
          <w:rPr>
            <w:rStyle w:val="Hyperlink"/>
            <w:noProof/>
          </w:rPr>
          <w:t>1.4 Normative References</w:t>
        </w:r>
        <w:r w:rsidR="00F12BB2">
          <w:rPr>
            <w:noProof/>
            <w:webHidden/>
          </w:rPr>
          <w:tab/>
        </w:r>
        <w:r w:rsidR="00F12BB2">
          <w:rPr>
            <w:noProof/>
            <w:webHidden/>
          </w:rPr>
          <w:fldChar w:fldCharType="begin"/>
        </w:r>
        <w:r w:rsidR="00F12BB2">
          <w:rPr>
            <w:noProof/>
            <w:webHidden/>
          </w:rPr>
          <w:instrText xml:space="preserve"> PAGEREF _Toc429521514 \h </w:instrText>
        </w:r>
        <w:r w:rsidR="00F12BB2">
          <w:rPr>
            <w:noProof/>
            <w:webHidden/>
          </w:rPr>
        </w:r>
        <w:r w:rsidR="00F12BB2">
          <w:rPr>
            <w:noProof/>
            <w:webHidden/>
          </w:rPr>
          <w:fldChar w:fldCharType="separate"/>
        </w:r>
        <w:r w:rsidR="00F12BB2">
          <w:rPr>
            <w:noProof/>
            <w:webHidden/>
          </w:rPr>
          <w:t>4</w:t>
        </w:r>
        <w:r w:rsidR="00F12BB2">
          <w:rPr>
            <w:noProof/>
            <w:webHidden/>
          </w:rPr>
          <w:fldChar w:fldCharType="end"/>
        </w:r>
      </w:hyperlink>
    </w:p>
    <w:p w14:paraId="1FFDDA37" w14:textId="77777777" w:rsidR="00F12BB2" w:rsidRDefault="00492E03">
      <w:pPr>
        <w:pStyle w:val="TOC1"/>
        <w:rPr>
          <w:rFonts w:asciiTheme="minorHAnsi" w:eastAsiaTheme="minorEastAsia" w:hAnsiTheme="minorHAnsi" w:cstheme="minorBidi"/>
          <w:noProof/>
          <w:sz w:val="22"/>
          <w:szCs w:val="22"/>
        </w:rPr>
      </w:pPr>
      <w:hyperlink w:anchor="_Toc429521515" w:history="1">
        <w:r w:rsidR="00F12BB2" w:rsidRPr="00A47B53">
          <w:rPr>
            <w:rStyle w:val="Hyperlink"/>
            <w:noProof/>
          </w:rPr>
          <w:t>2</w:t>
        </w:r>
        <w:r w:rsidR="00F12BB2">
          <w:rPr>
            <w:rFonts w:asciiTheme="minorHAnsi" w:eastAsiaTheme="minorEastAsia" w:hAnsiTheme="minorHAnsi" w:cstheme="minorBidi"/>
            <w:noProof/>
            <w:sz w:val="22"/>
            <w:szCs w:val="22"/>
          </w:rPr>
          <w:tab/>
        </w:r>
        <w:r w:rsidR="00F12BB2" w:rsidRPr="00A47B53">
          <w:rPr>
            <w:rStyle w:val="Hyperlink"/>
            <w:noProof/>
          </w:rPr>
          <w:t>Background</w:t>
        </w:r>
        <w:r w:rsidR="00F12BB2">
          <w:rPr>
            <w:noProof/>
            <w:webHidden/>
          </w:rPr>
          <w:tab/>
        </w:r>
        <w:r w:rsidR="00F12BB2">
          <w:rPr>
            <w:noProof/>
            <w:webHidden/>
          </w:rPr>
          <w:fldChar w:fldCharType="begin"/>
        </w:r>
        <w:r w:rsidR="00F12BB2">
          <w:rPr>
            <w:noProof/>
            <w:webHidden/>
          </w:rPr>
          <w:instrText xml:space="preserve"> PAGEREF _Toc429521515 \h </w:instrText>
        </w:r>
        <w:r w:rsidR="00F12BB2">
          <w:rPr>
            <w:noProof/>
            <w:webHidden/>
          </w:rPr>
        </w:r>
        <w:r w:rsidR="00F12BB2">
          <w:rPr>
            <w:noProof/>
            <w:webHidden/>
          </w:rPr>
          <w:fldChar w:fldCharType="separate"/>
        </w:r>
        <w:r w:rsidR="00F12BB2">
          <w:rPr>
            <w:noProof/>
            <w:webHidden/>
          </w:rPr>
          <w:t>5</w:t>
        </w:r>
        <w:r w:rsidR="00F12BB2">
          <w:rPr>
            <w:noProof/>
            <w:webHidden/>
          </w:rPr>
          <w:fldChar w:fldCharType="end"/>
        </w:r>
      </w:hyperlink>
    </w:p>
    <w:p w14:paraId="68A94300" w14:textId="77777777" w:rsidR="00F12BB2" w:rsidRDefault="00492E03">
      <w:pPr>
        <w:pStyle w:val="TOC3"/>
        <w:tabs>
          <w:tab w:val="right" w:leader="dot" w:pos="9350"/>
        </w:tabs>
        <w:rPr>
          <w:rFonts w:asciiTheme="minorHAnsi" w:eastAsiaTheme="minorEastAsia" w:hAnsiTheme="minorHAnsi" w:cstheme="minorBidi"/>
          <w:noProof/>
          <w:sz w:val="22"/>
          <w:szCs w:val="22"/>
        </w:rPr>
      </w:pPr>
      <w:hyperlink w:anchor="_Toc429521516" w:history="1">
        <w:r w:rsidR="00F12BB2" w:rsidRPr="00A47B53">
          <w:rPr>
            <w:rStyle w:val="Hyperlink"/>
            <w:noProof/>
          </w:rPr>
          <w:t>2.1.1 VocabularyStringType Data Type</w:t>
        </w:r>
        <w:r w:rsidR="00F12BB2">
          <w:rPr>
            <w:noProof/>
            <w:webHidden/>
          </w:rPr>
          <w:tab/>
        </w:r>
        <w:r w:rsidR="00F12BB2">
          <w:rPr>
            <w:noProof/>
            <w:webHidden/>
          </w:rPr>
          <w:fldChar w:fldCharType="begin"/>
        </w:r>
        <w:r w:rsidR="00F12BB2">
          <w:rPr>
            <w:noProof/>
            <w:webHidden/>
          </w:rPr>
          <w:instrText xml:space="preserve"> PAGEREF _Toc429521516 \h </w:instrText>
        </w:r>
        <w:r w:rsidR="00F12BB2">
          <w:rPr>
            <w:noProof/>
            <w:webHidden/>
          </w:rPr>
        </w:r>
        <w:r w:rsidR="00F12BB2">
          <w:rPr>
            <w:noProof/>
            <w:webHidden/>
          </w:rPr>
          <w:fldChar w:fldCharType="separate"/>
        </w:r>
        <w:r w:rsidR="00F12BB2">
          <w:rPr>
            <w:noProof/>
            <w:webHidden/>
          </w:rPr>
          <w:t>6</w:t>
        </w:r>
        <w:r w:rsidR="00F12BB2">
          <w:rPr>
            <w:noProof/>
            <w:webHidden/>
          </w:rPr>
          <w:fldChar w:fldCharType="end"/>
        </w:r>
      </w:hyperlink>
    </w:p>
    <w:p w14:paraId="407C3ABB" w14:textId="77777777" w:rsidR="00F12BB2" w:rsidRDefault="00492E03">
      <w:pPr>
        <w:pStyle w:val="TOC3"/>
        <w:tabs>
          <w:tab w:val="right" w:leader="dot" w:pos="9350"/>
        </w:tabs>
        <w:rPr>
          <w:rFonts w:asciiTheme="minorHAnsi" w:eastAsiaTheme="minorEastAsia" w:hAnsiTheme="minorHAnsi" w:cstheme="minorBidi"/>
          <w:noProof/>
          <w:sz w:val="22"/>
          <w:szCs w:val="22"/>
        </w:rPr>
      </w:pPr>
      <w:hyperlink w:anchor="_Toc429521517" w:history="1">
        <w:r w:rsidR="00F12BB2" w:rsidRPr="00A47B53">
          <w:rPr>
            <w:rStyle w:val="Hyperlink"/>
            <w:noProof/>
          </w:rPr>
          <w:t>2.1.2 UnenforcedVocabularyStringType Data Type</w:t>
        </w:r>
        <w:r w:rsidR="00F12BB2">
          <w:rPr>
            <w:noProof/>
            <w:webHidden/>
          </w:rPr>
          <w:tab/>
        </w:r>
        <w:r w:rsidR="00F12BB2">
          <w:rPr>
            <w:noProof/>
            <w:webHidden/>
          </w:rPr>
          <w:fldChar w:fldCharType="begin"/>
        </w:r>
        <w:r w:rsidR="00F12BB2">
          <w:rPr>
            <w:noProof/>
            <w:webHidden/>
          </w:rPr>
          <w:instrText xml:space="preserve"> PAGEREF _Toc429521517 \h </w:instrText>
        </w:r>
        <w:r w:rsidR="00F12BB2">
          <w:rPr>
            <w:noProof/>
            <w:webHidden/>
          </w:rPr>
        </w:r>
        <w:r w:rsidR="00F12BB2">
          <w:rPr>
            <w:noProof/>
            <w:webHidden/>
          </w:rPr>
          <w:fldChar w:fldCharType="separate"/>
        </w:r>
        <w:r w:rsidR="00F12BB2">
          <w:rPr>
            <w:noProof/>
            <w:webHidden/>
          </w:rPr>
          <w:t>6</w:t>
        </w:r>
        <w:r w:rsidR="00F12BB2">
          <w:rPr>
            <w:noProof/>
            <w:webHidden/>
          </w:rPr>
          <w:fldChar w:fldCharType="end"/>
        </w:r>
      </w:hyperlink>
    </w:p>
    <w:p w14:paraId="78E5E8B4" w14:textId="77777777" w:rsidR="00F12BB2" w:rsidRDefault="00492E03">
      <w:pPr>
        <w:pStyle w:val="TOC3"/>
        <w:tabs>
          <w:tab w:val="right" w:leader="dot" w:pos="9350"/>
        </w:tabs>
        <w:rPr>
          <w:rFonts w:asciiTheme="minorHAnsi" w:eastAsiaTheme="minorEastAsia" w:hAnsiTheme="minorHAnsi" w:cstheme="minorBidi"/>
          <w:noProof/>
          <w:sz w:val="22"/>
          <w:szCs w:val="22"/>
        </w:rPr>
      </w:pPr>
      <w:hyperlink w:anchor="_Toc429521518" w:history="1">
        <w:r w:rsidR="00F12BB2" w:rsidRPr="00A47B53">
          <w:rPr>
            <w:rStyle w:val="Hyperlink"/>
            <w:noProof/>
          </w:rPr>
          <w:t>2.1.3 ControlledVocabularyStringType Data Type</w:t>
        </w:r>
        <w:r w:rsidR="00F12BB2">
          <w:rPr>
            <w:noProof/>
            <w:webHidden/>
          </w:rPr>
          <w:tab/>
        </w:r>
        <w:r w:rsidR="00F12BB2">
          <w:rPr>
            <w:noProof/>
            <w:webHidden/>
          </w:rPr>
          <w:fldChar w:fldCharType="begin"/>
        </w:r>
        <w:r w:rsidR="00F12BB2">
          <w:rPr>
            <w:noProof/>
            <w:webHidden/>
          </w:rPr>
          <w:instrText xml:space="preserve"> PAGEREF _Toc429521518 \h </w:instrText>
        </w:r>
        <w:r w:rsidR="00F12BB2">
          <w:rPr>
            <w:noProof/>
            <w:webHidden/>
          </w:rPr>
        </w:r>
        <w:r w:rsidR="00F12BB2">
          <w:rPr>
            <w:noProof/>
            <w:webHidden/>
          </w:rPr>
          <w:fldChar w:fldCharType="separate"/>
        </w:r>
        <w:r w:rsidR="00F12BB2">
          <w:rPr>
            <w:noProof/>
            <w:webHidden/>
          </w:rPr>
          <w:t>6</w:t>
        </w:r>
        <w:r w:rsidR="00F12BB2">
          <w:rPr>
            <w:noProof/>
            <w:webHidden/>
          </w:rPr>
          <w:fldChar w:fldCharType="end"/>
        </w:r>
      </w:hyperlink>
    </w:p>
    <w:p w14:paraId="271D3A40" w14:textId="77777777" w:rsidR="00F12BB2" w:rsidRDefault="00492E03">
      <w:pPr>
        <w:pStyle w:val="TOC1"/>
        <w:rPr>
          <w:rFonts w:asciiTheme="minorHAnsi" w:eastAsiaTheme="minorEastAsia" w:hAnsiTheme="minorHAnsi" w:cstheme="minorBidi"/>
          <w:noProof/>
          <w:sz w:val="22"/>
          <w:szCs w:val="22"/>
        </w:rPr>
      </w:pPr>
      <w:hyperlink w:anchor="_Toc429521519" w:history="1">
        <w:r w:rsidR="00F12BB2" w:rsidRPr="00A47B53">
          <w:rPr>
            <w:rStyle w:val="Hyperlink"/>
            <w:noProof/>
          </w:rPr>
          <w:t>3</w:t>
        </w:r>
        <w:r w:rsidR="00F12BB2">
          <w:rPr>
            <w:rFonts w:asciiTheme="minorHAnsi" w:eastAsiaTheme="minorEastAsia" w:hAnsiTheme="minorHAnsi" w:cstheme="minorBidi"/>
            <w:noProof/>
            <w:sz w:val="22"/>
            <w:szCs w:val="22"/>
          </w:rPr>
          <w:tab/>
        </w:r>
        <w:r w:rsidR="00F12BB2" w:rsidRPr="00A47B53">
          <w:rPr>
            <w:rStyle w:val="Hyperlink"/>
            <w:noProof/>
          </w:rPr>
          <w:t>STIX Default Vocabularies Data Models</w:t>
        </w:r>
        <w:r w:rsidR="00F12BB2">
          <w:rPr>
            <w:noProof/>
            <w:webHidden/>
          </w:rPr>
          <w:tab/>
        </w:r>
        <w:r w:rsidR="00F12BB2">
          <w:rPr>
            <w:noProof/>
            <w:webHidden/>
          </w:rPr>
          <w:fldChar w:fldCharType="begin"/>
        </w:r>
        <w:r w:rsidR="00F12BB2">
          <w:rPr>
            <w:noProof/>
            <w:webHidden/>
          </w:rPr>
          <w:instrText xml:space="preserve"> PAGEREF _Toc429521519 \h </w:instrText>
        </w:r>
        <w:r w:rsidR="00F12BB2">
          <w:rPr>
            <w:noProof/>
            <w:webHidden/>
          </w:rPr>
        </w:r>
        <w:r w:rsidR="00F12BB2">
          <w:rPr>
            <w:noProof/>
            <w:webHidden/>
          </w:rPr>
          <w:fldChar w:fldCharType="separate"/>
        </w:r>
        <w:r w:rsidR="00F12BB2">
          <w:rPr>
            <w:noProof/>
            <w:webHidden/>
          </w:rPr>
          <w:t>1</w:t>
        </w:r>
        <w:r w:rsidR="00F12BB2">
          <w:rPr>
            <w:noProof/>
            <w:webHidden/>
          </w:rPr>
          <w:fldChar w:fldCharType="end"/>
        </w:r>
      </w:hyperlink>
    </w:p>
    <w:p w14:paraId="275082A4" w14:textId="77777777" w:rsidR="00F12BB2" w:rsidRDefault="00492E03">
      <w:pPr>
        <w:pStyle w:val="TOC2"/>
        <w:tabs>
          <w:tab w:val="right" w:leader="dot" w:pos="9350"/>
        </w:tabs>
        <w:rPr>
          <w:rFonts w:asciiTheme="minorHAnsi" w:eastAsiaTheme="minorEastAsia" w:hAnsiTheme="minorHAnsi" w:cstheme="minorBidi"/>
          <w:noProof/>
          <w:sz w:val="22"/>
          <w:szCs w:val="22"/>
        </w:rPr>
      </w:pPr>
      <w:hyperlink w:anchor="_Toc429521520" w:history="1">
        <w:r w:rsidR="00F12BB2" w:rsidRPr="00A47B53">
          <w:rPr>
            <w:rStyle w:val="Hyperlink"/>
            <w:noProof/>
          </w:rPr>
          <w:t>3.1 AssetTypeVocab-1.0 Enumeration</w:t>
        </w:r>
        <w:r w:rsidR="00F12BB2">
          <w:rPr>
            <w:noProof/>
            <w:webHidden/>
          </w:rPr>
          <w:tab/>
        </w:r>
        <w:r w:rsidR="00F12BB2">
          <w:rPr>
            <w:noProof/>
            <w:webHidden/>
          </w:rPr>
          <w:fldChar w:fldCharType="begin"/>
        </w:r>
        <w:r w:rsidR="00F12BB2">
          <w:rPr>
            <w:noProof/>
            <w:webHidden/>
          </w:rPr>
          <w:instrText xml:space="preserve"> PAGEREF _Toc429521520 \h </w:instrText>
        </w:r>
        <w:r w:rsidR="00F12BB2">
          <w:rPr>
            <w:noProof/>
            <w:webHidden/>
          </w:rPr>
        </w:r>
        <w:r w:rsidR="00F12BB2">
          <w:rPr>
            <w:noProof/>
            <w:webHidden/>
          </w:rPr>
          <w:fldChar w:fldCharType="separate"/>
        </w:r>
        <w:r w:rsidR="00F12BB2">
          <w:rPr>
            <w:noProof/>
            <w:webHidden/>
          </w:rPr>
          <w:t>1</w:t>
        </w:r>
        <w:r w:rsidR="00F12BB2">
          <w:rPr>
            <w:noProof/>
            <w:webHidden/>
          </w:rPr>
          <w:fldChar w:fldCharType="end"/>
        </w:r>
      </w:hyperlink>
    </w:p>
    <w:p w14:paraId="56B09BCD" w14:textId="77777777" w:rsidR="00F12BB2" w:rsidRDefault="00492E03">
      <w:pPr>
        <w:pStyle w:val="TOC2"/>
        <w:tabs>
          <w:tab w:val="right" w:leader="dot" w:pos="9350"/>
        </w:tabs>
        <w:rPr>
          <w:rFonts w:asciiTheme="minorHAnsi" w:eastAsiaTheme="minorEastAsia" w:hAnsiTheme="minorHAnsi" w:cstheme="minorBidi"/>
          <w:noProof/>
          <w:sz w:val="22"/>
          <w:szCs w:val="22"/>
        </w:rPr>
      </w:pPr>
      <w:hyperlink w:anchor="_Toc429521521" w:history="1">
        <w:r w:rsidR="00F12BB2" w:rsidRPr="00A47B53">
          <w:rPr>
            <w:rStyle w:val="Hyperlink"/>
            <w:noProof/>
          </w:rPr>
          <w:t>3.2 AttackerInfrastructureTypeVocab-1.0 Enumeration</w:t>
        </w:r>
        <w:r w:rsidR="00F12BB2">
          <w:rPr>
            <w:noProof/>
            <w:webHidden/>
          </w:rPr>
          <w:tab/>
        </w:r>
        <w:r w:rsidR="00F12BB2">
          <w:rPr>
            <w:noProof/>
            <w:webHidden/>
          </w:rPr>
          <w:fldChar w:fldCharType="begin"/>
        </w:r>
        <w:r w:rsidR="00F12BB2">
          <w:rPr>
            <w:noProof/>
            <w:webHidden/>
          </w:rPr>
          <w:instrText xml:space="preserve"> PAGEREF _Toc429521521 \h </w:instrText>
        </w:r>
        <w:r w:rsidR="00F12BB2">
          <w:rPr>
            <w:noProof/>
            <w:webHidden/>
          </w:rPr>
        </w:r>
        <w:r w:rsidR="00F12BB2">
          <w:rPr>
            <w:noProof/>
            <w:webHidden/>
          </w:rPr>
          <w:fldChar w:fldCharType="separate"/>
        </w:r>
        <w:r w:rsidR="00F12BB2">
          <w:rPr>
            <w:noProof/>
            <w:webHidden/>
          </w:rPr>
          <w:t>5</w:t>
        </w:r>
        <w:r w:rsidR="00F12BB2">
          <w:rPr>
            <w:noProof/>
            <w:webHidden/>
          </w:rPr>
          <w:fldChar w:fldCharType="end"/>
        </w:r>
      </w:hyperlink>
    </w:p>
    <w:p w14:paraId="5055F996" w14:textId="77777777" w:rsidR="00F12BB2" w:rsidRDefault="00492E03">
      <w:pPr>
        <w:pStyle w:val="TOC2"/>
        <w:tabs>
          <w:tab w:val="right" w:leader="dot" w:pos="9350"/>
        </w:tabs>
        <w:rPr>
          <w:rFonts w:asciiTheme="minorHAnsi" w:eastAsiaTheme="minorEastAsia" w:hAnsiTheme="minorHAnsi" w:cstheme="minorBidi"/>
          <w:noProof/>
          <w:sz w:val="22"/>
          <w:szCs w:val="22"/>
        </w:rPr>
      </w:pPr>
      <w:hyperlink w:anchor="_Toc429521522" w:history="1">
        <w:r w:rsidR="00F12BB2" w:rsidRPr="00A47B53">
          <w:rPr>
            <w:rStyle w:val="Hyperlink"/>
            <w:noProof/>
          </w:rPr>
          <w:t>3.3 AttackerToolTypeVocab-1.0 Enumeration</w:t>
        </w:r>
        <w:r w:rsidR="00F12BB2">
          <w:rPr>
            <w:noProof/>
            <w:webHidden/>
          </w:rPr>
          <w:tab/>
        </w:r>
        <w:r w:rsidR="00F12BB2">
          <w:rPr>
            <w:noProof/>
            <w:webHidden/>
          </w:rPr>
          <w:fldChar w:fldCharType="begin"/>
        </w:r>
        <w:r w:rsidR="00F12BB2">
          <w:rPr>
            <w:noProof/>
            <w:webHidden/>
          </w:rPr>
          <w:instrText xml:space="preserve"> PAGEREF _Toc429521522 \h </w:instrText>
        </w:r>
        <w:r w:rsidR="00F12BB2">
          <w:rPr>
            <w:noProof/>
            <w:webHidden/>
          </w:rPr>
        </w:r>
        <w:r w:rsidR="00F12BB2">
          <w:rPr>
            <w:noProof/>
            <w:webHidden/>
          </w:rPr>
          <w:fldChar w:fldCharType="separate"/>
        </w:r>
        <w:r w:rsidR="00F12BB2">
          <w:rPr>
            <w:noProof/>
            <w:webHidden/>
          </w:rPr>
          <w:t>6</w:t>
        </w:r>
        <w:r w:rsidR="00F12BB2">
          <w:rPr>
            <w:noProof/>
            <w:webHidden/>
          </w:rPr>
          <w:fldChar w:fldCharType="end"/>
        </w:r>
      </w:hyperlink>
    </w:p>
    <w:p w14:paraId="0D54E1D6" w14:textId="77777777" w:rsidR="00F12BB2" w:rsidRDefault="00492E03">
      <w:pPr>
        <w:pStyle w:val="TOC2"/>
        <w:tabs>
          <w:tab w:val="right" w:leader="dot" w:pos="9350"/>
        </w:tabs>
        <w:rPr>
          <w:rFonts w:asciiTheme="minorHAnsi" w:eastAsiaTheme="minorEastAsia" w:hAnsiTheme="minorHAnsi" w:cstheme="minorBidi"/>
          <w:noProof/>
          <w:sz w:val="22"/>
          <w:szCs w:val="22"/>
        </w:rPr>
      </w:pPr>
      <w:hyperlink w:anchor="_Toc429521523" w:history="1">
        <w:r w:rsidR="00F12BB2" w:rsidRPr="00A47B53">
          <w:rPr>
            <w:rStyle w:val="Hyperlink"/>
            <w:noProof/>
          </w:rPr>
          <w:t>3.4 AvailabilityLossTypeVocab-1.1.1 Enumeration</w:t>
        </w:r>
        <w:r w:rsidR="00F12BB2">
          <w:rPr>
            <w:noProof/>
            <w:webHidden/>
          </w:rPr>
          <w:tab/>
        </w:r>
        <w:r w:rsidR="00F12BB2">
          <w:rPr>
            <w:noProof/>
            <w:webHidden/>
          </w:rPr>
          <w:fldChar w:fldCharType="begin"/>
        </w:r>
        <w:r w:rsidR="00F12BB2">
          <w:rPr>
            <w:noProof/>
            <w:webHidden/>
          </w:rPr>
          <w:instrText xml:space="preserve"> PAGEREF _Toc429521523 \h </w:instrText>
        </w:r>
        <w:r w:rsidR="00F12BB2">
          <w:rPr>
            <w:noProof/>
            <w:webHidden/>
          </w:rPr>
        </w:r>
        <w:r w:rsidR="00F12BB2">
          <w:rPr>
            <w:noProof/>
            <w:webHidden/>
          </w:rPr>
          <w:fldChar w:fldCharType="separate"/>
        </w:r>
        <w:r w:rsidR="00F12BB2">
          <w:rPr>
            <w:noProof/>
            <w:webHidden/>
          </w:rPr>
          <w:t>7</w:t>
        </w:r>
        <w:r w:rsidR="00F12BB2">
          <w:rPr>
            <w:noProof/>
            <w:webHidden/>
          </w:rPr>
          <w:fldChar w:fldCharType="end"/>
        </w:r>
      </w:hyperlink>
    </w:p>
    <w:p w14:paraId="0C688944" w14:textId="77777777" w:rsidR="00F12BB2" w:rsidRDefault="00492E03">
      <w:pPr>
        <w:pStyle w:val="TOC2"/>
        <w:tabs>
          <w:tab w:val="right" w:leader="dot" w:pos="9350"/>
        </w:tabs>
        <w:rPr>
          <w:rFonts w:asciiTheme="minorHAnsi" w:eastAsiaTheme="minorEastAsia" w:hAnsiTheme="minorHAnsi" w:cstheme="minorBidi"/>
          <w:noProof/>
          <w:sz w:val="22"/>
          <w:szCs w:val="22"/>
        </w:rPr>
      </w:pPr>
      <w:hyperlink w:anchor="_Toc429521524" w:history="1">
        <w:r w:rsidR="00F12BB2" w:rsidRPr="00A47B53">
          <w:rPr>
            <w:rStyle w:val="Hyperlink"/>
            <w:noProof/>
          </w:rPr>
          <w:t>3.5 AvailabilityLossTypeVocab-1.0 Enumeration</w:t>
        </w:r>
        <w:r w:rsidR="00F12BB2">
          <w:rPr>
            <w:noProof/>
            <w:webHidden/>
          </w:rPr>
          <w:tab/>
        </w:r>
        <w:r w:rsidR="00F12BB2">
          <w:rPr>
            <w:noProof/>
            <w:webHidden/>
          </w:rPr>
          <w:fldChar w:fldCharType="begin"/>
        </w:r>
        <w:r w:rsidR="00F12BB2">
          <w:rPr>
            <w:noProof/>
            <w:webHidden/>
          </w:rPr>
          <w:instrText xml:space="preserve"> PAGEREF _Toc429521524 \h </w:instrText>
        </w:r>
        <w:r w:rsidR="00F12BB2">
          <w:rPr>
            <w:noProof/>
            <w:webHidden/>
          </w:rPr>
        </w:r>
        <w:r w:rsidR="00F12BB2">
          <w:rPr>
            <w:noProof/>
            <w:webHidden/>
          </w:rPr>
          <w:fldChar w:fldCharType="separate"/>
        </w:r>
        <w:r w:rsidR="00F12BB2">
          <w:rPr>
            <w:noProof/>
            <w:webHidden/>
          </w:rPr>
          <w:t>7</w:t>
        </w:r>
        <w:r w:rsidR="00F12BB2">
          <w:rPr>
            <w:noProof/>
            <w:webHidden/>
          </w:rPr>
          <w:fldChar w:fldCharType="end"/>
        </w:r>
      </w:hyperlink>
    </w:p>
    <w:p w14:paraId="2166A3DC" w14:textId="77777777" w:rsidR="00F12BB2" w:rsidRDefault="00492E03">
      <w:pPr>
        <w:pStyle w:val="TOC2"/>
        <w:tabs>
          <w:tab w:val="right" w:leader="dot" w:pos="9350"/>
        </w:tabs>
        <w:rPr>
          <w:rFonts w:asciiTheme="minorHAnsi" w:eastAsiaTheme="minorEastAsia" w:hAnsiTheme="minorHAnsi" w:cstheme="minorBidi"/>
          <w:noProof/>
          <w:sz w:val="22"/>
          <w:szCs w:val="22"/>
        </w:rPr>
      </w:pPr>
      <w:hyperlink w:anchor="_Toc429521525" w:history="1">
        <w:r w:rsidR="00F12BB2" w:rsidRPr="00A47B53">
          <w:rPr>
            <w:rStyle w:val="Hyperlink"/>
            <w:noProof/>
          </w:rPr>
          <w:t>3.6 CampaignStatusVocab-1.0 Enumeration</w:t>
        </w:r>
        <w:r w:rsidR="00F12BB2">
          <w:rPr>
            <w:noProof/>
            <w:webHidden/>
          </w:rPr>
          <w:tab/>
        </w:r>
        <w:r w:rsidR="00F12BB2">
          <w:rPr>
            <w:noProof/>
            <w:webHidden/>
          </w:rPr>
          <w:fldChar w:fldCharType="begin"/>
        </w:r>
        <w:r w:rsidR="00F12BB2">
          <w:rPr>
            <w:noProof/>
            <w:webHidden/>
          </w:rPr>
          <w:instrText xml:space="preserve"> PAGEREF _Toc429521525 \h </w:instrText>
        </w:r>
        <w:r w:rsidR="00F12BB2">
          <w:rPr>
            <w:noProof/>
            <w:webHidden/>
          </w:rPr>
        </w:r>
        <w:r w:rsidR="00F12BB2">
          <w:rPr>
            <w:noProof/>
            <w:webHidden/>
          </w:rPr>
          <w:fldChar w:fldCharType="separate"/>
        </w:r>
        <w:r w:rsidR="00F12BB2">
          <w:rPr>
            <w:noProof/>
            <w:webHidden/>
          </w:rPr>
          <w:t>8</w:t>
        </w:r>
        <w:r w:rsidR="00F12BB2">
          <w:rPr>
            <w:noProof/>
            <w:webHidden/>
          </w:rPr>
          <w:fldChar w:fldCharType="end"/>
        </w:r>
      </w:hyperlink>
    </w:p>
    <w:p w14:paraId="79A90490" w14:textId="77777777" w:rsidR="00F12BB2" w:rsidRDefault="00492E03">
      <w:pPr>
        <w:pStyle w:val="TOC2"/>
        <w:tabs>
          <w:tab w:val="right" w:leader="dot" w:pos="9350"/>
        </w:tabs>
        <w:rPr>
          <w:rFonts w:asciiTheme="minorHAnsi" w:eastAsiaTheme="minorEastAsia" w:hAnsiTheme="minorHAnsi" w:cstheme="minorBidi"/>
          <w:noProof/>
          <w:sz w:val="22"/>
          <w:szCs w:val="22"/>
        </w:rPr>
      </w:pPr>
      <w:hyperlink w:anchor="_Toc429521526" w:history="1">
        <w:r w:rsidR="00F12BB2" w:rsidRPr="00A47B53">
          <w:rPr>
            <w:rStyle w:val="Hyperlink"/>
            <w:noProof/>
          </w:rPr>
          <w:t>3.7 COAStageVocab-1.0 Enumeration</w:t>
        </w:r>
        <w:r w:rsidR="00F12BB2">
          <w:rPr>
            <w:noProof/>
            <w:webHidden/>
          </w:rPr>
          <w:tab/>
        </w:r>
        <w:r w:rsidR="00F12BB2">
          <w:rPr>
            <w:noProof/>
            <w:webHidden/>
          </w:rPr>
          <w:fldChar w:fldCharType="begin"/>
        </w:r>
        <w:r w:rsidR="00F12BB2">
          <w:rPr>
            <w:noProof/>
            <w:webHidden/>
          </w:rPr>
          <w:instrText xml:space="preserve"> PAGEREF _Toc429521526 \h </w:instrText>
        </w:r>
        <w:r w:rsidR="00F12BB2">
          <w:rPr>
            <w:noProof/>
            <w:webHidden/>
          </w:rPr>
        </w:r>
        <w:r w:rsidR="00F12BB2">
          <w:rPr>
            <w:noProof/>
            <w:webHidden/>
          </w:rPr>
          <w:fldChar w:fldCharType="separate"/>
        </w:r>
        <w:r w:rsidR="00F12BB2">
          <w:rPr>
            <w:noProof/>
            <w:webHidden/>
          </w:rPr>
          <w:t>8</w:t>
        </w:r>
        <w:r w:rsidR="00F12BB2">
          <w:rPr>
            <w:noProof/>
            <w:webHidden/>
          </w:rPr>
          <w:fldChar w:fldCharType="end"/>
        </w:r>
      </w:hyperlink>
    </w:p>
    <w:p w14:paraId="6420F9C1" w14:textId="77777777" w:rsidR="00F12BB2" w:rsidRDefault="00492E03">
      <w:pPr>
        <w:pStyle w:val="TOC2"/>
        <w:tabs>
          <w:tab w:val="right" w:leader="dot" w:pos="9350"/>
        </w:tabs>
        <w:rPr>
          <w:rFonts w:asciiTheme="minorHAnsi" w:eastAsiaTheme="minorEastAsia" w:hAnsiTheme="minorHAnsi" w:cstheme="minorBidi"/>
          <w:noProof/>
          <w:sz w:val="22"/>
          <w:szCs w:val="22"/>
        </w:rPr>
      </w:pPr>
      <w:hyperlink w:anchor="_Toc429521527" w:history="1">
        <w:r w:rsidR="00F12BB2" w:rsidRPr="00A47B53">
          <w:rPr>
            <w:rStyle w:val="Hyperlink"/>
            <w:noProof/>
          </w:rPr>
          <w:t>3.8 CourseOfActionTypeVocab-1.0 Enumeration</w:t>
        </w:r>
        <w:r w:rsidR="00F12BB2">
          <w:rPr>
            <w:noProof/>
            <w:webHidden/>
          </w:rPr>
          <w:tab/>
        </w:r>
        <w:r w:rsidR="00F12BB2">
          <w:rPr>
            <w:noProof/>
            <w:webHidden/>
          </w:rPr>
          <w:fldChar w:fldCharType="begin"/>
        </w:r>
        <w:r w:rsidR="00F12BB2">
          <w:rPr>
            <w:noProof/>
            <w:webHidden/>
          </w:rPr>
          <w:instrText xml:space="preserve"> PAGEREF _Toc429521527 \h </w:instrText>
        </w:r>
        <w:r w:rsidR="00F12BB2">
          <w:rPr>
            <w:noProof/>
            <w:webHidden/>
          </w:rPr>
        </w:r>
        <w:r w:rsidR="00F12BB2">
          <w:rPr>
            <w:noProof/>
            <w:webHidden/>
          </w:rPr>
          <w:fldChar w:fldCharType="separate"/>
        </w:r>
        <w:r w:rsidR="00F12BB2">
          <w:rPr>
            <w:noProof/>
            <w:webHidden/>
          </w:rPr>
          <w:t>9</w:t>
        </w:r>
        <w:r w:rsidR="00F12BB2">
          <w:rPr>
            <w:noProof/>
            <w:webHidden/>
          </w:rPr>
          <w:fldChar w:fldCharType="end"/>
        </w:r>
      </w:hyperlink>
    </w:p>
    <w:p w14:paraId="601A3B40" w14:textId="77777777" w:rsidR="00F12BB2" w:rsidRDefault="00492E03">
      <w:pPr>
        <w:pStyle w:val="TOC2"/>
        <w:tabs>
          <w:tab w:val="right" w:leader="dot" w:pos="9350"/>
        </w:tabs>
        <w:rPr>
          <w:rFonts w:asciiTheme="minorHAnsi" w:eastAsiaTheme="minorEastAsia" w:hAnsiTheme="minorHAnsi" w:cstheme="minorBidi"/>
          <w:noProof/>
          <w:sz w:val="22"/>
          <w:szCs w:val="22"/>
        </w:rPr>
      </w:pPr>
      <w:hyperlink w:anchor="_Toc429521528" w:history="1">
        <w:r w:rsidR="00F12BB2" w:rsidRPr="00A47B53">
          <w:rPr>
            <w:rStyle w:val="Hyperlink"/>
            <w:noProof/>
          </w:rPr>
          <w:t>3.9 DiscoveryMethodVocab-2.0 Enumeration</w:t>
        </w:r>
        <w:r w:rsidR="00F12BB2">
          <w:rPr>
            <w:noProof/>
            <w:webHidden/>
          </w:rPr>
          <w:tab/>
        </w:r>
        <w:r w:rsidR="00F12BB2">
          <w:rPr>
            <w:noProof/>
            <w:webHidden/>
          </w:rPr>
          <w:fldChar w:fldCharType="begin"/>
        </w:r>
        <w:r w:rsidR="00F12BB2">
          <w:rPr>
            <w:noProof/>
            <w:webHidden/>
          </w:rPr>
          <w:instrText xml:space="preserve"> PAGEREF _Toc429521528 \h </w:instrText>
        </w:r>
        <w:r w:rsidR="00F12BB2">
          <w:rPr>
            <w:noProof/>
            <w:webHidden/>
          </w:rPr>
        </w:r>
        <w:r w:rsidR="00F12BB2">
          <w:rPr>
            <w:noProof/>
            <w:webHidden/>
          </w:rPr>
          <w:fldChar w:fldCharType="separate"/>
        </w:r>
        <w:r w:rsidR="00F12BB2">
          <w:rPr>
            <w:noProof/>
            <w:webHidden/>
          </w:rPr>
          <w:t>10</w:t>
        </w:r>
        <w:r w:rsidR="00F12BB2">
          <w:rPr>
            <w:noProof/>
            <w:webHidden/>
          </w:rPr>
          <w:fldChar w:fldCharType="end"/>
        </w:r>
      </w:hyperlink>
    </w:p>
    <w:p w14:paraId="695FF3CB" w14:textId="77777777" w:rsidR="00F12BB2" w:rsidRDefault="00492E03">
      <w:pPr>
        <w:pStyle w:val="TOC2"/>
        <w:tabs>
          <w:tab w:val="right" w:leader="dot" w:pos="9350"/>
        </w:tabs>
        <w:rPr>
          <w:rFonts w:asciiTheme="minorHAnsi" w:eastAsiaTheme="minorEastAsia" w:hAnsiTheme="minorHAnsi" w:cstheme="minorBidi"/>
          <w:noProof/>
          <w:sz w:val="22"/>
          <w:szCs w:val="22"/>
        </w:rPr>
      </w:pPr>
      <w:hyperlink w:anchor="_Toc429521529" w:history="1">
        <w:r w:rsidR="00F12BB2" w:rsidRPr="00A47B53">
          <w:rPr>
            <w:rStyle w:val="Hyperlink"/>
            <w:noProof/>
          </w:rPr>
          <w:t>3.10 DiscoveryMethodVocab-1.0 Enumeration</w:t>
        </w:r>
        <w:r w:rsidR="00F12BB2">
          <w:rPr>
            <w:noProof/>
            <w:webHidden/>
          </w:rPr>
          <w:tab/>
        </w:r>
        <w:r w:rsidR="00F12BB2">
          <w:rPr>
            <w:noProof/>
            <w:webHidden/>
          </w:rPr>
          <w:fldChar w:fldCharType="begin"/>
        </w:r>
        <w:r w:rsidR="00F12BB2">
          <w:rPr>
            <w:noProof/>
            <w:webHidden/>
          </w:rPr>
          <w:instrText xml:space="preserve"> PAGEREF _Toc429521529 \h </w:instrText>
        </w:r>
        <w:r w:rsidR="00F12BB2">
          <w:rPr>
            <w:noProof/>
            <w:webHidden/>
          </w:rPr>
        </w:r>
        <w:r w:rsidR="00F12BB2">
          <w:rPr>
            <w:noProof/>
            <w:webHidden/>
          </w:rPr>
          <w:fldChar w:fldCharType="separate"/>
        </w:r>
        <w:r w:rsidR="00F12BB2">
          <w:rPr>
            <w:noProof/>
            <w:webHidden/>
          </w:rPr>
          <w:t>11</w:t>
        </w:r>
        <w:r w:rsidR="00F12BB2">
          <w:rPr>
            <w:noProof/>
            <w:webHidden/>
          </w:rPr>
          <w:fldChar w:fldCharType="end"/>
        </w:r>
      </w:hyperlink>
    </w:p>
    <w:p w14:paraId="2118A204" w14:textId="77777777" w:rsidR="00F12BB2" w:rsidRDefault="00492E03">
      <w:pPr>
        <w:pStyle w:val="TOC2"/>
        <w:tabs>
          <w:tab w:val="right" w:leader="dot" w:pos="9350"/>
        </w:tabs>
        <w:rPr>
          <w:rFonts w:asciiTheme="minorHAnsi" w:eastAsiaTheme="minorEastAsia" w:hAnsiTheme="minorHAnsi" w:cstheme="minorBidi"/>
          <w:noProof/>
          <w:sz w:val="22"/>
          <w:szCs w:val="22"/>
        </w:rPr>
      </w:pPr>
      <w:hyperlink w:anchor="_Toc429521530" w:history="1">
        <w:r w:rsidR="00F12BB2" w:rsidRPr="00A47B53">
          <w:rPr>
            <w:rStyle w:val="Hyperlink"/>
            <w:noProof/>
          </w:rPr>
          <w:t>3.11 HighMediumLowVocab-1.0 Enumeration</w:t>
        </w:r>
        <w:r w:rsidR="00F12BB2">
          <w:rPr>
            <w:noProof/>
            <w:webHidden/>
          </w:rPr>
          <w:tab/>
        </w:r>
        <w:r w:rsidR="00F12BB2">
          <w:rPr>
            <w:noProof/>
            <w:webHidden/>
          </w:rPr>
          <w:fldChar w:fldCharType="begin"/>
        </w:r>
        <w:r w:rsidR="00F12BB2">
          <w:rPr>
            <w:noProof/>
            <w:webHidden/>
          </w:rPr>
          <w:instrText xml:space="preserve"> PAGEREF _Toc429521530 \h </w:instrText>
        </w:r>
        <w:r w:rsidR="00F12BB2">
          <w:rPr>
            <w:noProof/>
            <w:webHidden/>
          </w:rPr>
        </w:r>
        <w:r w:rsidR="00F12BB2">
          <w:rPr>
            <w:noProof/>
            <w:webHidden/>
          </w:rPr>
          <w:fldChar w:fldCharType="separate"/>
        </w:r>
        <w:r w:rsidR="00F12BB2">
          <w:rPr>
            <w:noProof/>
            <w:webHidden/>
          </w:rPr>
          <w:t>12</w:t>
        </w:r>
        <w:r w:rsidR="00F12BB2">
          <w:rPr>
            <w:noProof/>
            <w:webHidden/>
          </w:rPr>
          <w:fldChar w:fldCharType="end"/>
        </w:r>
      </w:hyperlink>
    </w:p>
    <w:p w14:paraId="490C432D" w14:textId="77777777" w:rsidR="00F12BB2" w:rsidRDefault="00492E03">
      <w:pPr>
        <w:pStyle w:val="TOC2"/>
        <w:tabs>
          <w:tab w:val="right" w:leader="dot" w:pos="9350"/>
        </w:tabs>
        <w:rPr>
          <w:rFonts w:asciiTheme="minorHAnsi" w:eastAsiaTheme="minorEastAsia" w:hAnsiTheme="minorHAnsi" w:cstheme="minorBidi"/>
          <w:noProof/>
          <w:sz w:val="22"/>
          <w:szCs w:val="22"/>
        </w:rPr>
      </w:pPr>
      <w:hyperlink w:anchor="_Toc429521531" w:history="1">
        <w:r w:rsidR="00F12BB2" w:rsidRPr="00A47B53">
          <w:rPr>
            <w:rStyle w:val="Hyperlink"/>
            <w:noProof/>
          </w:rPr>
          <w:t>3.12 ImpactQualificationVocab-1.0 Enumeration</w:t>
        </w:r>
        <w:r w:rsidR="00F12BB2">
          <w:rPr>
            <w:noProof/>
            <w:webHidden/>
          </w:rPr>
          <w:tab/>
        </w:r>
        <w:r w:rsidR="00F12BB2">
          <w:rPr>
            <w:noProof/>
            <w:webHidden/>
          </w:rPr>
          <w:fldChar w:fldCharType="begin"/>
        </w:r>
        <w:r w:rsidR="00F12BB2">
          <w:rPr>
            <w:noProof/>
            <w:webHidden/>
          </w:rPr>
          <w:instrText xml:space="preserve"> PAGEREF _Toc429521531 \h </w:instrText>
        </w:r>
        <w:r w:rsidR="00F12BB2">
          <w:rPr>
            <w:noProof/>
            <w:webHidden/>
          </w:rPr>
        </w:r>
        <w:r w:rsidR="00F12BB2">
          <w:rPr>
            <w:noProof/>
            <w:webHidden/>
          </w:rPr>
          <w:fldChar w:fldCharType="separate"/>
        </w:r>
        <w:r w:rsidR="00F12BB2">
          <w:rPr>
            <w:noProof/>
            <w:webHidden/>
          </w:rPr>
          <w:t>13</w:t>
        </w:r>
        <w:r w:rsidR="00F12BB2">
          <w:rPr>
            <w:noProof/>
            <w:webHidden/>
          </w:rPr>
          <w:fldChar w:fldCharType="end"/>
        </w:r>
      </w:hyperlink>
    </w:p>
    <w:p w14:paraId="7679F960" w14:textId="77777777" w:rsidR="00F12BB2" w:rsidRDefault="00492E03">
      <w:pPr>
        <w:pStyle w:val="TOC2"/>
        <w:tabs>
          <w:tab w:val="right" w:leader="dot" w:pos="9350"/>
        </w:tabs>
        <w:rPr>
          <w:rFonts w:asciiTheme="minorHAnsi" w:eastAsiaTheme="minorEastAsia" w:hAnsiTheme="minorHAnsi" w:cstheme="minorBidi"/>
          <w:noProof/>
          <w:sz w:val="22"/>
          <w:szCs w:val="22"/>
        </w:rPr>
      </w:pPr>
      <w:hyperlink w:anchor="_Toc429521532" w:history="1">
        <w:r w:rsidR="00F12BB2" w:rsidRPr="00A47B53">
          <w:rPr>
            <w:rStyle w:val="Hyperlink"/>
            <w:noProof/>
          </w:rPr>
          <w:t>3.13 ImpactRatingVocab-1.0 Enumeration</w:t>
        </w:r>
        <w:r w:rsidR="00F12BB2">
          <w:rPr>
            <w:noProof/>
            <w:webHidden/>
          </w:rPr>
          <w:tab/>
        </w:r>
        <w:r w:rsidR="00F12BB2">
          <w:rPr>
            <w:noProof/>
            <w:webHidden/>
          </w:rPr>
          <w:fldChar w:fldCharType="begin"/>
        </w:r>
        <w:r w:rsidR="00F12BB2">
          <w:rPr>
            <w:noProof/>
            <w:webHidden/>
          </w:rPr>
          <w:instrText xml:space="preserve"> PAGEREF _Toc429521532 \h </w:instrText>
        </w:r>
        <w:r w:rsidR="00F12BB2">
          <w:rPr>
            <w:noProof/>
            <w:webHidden/>
          </w:rPr>
        </w:r>
        <w:r w:rsidR="00F12BB2">
          <w:rPr>
            <w:noProof/>
            <w:webHidden/>
          </w:rPr>
          <w:fldChar w:fldCharType="separate"/>
        </w:r>
        <w:r w:rsidR="00F12BB2">
          <w:rPr>
            <w:noProof/>
            <w:webHidden/>
          </w:rPr>
          <w:t>13</w:t>
        </w:r>
        <w:r w:rsidR="00F12BB2">
          <w:rPr>
            <w:noProof/>
            <w:webHidden/>
          </w:rPr>
          <w:fldChar w:fldCharType="end"/>
        </w:r>
      </w:hyperlink>
    </w:p>
    <w:p w14:paraId="4060C485" w14:textId="77777777" w:rsidR="00F12BB2" w:rsidRDefault="00492E03">
      <w:pPr>
        <w:pStyle w:val="TOC2"/>
        <w:tabs>
          <w:tab w:val="right" w:leader="dot" w:pos="9350"/>
        </w:tabs>
        <w:rPr>
          <w:rFonts w:asciiTheme="minorHAnsi" w:eastAsiaTheme="minorEastAsia" w:hAnsiTheme="minorHAnsi" w:cstheme="minorBidi"/>
          <w:noProof/>
          <w:sz w:val="22"/>
          <w:szCs w:val="22"/>
        </w:rPr>
      </w:pPr>
      <w:hyperlink w:anchor="_Toc429521533" w:history="1">
        <w:r w:rsidR="00F12BB2" w:rsidRPr="00A47B53">
          <w:rPr>
            <w:rStyle w:val="Hyperlink"/>
            <w:noProof/>
          </w:rPr>
          <w:t>3.14 IncidentCategoryVocab-1.0 Enumeration</w:t>
        </w:r>
        <w:r w:rsidR="00F12BB2">
          <w:rPr>
            <w:noProof/>
            <w:webHidden/>
          </w:rPr>
          <w:tab/>
        </w:r>
        <w:r w:rsidR="00F12BB2">
          <w:rPr>
            <w:noProof/>
            <w:webHidden/>
          </w:rPr>
          <w:fldChar w:fldCharType="begin"/>
        </w:r>
        <w:r w:rsidR="00F12BB2">
          <w:rPr>
            <w:noProof/>
            <w:webHidden/>
          </w:rPr>
          <w:instrText xml:space="preserve"> PAGEREF _Toc429521533 \h </w:instrText>
        </w:r>
        <w:r w:rsidR="00F12BB2">
          <w:rPr>
            <w:noProof/>
            <w:webHidden/>
          </w:rPr>
        </w:r>
        <w:r w:rsidR="00F12BB2">
          <w:rPr>
            <w:noProof/>
            <w:webHidden/>
          </w:rPr>
          <w:fldChar w:fldCharType="separate"/>
        </w:r>
        <w:r w:rsidR="00F12BB2">
          <w:rPr>
            <w:noProof/>
            <w:webHidden/>
          </w:rPr>
          <w:t>14</w:t>
        </w:r>
        <w:r w:rsidR="00F12BB2">
          <w:rPr>
            <w:noProof/>
            <w:webHidden/>
          </w:rPr>
          <w:fldChar w:fldCharType="end"/>
        </w:r>
      </w:hyperlink>
    </w:p>
    <w:p w14:paraId="5B600AD7" w14:textId="77777777" w:rsidR="00F12BB2" w:rsidRDefault="00492E03">
      <w:pPr>
        <w:pStyle w:val="TOC2"/>
        <w:tabs>
          <w:tab w:val="right" w:leader="dot" w:pos="9350"/>
        </w:tabs>
        <w:rPr>
          <w:rFonts w:asciiTheme="minorHAnsi" w:eastAsiaTheme="minorEastAsia" w:hAnsiTheme="minorHAnsi" w:cstheme="minorBidi"/>
          <w:noProof/>
          <w:sz w:val="22"/>
          <w:szCs w:val="22"/>
        </w:rPr>
      </w:pPr>
      <w:hyperlink w:anchor="_Toc429521534" w:history="1">
        <w:r w:rsidR="00F12BB2" w:rsidRPr="00A47B53">
          <w:rPr>
            <w:rStyle w:val="Hyperlink"/>
            <w:noProof/>
          </w:rPr>
          <w:t>3.15 IncidentEffectVocab-1.0 Enumeration</w:t>
        </w:r>
        <w:r w:rsidR="00F12BB2">
          <w:rPr>
            <w:noProof/>
            <w:webHidden/>
          </w:rPr>
          <w:tab/>
        </w:r>
        <w:r w:rsidR="00F12BB2">
          <w:rPr>
            <w:noProof/>
            <w:webHidden/>
          </w:rPr>
          <w:fldChar w:fldCharType="begin"/>
        </w:r>
        <w:r w:rsidR="00F12BB2">
          <w:rPr>
            <w:noProof/>
            <w:webHidden/>
          </w:rPr>
          <w:instrText xml:space="preserve"> PAGEREF _Toc429521534 \h </w:instrText>
        </w:r>
        <w:r w:rsidR="00F12BB2">
          <w:rPr>
            <w:noProof/>
            <w:webHidden/>
          </w:rPr>
        </w:r>
        <w:r w:rsidR="00F12BB2">
          <w:rPr>
            <w:noProof/>
            <w:webHidden/>
          </w:rPr>
          <w:fldChar w:fldCharType="separate"/>
        </w:r>
        <w:r w:rsidR="00F12BB2">
          <w:rPr>
            <w:noProof/>
            <w:webHidden/>
          </w:rPr>
          <w:t>15</w:t>
        </w:r>
        <w:r w:rsidR="00F12BB2">
          <w:rPr>
            <w:noProof/>
            <w:webHidden/>
          </w:rPr>
          <w:fldChar w:fldCharType="end"/>
        </w:r>
      </w:hyperlink>
    </w:p>
    <w:p w14:paraId="0E8CC2DC" w14:textId="77777777" w:rsidR="00F12BB2" w:rsidRDefault="00492E03">
      <w:pPr>
        <w:pStyle w:val="TOC2"/>
        <w:tabs>
          <w:tab w:val="right" w:leader="dot" w:pos="9350"/>
        </w:tabs>
        <w:rPr>
          <w:rFonts w:asciiTheme="minorHAnsi" w:eastAsiaTheme="minorEastAsia" w:hAnsiTheme="minorHAnsi" w:cstheme="minorBidi"/>
          <w:noProof/>
          <w:sz w:val="22"/>
          <w:szCs w:val="22"/>
        </w:rPr>
      </w:pPr>
      <w:hyperlink w:anchor="_Toc429521535" w:history="1">
        <w:r w:rsidR="00F12BB2" w:rsidRPr="00A47B53">
          <w:rPr>
            <w:rStyle w:val="Hyperlink"/>
            <w:noProof/>
          </w:rPr>
          <w:t>3.16 IncidentStatusVocab-1.0 Enumeration</w:t>
        </w:r>
        <w:r w:rsidR="00F12BB2">
          <w:rPr>
            <w:noProof/>
            <w:webHidden/>
          </w:rPr>
          <w:tab/>
        </w:r>
        <w:r w:rsidR="00F12BB2">
          <w:rPr>
            <w:noProof/>
            <w:webHidden/>
          </w:rPr>
          <w:fldChar w:fldCharType="begin"/>
        </w:r>
        <w:r w:rsidR="00F12BB2">
          <w:rPr>
            <w:noProof/>
            <w:webHidden/>
          </w:rPr>
          <w:instrText xml:space="preserve"> PAGEREF _Toc429521535 \h </w:instrText>
        </w:r>
        <w:r w:rsidR="00F12BB2">
          <w:rPr>
            <w:noProof/>
            <w:webHidden/>
          </w:rPr>
        </w:r>
        <w:r w:rsidR="00F12BB2">
          <w:rPr>
            <w:noProof/>
            <w:webHidden/>
          </w:rPr>
          <w:fldChar w:fldCharType="separate"/>
        </w:r>
        <w:r w:rsidR="00F12BB2">
          <w:rPr>
            <w:noProof/>
            <w:webHidden/>
          </w:rPr>
          <w:t>16</w:t>
        </w:r>
        <w:r w:rsidR="00F12BB2">
          <w:rPr>
            <w:noProof/>
            <w:webHidden/>
          </w:rPr>
          <w:fldChar w:fldCharType="end"/>
        </w:r>
      </w:hyperlink>
    </w:p>
    <w:p w14:paraId="491C22DA" w14:textId="77777777" w:rsidR="00F12BB2" w:rsidRDefault="00492E03">
      <w:pPr>
        <w:pStyle w:val="TOC2"/>
        <w:tabs>
          <w:tab w:val="right" w:leader="dot" w:pos="9350"/>
        </w:tabs>
        <w:rPr>
          <w:rFonts w:asciiTheme="minorHAnsi" w:eastAsiaTheme="minorEastAsia" w:hAnsiTheme="minorHAnsi" w:cstheme="minorBidi"/>
          <w:noProof/>
          <w:sz w:val="22"/>
          <w:szCs w:val="22"/>
        </w:rPr>
      </w:pPr>
      <w:hyperlink w:anchor="_Toc429521536" w:history="1">
        <w:r w:rsidR="00F12BB2" w:rsidRPr="00A47B53">
          <w:rPr>
            <w:rStyle w:val="Hyperlink"/>
            <w:noProof/>
          </w:rPr>
          <w:t>3.17 IndicatorTypeVocab-1.1 Enumeration</w:t>
        </w:r>
        <w:r w:rsidR="00F12BB2">
          <w:rPr>
            <w:noProof/>
            <w:webHidden/>
          </w:rPr>
          <w:tab/>
        </w:r>
        <w:r w:rsidR="00F12BB2">
          <w:rPr>
            <w:noProof/>
            <w:webHidden/>
          </w:rPr>
          <w:fldChar w:fldCharType="begin"/>
        </w:r>
        <w:r w:rsidR="00F12BB2">
          <w:rPr>
            <w:noProof/>
            <w:webHidden/>
          </w:rPr>
          <w:instrText xml:space="preserve"> PAGEREF _Toc429521536 \h </w:instrText>
        </w:r>
        <w:r w:rsidR="00F12BB2">
          <w:rPr>
            <w:noProof/>
            <w:webHidden/>
          </w:rPr>
        </w:r>
        <w:r w:rsidR="00F12BB2">
          <w:rPr>
            <w:noProof/>
            <w:webHidden/>
          </w:rPr>
          <w:fldChar w:fldCharType="separate"/>
        </w:r>
        <w:r w:rsidR="00F12BB2">
          <w:rPr>
            <w:noProof/>
            <w:webHidden/>
          </w:rPr>
          <w:t>16</w:t>
        </w:r>
        <w:r w:rsidR="00F12BB2">
          <w:rPr>
            <w:noProof/>
            <w:webHidden/>
          </w:rPr>
          <w:fldChar w:fldCharType="end"/>
        </w:r>
      </w:hyperlink>
    </w:p>
    <w:p w14:paraId="5771D01F" w14:textId="77777777" w:rsidR="00F12BB2" w:rsidRDefault="00492E03">
      <w:pPr>
        <w:pStyle w:val="TOC2"/>
        <w:tabs>
          <w:tab w:val="right" w:leader="dot" w:pos="9350"/>
        </w:tabs>
        <w:rPr>
          <w:rFonts w:asciiTheme="minorHAnsi" w:eastAsiaTheme="minorEastAsia" w:hAnsiTheme="minorHAnsi" w:cstheme="minorBidi"/>
          <w:noProof/>
          <w:sz w:val="22"/>
          <w:szCs w:val="22"/>
        </w:rPr>
      </w:pPr>
      <w:hyperlink w:anchor="_Toc429521537" w:history="1">
        <w:r w:rsidR="00F12BB2" w:rsidRPr="00A47B53">
          <w:rPr>
            <w:rStyle w:val="Hyperlink"/>
            <w:noProof/>
          </w:rPr>
          <w:t>3.18 IndicatorTypeVocab-1.0 Enumeration</w:t>
        </w:r>
        <w:r w:rsidR="00F12BB2">
          <w:rPr>
            <w:noProof/>
            <w:webHidden/>
          </w:rPr>
          <w:tab/>
        </w:r>
        <w:r w:rsidR="00F12BB2">
          <w:rPr>
            <w:noProof/>
            <w:webHidden/>
          </w:rPr>
          <w:fldChar w:fldCharType="begin"/>
        </w:r>
        <w:r w:rsidR="00F12BB2">
          <w:rPr>
            <w:noProof/>
            <w:webHidden/>
          </w:rPr>
          <w:instrText xml:space="preserve"> PAGEREF _Toc429521537 \h </w:instrText>
        </w:r>
        <w:r w:rsidR="00F12BB2">
          <w:rPr>
            <w:noProof/>
            <w:webHidden/>
          </w:rPr>
        </w:r>
        <w:r w:rsidR="00F12BB2">
          <w:rPr>
            <w:noProof/>
            <w:webHidden/>
          </w:rPr>
          <w:fldChar w:fldCharType="separate"/>
        </w:r>
        <w:r w:rsidR="00F12BB2">
          <w:rPr>
            <w:noProof/>
            <w:webHidden/>
          </w:rPr>
          <w:t>17</w:t>
        </w:r>
        <w:r w:rsidR="00F12BB2">
          <w:rPr>
            <w:noProof/>
            <w:webHidden/>
          </w:rPr>
          <w:fldChar w:fldCharType="end"/>
        </w:r>
      </w:hyperlink>
    </w:p>
    <w:p w14:paraId="444A27AD" w14:textId="77777777" w:rsidR="00F12BB2" w:rsidRDefault="00492E03">
      <w:pPr>
        <w:pStyle w:val="TOC2"/>
        <w:tabs>
          <w:tab w:val="right" w:leader="dot" w:pos="9350"/>
        </w:tabs>
        <w:rPr>
          <w:rFonts w:asciiTheme="minorHAnsi" w:eastAsiaTheme="minorEastAsia" w:hAnsiTheme="minorHAnsi" w:cstheme="minorBidi"/>
          <w:noProof/>
          <w:sz w:val="22"/>
          <w:szCs w:val="22"/>
        </w:rPr>
      </w:pPr>
      <w:hyperlink w:anchor="_Toc429521538" w:history="1">
        <w:r w:rsidR="00F12BB2" w:rsidRPr="00A47B53">
          <w:rPr>
            <w:rStyle w:val="Hyperlink"/>
            <w:noProof/>
          </w:rPr>
          <w:t>3.19 InformationSourceRoleVocab-1.0 Enumeration</w:t>
        </w:r>
        <w:r w:rsidR="00F12BB2">
          <w:rPr>
            <w:noProof/>
            <w:webHidden/>
          </w:rPr>
          <w:tab/>
        </w:r>
        <w:r w:rsidR="00F12BB2">
          <w:rPr>
            <w:noProof/>
            <w:webHidden/>
          </w:rPr>
          <w:fldChar w:fldCharType="begin"/>
        </w:r>
        <w:r w:rsidR="00F12BB2">
          <w:rPr>
            <w:noProof/>
            <w:webHidden/>
          </w:rPr>
          <w:instrText xml:space="preserve"> PAGEREF _Toc429521538 \h </w:instrText>
        </w:r>
        <w:r w:rsidR="00F12BB2">
          <w:rPr>
            <w:noProof/>
            <w:webHidden/>
          </w:rPr>
        </w:r>
        <w:r w:rsidR="00F12BB2">
          <w:rPr>
            <w:noProof/>
            <w:webHidden/>
          </w:rPr>
          <w:fldChar w:fldCharType="separate"/>
        </w:r>
        <w:r w:rsidR="00F12BB2">
          <w:rPr>
            <w:noProof/>
            <w:webHidden/>
          </w:rPr>
          <w:t>18</w:t>
        </w:r>
        <w:r w:rsidR="00F12BB2">
          <w:rPr>
            <w:noProof/>
            <w:webHidden/>
          </w:rPr>
          <w:fldChar w:fldCharType="end"/>
        </w:r>
      </w:hyperlink>
    </w:p>
    <w:p w14:paraId="6BE0FFB2" w14:textId="77777777" w:rsidR="00F12BB2" w:rsidRDefault="00492E03">
      <w:pPr>
        <w:pStyle w:val="TOC2"/>
        <w:tabs>
          <w:tab w:val="right" w:leader="dot" w:pos="9350"/>
        </w:tabs>
        <w:rPr>
          <w:rFonts w:asciiTheme="minorHAnsi" w:eastAsiaTheme="minorEastAsia" w:hAnsiTheme="minorHAnsi" w:cstheme="minorBidi"/>
          <w:noProof/>
          <w:sz w:val="22"/>
          <w:szCs w:val="22"/>
        </w:rPr>
      </w:pPr>
      <w:hyperlink w:anchor="_Toc429521539" w:history="1">
        <w:r w:rsidR="00F12BB2" w:rsidRPr="00A47B53">
          <w:rPr>
            <w:rStyle w:val="Hyperlink"/>
            <w:noProof/>
          </w:rPr>
          <w:t>3.20 InformationTypeVocab-1.0 Enumeration</w:t>
        </w:r>
        <w:r w:rsidR="00F12BB2">
          <w:rPr>
            <w:noProof/>
            <w:webHidden/>
          </w:rPr>
          <w:tab/>
        </w:r>
        <w:r w:rsidR="00F12BB2">
          <w:rPr>
            <w:noProof/>
            <w:webHidden/>
          </w:rPr>
          <w:fldChar w:fldCharType="begin"/>
        </w:r>
        <w:r w:rsidR="00F12BB2">
          <w:rPr>
            <w:noProof/>
            <w:webHidden/>
          </w:rPr>
          <w:instrText xml:space="preserve"> PAGEREF _Toc429521539 \h </w:instrText>
        </w:r>
        <w:r w:rsidR="00F12BB2">
          <w:rPr>
            <w:noProof/>
            <w:webHidden/>
          </w:rPr>
        </w:r>
        <w:r w:rsidR="00F12BB2">
          <w:rPr>
            <w:noProof/>
            <w:webHidden/>
          </w:rPr>
          <w:fldChar w:fldCharType="separate"/>
        </w:r>
        <w:r w:rsidR="00F12BB2">
          <w:rPr>
            <w:noProof/>
            <w:webHidden/>
          </w:rPr>
          <w:t>19</w:t>
        </w:r>
        <w:r w:rsidR="00F12BB2">
          <w:rPr>
            <w:noProof/>
            <w:webHidden/>
          </w:rPr>
          <w:fldChar w:fldCharType="end"/>
        </w:r>
      </w:hyperlink>
    </w:p>
    <w:p w14:paraId="31BE466D" w14:textId="77777777" w:rsidR="00F12BB2" w:rsidRDefault="00492E03">
      <w:pPr>
        <w:pStyle w:val="TOC2"/>
        <w:tabs>
          <w:tab w:val="right" w:leader="dot" w:pos="9350"/>
        </w:tabs>
        <w:rPr>
          <w:rFonts w:asciiTheme="minorHAnsi" w:eastAsiaTheme="minorEastAsia" w:hAnsiTheme="minorHAnsi" w:cstheme="minorBidi"/>
          <w:noProof/>
          <w:sz w:val="22"/>
          <w:szCs w:val="22"/>
        </w:rPr>
      </w:pPr>
      <w:hyperlink w:anchor="_Toc429521540" w:history="1">
        <w:r w:rsidR="00F12BB2" w:rsidRPr="00A47B53">
          <w:rPr>
            <w:rStyle w:val="Hyperlink"/>
            <w:noProof/>
          </w:rPr>
          <w:t>3.21 IntendedEffectVocab-1.0 Enumeration</w:t>
        </w:r>
        <w:r w:rsidR="00F12BB2">
          <w:rPr>
            <w:noProof/>
            <w:webHidden/>
          </w:rPr>
          <w:tab/>
        </w:r>
        <w:r w:rsidR="00F12BB2">
          <w:rPr>
            <w:noProof/>
            <w:webHidden/>
          </w:rPr>
          <w:fldChar w:fldCharType="begin"/>
        </w:r>
        <w:r w:rsidR="00F12BB2">
          <w:rPr>
            <w:noProof/>
            <w:webHidden/>
          </w:rPr>
          <w:instrText xml:space="preserve"> PAGEREF _Toc429521540 \h </w:instrText>
        </w:r>
        <w:r w:rsidR="00F12BB2">
          <w:rPr>
            <w:noProof/>
            <w:webHidden/>
          </w:rPr>
        </w:r>
        <w:r w:rsidR="00F12BB2">
          <w:rPr>
            <w:noProof/>
            <w:webHidden/>
          </w:rPr>
          <w:fldChar w:fldCharType="separate"/>
        </w:r>
        <w:r w:rsidR="00F12BB2">
          <w:rPr>
            <w:noProof/>
            <w:webHidden/>
          </w:rPr>
          <w:t>19</w:t>
        </w:r>
        <w:r w:rsidR="00F12BB2">
          <w:rPr>
            <w:noProof/>
            <w:webHidden/>
          </w:rPr>
          <w:fldChar w:fldCharType="end"/>
        </w:r>
      </w:hyperlink>
    </w:p>
    <w:p w14:paraId="6BA099B0" w14:textId="77777777" w:rsidR="00F12BB2" w:rsidRDefault="00492E03">
      <w:pPr>
        <w:pStyle w:val="TOC2"/>
        <w:tabs>
          <w:tab w:val="right" w:leader="dot" w:pos="9350"/>
        </w:tabs>
        <w:rPr>
          <w:rFonts w:asciiTheme="minorHAnsi" w:eastAsiaTheme="minorEastAsia" w:hAnsiTheme="minorHAnsi" w:cstheme="minorBidi"/>
          <w:noProof/>
          <w:sz w:val="22"/>
          <w:szCs w:val="22"/>
        </w:rPr>
      </w:pPr>
      <w:hyperlink w:anchor="_Toc429521541" w:history="1">
        <w:r w:rsidR="00F12BB2" w:rsidRPr="00A47B53">
          <w:rPr>
            <w:rStyle w:val="Hyperlink"/>
            <w:noProof/>
          </w:rPr>
          <w:t>3.22 LocationClassVocab-1.0 Enumeration</w:t>
        </w:r>
        <w:r w:rsidR="00F12BB2">
          <w:rPr>
            <w:noProof/>
            <w:webHidden/>
          </w:rPr>
          <w:tab/>
        </w:r>
        <w:r w:rsidR="00F12BB2">
          <w:rPr>
            <w:noProof/>
            <w:webHidden/>
          </w:rPr>
          <w:fldChar w:fldCharType="begin"/>
        </w:r>
        <w:r w:rsidR="00F12BB2">
          <w:rPr>
            <w:noProof/>
            <w:webHidden/>
          </w:rPr>
          <w:instrText xml:space="preserve"> PAGEREF _Toc429521541 \h </w:instrText>
        </w:r>
        <w:r w:rsidR="00F12BB2">
          <w:rPr>
            <w:noProof/>
            <w:webHidden/>
          </w:rPr>
        </w:r>
        <w:r w:rsidR="00F12BB2">
          <w:rPr>
            <w:noProof/>
            <w:webHidden/>
          </w:rPr>
          <w:fldChar w:fldCharType="separate"/>
        </w:r>
        <w:r w:rsidR="00F12BB2">
          <w:rPr>
            <w:noProof/>
            <w:webHidden/>
          </w:rPr>
          <w:t>21</w:t>
        </w:r>
        <w:r w:rsidR="00F12BB2">
          <w:rPr>
            <w:noProof/>
            <w:webHidden/>
          </w:rPr>
          <w:fldChar w:fldCharType="end"/>
        </w:r>
      </w:hyperlink>
    </w:p>
    <w:p w14:paraId="0B34E9D4" w14:textId="77777777" w:rsidR="00F12BB2" w:rsidRDefault="00492E03">
      <w:pPr>
        <w:pStyle w:val="TOC2"/>
        <w:tabs>
          <w:tab w:val="right" w:leader="dot" w:pos="9350"/>
        </w:tabs>
        <w:rPr>
          <w:rFonts w:asciiTheme="minorHAnsi" w:eastAsiaTheme="minorEastAsia" w:hAnsiTheme="minorHAnsi" w:cstheme="minorBidi"/>
          <w:noProof/>
          <w:sz w:val="22"/>
          <w:szCs w:val="22"/>
        </w:rPr>
      </w:pPr>
      <w:hyperlink w:anchor="_Toc429521542" w:history="1">
        <w:r w:rsidR="00F12BB2" w:rsidRPr="00A47B53">
          <w:rPr>
            <w:rStyle w:val="Hyperlink"/>
            <w:noProof/>
          </w:rPr>
          <w:t>3.23 LossDurationVocab-1.0 Enumeration</w:t>
        </w:r>
        <w:r w:rsidR="00F12BB2">
          <w:rPr>
            <w:noProof/>
            <w:webHidden/>
          </w:rPr>
          <w:tab/>
        </w:r>
        <w:r w:rsidR="00F12BB2">
          <w:rPr>
            <w:noProof/>
            <w:webHidden/>
          </w:rPr>
          <w:fldChar w:fldCharType="begin"/>
        </w:r>
        <w:r w:rsidR="00F12BB2">
          <w:rPr>
            <w:noProof/>
            <w:webHidden/>
          </w:rPr>
          <w:instrText xml:space="preserve"> PAGEREF _Toc429521542 \h </w:instrText>
        </w:r>
        <w:r w:rsidR="00F12BB2">
          <w:rPr>
            <w:noProof/>
            <w:webHidden/>
          </w:rPr>
        </w:r>
        <w:r w:rsidR="00F12BB2">
          <w:rPr>
            <w:noProof/>
            <w:webHidden/>
          </w:rPr>
          <w:fldChar w:fldCharType="separate"/>
        </w:r>
        <w:r w:rsidR="00F12BB2">
          <w:rPr>
            <w:noProof/>
            <w:webHidden/>
          </w:rPr>
          <w:t>21</w:t>
        </w:r>
        <w:r w:rsidR="00F12BB2">
          <w:rPr>
            <w:noProof/>
            <w:webHidden/>
          </w:rPr>
          <w:fldChar w:fldCharType="end"/>
        </w:r>
      </w:hyperlink>
    </w:p>
    <w:p w14:paraId="07FB2B48" w14:textId="77777777" w:rsidR="00F12BB2" w:rsidRDefault="00492E03">
      <w:pPr>
        <w:pStyle w:val="TOC2"/>
        <w:tabs>
          <w:tab w:val="right" w:leader="dot" w:pos="9350"/>
        </w:tabs>
        <w:rPr>
          <w:rFonts w:asciiTheme="minorHAnsi" w:eastAsiaTheme="minorEastAsia" w:hAnsiTheme="minorHAnsi" w:cstheme="minorBidi"/>
          <w:noProof/>
          <w:sz w:val="22"/>
          <w:szCs w:val="22"/>
        </w:rPr>
      </w:pPr>
      <w:hyperlink w:anchor="_Toc429521543" w:history="1">
        <w:r w:rsidR="00F12BB2" w:rsidRPr="00A47B53">
          <w:rPr>
            <w:rStyle w:val="Hyperlink"/>
            <w:noProof/>
          </w:rPr>
          <w:t>3.24 LossPropertyVocab-1.0 Enumeration</w:t>
        </w:r>
        <w:r w:rsidR="00F12BB2">
          <w:rPr>
            <w:noProof/>
            <w:webHidden/>
          </w:rPr>
          <w:tab/>
        </w:r>
        <w:r w:rsidR="00F12BB2">
          <w:rPr>
            <w:noProof/>
            <w:webHidden/>
          </w:rPr>
          <w:fldChar w:fldCharType="begin"/>
        </w:r>
        <w:r w:rsidR="00F12BB2">
          <w:rPr>
            <w:noProof/>
            <w:webHidden/>
          </w:rPr>
          <w:instrText xml:space="preserve"> PAGEREF _Toc429521543 \h </w:instrText>
        </w:r>
        <w:r w:rsidR="00F12BB2">
          <w:rPr>
            <w:noProof/>
            <w:webHidden/>
          </w:rPr>
        </w:r>
        <w:r w:rsidR="00F12BB2">
          <w:rPr>
            <w:noProof/>
            <w:webHidden/>
          </w:rPr>
          <w:fldChar w:fldCharType="separate"/>
        </w:r>
        <w:r w:rsidR="00F12BB2">
          <w:rPr>
            <w:noProof/>
            <w:webHidden/>
          </w:rPr>
          <w:t>22</w:t>
        </w:r>
        <w:r w:rsidR="00F12BB2">
          <w:rPr>
            <w:noProof/>
            <w:webHidden/>
          </w:rPr>
          <w:fldChar w:fldCharType="end"/>
        </w:r>
      </w:hyperlink>
    </w:p>
    <w:p w14:paraId="49B824A6" w14:textId="77777777" w:rsidR="00F12BB2" w:rsidRDefault="00492E03">
      <w:pPr>
        <w:pStyle w:val="TOC2"/>
        <w:tabs>
          <w:tab w:val="right" w:leader="dot" w:pos="9350"/>
        </w:tabs>
        <w:rPr>
          <w:rFonts w:asciiTheme="minorHAnsi" w:eastAsiaTheme="minorEastAsia" w:hAnsiTheme="minorHAnsi" w:cstheme="minorBidi"/>
          <w:noProof/>
          <w:sz w:val="22"/>
          <w:szCs w:val="22"/>
        </w:rPr>
      </w:pPr>
      <w:hyperlink w:anchor="_Toc429521544" w:history="1">
        <w:r w:rsidR="00F12BB2" w:rsidRPr="00A47B53">
          <w:rPr>
            <w:rStyle w:val="Hyperlink"/>
            <w:noProof/>
          </w:rPr>
          <w:t>3.25 MalwareTypeVocab-1.0 Enumeration</w:t>
        </w:r>
        <w:r w:rsidR="00F12BB2">
          <w:rPr>
            <w:noProof/>
            <w:webHidden/>
          </w:rPr>
          <w:tab/>
        </w:r>
        <w:r w:rsidR="00F12BB2">
          <w:rPr>
            <w:noProof/>
            <w:webHidden/>
          </w:rPr>
          <w:fldChar w:fldCharType="begin"/>
        </w:r>
        <w:r w:rsidR="00F12BB2">
          <w:rPr>
            <w:noProof/>
            <w:webHidden/>
          </w:rPr>
          <w:instrText xml:space="preserve"> PAGEREF _Toc429521544 \h </w:instrText>
        </w:r>
        <w:r w:rsidR="00F12BB2">
          <w:rPr>
            <w:noProof/>
            <w:webHidden/>
          </w:rPr>
        </w:r>
        <w:r w:rsidR="00F12BB2">
          <w:rPr>
            <w:noProof/>
            <w:webHidden/>
          </w:rPr>
          <w:fldChar w:fldCharType="separate"/>
        </w:r>
        <w:r w:rsidR="00F12BB2">
          <w:rPr>
            <w:noProof/>
            <w:webHidden/>
          </w:rPr>
          <w:t>22</w:t>
        </w:r>
        <w:r w:rsidR="00F12BB2">
          <w:rPr>
            <w:noProof/>
            <w:webHidden/>
          </w:rPr>
          <w:fldChar w:fldCharType="end"/>
        </w:r>
      </w:hyperlink>
    </w:p>
    <w:p w14:paraId="3862D6B0" w14:textId="77777777" w:rsidR="00F12BB2" w:rsidRDefault="00492E03">
      <w:pPr>
        <w:pStyle w:val="TOC2"/>
        <w:tabs>
          <w:tab w:val="right" w:leader="dot" w:pos="9350"/>
        </w:tabs>
        <w:rPr>
          <w:rFonts w:asciiTheme="minorHAnsi" w:eastAsiaTheme="minorEastAsia" w:hAnsiTheme="minorHAnsi" w:cstheme="minorBidi"/>
          <w:noProof/>
          <w:sz w:val="22"/>
          <w:szCs w:val="22"/>
        </w:rPr>
      </w:pPr>
      <w:hyperlink w:anchor="_Toc429521545" w:history="1">
        <w:r w:rsidR="00F12BB2" w:rsidRPr="00A47B53">
          <w:rPr>
            <w:rStyle w:val="Hyperlink"/>
            <w:noProof/>
          </w:rPr>
          <w:t>3.26 ManagementClassVocab-1.0 Enumeration</w:t>
        </w:r>
        <w:r w:rsidR="00F12BB2">
          <w:rPr>
            <w:noProof/>
            <w:webHidden/>
          </w:rPr>
          <w:tab/>
        </w:r>
        <w:r w:rsidR="00F12BB2">
          <w:rPr>
            <w:noProof/>
            <w:webHidden/>
          </w:rPr>
          <w:fldChar w:fldCharType="begin"/>
        </w:r>
        <w:r w:rsidR="00F12BB2">
          <w:rPr>
            <w:noProof/>
            <w:webHidden/>
          </w:rPr>
          <w:instrText xml:space="preserve"> PAGEREF _Toc429521545 \h </w:instrText>
        </w:r>
        <w:r w:rsidR="00F12BB2">
          <w:rPr>
            <w:noProof/>
            <w:webHidden/>
          </w:rPr>
        </w:r>
        <w:r w:rsidR="00F12BB2">
          <w:rPr>
            <w:noProof/>
            <w:webHidden/>
          </w:rPr>
          <w:fldChar w:fldCharType="separate"/>
        </w:r>
        <w:r w:rsidR="00F12BB2">
          <w:rPr>
            <w:noProof/>
            <w:webHidden/>
          </w:rPr>
          <w:t>24</w:t>
        </w:r>
        <w:r w:rsidR="00F12BB2">
          <w:rPr>
            <w:noProof/>
            <w:webHidden/>
          </w:rPr>
          <w:fldChar w:fldCharType="end"/>
        </w:r>
      </w:hyperlink>
    </w:p>
    <w:p w14:paraId="42D2E45F" w14:textId="77777777" w:rsidR="00F12BB2" w:rsidRDefault="00492E03">
      <w:pPr>
        <w:pStyle w:val="TOC2"/>
        <w:tabs>
          <w:tab w:val="right" w:leader="dot" w:pos="9350"/>
        </w:tabs>
        <w:rPr>
          <w:rFonts w:asciiTheme="minorHAnsi" w:eastAsiaTheme="minorEastAsia" w:hAnsiTheme="minorHAnsi" w:cstheme="minorBidi"/>
          <w:noProof/>
          <w:sz w:val="22"/>
          <w:szCs w:val="22"/>
        </w:rPr>
      </w:pPr>
      <w:hyperlink w:anchor="_Toc429521546" w:history="1">
        <w:r w:rsidR="00F12BB2" w:rsidRPr="00A47B53">
          <w:rPr>
            <w:rStyle w:val="Hyperlink"/>
            <w:noProof/>
          </w:rPr>
          <w:t>3.27 MotivationVocab-1.1 Enumeration</w:t>
        </w:r>
        <w:r w:rsidR="00F12BB2">
          <w:rPr>
            <w:noProof/>
            <w:webHidden/>
          </w:rPr>
          <w:tab/>
        </w:r>
        <w:r w:rsidR="00F12BB2">
          <w:rPr>
            <w:noProof/>
            <w:webHidden/>
          </w:rPr>
          <w:fldChar w:fldCharType="begin"/>
        </w:r>
        <w:r w:rsidR="00F12BB2">
          <w:rPr>
            <w:noProof/>
            <w:webHidden/>
          </w:rPr>
          <w:instrText xml:space="preserve"> PAGEREF _Toc429521546 \h </w:instrText>
        </w:r>
        <w:r w:rsidR="00F12BB2">
          <w:rPr>
            <w:noProof/>
            <w:webHidden/>
          </w:rPr>
        </w:r>
        <w:r w:rsidR="00F12BB2">
          <w:rPr>
            <w:noProof/>
            <w:webHidden/>
          </w:rPr>
          <w:fldChar w:fldCharType="separate"/>
        </w:r>
        <w:r w:rsidR="00F12BB2">
          <w:rPr>
            <w:noProof/>
            <w:webHidden/>
          </w:rPr>
          <w:t>24</w:t>
        </w:r>
        <w:r w:rsidR="00F12BB2">
          <w:rPr>
            <w:noProof/>
            <w:webHidden/>
          </w:rPr>
          <w:fldChar w:fldCharType="end"/>
        </w:r>
      </w:hyperlink>
    </w:p>
    <w:p w14:paraId="2F8FE076" w14:textId="77777777" w:rsidR="00F12BB2" w:rsidRDefault="00492E03">
      <w:pPr>
        <w:pStyle w:val="TOC2"/>
        <w:tabs>
          <w:tab w:val="right" w:leader="dot" w:pos="9350"/>
        </w:tabs>
        <w:rPr>
          <w:rFonts w:asciiTheme="minorHAnsi" w:eastAsiaTheme="minorEastAsia" w:hAnsiTheme="minorHAnsi" w:cstheme="minorBidi"/>
          <w:noProof/>
          <w:sz w:val="22"/>
          <w:szCs w:val="22"/>
        </w:rPr>
      </w:pPr>
      <w:hyperlink w:anchor="_Toc429521547" w:history="1">
        <w:r w:rsidR="00F12BB2" w:rsidRPr="00A47B53">
          <w:rPr>
            <w:rStyle w:val="Hyperlink"/>
            <w:noProof/>
          </w:rPr>
          <w:t>3.28 MotivationVocab-1.0.1 Enumeration</w:t>
        </w:r>
        <w:r w:rsidR="00F12BB2">
          <w:rPr>
            <w:noProof/>
            <w:webHidden/>
          </w:rPr>
          <w:tab/>
        </w:r>
        <w:r w:rsidR="00F12BB2">
          <w:rPr>
            <w:noProof/>
            <w:webHidden/>
          </w:rPr>
          <w:fldChar w:fldCharType="begin"/>
        </w:r>
        <w:r w:rsidR="00F12BB2">
          <w:rPr>
            <w:noProof/>
            <w:webHidden/>
          </w:rPr>
          <w:instrText xml:space="preserve"> PAGEREF _Toc429521547 \h </w:instrText>
        </w:r>
        <w:r w:rsidR="00F12BB2">
          <w:rPr>
            <w:noProof/>
            <w:webHidden/>
          </w:rPr>
        </w:r>
        <w:r w:rsidR="00F12BB2">
          <w:rPr>
            <w:noProof/>
            <w:webHidden/>
          </w:rPr>
          <w:fldChar w:fldCharType="separate"/>
        </w:r>
        <w:r w:rsidR="00F12BB2">
          <w:rPr>
            <w:noProof/>
            <w:webHidden/>
          </w:rPr>
          <w:t>25</w:t>
        </w:r>
        <w:r w:rsidR="00F12BB2">
          <w:rPr>
            <w:noProof/>
            <w:webHidden/>
          </w:rPr>
          <w:fldChar w:fldCharType="end"/>
        </w:r>
      </w:hyperlink>
    </w:p>
    <w:p w14:paraId="3DA2E170" w14:textId="77777777" w:rsidR="00F12BB2" w:rsidRDefault="00492E03">
      <w:pPr>
        <w:pStyle w:val="TOC2"/>
        <w:tabs>
          <w:tab w:val="right" w:leader="dot" w:pos="9350"/>
        </w:tabs>
        <w:rPr>
          <w:rFonts w:asciiTheme="minorHAnsi" w:eastAsiaTheme="minorEastAsia" w:hAnsiTheme="minorHAnsi" w:cstheme="minorBidi"/>
          <w:noProof/>
          <w:sz w:val="22"/>
          <w:szCs w:val="22"/>
        </w:rPr>
      </w:pPr>
      <w:hyperlink w:anchor="_Toc429521548" w:history="1">
        <w:r w:rsidR="00F12BB2" w:rsidRPr="00A47B53">
          <w:rPr>
            <w:rStyle w:val="Hyperlink"/>
            <w:noProof/>
          </w:rPr>
          <w:t>3.29 MotivationVocab-1.0 Enumeration</w:t>
        </w:r>
        <w:r w:rsidR="00F12BB2">
          <w:rPr>
            <w:noProof/>
            <w:webHidden/>
          </w:rPr>
          <w:tab/>
        </w:r>
        <w:r w:rsidR="00F12BB2">
          <w:rPr>
            <w:noProof/>
            <w:webHidden/>
          </w:rPr>
          <w:fldChar w:fldCharType="begin"/>
        </w:r>
        <w:r w:rsidR="00F12BB2">
          <w:rPr>
            <w:noProof/>
            <w:webHidden/>
          </w:rPr>
          <w:instrText xml:space="preserve"> PAGEREF _Toc429521548 \h </w:instrText>
        </w:r>
        <w:r w:rsidR="00F12BB2">
          <w:rPr>
            <w:noProof/>
            <w:webHidden/>
          </w:rPr>
        </w:r>
        <w:r w:rsidR="00F12BB2">
          <w:rPr>
            <w:noProof/>
            <w:webHidden/>
          </w:rPr>
          <w:fldChar w:fldCharType="separate"/>
        </w:r>
        <w:r w:rsidR="00F12BB2">
          <w:rPr>
            <w:noProof/>
            <w:webHidden/>
          </w:rPr>
          <w:t>26</w:t>
        </w:r>
        <w:r w:rsidR="00F12BB2">
          <w:rPr>
            <w:noProof/>
            <w:webHidden/>
          </w:rPr>
          <w:fldChar w:fldCharType="end"/>
        </w:r>
      </w:hyperlink>
    </w:p>
    <w:p w14:paraId="2CAF65F9" w14:textId="77777777" w:rsidR="00F12BB2" w:rsidRDefault="00492E03">
      <w:pPr>
        <w:pStyle w:val="TOC2"/>
        <w:tabs>
          <w:tab w:val="right" w:leader="dot" w:pos="9350"/>
        </w:tabs>
        <w:rPr>
          <w:rFonts w:asciiTheme="minorHAnsi" w:eastAsiaTheme="minorEastAsia" w:hAnsiTheme="minorHAnsi" w:cstheme="minorBidi"/>
          <w:noProof/>
          <w:sz w:val="22"/>
          <w:szCs w:val="22"/>
        </w:rPr>
      </w:pPr>
      <w:hyperlink w:anchor="_Toc429521549" w:history="1">
        <w:r w:rsidR="00F12BB2" w:rsidRPr="00A47B53">
          <w:rPr>
            <w:rStyle w:val="Hyperlink"/>
            <w:noProof/>
          </w:rPr>
          <w:t>3.30 OwnershipClassVocab-1.0 Enumeration</w:t>
        </w:r>
        <w:r w:rsidR="00F12BB2">
          <w:rPr>
            <w:noProof/>
            <w:webHidden/>
          </w:rPr>
          <w:tab/>
        </w:r>
        <w:r w:rsidR="00F12BB2">
          <w:rPr>
            <w:noProof/>
            <w:webHidden/>
          </w:rPr>
          <w:fldChar w:fldCharType="begin"/>
        </w:r>
        <w:r w:rsidR="00F12BB2">
          <w:rPr>
            <w:noProof/>
            <w:webHidden/>
          </w:rPr>
          <w:instrText xml:space="preserve"> PAGEREF _Toc429521549 \h </w:instrText>
        </w:r>
        <w:r w:rsidR="00F12BB2">
          <w:rPr>
            <w:noProof/>
            <w:webHidden/>
          </w:rPr>
        </w:r>
        <w:r w:rsidR="00F12BB2">
          <w:rPr>
            <w:noProof/>
            <w:webHidden/>
          </w:rPr>
          <w:fldChar w:fldCharType="separate"/>
        </w:r>
        <w:r w:rsidR="00F12BB2">
          <w:rPr>
            <w:noProof/>
            <w:webHidden/>
          </w:rPr>
          <w:t>28</w:t>
        </w:r>
        <w:r w:rsidR="00F12BB2">
          <w:rPr>
            <w:noProof/>
            <w:webHidden/>
          </w:rPr>
          <w:fldChar w:fldCharType="end"/>
        </w:r>
      </w:hyperlink>
    </w:p>
    <w:p w14:paraId="5FE7C497" w14:textId="77777777" w:rsidR="00F12BB2" w:rsidRDefault="00492E03">
      <w:pPr>
        <w:pStyle w:val="TOC2"/>
        <w:tabs>
          <w:tab w:val="right" w:leader="dot" w:pos="9350"/>
        </w:tabs>
        <w:rPr>
          <w:rFonts w:asciiTheme="minorHAnsi" w:eastAsiaTheme="minorEastAsia" w:hAnsiTheme="minorHAnsi" w:cstheme="minorBidi"/>
          <w:noProof/>
          <w:sz w:val="22"/>
          <w:szCs w:val="22"/>
        </w:rPr>
      </w:pPr>
      <w:hyperlink w:anchor="_Toc429521550" w:history="1">
        <w:r w:rsidR="00F12BB2" w:rsidRPr="00A47B53">
          <w:rPr>
            <w:rStyle w:val="Hyperlink"/>
            <w:noProof/>
          </w:rPr>
          <w:t>3.31 PackageIntentVocab-1.0 Enumeration</w:t>
        </w:r>
        <w:r w:rsidR="00F12BB2">
          <w:rPr>
            <w:noProof/>
            <w:webHidden/>
          </w:rPr>
          <w:tab/>
        </w:r>
        <w:r w:rsidR="00F12BB2">
          <w:rPr>
            <w:noProof/>
            <w:webHidden/>
          </w:rPr>
          <w:fldChar w:fldCharType="begin"/>
        </w:r>
        <w:r w:rsidR="00F12BB2">
          <w:rPr>
            <w:noProof/>
            <w:webHidden/>
          </w:rPr>
          <w:instrText xml:space="preserve"> PAGEREF _Toc429521550 \h </w:instrText>
        </w:r>
        <w:r w:rsidR="00F12BB2">
          <w:rPr>
            <w:noProof/>
            <w:webHidden/>
          </w:rPr>
        </w:r>
        <w:r w:rsidR="00F12BB2">
          <w:rPr>
            <w:noProof/>
            <w:webHidden/>
          </w:rPr>
          <w:fldChar w:fldCharType="separate"/>
        </w:r>
        <w:r w:rsidR="00F12BB2">
          <w:rPr>
            <w:noProof/>
            <w:webHidden/>
          </w:rPr>
          <w:t>28</w:t>
        </w:r>
        <w:r w:rsidR="00F12BB2">
          <w:rPr>
            <w:noProof/>
            <w:webHidden/>
          </w:rPr>
          <w:fldChar w:fldCharType="end"/>
        </w:r>
      </w:hyperlink>
    </w:p>
    <w:p w14:paraId="596DCB77" w14:textId="77777777" w:rsidR="00F12BB2" w:rsidRDefault="00492E03">
      <w:pPr>
        <w:pStyle w:val="TOC2"/>
        <w:tabs>
          <w:tab w:val="right" w:leader="dot" w:pos="9350"/>
        </w:tabs>
        <w:rPr>
          <w:rFonts w:asciiTheme="minorHAnsi" w:eastAsiaTheme="minorEastAsia" w:hAnsiTheme="minorHAnsi" w:cstheme="minorBidi"/>
          <w:noProof/>
          <w:sz w:val="22"/>
          <w:szCs w:val="22"/>
        </w:rPr>
      </w:pPr>
      <w:hyperlink w:anchor="_Toc429521551" w:history="1">
        <w:r w:rsidR="00F12BB2" w:rsidRPr="00A47B53">
          <w:rPr>
            <w:rStyle w:val="Hyperlink"/>
            <w:noProof/>
          </w:rPr>
          <w:t>3.32 PlanningAndOperationalSupportVocab-1.0.1 Enumeration</w:t>
        </w:r>
        <w:r w:rsidR="00F12BB2">
          <w:rPr>
            <w:noProof/>
            <w:webHidden/>
          </w:rPr>
          <w:tab/>
        </w:r>
        <w:r w:rsidR="00F12BB2">
          <w:rPr>
            <w:noProof/>
            <w:webHidden/>
          </w:rPr>
          <w:fldChar w:fldCharType="begin"/>
        </w:r>
        <w:r w:rsidR="00F12BB2">
          <w:rPr>
            <w:noProof/>
            <w:webHidden/>
          </w:rPr>
          <w:instrText xml:space="preserve"> PAGEREF _Toc429521551 \h </w:instrText>
        </w:r>
        <w:r w:rsidR="00F12BB2">
          <w:rPr>
            <w:noProof/>
            <w:webHidden/>
          </w:rPr>
        </w:r>
        <w:r w:rsidR="00F12BB2">
          <w:rPr>
            <w:noProof/>
            <w:webHidden/>
          </w:rPr>
          <w:fldChar w:fldCharType="separate"/>
        </w:r>
        <w:r w:rsidR="00F12BB2">
          <w:rPr>
            <w:noProof/>
            <w:webHidden/>
          </w:rPr>
          <w:t>30</w:t>
        </w:r>
        <w:r w:rsidR="00F12BB2">
          <w:rPr>
            <w:noProof/>
            <w:webHidden/>
          </w:rPr>
          <w:fldChar w:fldCharType="end"/>
        </w:r>
      </w:hyperlink>
    </w:p>
    <w:p w14:paraId="642382AC" w14:textId="77777777" w:rsidR="00F12BB2" w:rsidRDefault="00492E03">
      <w:pPr>
        <w:pStyle w:val="TOC2"/>
        <w:tabs>
          <w:tab w:val="right" w:leader="dot" w:pos="9350"/>
        </w:tabs>
        <w:rPr>
          <w:rFonts w:asciiTheme="minorHAnsi" w:eastAsiaTheme="minorEastAsia" w:hAnsiTheme="minorHAnsi" w:cstheme="minorBidi"/>
          <w:noProof/>
          <w:sz w:val="22"/>
          <w:szCs w:val="22"/>
        </w:rPr>
      </w:pPr>
      <w:hyperlink w:anchor="_Toc429521552" w:history="1">
        <w:r w:rsidR="00F12BB2" w:rsidRPr="00A47B53">
          <w:rPr>
            <w:rStyle w:val="Hyperlink"/>
            <w:noProof/>
          </w:rPr>
          <w:t>3.33 PlanningAndOperationalSupportVocab-1.0 Enumeration</w:t>
        </w:r>
        <w:r w:rsidR="00F12BB2">
          <w:rPr>
            <w:noProof/>
            <w:webHidden/>
          </w:rPr>
          <w:tab/>
        </w:r>
        <w:r w:rsidR="00F12BB2">
          <w:rPr>
            <w:noProof/>
            <w:webHidden/>
          </w:rPr>
          <w:fldChar w:fldCharType="begin"/>
        </w:r>
        <w:r w:rsidR="00F12BB2">
          <w:rPr>
            <w:noProof/>
            <w:webHidden/>
          </w:rPr>
          <w:instrText xml:space="preserve"> PAGEREF _Toc429521552 \h </w:instrText>
        </w:r>
        <w:r w:rsidR="00F12BB2">
          <w:rPr>
            <w:noProof/>
            <w:webHidden/>
          </w:rPr>
        </w:r>
        <w:r w:rsidR="00F12BB2">
          <w:rPr>
            <w:noProof/>
            <w:webHidden/>
          </w:rPr>
          <w:fldChar w:fldCharType="separate"/>
        </w:r>
        <w:r w:rsidR="00F12BB2">
          <w:rPr>
            <w:noProof/>
            <w:webHidden/>
          </w:rPr>
          <w:t>31</w:t>
        </w:r>
        <w:r w:rsidR="00F12BB2">
          <w:rPr>
            <w:noProof/>
            <w:webHidden/>
          </w:rPr>
          <w:fldChar w:fldCharType="end"/>
        </w:r>
      </w:hyperlink>
    </w:p>
    <w:p w14:paraId="4158F6A6" w14:textId="77777777" w:rsidR="00F12BB2" w:rsidRDefault="00492E03">
      <w:pPr>
        <w:pStyle w:val="TOC2"/>
        <w:tabs>
          <w:tab w:val="right" w:leader="dot" w:pos="9350"/>
        </w:tabs>
        <w:rPr>
          <w:rFonts w:asciiTheme="minorHAnsi" w:eastAsiaTheme="minorEastAsia" w:hAnsiTheme="minorHAnsi" w:cstheme="minorBidi"/>
          <w:noProof/>
          <w:sz w:val="22"/>
          <w:szCs w:val="22"/>
        </w:rPr>
      </w:pPr>
      <w:hyperlink w:anchor="_Toc429521553" w:history="1">
        <w:r w:rsidR="00F12BB2" w:rsidRPr="00A47B53">
          <w:rPr>
            <w:rStyle w:val="Hyperlink"/>
            <w:noProof/>
          </w:rPr>
          <w:t>3.34 ReportIntentVocab-1.0 Enumeration</w:t>
        </w:r>
        <w:r w:rsidR="00F12BB2">
          <w:rPr>
            <w:noProof/>
            <w:webHidden/>
          </w:rPr>
          <w:tab/>
        </w:r>
        <w:r w:rsidR="00F12BB2">
          <w:rPr>
            <w:noProof/>
            <w:webHidden/>
          </w:rPr>
          <w:fldChar w:fldCharType="begin"/>
        </w:r>
        <w:r w:rsidR="00F12BB2">
          <w:rPr>
            <w:noProof/>
            <w:webHidden/>
          </w:rPr>
          <w:instrText xml:space="preserve"> PAGEREF _Toc429521553 \h </w:instrText>
        </w:r>
        <w:r w:rsidR="00F12BB2">
          <w:rPr>
            <w:noProof/>
            <w:webHidden/>
          </w:rPr>
        </w:r>
        <w:r w:rsidR="00F12BB2">
          <w:rPr>
            <w:noProof/>
            <w:webHidden/>
          </w:rPr>
          <w:fldChar w:fldCharType="separate"/>
        </w:r>
        <w:r w:rsidR="00F12BB2">
          <w:rPr>
            <w:noProof/>
            <w:webHidden/>
          </w:rPr>
          <w:t>32</w:t>
        </w:r>
        <w:r w:rsidR="00F12BB2">
          <w:rPr>
            <w:noProof/>
            <w:webHidden/>
          </w:rPr>
          <w:fldChar w:fldCharType="end"/>
        </w:r>
      </w:hyperlink>
    </w:p>
    <w:p w14:paraId="0CFB02F1" w14:textId="77777777" w:rsidR="00F12BB2" w:rsidRDefault="00492E03">
      <w:pPr>
        <w:pStyle w:val="TOC2"/>
        <w:tabs>
          <w:tab w:val="right" w:leader="dot" w:pos="9350"/>
        </w:tabs>
        <w:rPr>
          <w:rFonts w:asciiTheme="minorHAnsi" w:eastAsiaTheme="minorEastAsia" w:hAnsiTheme="minorHAnsi" w:cstheme="minorBidi"/>
          <w:noProof/>
          <w:sz w:val="22"/>
          <w:szCs w:val="22"/>
        </w:rPr>
      </w:pPr>
      <w:hyperlink w:anchor="_Toc429521554" w:history="1">
        <w:r w:rsidR="00F12BB2" w:rsidRPr="00A47B53">
          <w:rPr>
            <w:rStyle w:val="Hyperlink"/>
            <w:noProof/>
          </w:rPr>
          <w:t>3.35 SecurityCompromiseVocab-1.0 Enumeration</w:t>
        </w:r>
        <w:r w:rsidR="00F12BB2">
          <w:rPr>
            <w:noProof/>
            <w:webHidden/>
          </w:rPr>
          <w:tab/>
        </w:r>
        <w:r w:rsidR="00F12BB2">
          <w:rPr>
            <w:noProof/>
            <w:webHidden/>
          </w:rPr>
          <w:fldChar w:fldCharType="begin"/>
        </w:r>
        <w:r w:rsidR="00F12BB2">
          <w:rPr>
            <w:noProof/>
            <w:webHidden/>
          </w:rPr>
          <w:instrText xml:space="preserve"> PAGEREF _Toc429521554 \h </w:instrText>
        </w:r>
        <w:r w:rsidR="00F12BB2">
          <w:rPr>
            <w:noProof/>
            <w:webHidden/>
          </w:rPr>
        </w:r>
        <w:r w:rsidR="00F12BB2">
          <w:rPr>
            <w:noProof/>
            <w:webHidden/>
          </w:rPr>
          <w:fldChar w:fldCharType="separate"/>
        </w:r>
        <w:r w:rsidR="00F12BB2">
          <w:rPr>
            <w:noProof/>
            <w:webHidden/>
          </w:rPr>
          <w:t>34</w:t>
        </w:r>
        <w:r w:rsidR="00F12BB2">
          <w:rPr>
            <w:noProof/>
            <w:webHidden/>
          </w:rPr>
          <w:fldChar w:fldCharType="end"/>
        </w:r>
      </w:hyperlink>
    </w:p>
    <w:p w14:paraId="14AC99B7" w14:textId="77777777" w:rsidR="00F12BB2" w:rsidRDefault="00492E03">
      <w:pPr>
        <w:pStyle w:val="TOC2"/>
        <w:tabs>
          <w:tab w:val="right" w:leader="dot" w:pos="9350"/>
        </w:tabs>
        <w:rPr>
          <w:rFonts w:asciiTheme="minorHAnsi" w:eastAsiaTheme="minorEastAsia" w:hAnsiTheme="minorHAnsi" w:cstheme="minorBidi"/>
          <w:noProof/>
          <w:sz w:val="22"/>
          <w:szCs w:val="22"/>
        </w:rPr>
      </w:pPr>
      <w:hyperlink w:anchor="_Toc429521555" w:history="1">
        <w:r w:rsidR="00F12BB2" w:rsidRPr="00A47B53">
          <w:rPr>
            <w:rStyle w:val="Hyperlink"/>
            <w:noProof/>
          </w:rPr>
          <w:t>3.36 SystemTypeVocab-1.0 Enumeration</w:t>
        </w:r>
        <w:r w:rsidR="00F12BB2">
          <w:rPr>
            <w:noProof/>
            <w:webHidden/>
          </w:rPr>
          <w:tab/>
        </w:r>
        <w:r w:rsidR="00F12BB2">
          <w:rPr>
            <w:noProof/>
            <w:webHidden/>
          </w:rPr>
          <w:fldChar w:fldCharType="begin"/>
        </w:r>
        <w:r w:rsidR="00F12BB2">
          <w:rPr>
            <w:noProof/>
            <w:webHidden/>
          </w:rPr>
          <w:instrText xml:space="preserve"> PAGEREF _Toc429521555 \h </w:instrText>
        </w:r>
        <w:r w:rsidR="00F12BB2">
          <w:rPr>
            <w:noProof/>
            <w:webHidden/>
          </w:rPr>
        </w:r>
        <w:r w:rsidR="00F12BB2">
          <w:rPr>
            <w:noProof/>
            <w:webHidden/>
          </w:rPr>
          <w:fldChar w:fldCharType="separate"/>
        </w:r>
        <w:r w:rsidR="00F12BB2">
          <w:rPr>
            <w:noProof/>
            <w:webHidden/>
          </w:rPr>
          <w:t>34</w:t>
        </w:r>
        <w:r w:rsidR="00F12BB2">
          <w:rPr>
            <w:noProof/>
            <w:webHidden/>
          </w:rPr>
          <w:fldChar w:fldCharType="end"/>
        </w:r>
      </w:hyperlink>
    </w:p>
    <w:p w14:paraId="3C91C3DE" w14:textId="77777777" w:rsidR="00F12BB2" w:rsidRDefault="00492E03">
      <w:pPr>
        <w:pStyle w:val="TOC2"/>
        <w:tabs>
          <w:tab w:val="right" w:leader="dot" w:pos="9350"/>
        </w:tabs>
        <w:rPr>
          <w:rFonts w:asciiTheme="minorHAnsi" w:eastAsiaTheme="minorEastAsia" w:hAnsiTheme="minorHAnsi" w:cstheme="minorBidi"/>
          <w:noProof/>
          <w:sz w:val="22"/>
          <w:szCs w:val="22"/>
        </w:rPr>
      </w:pPr>
      <w:hyperlink w:anchor="_Toc429521556" w:history="1">
        <w:r w:rsidR="00F12BB2" w:rsidRPr="00A47B53">
          <w:rPr>
            <w:rStyle w:val="Hyperlink"/>
            <w:noProof/>
          </w:rPr>
          <w:t>3.37 ThreatActorSophisticationVocab-1.0 Enumeration</w:t>
        </w:r>
        <w:r w:rsidR="00F12BB2">
          <w:rPr>
            <w:noProof/>
            <w:webHidden/>
          </w:rPr>
          <w:tab/>
        </w:r>
        <w:r w:rsidR="00F12BB2">
          <w:rPr>
            <w:noProof/>
            <w:webHidden/>
          </w:rPr>
          <w:fldChar w:fldCharType="begin"/>
        </w:r>
        <w:r w:rsidR="00F12BB2">
          <w:rPr>
            <w:noProof/>
            <w:webHidden/>
          </w:rPr>
          <w:instrText xml:space="preserve"> PAGEREF _Toc429521556 \h </w:instrText>
        </w:r>
        <w:r w:rsidR="00F12BB2">
          <w:rPr>
            <w:noProof/>
            <w:webHidden/>
          </w:rPr>
        </w:r>
        <w:r w:rsidR="00F12BB2">
          <w:rPr>
            <w:noProof/>
            <w:webHidden/>
          </w:rPr>
          <w:fldChar w:fldCharType="separate"/>
        </w:r>
        <w:r w:rsidR="00F12BB2">
          <w:rPr>
            <w:noProof/>
            <w:webHidden/>
          </w:rPr>
          <w:t>36</w:t>
        </w:r>
        <w:r w:rsidR="00F12BB2">
          <w:rPr>
            <w:noProof/>
            <w:webHidden/>
          </w:rPr>
          <w:fldChar w:fldCharType="end"/>
        </w:r>
      </w:hyperlink>
    </w:p>
    <w:p w14:paraId="3F13F2F1" w14:textId="77777777" w:rsidR="00F12BB2" w:rsidRDefault="00492E03">
      <w:pPr>
        <w:pStyle w:val="TOC2"/>
        <w:tabs>
          <w:tab w:val="right" w:leader="dot" w:pos="9350"/>
        </w:tabs>
        <w:rPr>
          <w:rFonts w:asciiTheme="minorHAnsi" w:eastAsiaTheme="minorEastAsia" w:hAnsiTheme="minorHAnsi" w:cstheme="minorBidi"/>
          <w:noProof/>
          <w:sz w:val="22"/>
          <w:szCs w:val="22"/>
        </w:rPr>
      </w:pPr>
      <w:hyperlink w:anchor="_Toc429521557" w:history="1">
        <w:r w:rsidR="00F12BB2" w:rsidRPr="00A47B53">
          <w:rPr>
            <w:rStyle w:val="Hyperlink"/>
            <w:noProof/>
          </w:rPr>
          <w:t>3.38 ThreatActorTypeVocab-1.0 Enumeration</w:t>
        </w:r>
        <w:r w:rsidR="00F12BB2">
          <w:rPr>
            <w:noProof/>
            <w:webHidden/>
          </w:rPr>
          <w:tab/>
        </w:r>
        <w:r w:rsidR="00F12BB2">
          <w:rPr>
            <w:noProof/>
            <w:webHidden/>
          </w:rPr>
          <w:fldChar w:fldCharType="begin"/>
        </w:r>
        <w:r w:rsidR="00F12BB2">
          <w:rPr>
            <w:noProof/>
            <w:webHidden/>
          </w:rPr>
          <w:instrText xml:space="preserve"> PAGEREF _Toc429521557 \h </w:instrText>
        </w:r>
        <w:r w:rsidR="00F12BB2">
          <w:rPr>
            <w:noProof/>
            <w:webHidden/>
          </w:rPr>
        </w:r>
        <w:r w:rsidR="00F12BB2">
          <w:rPr>
            <w:noProof/>
            <w:webHidden/>
          </w:rPr>
          <w:fldChar w:fldCharType="separate"/>
        </w:r>
        <w:r w:rsidR="00F12BB2">
          <w:rPr>
            <w:noProof/>
            <w:webHidden/>
          </w:rPr>
          <w:t>37</w:t>
        </w:r>
        <w:r w:rsidR="00F12BB2">
          <w:rPr>
            <w:noProof/>
            <w:webHidden/>
          </w:rPr>
          <w:fldChar w:fldCharType="end"/>
        </w:r>
      </w:hyperlink>
    </w:p>
    <w:p w14:paraId="7B5BD27A" w14:textId="77777777" w:rsidR="00F12BB2" w:rsidRDefault="00492E03">
      <w:pPr>
        <w:pStyle w:val="TOC2"/>
        <w:tabs>
          <w:tab w:val="right" w:leader="dot" w:pos="9350"/>
        </w:tabs>
        <w:rPr>
          <w:rFonts w:asciiTheme="minorHAnsi" w:eastAsiaTheme="minorEastAsia" w:hAnsiTheme="minorHAnsi" w:cstheme="minorBidi"/>
          <w:noProof/>
          <w:sz w:val="22"/>
          <w:szCs w:val="22"/>
        </w:rPr>
      </w:pPr>
      <w:hyperlink w:anchor="_Toc429521558" w:history="1">
        <w:r w:rsidR="00F12BB2" w:rsidRPr="00A47B53">
          <w:rPr>
            <w:rStyle w:val="Hyperlink"/>
            <w:noProof/>
          </w:rPr>
          <w:t>3.39 VersioningVocab-1.0 Enumeration</w:t>
        </w:r>
        <w:r w:rsidR="00F12BB2">
          <w:rPr>
            <w:noProof/>
            <w:webHidden/>
          </w:rPr>
          <w:tab/>
        </w:r>
        <w:r w:rsidR="00F12BB2">
          <w:rPr>
            <w:noProof/>
            <w:webHidden/>
          </w:rPr>
          <w:fldChar w:fldCharType="begin"/>
        </w:r>
        <w:r w:rsidR="00F12BB2">
          <w:rPr>
            <w:noProof/>
            <w:webHidden/>
          </w:rPr>
          <w:instrText xml:space="preserve"> PAGEREF _Toc429521558 \h </w:instrText>
        </w:r>
        <w:r w:rsidR="00F12BB2">
          <w:rPr>
            <w:noProof/>
            <w:webHidden/>
          </w:rPr>
        </w:r>
        <w:r w:rsidR="00F12BB2">
          <w:rPr>
            <w:noProof/>
            <w:webHidden/>
          </w:rPr>
          <w:fldChar w:fldCharType="separate"/>
        </w:r>
        <w:r w:rsidR="00F12BB2">
          <w:rPr>
            <w:noProof/>
            <w:webHidden/>
          </w:rPr>
          <w:t>38</w:t>
        </w:r>
        <w:r w:rsidR="00F12BB2">
          <w:rPr>
            <w:noProof/>
            <w:webHidden/>
          </w:rPr>
          <w:fldChar w:fldCharType="end"/>
        </w:r>
      </w:hyperlink>
    </w:p>
    <w:p w14:paraId="0CA684BD" w14:textId="77777777" w:rsidR="00F12BB2" w:rsidRDefault="00492E03">
      <w:pPr>
        <w:pStyle w:val="TOC1"/>
        <w:rPr>
          <w:rFonts w:asciiTheme="minorHAnsi" w:eastAsiaTheme="minorEastAsia" w:hAnsiTheme="minorHAnsi" w:cstheme="minorBidi"/>
          <w:noProof/>
          <w:sz w:val="22"/>
          <w:szCs w:val="22"/>
        </w:rPr>
      </w:pPr>
      <w:hyperlink w:anchor="_Toc429521559" w:history="1">
        <w:r w:rsidR="00F12BB2" w:rsidRPr="00A47B53">
          <w:rPr>
            <w:rStyle w:val="Hyperlink"/>
            <w:noProof/>
          </w:rPr>
          <w:t>4</w:t>
        </w:r>
        <w:r w:rsidR="00F12BB2">
          <w:rPr>
            <w:rFonts w:asciiTheme="minorHAnsi" w:eastAsiaTheme="minorEastAsia" w:hAnsiTheme="minorHAnsi" w:cstheme="minorBidi"/>
            <w:noProof/>
            <w:sz w:val="22"/>
            <w:szCs w:val="22"/>
          </w:rPr>
          <w:tab/>
        </w:r>
        <w:r w:rsidR="00F12BB2" w:rsidRPr="00A47B53">
          <w:rPr>
            <w:rStyle w:val="Hyperlink"/>
            <w:noProof/>
          </w:rPr>
          <w:t># Conformance</w:t>
        </w:r>
        <w:r w:rsidR="00F12BB2">
          <w:rPr>
            <w:noProof/>
            <w:webHidden/>
          </w:rPr>
          <w:tab/>
        </w:r>
        <w:r w:rsidR="00F12BB2">
          <w:rPr>
            <w:noProof/>
            <w:webHidden/>
          </w:rPr>
          <w:fldChar w:fldCharType="begin"/>
        </w:r>
        <w:r w:rsidR="00F12BB2">
          <w:rPr>
            <w:noProof/>
            <w:webHidden/>
          </w:rPr>
          <w:instrText xml:space="preserve"> PAGEREF _Toc429521559 \h </w:instrText>
        </w:r>
        <w:r w:rsidR="00F12BB2">
          <w:rPr>
            <w:noProof/>
            <w:webHidden/>
          </w:rPr>
        </w:r>
        <w:r w:rsidR="00F12BB2">
          <w:rPr>
            <w:noProof/>
            <w:webHidden/>
          </w:rPr>
          <w:fldChar w:fldCharType="separate"/>
        </w:r>
        <w:r w:rsidR="00F12BB2">
          <w:rPr>
            <w:noProof/>
            <w:webHidden/>
          </w:rPr>
          <w:t>39</w:t>
        </w:r>
        <w:r w:rsidR="00F12BB2">
          <w:rPr>
            <w:noProof/>
            <w:webHidden/>
          </w:rPr>
          <w:fldChar w:fldCharType="end"/>
        </w:r>
      </w:hyperlink>
    </w:p>
    <w:p w14:paraId="6B3F0838" w14:textId="77777777" w:rsidR="00F12BB2" w:rsidRDefault="00492E03">
      <w:pPr>
        <w:pStyle w:val="TOC1"/>
        <w:rPr>
          <w:rFonts w:asciiTheme="minorHAnsi" w:eastAsiaTheme="minorEastAsia" w:hAnsiTheme="minorHAnsi" w:cstheme="minorBidi"/>
          <w:noProof/>
          <w:sz w:val="22"/>
          <w:szCs w:val="22"/>
        </w:rPr>
      </w:pPr>
      <w:hyperlink w:anchor="_Toc429521560" w:history="1">
        <w:r w:rsidR="00F12BB2" w:rsidRPr="00A47B53">
          <w:rPr>
            <w:rStyle w:val="Hyperlink"/>
            <w:noProof/>
          </w:rPr>
          <w:t>Appendix A. Acknowledgments</w:t>
        </w:r>
        <w:r w:rsidR="00F12BB2">
          <w:rPr>
            <w:noProof/>
            <w:webHidden/>
          </w:rPr>
          <w:tab/>
        </w:r>
        <w:r w:rsidR="00F12BB2">
          <w:rPr>
            <w:noProof/>
            <w:webHidden/>
          </w:rPr>
          <w:fldChar w:fldCharType="begin"/>
        </w:r>
        <w:r w:rsidR="00F12BB2">
          <w:rPr>
            <w:noProof/>
            <w:webHidden/>
          </w:rPr>
          <w:instrText xml:space="preserve"> PAGEREF _Toc429521560 \h </w:instrText>
        </w:r>
        <w:r w:rsidR="00F12BB2">
          <w:rPr>
            <w:noProof/>
            <w:webHidden/>
          </w:rPr>
        </w:r>
        <w:r w:rsidR="00F12BB2">
          <w:rPr>
            <w:noProof/>
            <w:webHidden/>
          </w:rPr>
          <w:fldChar w:fldCharType="separate"/>
        </w:r>
        <w:r w:rsidR="00F12BB2">
          <w:rPr>
            <w:noProof/>
            <w:webHidden/>
          </w:rPr>
          <w:t>40</w:t>
        </w:r>
        <w:r w:rsidR="00F12BB2">
          <w:rPr>
            <w:noProof/>
            <w:webHidden/>
          </w:rPr>
          <w:fldChar w:fldCharType="end"/>
        </w:r>
      </w:hyperlink>
    </w:p>
    <w:p w14:paraId="6C2B4A12" w14:textId="77777777" w:rsidR="00F12BB2" w:rsidRDefault="00492E03">
      <w:pPr>
        <w:pStyle w:val="TOC1"/>
        <w:rPr>
          <w:rFonts w:asciiTheme="minorHAnsi" w:eastAsiaTheme="minorEastAsia" w:hAnsiTheme="minorHAnsi" w:cstheme="minorBidi"/>
          <w:noProof/>
          <w:sz w:val="22"/>
          <w:szCs w:val="22"/>
        </w:rPr>
      </w:pPr>
      <w:hyperlink w:anchor="_Toc429521561" w:history="1">
        <w:r w:rsidR="00F12BB2" w:rsidRPr="00A47B53">
          <w:rPr>
            <w:rStyle w:val="Hyperlink"/>
            <w:noProof/>
          </w:rPr>
          <w:t>Appendix B. Suggested Default Vocabularies</w:t>
        </w:r>
        <w:r w:rsidR="00F12BB2">
          <w:rPr>
            <w:noProof/>
            <w:webHidden/>
          </w:rPr>
          <w:tab/>
        </w:r>
        <w:r w:rsidR="00F12BB2">
          <w:rPr>
            <w:noProof/>
            <w:webHidden/>
          </w:rPr>
          <w:fldChar w:fldCharType="begin"/>
        </w:r>
        <w:r w:rsidR="00F12BB2">
          <w:rPr>
            <w:noProof/>
            <w:webHidden/>
          </w:rPr>
          <w:instrText xml:space="preserve"> PAGEREF _Toc429521561 \h </w:instrText>
        </w:r>
        <w:r w:rsidR="00F12BB2">
          <w:rPr>
            <w:noProof/>
            <w:webHidden/>
          </w:rPr>
        </w:r>
        <w:r w:rsidR="00F12BB2">
          <w:rPr>
            <w:noProof/>
            <w:webHidden/>
          </w:rPr>
          <w:fldChar w:fldCharType="separate"/>
        </w:r>
        <w:r w:rsidR="00F12BB2">
          <w:rPr>
            <w:noProof/>
            <w:webHidden/>
          </w:rPr>
          <w:t>42</w:t>
        </w:r>
        <w:r w:rsidR="00F12BB2">
          <w:rPr>
            <w:noProof/>
            <w:webHidden/>
          </w:rPr>
          <w:fldChar w:fldCharType="end"/>
        </w:r>
      </w:hyperlink>
    </w:p>
    <w:p w14:paraId="53C58CF3" w14:textId="77777777" w:rsidR="00F12BB2" w:rsidRDefault="00492E03">
      <w:pPr>
        <w:pStyle w:val="TOC1"/>
        <w:rPr>
          <w:rFonts w:asciiTheme="minorHAnsi" w:eastAsiaTheme="minorEastAsia" w:hAnsiTheme="minorHAnsi" w:cstheme="minorBidi"/>
          <w:noProof/>
          <w:sz w:val="22"/>
          <w:szCs w:val="22"/>
        </w:rPr>
      </w:pPr>
      <w:hyperlink w:anchor="_Toc429521562" w:history="1">
        <w:r w:rsidR="00F12BB2" w:rsidRPr="00A47B53">
          <w:rPr>
            <w:rStyle w:val="Hyperlink"/>
            <w:noProof/>
          </w:rPr>
          <w:t>Appendix C. Revision History</w:t>
        </w:r>
        <w:r w:rsidR="00F12BB2">
          <w:rPr>
            <w:noProof/>
            <w:webHidden/>
          </w:rPr>
          <w:tab/>
        </w:r>
        <w:r w:rsidR="00F12BB2">
          <w:rPr>
            <w:noProof/>
            <w:webHidden/>
          </w:rPr>
          <w:fldChar w:fldCharType="begin"/>
        </w:r>
        <w:r w:rsidR="00F12BB2">
          <w:rPr>
            <w:noProof/>
            <w:webHidden/>
          </w:rPr>
          <w:instrText xml:space="preserve"> PAGEREF _Toc429521562 \h </w:instrText>
        </w:r>
        <w:r w:rsidR="00F12BB2">
          <w:rPr>
            <w:noProof/>
            <w:webHidden/>
          </w:rPr>
        </w:r>
        <w:r w:rsidR="00F12BB2">
          <w:rPr>
            <w:noProof/>
            <w:webHidden/>
          </w:rPr>
          <w:fldChar w:fldCharType="separate"/>
        </w:r>
        <w:r w:rsidR="00F12BB2">
          <w:rPr>
            <w:noProof/>
            <w:webHidden/>
          </w:rPr>
          <w:t>44</w:t>
        </w:r>
        <w:r w:rsidR="00F12BB2">
          <w:rPr>
            <w:noProof/>
            <w:webHidden/>
          </w:rPr>
          <w:fldChar w:fldCharType="end"/>
        </w:r>
      </w:hyperlink>
    </w:p>
    <w:p w14:paraId="0534F18B" w14:textId="77777777" w:rsidR="006E4329" w:rsidRDefault="0012387E" w:rsidP="00544386">
      <w:pPr>
        <w:pStyle w:val="Abstract"/>
      </w:pPr>
      <w:r>
        <w:rPr>
          <w:szCs w:val="24"/>
        </w:rPr>
        <w:fldChar w:fldCharType="end"/>
      </w:r>
    </w:p>
    <w:p w14:paraId="5B2318CB" w14:textId="77777777" w:rsidR="00903BE1" w:rsidRDefault="00903BE1" w:rsidP="00E01912">
      <w:pPr>
        <w:sectPr w:rsidR="00903BE1" w:rsidSect="00903BE1">
          <w:footerReference w:type="default" r:id="rId24"/>
          <w:pgSz w:w="12240" w:h="15840" w:code="1"/>
          <w:pgMar w:top="1440" w:right="1440" w:bottom="720" w:left="1440" w:header="720" w:footer="720" w:gutter="0"/>
          <w:cols w:space="720"/>
          <w:docGrid w:linePitch="360"/>
        </w:sectPr>
      </w:pPr>
      <w:bookmarkStart w:id="3" w:name="_Toc287332006"/>
    </w:p>
    <w:p w14:paraId="6C7AFF88" w14:textId="77777777" w:rsidR="00C71349" w:rsidRPr="00C52EFC" w:rsidRDefault="00177DED" w:rsidP="0076113A">
      <w:pPr>
        <w:pStyle w:val="Heading1"/>
      </w:pPr>
      <w:bookmarkStart w:id="4" w:name="_Toc429521504"/>
      <w:r>
        <w:lastRenderedPageBreak/>
        <w:t>Introduction</w:t>
      </w:r>
      <w:bookmarkEnd w:id="0"/>
      <w:bookmarkEnd w:id="3"/>
      <w:bookmarkEnd w:id="4"/>
    </w:p>
    <w:p w14:paraId="45A9F1CD" w14:textId="77777777" w:rsidR="0012387E" w:rsidRDefault="00EE3C80" w:rsidP="008C100C">
      <w:r w:rsidRPr="00EE3C80">
        <w:t>[All text is norm</w:t>
      </w:r>
      <w:r>
        <w:t>ative unless otherwise labeled]</w:t>
      </w:r>
    </w:p>
    <w:p w14:paraId="23AE26CE" w14:textId="2C275120" w:rsidR="009C0027" w:rsidRDefault="009C0027" w:rsidP="009C0027">
      <w:pPr>
        <w:autoSpaceDE w:val="0"/>
        <w:autoSpaceDN w:val="0"/>
        <w:adjustRightInd w:val="0"/>
        <w:spacing w:after="240"/>
        <w:ind w:right="-274"/>
      </w:pPr>
      <w:r w:rsidRPr="00986D3B">
        <w:t xml:space="preserve">The </w:t>
      </w:r>
      <w:r>
        <w:t xml:space="preserve">Structured Threat Information </w:t>
      </w:r>
      <w:r w:rsidR="00151CC4">
        <w:t>Ex</w:t>
      </w:r>
      <w:r>
        <w:t xml:space="preserve">pression (STIX) </w:t>
      </w:r>
      <w:r w:rsidRPr="00986D3B">
        <w:t>framework defines</w:t>
      </w:r>
      <w:r>
        <w:t xml:space="preserve"> nine top-level component data models:  </w:t>
      </w:r>
      <w:r w:rsidRPr="00FC6DFE">
        <w:t>Observable</w:t>
      </w:r>
      <w:r w:rsidR="003D5094">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a cross-cutting data model for expressing string-based properties as constrained by specific vocabularies. As part of this model, it defines numerous default vocabularies - defined lists of values to choose from when specifying certain properties in other STIX data models.  These vocabularies are provided as the default lists, but the STIX data models also allow users to define their own vocabularies or even use values outside of any constrained vocabulary.  Each default vocabulary in the Vocabularies data model is versioned separately</w:t>
      </w:r>
      <w:r w:rsidR="005C7729">
        <w:t xml:space="preserve"> (this is discussed further in Section </w:t>
      </w:r>
      <w:r w:rsidR="005C7729" w:rsidRPr="002B1F11">
        <w:rPr>
          <w:b/>
          <w:color w:val="0000EE"/>
        </w:rPr>
        <w:fldChar w:fldCharType="begin"/>
      </w:r>
      <w:r w:rsidR="005C7729" w:rsidRPr="002B1F11">
        <w:rPr>
          <w:b/>
          <w:color w:val="0000EE"/>
        </w:rPr>
        <w:instrText xml:space="preserve"> REF _Ref428802323 \r \h </w:instrText>
      </w:r>
      <w:r w:rsidR="005C7729">
        <w:rPr>
          <w:b/>
          <w:color w:val="0000EE"/>
        </w:rPr>
        <w:instrText xml:space="preserve"> \* MERGEFORMAT </w:instrText>
      </w:r>
      <w:r w:rsidR="005C7729" w:rsidRPr="002B1F11">
        <w:rPr>
          <w:b/>
          <w:color w:val="0000EE"/>
        </w:rPr>
      </w:r>
      <w:r w:rsidR="005C7729" w:rsidRPr="002B1F11">
        <w:rPr>
          <w:b/>
          <w:color w:val="0000EE"/>
        </w:rPr>
        <w:fldChar w:fldCharType="separate"/>
      </w:r>
      <w:r w:rsidR="00B53B30">
        <w:rPr>
          <w:b/>
          <w:color w:val="0000EE"/>
        </w:rPr>
        <w:t>1</w:t>
      </w:r>
      <w:r w:rsidR="005C7729" w:rsidRPr="002B1F11">
        <w:rPr>
          <w:b/>
          <w:color w:val="0000EE"/>
        </w:rPr>
        <w:fldChar w:fldCharType="end"/>
      </w:r>
      <w:r w:rsidR="005C7729">
        <w:t>)</w:t>
      </w:r>
      <w:r>
        <w:t>.  This specification covers default vocabularies that are relevant to STIX v1.2</w:t>
      </w:r>
      <w:r w:rsidR="00151CC4">
        <w:t>.1</w:t>
      </w:r>
      <w:r>
        <w:t>.</w:t>
      </w:r>
    </w:p>
    <w:p w14:paraId="6B1384CD" w14:textId="4956E64C" w:rsidR="009C0027" w:rsidRDefault="00151CC4" w:rsidP="009C0027">
      <w:pPr>
        <w:autoSpaceDE w:val="0"/>
        <w:autoSpaceDN w:val="0"/>
        <w:adjustRightInd w:val="0"/>
        <w:spacing w:after="240"/>
        <w:ind w:right="-274"/>
      </w:pPr>
      <w:r>
        <w:t xml:space="preserve">In Section </w:t>
      </w:r>
      <w:r w:rsidRPr="002B1F11">
        <w:rPr>
          <w:b/>
          <w:color w:val="0000EE"/>
        </w:rPr>
        <w:fldChar w:fldCharType="begin"/>
      </w:r>
      <w:r w:rsidRPr="002B1F11">
        <w:rPr>
          <w:b/>
          <w:color w:val="0000EE"/>
        </w:rPr>
        <w:instrText xml:space="preserve"> REF _Ref421191021 \r \h </w:instrText>
      </w:r>
      <w:r w:rsidR="002B1F11" w:rsidRPr="002B1F11">
        <w:rPr>
          <w:b/>
          <w:color w:val="0000EE"/>
        </w:rPr>
        <w:instrText xml:space="preserve"> \* MERGEFORMAT </w:instrText>
      </w:r>
      <w:r w:rsidRPr="002B1F11">
        <w:rPr>
          <w:b/>
          <w:color w:val="0000EE"/>
        </w:rPr>
      </w:r>
      <w:r w:rsidRPr="002B1F11">
        <w:rPr>
          <w:b/>
          <w:color w:val="0000EE"/>
        </w:rPr>
        <w:fldChar w:fldCharType="separate"/>
      </w:r>
      <w:r w:rsidR="00B53B30">
        <w:rPr>
          <w:b/>
          <w:color w:val="0000EE"/>
        </w:rPr>
        <w:t>1.1</w:t>
      </w:r>
      <w:r w:rsidRPr="002B1F11">
        <w:rPr>
          <w:b/>
          <w:color w:val="0000EE"/>
        </w:rPr>
        <w:fldChar w:fldCharType="end"/>
      </w:r>
      <w:r>
        <w:t xml:space="preserve"> we discuss additional specification documents, in Section </w:t>
      </w:r>
      <w:r w:rsidRPr="002B1F11">
        <w:rPr>
          <w:b/>
          <w:color w:val="0000EE"/>
        </w:rPr>
        <w:fldChar w:fldCharType="begin"/>
      </w:r>
      <w:r w:rsidRPr="002B1F11">
        <w:rPr>
          <w:b/>
          <w:color w:val="0000EE"/>
        </w:rPr>
        <w:instrText xml:space="preserve"> REF _Ref394437867 \r \h </w:instrText>
      </w:r>
      <w:r w:rsidR="002B1F11">
        <w:rPr>
          <w:b/>
          <w:color w:val="0000EE"/>
        </w:rPr>
        <w:instrText xml:space="preserve"> \* MERGEFORMAT </w:instrText>
      </w:r>
      <w:r w:rsidRPr="002B1F11">
        <w:rPr>
          <w:b/>
          <w:color w:val="0000EE"/>
        </w:rPr>
      </w:r>
      <w:r w:rsidRPr="002B1F11">
        <w:rPr>
          <w:b/>
          <w:color w:val="0000EE"/>
        </w:rPr>
        <w:fldChar w:fldCharType="separate"/>
      </w:r>
      <w:r w:rsidR="00B53B30">
        <w:rPr>
          <w:b/>
          <w:color w:val="0000EE"/>
        </w:rPr>
        <w:t>1.2</w:t>
      </w:r>
      <w:r w:rsidRPr="002B1F11">
        <w:rPr>
          <w:b/>
          <w:color w:val="0000EE"/>
        </w:rPr>
        <w:fldChar w:fldCharType="end"/>
      </w:r>
      <w:r w:rsidRPr="002B1F11">
        <w:rPr>
          <w:b/>
          <w:color w:val="0000EE"/>
        </w:rPr>
        <w:t xml:space="preserve"> </w:t>
      </w:r>
      <w:r>
        <w:t>we provide document conventions</w:t>
      </w:r>
      <w:r w:rsidRPr="00AD7BF2">
        <w:t xml:space="preserve">, </w:t>
      </w:r>
      <w:r>
        <w:t>and i</w:t>
      </w:r>
      <w:r w:rsidRPr="00AD7BF2">
        <w:t xml:space="preserve">n Section </w:t>
      </w:r>
      <w:r w:rsidRPr="002B1F11">
        <w:rPr>
          <w:b/>
          <w:color w:val="0000EE"/>
        </w:rPr>
        <w:fldChar w:fldCharType="begin"/>
      </w:r>
      <w:r w:rsidRPr="002B1F11">
        <w:rPr>
          <w:b/>
          <w:color w:val="0000EE"/>
        </w:rPr>
        <w:instrText xml:space="preserve"> REF _Ref428802285 \r \h </w:instrText>
      </w:r>
      <w:r w:rsidR="002B1F11">
        <w:rPr>
          <w:b/>
          <w:color w:val="0000EE"/>
        </w:rPr>
        <w:instrText xml:space="preserve"> \* MERGEFORMAT </w:instrText>
      </w:r>
      <w:r w:rsidRPr="002B1F11">
        <w:rPr>
          <w:b/>
          <w:color w:val="0000EE"/>
        </w:rPr>
      </w:r>
      <w:r w:rsidRPr="002B1F11">
        <w:rPr>
          <w:b/>
          <w:color w:val="0000EE"/>
        </w:rPr>
        <w:fldChar w:fldCharType="separate"/>
      </w:r>
      <w:r w:rsidR="00B53B30">
        <w:rPr>
          <w:b/>
          <w:color w:val="0000EE"/>
        </w:rPr>
        <w:t>1.3</w:t>
      </w:r>
      <w:r w:rsidRPr="002B1F11">
        <w:rPr>
          <w:b/>
          <w:color w:val="0000EE"/>
        </w:rPr>
        <w:fldChar w:fldCharType="end"/>
      </w:r>
      <w:r w:rsidRPr="002B1F11">
        <w:rPr>
          <w:b/>
          <w:color w:val="0000EE"/>
        </w:rPr>
        <w:t xml:space="preserve"> </w:t>
      </w:r>
      <w:r>
        <w:t xml:space="preserve">we provide terminology. References are given </w:t>
      </w:r>
      <w:r w:rsidRPr="007D03B1">
        <w:t xml:space="preserve">in </w:t>
      </w:r>
      <w:r>
        <w:t xml:space="preserve">Section </w:t>
      </w:r>
      <w:r w:rsidRPr="002B1F11">
        <w:rPr>
          <w:b/>
          <w:color w:val="0000EE"/>
        </w:rPr>
        <w:fldChar w:fldCharType="begin"/>
      </w:r>
      <w:r w:rsidRPr="002B1F11">
        <w:rPr>
          <w:b/>
          <w:color w:val="0000EE"/>
        </w:rPr>
        <w:instrText xml:space="preserve"> REF _Ref428802295 \r \h </w:instrText>
      </w:r>
      <w:r w:rsidR="002B1F11">
        <w:rPr>
          <w:b/>
          <w:color w:val="0000EE"/>
        </w:rPr>
        <w:instrText xml:space="preserve"> \* MERGEFORMAT </w:instrText>
      </w:r>
      <w:r w:rsidRPr="002B1F11">
        <w:rPr>
          <w:b/>
          <w:color w:val="0000EE"/>
        </w:rPr>
      </w:r>
      <w:r w:rsidRPr="002B1F11">
        <w:rPr>
          <w:b/>
          <w:color w:val="0000EE"/>
        </w:rPr>
        <w:fldChar w:fldCharType="separate"/>
      </w:r>
      <w:r w:rsidR="00B53B30">
        <w:rPr>
          <w:b/>
          <w:color w:val="0000EE"/>
        </w:rPr>
        <w:t>1.4</w:t>
      </w:r>
      <w:r w:rsidRPr="002B1F11">
        <w:rPr>
          <w:b/>
          <w:color w:val="0000EE"/>
        </w:rPr>
        <w:fldChar w:fldCharType="end"/>
      </w:r>
      <w:r>
        <w:t xml:space="preserve">.  In Section </w:t>
      </w:r>
      <w:r w:rsidRPr="002B1F11">
        <w:rPr>
          <w:b/>
          <w:color w:val="0000EE"/>
        </w:rPr>
        <w:fldChar w:fldCharType="begin"/>
      </w:r>
      <w:r w:rsidRPr="002B1F11">
        <w:rPr>
          <w:b/>
          <w:color w:val="0000EE"/>
        </w:rPr>
        <w:instrText xml:space="preserve"> REF _Ref428802313 \r \h </w:instrText>
      </w:r>
      <w:r w:rsidR="002B1F11">
        <w:rPr>
          <w:b/>
          <w:color w:val="0000EE"/>
        </w:rPr>
        <w:instrText xml:space="preserve"> \* MERGEFORMAT </w:instrText>
      </w:r>
      <w:r w:rsidRPr="002B1F11">
        <w:rPr>
          <w:b/>
          <w:color w:val="0000EE"/>
        </w:rPr>
      </w:r>
      <w:r w:rsidRPr="002B1F11">
        <w:rPr>
          <w:b/>
          <w:color w:val="0000EE"/>
        </w:rPr>
        <w:fldChar w:fldCharType="separate"/>
      </w:r>
      <w:r w:rsidR="00B53B30">
        <w:rPr>
          <w:b/>
          <w:color w:val="0000EE"/>
        </w:rPr>
        <w:t>2</w:t>
      </w:r>
      <w:r w:rsidRPr="002B1F11">
        <w:rPr>
          <w:b/>
          <w:color w:val="0000EE"/>
        </w:rPr>
        <w:fldChar w:fldCharType="end"/>
      </w:r>
      <w:r>
        <w:t xml:space="preserve">, we give background information to help the reader better understand the specification details that are provided later in the document.  We present the Core data model specification details in Section </w:t>
      </w:r>
      <w:r w:rsidRPr="002B1F11">
        <w:rPr>
          <w:b/>
          <w:color w:val="0000EE"/>
        </w:rPr>
        <w:fldChar w:fldCharType="begin"/>
      </w:r>
      <w:r w:rsidRPr="002B1F11">
        <w:rPr>
          <w:b/>
          <w:color w:val="0000EE"/>
        </w:rPr>
        <w:instrText xml:space="preserve"> REF _Ref428802323 \r \h </w:instrText>
      </w:r>
      <w:r w:rsidR="002B1F11">
        <w:rPr>
          <w:b/>
          <w:color w:val="0000EE"/>
        </w:rPr>
        <w:instrText xml:space="preserve"> \* MERGEFORMAT </w:instrText>
      </w:r>
      <w:r w:rsidRPr="002B1F11">
        <w:rPr>
          <w:b/>
          <w:color w:val="0000EE"/>
        </w:rPr>
      </w:r>
      <w:r w:rsidRPr="002B1F11">
        <w:rPr>
          <w:b/>
          <w:color w:val="0000EE"/>
        </w:rPr>
        <w:fldChar w:fldCharType="separate"/>
      </w:r>
      <w:r w:rsidR="00B53B30">
        <w:rPr>
          <w:b/>
          <w:color w:val="0000EE"/>
        </w:rPr>
        <w:t>1</w:t>
      </w:r>
      <w:r w:rsidRPr="002B1F11">
        <w:rPr>
          <w:b/>
          <w:color w:val="0000EE"/>
        </w:rPr>
        <w:fldChar w:fldCharType="end"/>
      </w:r>
      <w:r>
        <w:t xml:space="preserve"> and conformance information in Section </w:t>
      </w:r>
      <w:r w:rsidRPr="002B1F11">
        <w:rPr>
          <w:b/>
          <w:color w:val="0000EE"/>
        </w:rPr>
        <w:fldChar w:fldCharType="begin"/>
      </w:r>
      <w:r w:rsidRPr="002B1F11">
        <w:rPr>
          <w:b/>
          <w:color w:val="0000EE"/>
        </w:rPr>
        <w:instrText xml:space="preserve"> REF _Ref428802337 \r \h </w:instrText>
      </w:r>
      <w:r w:rsidR="002B1F11">
        <w:rPr>
          <w:b/>
          <w:color w:val="0000EE"/>
        </w:rPr>
        <w:instrText xml:space="preserve"> \* MERGEFORMAT </w:instrText>
      </w:r>
      <w:r w:rsidRPr="002B1F11">
        <w:rPr>
          <w:b/>
          <w:color w:val="0000EE"/>
        </w:rPr>
      </w:r>
      <w:r w:rsidRPr="002B1F11">
        <w:rPr>
          <w:b/>
          <w:color w:val="0000EE"/>
        </w:rPr>
        <w:fldChar w:fldCharType="separate"/>
      </w:r>
      <w:r w:rsidR="00B53B30">
        <w:rPr>
          <w:b/>
          <w:color w:val="0000EE"/>
        </w:rPr>
        <w:t>4</w:t>
      </w:r>
      <w:r w:rsidRPr="002B1F11">
        <w:rPr>
          <w:b/>
          <w:color w:val="0000EE"/>
        </w:rPr>
        <w:fldChar w:fldCharType="end"/>
      </w:r>
      <w:r>
        <w:t>.</w:t>
      </w:r>
    </w:p>
    <w:p w14:paraId="66DA8FC0" w14:textId="77777777" w:rsidR="009C0027" w:rsidRPr="002D7380" w:rsidRDefault="009C0027" w:rsidP="009C0027">
      <w:pPr>
        <w:pStyle w:val="Heading2"/>
        <w:tabs>
          <w:tab w:val="num" w:pos="864"/>
        </w:tabs>
        <w:spacing w:before="360" w:after="60"/>
        <w:ind w:left="720" w:hanging="720"/>
      </w:pPr>
      <w:bookmarkStart w:id="5" w:name="_Ref421191021"/>
      <w:bookmarkStart w:id="6" w:name="_Toc426101876"/>
      <w:bookmarkStart w:id="7" w:name="_Toc429521505"/>
      <w:r>
        <w:t>STIX Specification Documents</w:t>
      </w:r>
      <w:bookmarkEnd w:id="5"/>
      <w:bookmarkEnd w:id="6"/>
      <w:bookmarkEnd w:id="7"/>
    </w:p>
    <w:p w14:paraId="69C9AC83" w14:textId="77777777" w:rsidR="009C0027" w:rsidRDefault="009C0027" w:rsidP="009C0027">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78EC0FC7" w14:textId="77777777" w:rsidR="009C0027" w:rsidRDefault="009C0027" w:rsidP="009C0027">
      <w:pPr>
        <w:autoSpaceDE w:val="0"/>
        <w:autoSpaceDN w:val="0"/>
        <w:adjustRightInd w:val="0"/>
        <w:spacing w:after="240"/>
      </w:pPr>
      <w:r>
        <w:t xml:space="preserve">The </w:t>
      </w:r>
      <w:hyperlink w:anchor="AdditionalArtifacts" w:history="1">
        <w:r w:rsidR="007B5C16" w:rsidRPr="007B5C16">
          <w:rPr>
            <w:rStyle w:val="Hyperlink"/>
            <w:i/>
          </w:rPr>
          <w:t>STIX Version 1.2.1 Part 1: Overview</w:t>
        </w:r>
      </w:hyperlink>
      <w:r w:rsidR="007B5C16">
        <w:t xml:space="preserve"> </w:t>
      </w:r>
      <w:r>
        <w:t>document provides a comprehensive overview of t</w:t>
      </w:r>
      <w:r w:rsidR="007B5C16">
        <w:t>he full set of STIX data models</w:t>
      </w:r>
      <w:r>
        <w:t xml:space="preserve">, which in addition to the nine top-level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w:t>
      </w:r>
      <w:r>
        <w:t xml:space="preserve">vocabularies data model including a </w:t>
      </w:r>
      <w:r w:rsidRPr="00FC6DFE">
        <w:t xml:space="preserve">set of default </w:t>
      </w:r>
      <w:r>
        <w:t xml:space="preserve">controlled </w:t>
      </w:r>
      <w:r w:rsidRPr="00FC6DFE">
        <w:t>vocabularies</w:t>
      </w:r>
      <w:r>
        <w:t xml:space="preserve">.  </w:t>
      </w:r>
      <w:hyperlink w:anchor="AdditionalArtifacts" w:history="1">
        <w:r w:rsidR="007B5C16" w:rsidRPr="007B5C16">
          <w:rPr>
            <w:rStyle w:val="Hyperlink"/>
            <w:i/>
          </w:rPr>
          <w:t>STIX Version 1.2.1 Part 1: Overview</w:t>
        </w:r>
      </w:hyperlink>
      <w:r w:rsidR="007B5C16">
        <w:rPr>
          <w:i/>
        </w:rPr>
        <w:t xml:space="preserve"> </w:t>
      </w:r>
      <w:r>
        <w:t>also summarizes the relationship of STIX to other languages and outlines general STIX data model conventions.</w:t>
      </w:r>
    </w:p>
    <w:p w14:paraId="13263E9B" w14:textId="2155EA74" w:rsidR="009C0027" w:rsidRDefault="009C0027" w:rsidP="009C0027">
      <w:pPr>
        <w:spacing w:after="240"/>
      </w:pPr>
      <w:r w:rsidRPr="00354477">
        <w:rPr>
          <w:b/>
          <w:color w:val="0000EE"/>
        </w:rPr>
        <w:fldChar w:fldCharType="begin"/>
      </w:r>
      <w:r w:rsidRPr="00354477">
        <w:rPr>
          <w:b/>
          <w:color w:val="0000EE"/>
        </w:rPr>
        <w:instrText xml:space="preserve"> REF _Ref389819936 \h </w:instrText>
      </w:r>
      <w:r w:rsidR="00354477">
        <w:rPr>
          <w:b/>
          <w:color w:val="0000EE"/>
        </w:rPr>
        <w:instrText xml:space="preserve"> \* MERGEFORMAT </w:instrText>
      </w:r>
      <w:r w:rsidRPr="00354477">
        <w:rPr>
          <w:b/>
          <w:color w:val="0000EE"/>
        </w:rPr>
      </w:r>
      <w:r w:rsidRPr="00354477">
        <w:rPr>
          <w:b/>
          <w:color w:val="0000EE"/>
        </w:rPr>
        <w:fldChar w:fldCharType="separate"/>
      </w:r>
      <w:r w:rsidR="00B53B30" w:rsidRPr="00B53B30">
        <w:rPr>
          <w:b/>
          <w:color w:val="0000EE"/>
        </w:rPr>
        <w:t xml:space="preserve">Figure </w:t>
      </w:r>
      <w:r w:rsidR="00B53B30" w:rsidRPr="00B53B30">
        <w:rPr>
          <w:b/>
          <w:noProof/>
          <w:color w:val="0000EE"/>
        </w:rPr>
        <w:t>1</w:t>
      </w:r>
      <w:r w:rsidR="00B53B30" w:rsidRPr="00B53B30">
        <w:rPr>
          <w:b/>
          <w:noProof/>
          <w:color w:val="0000EE"/>
        </w:rPr>
        <w:noBreakHyphen/>
        <w:t>1</w:t>
      </w:r>
      <w:r w:rsidRPr="00354477">
        <w:rPr>
          <w:b/>
          <w:color w:val="0000EE"/>
        </w:rPr>
        <w:fldChar w:fldCharType="end"/>
      </w:r>
      <w:r>
        <w:t xml:space="preserve"> illustrates the </w:t>
      </w:r>
      <w:hyperlink w:anchor="AdditionalArtifacts" w:history="1">
        <w:r w:rsidRPr="007B5C16">
          <w:rPr>
            <w:rStyle w:val="Hyperlink"/>
          </w:rPr>
          <w:t>set of specification documents</w:t>
        </w:r>
      </w:hyperlink>
      <w:r>
        <w:t xml:space="preserve">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7B5C16" w:rsidRPr="007B5C16">
          <w:rPr>
            <w:rStyle w:val="Hyperlink"/>
            <w:i/>
          </w:rPr>
          <w:t>STIX Version 1.2.1 Part 1: Overview</w:t>
        </w:r>
      </w:hyperlink>
      <w:r>
        <w:t xml:space="preserve"> for details).  This STIX Vocabularies specification document is highlighted in its associated color (see Section </w:t>
      </w:r>
      <w:r w:rsidRPr="00744354">
        <w:rPr>
          <w:b/>
          <w:color w:val="0000EE"/>
        </w:rPr>
        <w:fldChar w:fldCharType="begin"/>
      </w:r>
      <w:r w:rsidRPr="00744354">
        <w:rPr>
          <w:b/>
          <w:color w:val="0000EE"/>
        </w:rPr>
        <w:instrText xml:space="preserve"> REF _Ref397935245 \r \h </w:instrText>
      </w:r>
      <w:r w:rsidR="00744354">
        <w:rPr>
          <w:b/>
          <w:color w:val="0000EE"/>
        </w:rPr>
        <w:instrText xml:space="preserve"> \* MERGEFORMAT </w:instrText>
      </w:r>
      <w:r w:rsidRPr="00744354">
        <w:rPr>
          <w:b/>
          <w:color w:val="0000EE"/>
        </w:rPr>
      </w:r>
      <w:r w:rsidRPr="00744354">
        <w:rPr>
          <w:b/>
          <w:color w:val="0000EE"/>
        </w:rPr>
        <w:fldChar w:fldCharType="separate"/>
      </w:r>
      <w:r w:rsidR="00B53B30">
        <w:rPr>
          <w:b/>
          <w:color w:val="0000EE"/>
        </w:rPr>
        <w:t>1.2.3.1</w:t>
      </w:r>
      <w:r w:rsidRPr="00744354">
        <w:rPr>
          <w:b/>
          <w:color w:val="0000EE"/>
        </w:rPr>
        <w:fldChar w:fldCharType="end"/>
      </w:r>
      <w:r>
        <w:t>).  For a list of all STIX documents and related information sources, please see</w:t>
      </w:r>
      <w:r w:rsidR="007B5C16">
        <w:t xml:space="preserve"> </w:t>
      </w:r>
      <w:hyperlink w:anchor="AdditionalArtifacts" w:history="1">
        <w:r w:rsidR="007B5C16" w:rsidRPr="007B5C16">
          <w:rPr>
            <w:rStyle w:val="Hyperlink"/>
            <w:i/>
          </w:rPr>
          <w:t>STIX Version 1.2.1 Part 1: Overview</w:t>
        </w:r>
      </w:hyperlink>
      <w:r>
        <w:t>.</w:t>
      </w:r>
    </w:p>
    <w:p w14:paraId="3D3C76C8" w14:textId="77777777" w:rsidR="009C0027" w:rsidRDefault="009C0027" w:rsidP="009C0027">
      <w:pPr>
        <w:jc w:val="center"/>
      </w:pPr>
    </w:p>
    <w:p w14:paraId="53A5B284" w14:textId="77777777" w:rsidR="009C0027" w:rsidRDefault="009C0027" w:rsidP="009C0027">
      <w:pPr>
        <w:jc w:val="center"/>
      </w:pPr>
    </w:p>
    <w:p w14:paraId="16BE6652" w14:textId="77777777" w:rsidR="009C0027" w:rsidRDefault="009C0027" w:rsidP="009C0027">
      <w:pPr>
        <w:jc w:val="center"/>
      </w:pPr>
    </w:p>
    <w:p w14:paraId="21680EA4" w14:textId="77777777" w:rsidR="009C0027" w:rsidRDefault="009C0027" w:rsidP="009C0027"/>
    <w:p w14:paraId="30065B8E" w14:textId="77777777" w:rsidR="009C0027" w:rsidRDefault="009C0027" w:rsidP="009C0027">
      <w:pPr>
        <w:jc w:val="center"/>
      </w:pPr>
      <w:r>
        <w:rPr>
          <w:noProof/>
        </w:rPr>
        <w:lastRenderedPageBreak/>
        <w:drawing>
          <wp:inline distT="0" distB="0" distL="0" distR="0" wp14:anchorId="3667B068" wp14:editId="42E7591A">
            <wp:extent cx="3984900" cy="1943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94724" cy="1947890"/>
                    </a:xfrm>
                    <a:prstGeom prst="rect">
                      <a:avLst/>
                    </a:prstGeom>
                    <a:noFill/>
                  </pic:spPr>
                </pic:pic>
              </a:graphicData>
            </a:graphic>
          </wp:inline>
        </w:drawing>
      </w:r>
    </w:p>
    <w:p w14:paraId="5378AD0D" w14:textId="77777777" w:rsidR="009C0027" w:rsidRPr="00CB4BF9" w:rsidRDefault="009C0027" w:rsidP="00354477">
      <w:pPr>
        <w:pStyle w:val="Caption"/>
        <w:rPr>
          <w:b/>
        </w:rPr>
      </w:pPr>
      <w:bookmarkStart w:id="8" w:name="_Ref389819936"/>
      <w:bookmarkStart w:id="9" w:name="_Ref390077491"/>
      <w:r w:rsidRPr="000C4865">
        <w:t xml:space="preserve">Figure </w:t>
      </w:r>
      <w:fldSimple w:instr=" STYLEREF 1 \s ">
        <w:r w:rsidR="00B53B30">
          <w:rPr>
            <w:noProof/>
          </w:rPr>
          <w:t>1</w:t>
        </w:r>
      </w:fldSimple>
      <w:r>
        <w:noBreakHyphen/>
      </w:r>
      <w:fldSimple w:instr=" SEQ Figure \* ARABIC \s 1 ">
        <w:r w:rsidR="00B53B30">
          <w:rPr>
            <w:noProof/>
          </w:rPr>
          <w:t>1</w:t>
        </w:r>
      </w:fldSimple>
      <w:bookmarkEnd w:id="8"/>
      <w:r w:rsidRPr="000C4865">
        <w:t xml:space="preserve">.  </w:t>
      </w:r>
      <w:r>
        <w:t>STIX</w:t>
      </w:r>
      <w:r w:rsidRPr="000C4865">
        <w:t xml:space="preserve"> </w:t>
      </w:r>
      <w:r>
        <w:t xml:space="preserve">Language </w:t>
      </w:r>
      <w:r w:rsidRPr="000C4865">
        <w:t>v</w:t>
      </w:r>
      <w:r>
        <w:t>1</w:t>
      </w:r>
      <w:r w:rsidRPr="000C4865">
        <w:t>.</w:t>
      </w:r>
      <w:r>
        <w:t>2</w:t>
      </w:r>
      <w:r w:rsidR="007B5C16">
        <w:t>.1</w:t>
      </w:r>
      <w:r w:rsidRPr="000C4865">
        <w:t xml:space="preserve"> </w:t>
      </w:r>
      <w:r>
        <w:t xml:space="preserve">specification </w:t>
      </w:r>
      <w:r w:rsidRPr="000C4865">
        <w:t>documents</w:t>
      </w:r>
      <w:bookmarkEnd w:id="9"/>
    </w:p>
    <w:p w14:paraId="5793B8E4" w14:textId="77777777" w:rsidR="009C0027" w:rsidRDefault="009C0027" w:rsidP="009C0027">
      <w:pPr>
        <w:pStyle w:val="Heading2"/>
        <w:tabs>
          <w:tab w:val="num" w:pos="864"/>
        </w:tabs>
        <w:spacing w:before="360" w:after="60"/>
        <w:ind w:left="720" w:hanging="720"/>
      </w:pPr>
      <w:bookmarkStart w:id="10" w:name="_Ref394437867"/>
      <w:bookmarkStart w:id="11" w:name="_Toc426101877"/>
      <w:bookmarkStart w:id="12" w:name="_Toc429521506"/>
      <w:r>
        <w:t>Document Conventions</w:t>
      </w:r>
      <w:bookmarkEnd w:id="10"/>
      <w:bookmarkEnd w:id="11"/>
      <w:bookmarkEnd w:id="12"/>
    </w:p>
    <w:p w14:paraId="5928F59E" w14:textId="77777777" w:rsidR="009C0027" w:rsidRDefault="009C0027" w:rsidP="009C0027">
      <w:r>
        <w:t>The following conventions are used in this document.</w:t>
      </w:r>
    </w:p>
    <w:p w14:paraId="136392BB" w14:textId="77777777" w:rsidR="009C0027" w:rsidRDefault="009C0027" w:rsidP="009C0027">
      <w:pPr>
        <w:pStyle w:val="Heading3"/>
        <w:tabs>
          <w:tab w:val="num" w:pos="720"/>
          <w:tab w:val="left" w:pos="900"/>
        </w:tabs>
        <w:spacing w:before="360" w:after="60"/>
      </w:pPr>
      <w:bookmarkStart w:id="13" w:name="_Toc389570603"/>
      <w:bookmarkStart w:id="14" w:name="_Toc389581073"/>
      <w:bookmarkStart w:id="15" w:name="_Toc426101879"/>
      <w:bookmarkStart w:id="16" w:name="_Toc429521507"/>
      <w:r>
        <w:t>Fonts</w:t>
      </w:r>
      <w:bookmarkEnd w:id="13"/>
      <w:bookmarkEnd w:id="14"/>
      <w:bookmarkEnd w:id="15"/>
      <w:bookmarkEnd w:id="16"/>
    </w:p>
    <w:p w14:paraId="6E00CBB9" w14:textId="77777777" w:rsidR="009C0027" w:rsidRPr="00D43BB2" w:rsidRDefault="009C0027" w:rsidP="009C0027">
      <w:pPr>
        <w:pStyle w:val="Default"/>
        <w:spacing w:after="240"/>
        <w:rPr>
          <w:rFonts w:ascii="Arial" w:hAnsi="Arial"/>
          <w:sz w:val="20"/>
          <w:szCs w:val="22"/>
        </w:rPr>
      </w:pPr>
      <w:r w:rsidRPr="00D43BB2">
        <w:rPr>
          <w:rFonts w:ascii="Arial" w:hAnsi="Arial"/>
          <w:sz w:val="20"/>
          <w:szCs w:val="22"/>
        </w:rPr>
        <w:t xml:space="preserve">The following font and font style conventions are used in the document: </w:t>
      </w:r>
    </w:p>
    <w:p w14:paraId="2F947676" w14:textId="77777777" w:rsidR="009C0027" w:rsidRPr="007363FA" w:rsidRDefault="009C0027" w:rsidP="009C0027">
      <w:pPr>
        <w:pStyle w:val="Default"/>
        <w:numPr>
          <w:ilvl w:val="0"/>
          <w:numId w:val="6"/>
        </w:numPr>
        <w:spacing w:after="240"/>
        <w:ind w:left="720"/>
        <w:rPr>
          <w:sz w:val="22"/>
          <w:szCs w:val="22"/>
        </w:rPr>
      </w:pPr>
      <w:r w:rsidRPr="00D43BB2">
        <w:rPr>
          <w:rFonts w:ascii="Arial" w:hAnsi="Arial"/>
          <w:sz w:val="20"/>
        </w:rPr>
        <w:t xml:space="preserve">Capitalization is used for STIX high level concepts, which are defined in </w:t>
      </w:r>
      <w:hyperlink w:anchor="AdditionalArtifacts" w:history="1">
        <w:r w:rsidR="007B5C16" w:rsidRPr="00D43BB2">
          <w:rPr>
            <w:rStyle w:val="Hyperlink"/>
            <w:rFonts w:ascii="Arial" w:hAnsi="Arial"/>
            <w:i/>
            <w:sz w:val="20"/>
          </w:rPr>
          <w:t>STIX Version 1.2.1 Part 1: Overview</w:t>
        </w:r>
      </w:hyperlink>
      <w:r w:rsidRPr="00D43BB2">
        <w:rPr>
          <w:rFonts w:ascii="Arial" w:hAnsi="Arial"/>
          <w:sz w:val="20"/>
        </w:rPr>
        <w:t>.</w:t>
      </w:r>
    </w:p>
    <w:p w14:paraId="6D916940" w14:textId="77777777" w:rsidR="009C0027" w:rsidRPr="007363FA" w:rsidRDefault="009C0027" w:rsidP="009C0027">
      <w:pPr>
        <w:pStyle w:val="Default"/>
        <w:spacing w:after="240"/>
        <w:ind w:left="720"/>
        <w:rPr>
          <w:sz w:val="22"/>
          <w:szCs w:val="22"/>
        </w:rPr>
      </w:pPr>
      <w:r w:rsidRPr="00D43BB2">
        <w:rPr>
          <w:rFonts w:ascii="Arial" w:hAnsi="Arial"/>
          <w:sz w:val="20"/>
          <w:u w:val="single"/>
        </w:rPr>
        <w:t>Examples</w:t>
      </w:r>
      <w:r w:rsidRPr="00D43BB2">
        <w:rPr>
          <w:rFonts w:ascii="Arial" w:hAnsi="Arial"/>
          <w:sz w:val="20"/>
        </w:rPr>
        <w:t>: Indicator, Course of Action, Threat Actor</w:t>
      </w:r>
    </w:p>
    <w:p w14:paraId="7E7FBB06" w14:textId="77777777" w:rsidR="009C0027" w:rsidRPr="007363FA" w:rsidRDefault="009C0027" w:rsidP="009C0027">
      <w:pPr>
        <w:pStyle w:val="Default"/>
        <w:numPr>
          <w:ilvl w:val="0"/>
          <w:numId w:val="6"/>
        </w:numPr>
        <w:spacing w:after="240"/>
        <w:ind w:left="720"/>
        <w:rPr>
          <w:sz w:val="22"/>
          <w:szCs w:val="22"/>
        </w:rPr>
      </w:pPr>
      <w:r w:rsidRPr="00D43BB2">
        <w:rPr>
          <w:rFonts w:ascii="Arial" w:hAnsi="Arial"/>
          <w:sz w:val="20"/>
        </w:rPr>
        <w:t>The</w:t>
      </w:r>
      <w:r w:rsidRPr="00D43BB2">
        <w:rPr>
          <w:rFonts w:ascii="Arial" w:hAnsi="Arial" w:cs="Courier New"/>
          <w:sz w:val="20"/>
        </w:rPr>
        <w:t xml:space="preserve"> </w:t>
      </w:r>
      <w:r w:rsidRPr="00D43BB2">
        <w:rPr>
          <w:rFonts w:ascii="Courier New" w:hAnsi="Courier New" w:cs="Courier New"/>
          <w:sz w:val="20"/>
        </w:rPr>
        <w:t>Courier</w:t>
      </w:r>
      <w:r w:rsidRPr="00D43BB2">
        <w:rPr>
          <w:rFonts w:ascii="Arial" w:hAnsi="Arial" w:cs="Courier New"/>
          <w:sz w:val="20"/>
        </w:rPr>
        <w:t xml:space="preserve"> </w:t>
      </w:r>
      <w:r w:rsidRPr="00D43BB2">
        <w:rPr>
          <w:rFonts w:ascii="Courier New" w:hAnsi="Courier New" w:cs="Courier New"/>
          <w:sz w:val="20"/>
        </w:rPr>
        <w:t>New</w:t>
      </w:r>
      <w:r w:rsidRPr="00D43BB2">
        <w:rPr>
          <w:rFonts w:ascii="Arial" w:hAnsi="Arial" w:cs="Courier New"/>
          <w:sz w:val="20"/>
        </w:rPr>
        <w:t xml:space="preserve"> </w:t>
      </w:r>
      <w:r w:rsidRPr="00D43BB2">
        <w:rPr>
          <w:rFonts w:ascii="Arial" w:hAnsi="Arial"/>
          <w:sz w:val="20"/>
        </w:rPr>
        <w:t>font</w:t>
      </w:r>
      <w:r w:rsidRPr="00D43BB2">
        <w:rPr>
          <w:rFonts w:ascii="Arial" w:hAnsi="Arial"/>
          <w:sz w:val="20"/>
          <w:szCs w:val="22"/>
        </w:rPr>
        <w:t xml:space="preserve"> is used for writing UML objects. </w:t>
      </w:r>
    </w:p>
    <w:p w14:paraId="0536E246" w14:textId="77777777" w:rsidR="009C0027" w:rsidRPr="00D43BB2" w:rsidRDefault="009C0027" w:rsidP="009C0027">
      <w:pPr>
        <w:pStyle w:val="Default"/>
        <w:spacing w:after="240"/>
        <w:ind w:firstLine="720"/>
        <w:rPr>
          <w:rFonts w:ascii="Courier New" w:hAnsi="Courier New" w:cs="Courier New"/>
          <w:sz w:val="20"/>
        </w:rPr>
      </w:pPr>
      <w:r w:rsidRPr="00D43BB2">
        <w:rPr>
          <w:rFonts w:ascii="Arial" w:hAnsi="Arial"/>
          <w:sz w:val="20"/>
          <w:u w:val="single"/>
        </w:rPr>
        <w:t>Examples</w:t>
      </w:r>
      <w:r w:rsidRPr="00D43BB2">
        <w:rPr>
          <w:rFonts w:ascii="Arial" w:hAnsi="Arial"/>
          <w:sz w:val="20"/>
        </w:rPr>
        <w:t xml:space="preserve">: </w:t>
      </w:r>
      <w:r w:rsidRPr="00D43BB2">
        <w:rPr>
          <w:rFonts w:ascii="Courier New" w:hAnsi="Courier New" w:cs="Courier New"/>
          <w:sz w:val="20"/>
        </w:rPr>
        <w:t>RelatedIndicatorsType</w:t>
      </w:r>
      <w:r w:rsidRPr="00D43BB2">
        <w:rPr>
          <w:rFonts w:ascii="Arial" w:hAnsi="Arial" w:cs="Courier New"/>
          <w:sz w:val="20"/>
        </w:rPr>
        <w:t xml:space="preserve">, </w:t>
      </w:r>
      <w:r w:rsidRPr="00D43BB2">
        <w:rPr>
          <w:rFonts w:ascii="Courier New" w:hAnsi="Courier New" w:cs="Courier New"/>
          <w:sz w:val="20"/>
        </w:rPr>
        <w:t xml:space="preserve">stixCommon:StatementType </w:t>
      </w:r>
    </w:p>
    <w:p w14:paraId="25934C1B" w14:textId="77777777" w:rsidR="009C0027" w:rsidRPr="00D43BB2" w:rsidRDefault="009C0027" w:rsidP="009C0027">
      <w:pPr>
        <w:pStyle w:val="Default"/>
        <w:spacing w:after="240"/>
        <w:ind w:left="720"/>
        <w:rPr>
          <w:rFonts w:ascii="Arial" w:hAnsi="Arial" w:cs="Courier New"/>
          <w:sz w:val="20"/>
        </w:rPr>
      </w:pPr>
      <w:r w:rsidRPr="00D43BB2">
        <w:rPr>
          <w:rFonts w:ascii="Arial" w:hAnsi="Arial" w:cs="Courier New"/>
          <w:sz w:val="20"/>
        </w:rPr>
        <w:t xml:space="preserve">Note that all high level concepts have a corresponding UML object.  For example, the Course of Action high level concept is associated with a UML class named, </w:t>
      </w:r>
      <w:r w:rsidRPr="00D43BB2">
        <w:rPr>
          <w:rFonts w:ascii="Courier New" w:hAnsi="Courier New" w:cs="Courier New"/>
          <w:sz w:val="20"/>
        </w:rPr>
        <w:t>CourseOfActionType</w:t>
      </w:r>
      <w:r w:rsidRPr="00D43BB2">
        <w:rPr>
          <w:rFonts w:ascii="Arial" w:hAnsi="Arial" w:cs="Courier New"/>
          <w:sz w:val="20"/>
        </w:rPr>
        <w:t>.</w:t>
      </w:r>
    </w:p>
    <w:p w14:paraId="1EDB75E3" w14:textId="77777777" w:rsidR="009C0027" w:rsidRPr="00D43BB2" w:rsidRDefault="009C0027" w:rsidP="009C0027">
      <w:pPr>
        <w:pStyle w:val="Default"/>
        <w:numPr>
          <w:ilvl w:val="0"/>
          <w:numId w:val="6"/>
        </w:numPr>
        <w:spacing w:after="240"/>
        <w:ind w:left="720"/>
        <w:rPr>
          <w:rFonts w:ascii="Arial" w:hAnsi="Arial"/>
          <w:sz w:val="20"/>
          <w:szCs w:val="22"/>
        </w:rPr>
      </w:pPr>
      <w:r w:rsidRPr="00D43BB2">
        <w:rPr>
          <w:rFonts w:ascii="Arial" w:hAnsi="Arial"/>
          <w:sz w:val="20"/>
          <w:szCs w:val="22"/>
        </w:rPr>
        <w:t>The ‘</w:t>
      </w:r>
      <w:r w:rsidRPr="00D43BB2">
        <w:rPr>
          <w:rFonts w:ascii="Arial" w:hAnsi="Arial"/>
          <w:i/>
          <w:sz w:val="20"/>
          <w:szCs w:val="22"/>
        </w:rPr>
        <w:t xml:space="preserve">italic’ </w:t>
      </w:r>
      <w:r w:rsidRPr="00D43BB2">
        <w:rPr>
          <w:rFonts w:ascii="Arial" w:hAnsi="Arial"/>
          <w:sz w:val="20"/>
          <w:szCs w:val="22"/>
        </w:rPr>
        <w:t>font (with</w:t>
      </w:r>
      <w:r w:rsidRPr="00D43BB2">
        <w:rPr>
          <w:rFonts w:ascii="Arial" w:hAnsi="Arial"/>
          <w:i/>
          <w:sz w:val="20"/>
          <w:szCs w:val="22"/>
        </w:rPr>
        <w:t xml:space="preserve"> </w:t>
      </w:r>
      <w:r w:rsidRPr="00D43BB2">
        <w:rPr>
          <w:rFonts w:ascii="Arial" w:hAnsi="Arial"/>
          <w:sz w:val="20"/>
          <w:szCs w:val="22"/>
        </w:rPr>
        <w:t xml:space="preserve">single quotes) is used for noting actual, explicit values for STIX Language properties. </w:t>
      </w:r>
    </w:p>
    <w:p w14:paraId="64464347" w14:textId="77777777" w:rsidR="009C0027" w:rsidRPr="00D43BB2" w:rsidRDefault="009C0027" w:rsidP="009C0027">
      <w:pPr>
        <w:pStyle w:val="Default"/>
        <w:tabs>
          <w:tab w:val="left" w:pos="1230"/>
        </w:tabs>
        <w:spacing w:after="240"/>
        <w:rPr>
          <w:rFonts w:ascii="Arial" w:hAnsi="Arial"/>
          <w:i/>
          <w:sz w:val="20"/>
        </w:rPr>
      </w:pPr>
      <w:r w:rsidRPr="007363FA">
        <w:rPr>
          <w:sz w:val="22"/>
          <w:szCs w:val="22"/>
        </w:rPr>
        <w:tab/>
      </w:r>
      <w:r w:rsidRPr="00D43BB2">
        <w:rPr>
          <w:rFonts w:ascii="Arial" w:hAnsi="Arial"/>
          <w:sz w:val="20"/>
          <w:u w:val="single"/>
        </w:rPr>
        <w:t>Example</w:t>
      </w:r>
      <w:r w:rsidRPr="00D43BB2">
        <w:rPr>
          <w:rFonts w:ascii="Arial" w:hAnsi="Arial"/>
          <w:sz w:val="20"/>
        </w:rPr>
        <w:t xml:space="preserve">: </w:t>
      </w:r>
      <w:r w:rsidRPr="00D43BB2">
        <w:rPr>
          <w:rFonts w:ascii="Arial" w:hAnsi="Arial"/>
          <w:i/>
          <w:sz w:val="20"/>
        </w:rPr>
        <w:t xml:space="preserve"> ‘STIX Default Package Intent Vocabulary’</w:t>
      </w:r>
    </w:p>
    <w:p w14:paraId="768FF55F" w14:textId="77777777" w:rsidR="009C0027" w:rsidRDefault="009C0027" w:rsidP="009C0027">
      <w:pPr>
        <w:pStyle w:val="Heading3"/>
        <w:tabs>
          <w:tab w:val="num" w:pos="720"/>
          <w:tab w:val="left" w:pos="900"/>
        </w:tabs>
        <w:spacing w:before="360" w:after="60"/>
      </w:pPr>
      <w:bookmarkStart w:id="17" w:name="_Ref394486021"/>
      <w:bookmarkStart w:id="18" w:name="_Toc426101880"/>
      <w:bookmarkStart w:id="19" w:name="_Toc429521508"/>
      <w:r>
        <w:t>UML Package References</w:t>
      </w:r>
      <w:bookmarkEnd w:id="17"/>
      <w:bookmarkEnd w:id="18"/>
      <w:bookmarkEnd w:id="19"/>
    </w:p>
    <w:p w14:paraId="0BC54403" w14:textId="77777777" w:rsidR="009C0027" w:rsidRDefault="009C0027" w:rsidP="009C0027">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corresponds to the appropriate UML package.</w:t>
      </w:r>
      <w:r w:rsidR="007B5C16">
        <w:t xml:space="preserve"> </w:t>
      </w:r>
      <w:hyperlink w:anchor="AdditionalArtifacts" w:history="1">
        <w:r w:rsidR="007B5C16" w:rsidRPr="007B5C16">
          <w:rPr>
            <w:rStyle w:val="Hyperlink"/>
            <w:i/>
          </w:rPr>
          <w:t>STIX Version 1.2.1 Part 1: Overview</w:t>
        </w:r>
      </w:hyperlink>
      <w:r>
        <w:t xml:space="preserve"> contains a list of the packages used by the Vocabularies data model, </w:t>
      </w:r>
      <w:r w:rsidRPr="00434BA0">
        <w:t>along with the associated prefix notations, descriptions, examples</w:t>
      </w:r>
      <w:r>
        <w:t xml:space="preserve">. </w:t>
      </w:r>
    </w:p>
    <w:p w14:paraId="29CEDC5E" w14:textId="77777777" w:rsidR="009C0027" w:rsidRDefault="009C0027" w:rsidP="009C0027">
      <w:pPr>
        <w:spacing w:after="240"/>
      </w:pPr>
      <w:r>
        <w:t xml:space="preserve">Note that in this specification document, we do not explicitly specify the package prefix for any classes that </w:t>
      </w:r>
      <w:r w:rsidRPr="00B77F78">
        <w:t xml:space="preserve">originate from the </w:t>
      </w:r>
      <w:r>
        <w:t>Vocabularies</w:t>
      </w:r>
      <w:r w:rsidRPr="00B77F78">
        <w:t xml:space="preserve"> </w:t>
      </w:r>
      <w:r>
        <w:t xml:space="preserve">data model.  </w:t>
      </w:r>
    </w:p>
    <w:p w14:paraId="7FE8BB3D" w14:textId="77777777" w:rsidR="009C0027" w:rsidRPr="00904E02" w:rsidRDefault="009C0027" w:rsidP="009C0027">
      <w:pPr>
        <w:pStyle w:val="Heading3"/>
        <w:tabs>
          <w:tab w:val="num" w:pos="720"/>
          <w:tab w:val="left" w:pos="900"/>
        </w:tabs>
        <w:spacing w:before="360" w:after="60"/>
      </w:pPr>
      <w:bookmarkStart w:id="20" w:name="_Toc389570605"/>
      <w:bookmarkStart w:id="21" w:name="_Toc389581075"/>
      <w:bookmarkStart w:id="22" w:name="_Toc426101881"/>
      <w:bookmarkStart w:id="23" w:name="_Toc429521509"/>
      <w:r w:rsidRPr="00904E02">
        <w:lastRenderedPageBreak/>
        <w:t>UML Diagrams</w:t>
      </w:r>
      <w:bookmarkStart w:id="24" w:name="_Ref397637630"/>
      <w:bookmarkEnd w:id="20"/>
      <w:bookmarkEnd w:id="21"/>
      <w:bookmarkEnd w:id="22"/>
      <w:bookmarkEnd w:id="23"/>
      <w:r w:rsidRPr="00E15AE0" w:rsidDel="00873B98">
        <w:t xml:space="preserve"> </w:t>
      </w:r>
      <w:bookmarkEnd w:id="24"/>
    </w:p>
    <w:p w14:paraId="1E64231A" w14:textId="77777777" w:rsidR="009C0027" w:rsidRDefault="009C0027" w:rsidP="009C0027">
      <w:pPr>
        <w:spacing w:after="240"/>
      </w:pPr>
      <w:bookmarkStart w:id="25" w:name="_Toc398242026"/>
      <w:bookmarkStart w:id="26" w:name="_Toc389570606"/>
      <w:bookmarkStart w:id="27" w:name="_Toc389581076"/>
      <w:bookmarkStart w:id="28" w:name="_Ref394436861"/>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Due to the nature of the Vocabularies data model, which mostly consists of UML enumerations, there are few diagrams included in this document.</w:t>
      </w:r>
    </w:p>
    <w:p w14:paraId="02A34D61" w14:textId="77777777" w:rsidR="009C0027" w:rsidRDefault="009C0027" w:rsidP="009C0027">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4DDC26CE" w14:textId="77777777" w:rsidR="009C0027" w:rsidRDefault="009C0027" w:rsidP="009C0027">
      <w:pPr>
        <w:pStyle w:val="Heading4"/>
        <w:tabs>
          <w:tab w:val="num" w:pos="1008"/>
        </w:tabs>
        <w:spacing w:before="360" w:after="0"/>
        <w:ind w:left="720" w:hanging="720"/>
      </w:pPr>
      <w:bookmarkStart w:id="29" w:name="_Toc412634013"/>
      <w:bookmarkStart w:id="30" w:name="_Toc419122393"/>
      <w:bookmarkStart w:id="31" w:name="_Toc426101882"/>
      <w:bookmarkStart w:id="32" w:name="_Toc429521510"/>
      <w:bookmarkStart w:id="33" w:name="_Ref397935245"/>
      <w:bookmarkStart w:id="34" w:name="_Toc398242028"/>
      <w:bookmarkEnd w:id="25"/>
      <w:r>
        <w:t>Diagram Icons and Arrow Types</w:t>
      </w:r>
      <w:bookmarkEnd w:id="29"/>
      <w:bookmarkEnd w:id="30"/>
      <w:bookmarkEnd w:id="31"/>
      <w:bookmarkEnd w:id="32"/>
    </w:p>
    <w:p w14:paraId="11C978E5" w14:textId="395C0D25" w:rsidR="009C0027" w:rsidRDefault="009C0027" w:rsidP="009C0027">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354477" w:rsidRPr="00354477">
        <w:rPr>
          <w:b/>
          <w:color w:val="0000EE"/>
        </w:rPr>
        <w:fldChar w:fldCharType="begin"/>
      </w:r>
      <w:r w:rsidR="00354477" w:rsidRPr="00354477">
        <w:rPr>
          <w:b/>
          <w:color w:val="0000EE"/>
        </w:rPr>
        <w:instrText xml:space="preserve"> REF _Ref428802805 \h </w:instrText>
      </w:r>
      <w:r w:rsidR="00354477">
        <w:rPr>
          <w:b/>
          <w:color w:val="0000EE"/>
        </w:rPr>
        <w:instrText xml:space="preserve"> \* MERGEFORMAT </w:instrText>
      </w:r>
      <w:r w:rsidR="00354477" w:rsidRPr="00354477">
        <w:rPr>
          <w:b/>
          <w:color w:val="0000EE"/>
        </w:rPr>
      </w:r>
      <w:r w:rsidR="00354477" w:rsidRPr="00354477">
        <w:rPr>
          <w:b/>
          <w:color w:val="0000EE"/>
        </w:rPr>
        <w:fldChar w:fldCharType="separate"/>
      </w:r>
      <w:r w:rsidR="00B53B30" w:rsidRPr="00B53B30">
        <w:rPr>
          <w:b/>
          <w:color w:val="0000EE"/>
        </w:rPr>
        <w:t xml:space="preserve">Table </w:t>
      </w:r>
      <w:r w:rsidR="00B53B30" w:rsidRPr="00B53B30">
        <w:rPr>
          <w:b/>
          <w:noProof/>
          <w:color w:val="0000EE"/>
        </w:rPr>
        <w:t>1</w:t>
      </w:r>
      <w:r w:rsidR="00B53B30" w:rsidRPr="00B53B30">
        <w:rPr>
          <w:b/>
          <w:noProof/>
          <w:color w:val="0000EE"/>
        </w:rPr>
        <w:noBreakHyphen/>
        <w:t>1</w:t>
      </w:r>
      <w:r w:rsidR="00354477" w:rsidRPr="00354477">
        <w:rPr>
          <w:b/>
          <w:color w:val="0000EE"/>
        </w:rPr>
        <w:fldChar w:fldCharType="end"/>
      </w:r>
      <w:r>
        <w:t>.</w:t>
      </w:r>
    </w:p>
    <w:p w14:paraId="792F9B51" w14:textId="77777777" w:rsidR="009C0027" w:rsidRPr="00354477" w:rsidRDefault="009C0027" w:rsidP="00354477">
      <w:pPr>
        <w:pStyle w:val="Caption"/>
        <w:rPr>
          <w:b/>
        </w:rPr>
      </w:pPr>
      <w:bookmarkStart w:id="35" w:name="_Ref428802805"/>
      <w:r w:rsidRPr="00354477">
        <w:t xml:space="preserve">Table </w:t>
      </w:r>
      <w:fldSimple w:instr=" STYLEREF 1 \s ">
        <w:r w:rsidR="00B53B30">
          <w:rPr>
            <w:noProof/>
          </w:rPr>
          <w:t>1</w:t>
        </w:r>
      </w:fldSimple>
      <w:r w:rsidRPr="00354477">
        <w:noBreakHyphen/>
      </w:r>
      <w:fldSimple w:instr=" SEQ Table \* ARABIC \s 1 ">
        <w:r w:rsidR="00B53B30">
          <w:rPr>
            <w:noProof/>
          </w:rPr>
          <w:t>1</w:t>
        </w:r>
      </w:fldSimple>
      <w:bookmarkEnd w:id="35"/>
      <w:r w:rsidRPr="00354477">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C0027" w14:paraId="50143F4A" w14:textId="77777777" w:rsidTr="00492E0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266601F" w14:textId="77777777" w:rsidR="009C0027" w:rsidRDefault="009C0027" w:rsidP="00492E0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C825C1B" w14:textId="77777777" w:rsidR="009C0027" w:rsidRDefault="009C0027" w:rsidP="00492E03">
            <w:pPr>
              <w:keepNext/>
              <w:keepLines/>
              <w:rPr>
                <w:rFonts w:ascii="Times New Roman" w:hAnsi="Times New Roman"/>
                <w:b/>
                <w:bCs/>
                <w:szCs w:val="20"/>
              </w:rPr>
            </w:pPr>
            <w:r w:rsidRPr="00DD35BA">
              <w:rPr>
                <w:b/>
              </w:rPr>
              <w:t>Description</w:t>
            </w:r>
          </w:p>
        </w:tc>
      </w:tr>
      <w:tr w:rsidR="009C0027" w14:paraId="3225C22A" w14:textId="77777777" w:rsidTr="00492E03">
        <w:trPr>
          <w:trHeight w:val="611"/>
          <w:jc w:val="center"/>
        </w:trPr>
        <w:tc>
          <w:tcPr>
            <w:tcW w:w="2065" w:type="dxa"/>
            <w:tcMar>
              <w:top w:w="0" w:type="dxa"/>
              <w:left w:w="108" w:type="dxa"/>
              <w:bottom w:w="0" w:type="dxa"/>
              <w:right w:w="108" w:type="dxa"/>
            </w:tcMar>
            <w:vAlign w:val="center"/>
          </w:tcPr>
          <w:p w14:paraId="33CCDEAA" w14:textId="5A844DE1" w:rsidR="009C0027" w:rsidRDefault="00906B12" w:rsidP="00492E03">
            <w:pPr>
              <w:keepNext/>
              <w:keepLines/>
              <w:jc w:val="center"/>
              <w:rPr>
                <w:rFonts w:ascii="Times New Roman" w:hAnsi="Times New Roman"/>
                <w:noProof/>
                <w:szCs w:val="20"/>
              </w:rPr>
            </w:pPr>
            <w:r>
              <w:rPr>
                <w:rFonts w:ascii="Times New Roman" w:hAnsi="Times New Roman"/>
                <w:noProof/>
                <w:szCs w:val="20"/>
              </w:rPr>
              <w:drawing>
                <wp:inline distT="0" distB="0" distL="0" distR="0" wp14:anchorId="20AC990A" wp14:editId="1877E87B">
                  <wp:extent cx="201295" cy="2317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586DEFF" w14:textId="77777777" w:rsidR="009C0027" w:rsidRPr="00C9501F" w:rsidRDefault="009C0027" w:rsidP="00492E03">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9C0027" w14:paraId="6887FBB0" w14:textId="77777777" w:rsidTr="00492E03">
        <w:trPr>
          <w:trHeight w:val="611"/>
          <w:jc w:val="center"/>
        </w:trPr>
        <w:tc>
          <w:tcPr>
            <w:tcW w:w="2065" w:type="dxa"/>
            <w:tcMar>
              <w:top w:w="0" w:type="dxa"/>
              <w:left w:w="108" w:type="dxa"/>
              <w:bottom w:w="0" w:type="dxa"/>
              <w:right w:w="108" w:type="dxa"/>
            </w:tcMar>
            <w:vAlign w:val="center"/>
          </w:tcPr>
          <w:p w14:paraId="6D96A3D1" w14:textId="77777777" w:rsidR="009C0027" w:rsidRDefault="009C0027" w:rsidP="00492E03">
            <w:pPr>
              <w:jc w:val="center"/>
              <w:rPr>
                <w:rFonts w:ascii="Times New Roman" w:hAnsi="Times New Roman"/>
                <w:noProof/>
                <w:szCs w:val="20"/>
              </w:rPr>
            </w:pPr>
            <w:r>
              <w:object w:dxaOrig="225" w:dyaOrig="180" w14:anchorId="586AFA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pt;height:22pt" o:ole="">
                  <v:imagedata r:id="rId27" o:title=""/>
                </v:shape>
                <o:OLEObject Type="Embed" ProgID="PBrush" ShapeID="_x0000_i1025" DrawAspect="Content" ObjectID="_1377168151" r:id="rId28"/>
              </w:object>
            </w:r>
          </w:p>
        </w:tc>
        <w:tc>
          <w:tcPr>
            <w:tcW w:w="4770" w:type="dxa"/>
            <w:tcMar>
              <w:top w:w="0" w:type="dxa"/>
              <w:left w:w="108" w:type="dxa"/>
              <w:bottom w:w="0" w:type="dxa"/>
              <w:right w:w="108" w:type="dxa"/>
            </w:tcMar>
            <w:vAlign w:val="center"/>
          </w:tcPr>
          <w:p w14:paraId="47176B9B" w14:textId="77777777" w:rsidR="009C0027" w:rsidRPr="00C9501F" w:rsidRDefault="009C0027" w:rsidP="00492E03">
            <w:pPr>
              <w:rPr>
                <w:sz w:val="22"/>
                <w:szCs w:val="22"/>
              </w:rPr>
            </w:pPr>
            <w:r>
              <w:rPr>
                <w:sz w:val="22"/>
                <w:szCs w:val="22"/>
              </w:rPr>
              <w:t>This diagram icon i</w:t>
            </w:r>
            <w:r w:rsidRPr="00C9501F">
              <w:rPr>
                <w:sz w:val="22"/>
                <w:szCs w:val="22"/>
              </w:rPr>
              <w:t>ndicates an enumeration.</w:t>
            </w:r>
          </w:p>
        </w:tc>
      </w:tr>
      <w:tr w:rsidR="009C0027" w14:paraId="3F186275" w14:textId="77777777" w:rsidTr="00492E03">
        <w:trPr>
          <w:trHeight w:val="611"/>
          <w:jc w:val="center"/>
        </w:trPr>
        <w:tc>
          <w:tcPr>
            <w:tcW w:w="2065" w:type="dxa"/>
            <w:tcMar>
              <w:top w:w="0" w:type="dxa"/>
              <w:left w:w="108" w:type="dxa"/>
              <w:bottom w:w="0" w:type="dxa"/>
              <w:right w:w="108" w:type="dxa"/>
            </w:tcMar>
            <w:vAlign w:val="center"/>
          </w:tcPr>
          <w:p w14:paraId="43CF7BBC" w14:textId="77777777" w:rsidR="009C0027" w:rsidRDefault="009C0027" w:rsidP="00492E03">
            <w:pPr>
              <w:jc w:val="center"/>
            </w:pPr>
            <w:r w:rsidRPr="00974896">
              <w:rPr>
                <w:noProof/>
                <w:sz w:val="22"/>
                <w:szCs w:val="22"/>
              </w:rPr>
              <w:drawing>
                <wp:inline distT="0" distB="0" distL="0" distR="0" wp14:anchorId="41692767" wp14:editId="7A198257">
                  <wp:extent cx="296093" cy="235133"/>
                  <wp:effectExtent l="0" t="0" r="889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9CAAB40" w14:textId="77777777" w:rsidR="009C0027" w:rsidRPr="00C9501F" w:rsidRDefault="009C0027" w:rsidP="00492E03">
            <w:pPr>
              <w:rPr>
                <w:sz w:val="22"/>
                <w:szCs w:val="22"/>
              </w:rPr>
            </w:pPr>
            <w:r>
              <w:rPr>
                <w:sz w:val="22"/>
                <w:szCs w:val="22"/>
              </w:rPr>
              <w:t>This diagram icon indicates a data type.</w:t>
            </w:r>
            <w:r w:rsidRPr="00974896">
              <w:rPr>
                <w:noProof/>
              </w:rPr>
              <w:t xml:space="preserve"> </w:t>
            </w:r>
          </w:p>
        </w:tc>
      </w:tr>
      <w:tr w:rsidR="009C0027" w14:paraId="40A43891" w14:textId="77777777" w:rsidTr="00492E03">
        <w:trPr>
          <w:trHeight w:val="611"/>
          <w:jc w:val="center"/>
        </w:trPr>
        <w:tc>
          <w:tcPr>
            <w:tcW w:w="2065" w:type="dxa"/>
            <w:tcMar>
              <w:top w:w="0" w:type="dxa"/>
              <w:left w:w="108" w:type="dxa"/>
              <w:bottom w:w="0" w:type="dxa"/>
              <w:right w:w="108" w:type="dxa"/>
            </w:tcMar>
            <w:vAlign w:val="center"/>
          </w:tcPr>
          <w:p w14:paraId="258602CA" w14:textId="77777777" w:rsidR="009C0027" w:rsidRDefault="009C0027" w:rsidP="00492E03">
            <w:pPr>
              <w:jc w:val="center"/>
              <w:rPr>
                <w:rFonts w:ascii="Times New Roman" w:hAnsi="Times New Roman"/>
                <w:noProof/>
                <w:szCs w:val="20"/>
              </w:rPr>
            </w:pPr>
            <w:r>
              <w:object w:dxaOrig="270" w:dyaOrig="195" w14:anchorId="37783C75">
                <v:shape id="_x0000_i1026" type="#_x0000_t75" style="width:14pt;height:14pt" o:ole="">
                  <v:imagedata r:id="rId30" o:title=""/>
                </v:shape>
                <o:OLEObject Type="Embed" ProgID="PBrush" ShapeID="_x0000_i1026" DrawAspect="Content" ObjectID="_1377168152" r:id="rId31"/>
              </w:object>
            </w:r>
          </w:p>
        </w:tc>
        <w:tc>
          <w:tcPr>
            <w:tcW w:w="4770" w:type="dxa"/>
            <w:tcMar>
              <w:top w:w="0" w:type="dxa"/>
              <w:left w:w="108" w:type="dxa"/>
              <w:bottom w:w="0" w:type="dxa"/>
              <w:right w:w="108" w:type="dxa"/>
            </w:tcMar>
            <w:vAlign w:val="center"/>
          </w:tcPr>
          <w:p w14:paraId="2125C285" w14:textId="77777777" w:rsidR="009C0027" w:rsidRPr="00C9501F" w:rsidRDefault="009C0027" w:rsidP="00492E03">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9C0027" w14:paraId="2DE1AC81" w14:textId="77777777" w:rsidTr="00492E03">
        <w:trPr>
          <w:trHeight w:val="611"/>
          <w:jc w:val="center"/>
        </w:trPr>
        <w:tc>
          <w:tcPr>
            <w:tcW w:w="2065" w:type="dxa"/>
            <w:tcMar>
              <w:top w:w="0" w:type="dxa"/>
              <w:left w:w="108" w:type="dxa"/>
              <w:bottom w:w="0" w:type="dxa"/>
              <w:right w:w="108" w:type="dxa"/>
            </w:tcMar>
            <w:vAlign w:val="center"/>
          </w:tcPr>
          <w:p w14:paraId="771ADAC1" w14:textId="77777777" w:rsidR="009C0027" w:rsidRDefault="009C0027" w:rsidP="00492E03">
            <w:pPr>
              <w:jc w:val="center"/>
              <w:rPr>
                <w:rFonts w:ascii="Times New Roman" w:hAnsi="Times New Roman"/>
                <w:noProof/>
                <w:szCs w:val="20"/>
              </w:rPr>
            </w:pPr>
            <w:r>
              <w:object w:dxaOrig="210" w:dyaOrig="150" w14:anchorId="1AB41ADD">
                <v:shape id="_x0000_i1027" type="#_x0000_t75" style="width:14pt;height:14pt" o:ole="">
                  <v:imagedata r:id="rId32" o:title=""/>
                </v:shape>
                <o:OLEObject Type="Embed" ProgID="PBrush" ShapeID="_x0000_i1027" DrawAspect="Content" ObjectID="_1377168153" r:id="rId33"/>
              </w:object>
            </w:r>
          </w:p>
        </w:tc>
        <w:tc>
          <w:tcPr>
            <w:tcW w:w="4770" w:type="dxa"/>
            <w:tcMar>
              <w:top w:w="0" w:type="dxa"/>
              <w:left w:w="108" w:type="dxa"/>
              <w:bottom w:w="0" w:type="dxa"/>
              <w:right w:w="108" w:type="dxa"/>
            </w:tcMar>
            <w:vAlign w:val="center"/>
          </w:tcPr>
          <w:p w14:paraId="5C471446" w14:textId="77777777" w:rsidR="009C0027" w:rsidRPr="00C9501F" w:rsidRDefault="009C0027" w:rsidP="00492E03">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9C0027" w14:paraId="29523A96" w14:textId="77777777" w:rsidTr="00492E03">
        <w:trPr>
          <w:trHeight w:val="620"/>
          <w:jc w:val="center"/>
        </w:trPr>
        <w:tc>
          <w:tcPr>
            <w:tcW w:w="2065" w:type="dxa"/>
            <w:tcMar>
              <w:top w:w="0" w:type="dxa"/>
              <w:left w:w="108" w:type="dxa"/>
              <w:bottom w:w="0" w:type="dxa"/>
              <w:right w:w="108" w:type="dxa"/>
            </w:tcMar>
            <w:vAlign w:val="center"/>
          </w:tcPr>
          <w:p w14:paraId="45A399FE" w14:textId="77777777" w:rsidR="009C0027" w:rsidRDefault="009C0027" w:rsidP="00492E03">
            <w:pPr>
              <w:jc w:val="center"/>
            </w:pPr>
            <w:r>
              <w:rPr>
                <w:noProof/>
              </w:rPr>
              <mc:AlternateContent>
                <mc:Choice Requires="wps">
                  <w:drawing>
                    <wp:anchor distT="0" distB="0" distL="114300" distR="114300" simplePos="0" relativeHeight="251659264" behindDoc="0" locked="0" layoutInCell="1" allowOverlap="1" wp14:anchorId="71F6B6BF" wp14:editId="20CDC3BD">
                      <wp:simplePos x="0" y="0"/>
                      <wp:positionH relativeFrom="column">
                        <wp:posOffset>281940</wp:posOffset>
                      </wp:positionH>
                      <wp:positionV relativeFrom="paragraph">
                        <wp:posOffset>178435</wp:posOffset>
                      </wp:positionV>
                      <wp:extent cx="571500" cy="9525"/>
                      <wp:effectExtent l="0" t="76200" r="19050" b="104775"/>
                      <wp:wrapNone/>
                      <wp:docPr id="1" name="Straight Arrow Connector 1"/>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3507A6F" id="_x0000_t32" coordsize="21600,21600" o:spt="32" o:oned="t" path="m,l21600,21600e" filled="f">
                      <v:path arrowok="t" fillok="f" o:connecttype="none"/>
                      <o:lock v:ext="edit" shapetype="t"/>
                    </v:shapetype>
                    <v:shape id="Straight Arrow Connector 1"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F301wD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305789E7" w14:textId="77777777" w:rsidR="009C0027" w:rsidRPr="00C9501F" w:rsidRDefault="009C0027" w:rsidP="00492E03">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9C0027" w14:paraId="3080E583" w14:textId="77777777" w:rsidTr="00492E03">
        <w:trPr>
          <w:trHeight w:val="620"/>
          <w:jc w:val="center"/>
        </w:trPr>
        <w:tc>
          <w:tcPr>
            <w:tcW w:w="2065" w:type="dxa"/>
            <w:tcMar>
              <w:top w:w="0" w:type="dxa"/>
              <w:left w:w="108" w:type="dxa"/>
              <w:bottom w:w="0" w:type="dxa"/>
              <w:right w:w="108" w:type="dxa"/>
            </w:tcMar>
            <w:vAlign w:val="center"/>
          </w:tcPr>
          <w:p w14:paraId="529E53E6" w14:textId="77777777" w:rsidR="009C0027" w:rsidRDefault="009C0027" w:rsidP="00492E03">
            <w:pPr>
              <w:jc w:val="center"/>
            </w:pPr>
            <w:r w:rsidRPr="00FD2389">
              <w:rPr>
                <w:color w:val="000000" w:themeColor="text1"/>
              </w:rPr>
              <w:object w:dxaOrig="1140" w:dyaOrig="780" w14:anchorId="18ED6E9A">
                <v:shape id="_x0000_i1028" type="#_x0000_t75" style="width:58pt;height:35pt" o:ole="">
                  <v:imagedata r:id="rId34" o:title=""/>
                </v:shape>
                <o:OLEObject Type="Embed" ProgID="PBrush" ShapeID="_x0000_i1028" DrawAspect="Content" ObjectID="_1377168154" r:id="rId35"/>
              </w:object>
            </w:r>
          </w:p>
        </w:tc>
        <w:tc>
          <w:tcPr>
            <w:tcW w:w="4770" w:type="dxa"/>
            <w:tcMar>
              <w:top w:w="0" w:type="dxa"/>
              <w:left w:w="108" w:type="dxa"/>
              <w:bottom w:w="0" w:type="dxa"/>
              <w:right w:w="108" w:type="dxa"/>
            </w:tcMar>
            <w:vAlign w:val="center"/>
          </w:tcPr>
          <w:p w14:paraId="1F057C5E" w14:textId="77777777" w:rsidR="009C0027" w:rsidRPr="00C9501F" w:rsidRDefault="009C0027" w:rsidP="00492E03">
            <w:pPr>
              <w:rPr>
                <w:sz w:val="22"/>
                <w:szCs w:val="22"/>
              </w:rPr>
            </w:pPr>
            <w:r>
              <w:rPr>
                <w:sz w:val="22"/>
                <w:szCs w:val="22"/>
              </w:rPr>
              <w:t>This arrow type i</w:t>
            </w:r>
            <w:r w:rsidRPr="00C9501F">
              <w:rPr>
                <w:sz w:val="22"/>
                <w:szCs w:val="22"/>
              </w:rPr>
              <w:t xml:space="preserve">ndicates a generalization relationship.  </w:t>
            </w:r>
          </w:p>
        </w:tc>
      </w:tr>
    </w:tbl>
    <w:p w14:paraId="5BF19161" w14:textId="77777777" w:rsidR="009C0027" w:rsidRDefault="009C0027" w:rsidP="009C0027">
      <w:pPr>
        <w:pStyle w:val="Heading4"/>
        <w:tabs>
          <w:tab w:val="num" w:pos="1008"/>
        </w:tabs>
        <w:spacing w:before="360" w:after="0"/>
        <w:ind w:left="720" w:hanging="720"/>
      </w:pPr>
      <w:bookmarkStart w:id="36" w:name="_Toc426101883"/>
      <w:bookmarkStart w:id="37" w:name="_Toc429521511"/>
      <w:r>
        <w:t>Color Coding</w:t>
      </w:r>
      <w:bookmarkEnd w:id="33"/>
      <w:bookmarkEnd w:id="34"/>
      <w:bookmarkEnd w:id="36"/>
      <w:bookmarkEnd w:id="37"/>
    </w:p>
    <w:p w14:paraId="5D631851" w14:textId="1B710C60" w:rsidR="009C0027" w:rsidRDefault="009C0027" w:rsidP="009C0027">
      <w:pPr>
        <w:spacing w:after="120"/>
      </w:pPr>
      <w:r>
        <w:t xml:space="preserve">The shapes of the UML diagrams are color coded to indicate the data model associated with a class.  The colors used in the Vocabularies specification are illustrated via exemplars in </w:t>
      </w:r>
      <w:r w:rsidRPr="00354477">
        <w:rPr>
          <w:b/>
          <w:color w:val="0000EE"/>
        </w:rPr>
        <w:fldChar w:fldCharType="begin"/>
      </w:r>
      <w:r w:rsidRPr="00354477">
        <w:rPr>
          <w:b/>
          <w:color w:val="0000EE"/>
        </w:rPr>
        <w:instrText xml:space="preserve"> REF _Ref397676401 \h </w:instrText>
      </w:r>
      <w:r w:rsidR="00354477">
        <w:rPr>
          <w:b/>
          <w:color w:val="0000EE"/>
        </w:rPr>
        <w:instrText xml:space="preserve"> \* MERGEFORMAT </w:instrText>
      </w:r>
      <w:r w:rsidRPr="00354477">
        <w:rPr>
          <w:b/>
          <w:color w:val="0000EE"/>
        </w:rPr>
      </w:r>
      <w:r w:rsidRPr="00354477">
        <w:rPr>
          <w:b/>
          <w:color w:val="0000EE"/>
        </w:rPr>
        <w:fldChar w:fldCharType="separate"/>
      </w:r>
      <w:r w:rsidR="00B53B30" w:rsidRPr="00B53B30">
        <w:rPr>
          <w:b/>
          <w:color w:val="0000EE"/>
        </w:rPr>
        <w:t xml:space="preserve">Figure </w:t>
      </w:r>
      <w:r w:rsidR="00B53B30" w:rsidRPr="00B53B30">
        <w:rPr>
          <w:b/>
          <w:noProof/>
          <w:color w:val="0000EE"/>
        </w:rPr>
        <w:t>1</w:t>
      </w:r>
      <w:r w:rsidR="00B53B30" w:rsidRPr="00B53B30">
        <w:rPr>
          <w:b/>
          <w:noProof/>
          <w:color w:val="0000EE"/>
        </w:rPr>
        <w:noBreakHyphen/>
        <w:t>2</w:t>
      </w:r>
      <w:r w:rsidRPr="00354477">
        <w:rPr>
          <w:b/>
          <w:color w:val="0000EE"/>
        </w:rPr>
        <w:fldChar w:fldCharType="end"/>
      </w:r>
      <w:r>
        <w:t>. Note that this data model uses UML stereotypes datatype and enumeration.</w:t>
      </w:r>
    </w:p>
    <w:p w14:paraId="3DA8D2B6" w14:textId="77777777" w:rsidR="009C0027" w:rsidRDefault="009C0027" w:rsidP="009C0027">
      <w:pPr>
        <w:spacing w:after="120"/>
        <w:jc w:val="center"/>
      </w:pPr>
      <w:r w:rsidRPr="00B36DAE">
        <w:rPr>
          <w:noProof/>
        </w:rPr>
        <w:lastRenderedPageBreak/>
        <w:drawing>
          <wp:inline distT="0" distB="0" distL="0" distR="0" wp14:anchorId="374B5A6C" wp14:editId="60D8B53A">
            <wp:extent cx="5897880" cy="48577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b="13166"/>
                    <a:stretch/>
                  </pic:blipFill>
                  <pic:spPr bwMode="auto">
                    <a:xfrm>
                      <a:off x="0" y="0"/>
                      <a:ext cx="5897880" cy="485775"/>
                    </a:xfrm>
                    <a:prstGeom prst="rect">
                      <a:avLst/>
                    </a:prstGeom>
                    <a:ln>
                      <a:noFill/>
                    </a:ln>
                    <a:extLst>
                      <a:ext uri="{53640926-AAD7-44d8-BBD7-CCE9431645EC}">
                        <a14:shadowObscured xmlns:a14="http://schemas.microsoft.com/office/drawing/2010/main"/>
                      </a:ext>
                    </a:extLst>
                  </pic:spPr>
                </pic:pic>
              </a:graphicData>
            </a:graphic>
          </wp:inline>
        </w:drawing>
      </w:r>
    </w:p>
    <w:p w14:paraId="10A8708E" w14:textId="77777777" w:rsidR="009C0027" w:rsidRPr="00CB4BF9" w:rsidRDefault="009C0027" w:rsidP="00354477">
      <w:pPr>
        <w:pStyle w:val="Caption"/>
        <w:rPr>
          <w:b/>
        </w:rPr>
      </w:pPr>
      <w:bookmarkStart w:id="38" w:name="_Ref397676401"/>
      <w:r w:rsidRPr="000C4865">
        <w:t xml:space="preserve">Figure </w:t>
      </w:r>
      <w:fldSimple w:instr=" STYLEREF 1 \s ">
        <w:r w:rsidR="00B53B30">
          <w:rPr>
            <w:noProof/>
          </w:rPr>
          <w:t>1</w:t>
        </w:r>
      </w:fldSimple>
      <w:r>
        <w:noBreakHyphen/>
      </w:r>
      <w:fldSimple w:instr=" SEQ Figure \* ARABIC \s 1 ">
        <w:r w:rsidR="00B53B30">
          <w:rPr>
            <w:noProof/>
          </w:rPr>
          <w:t>2</w:t>
        </w:r>
      </w:fldSimple>
      <w:bookmarkEnd w:id="38"/>
      <w:r w:rsidRPr="000C4865">
        <w:t xml:space="preserve">.  </w:t>
      </w:r>
      <w:r>
        <w:t>Data model color coding</w:t>
      </w:r>
    </w:p>
    <w:p w14:paraId="28F2A24C" w14:textId="77777777" w:rsidR="009C0027" w:rsidRPr="00210E1E" w:rsidRDefault="009C0027" w:rsidP="009C0027">
      <w:pPr>
        <w:pStyle w:val="Heading3"/>
        <w:tabs>
          <w:tab w:val="num" w:pos="720"/>
          <w:tab w:val="left" w:pos="900"/>
        </w:tabs>
        <w:spacing w:before="360" w:after="60"/>
      </w:pPr>
      <w:bookmarkStart w:id="39" w:name="_Toc426101884"/>
      <w:bookmarkStart w:id="40" w:name="_Toc429521512"/>
      <w:r>
        <w:t>Enumeration Table Notation</w:t>
      </w:r>
      <w:bookmarkEnd w:id="26"/>
      <w:bookmarkEnd w:id="27"/>
      <w:bookmarkEnd w:id="28"/>
      <w:bookmarkEnd w:id="39"/>
      <w:bookmarkEnd w:id="40"/>
    </w:p>
    <w:p w14:paraId="7F49059D" w14:textId="4DEE672A" w:rsidR="009C0027" w:rsidRDefault="009C0027" w:rsidP="009C0027">
      <w:r w:rsidRPr="00210E1E">
        <w:t xml:space="preserve">Throughout </w:t>
      </w:r>
      <w:r>
        <w:t>Section</w:t>
      </w:r>
      <w:r w:rsidR="00744354">
        <w:t xml:space="preserve"> </w:t>
      </w:r>
      <w:r w:rsidR="00744354" w:rsidRPr="00744354">
        <w:rPr>
          <w:b/>
          <w:color w:val="0000EE"/>
        </w:rPr>
        <w:fldChar w:fldCharType="begin"/>
      </w:r>
      <w:r w:rsidR="00744354" w:rsidRPr="00744354">
        <w:rPr>
          <w:b/>
          <w:color w:val="0000EE"/>
        </w:rPr>
        <w:instrText xml:space="preserve"> REF _Ref428803731 \r \h </w:instrText>
      </w:r>
      <w:r w:rsidR="00744354">
        <w:rPr>
          <w:b/>
          <w:color w:val="0000EE"/>
        </w:rPr>
        <w:instrText xml:space="preserve"> \* MERGEFORMAT </w:instrText>
      </w:r>
      <w:r w:rsidR="00744354" w:rsidRPr="00744354">
        <w:rPr>
          <w:b/>
          <w:color w:val="0000EE"/>
        </w:rPr>
      </w:r>
      <w:r w:rsidR="00744354" w:rsidRPr="00744354">
        <w:rPr>
          <w:b/>
          <w:color w:val="0000EE"/>
        </w:rPr>
        <w:fldChar w:fldCharType="separate"/>
      </w:r>
      <w:r w:rsidR="00B53B30">
        <w:rPr>
          <w:b/>
          <w:color w:val="0000EE"/>
        </w:rPr>
        <w:t>3</w:t>
      </w:r>
      <w:r w:rsidR="00744354" w:rsidRPr="00744354">
        <w:rPr>
          <w:b/>
          <w:color w:val="0000EE"/>
        </w:rPr>
        <w:fldChar w:fldCharType="end"/>
      </w:r>
      <w:r w:rsidRPr="00210E1E">
        <w:t xml:space="preserve">, tables are used to describe </w:t>
      </w:r>
      <w:r>
        <w:t>the list of defined values for each default vocabulary</w:t>
      </w:r>
      <w:r w:rsidRPr="00210E1E">
        <w:t>. Each property table consist</w:t>
      </w:r>
      <w:r>
        <w:t>s of a column of literal names</w:t>
      </w:r>
      <w:r w:rsidRPr="00210E1E">
        <w:t>, and a description column that describe</w:t>
      </w:r>
      <w:r>
        <w:t>s</w:t>
      </w:r>
      <w:r w:rsidRPr="00210E1E">
        <w:t xml:space="preserve"> </w:t>
      </w:r>
      <w:r>
        <w:t>the literal name, if needed.</w:t>
      </w:r>
    </w:p>
    <w:p w14:paraId="2F69473B" w14:textId="77777777" w:rsidR="00C71349" w:rsidRDefault="00C02DEC" w:rsidP="00A710C8">
      <w:pPr>
        <w:pStyle w:val="Heading2"/>
      </w:pPr>
      <w:bookmarkStart w:id="41" w:name="_Toc85472893"/>
      <w:bookmarkStart w:id="42" w:name="_Toc287332007"/>
      <w:bookmarkStart w:id="43" w:name="_Ref428802285"/>
      <w:bookmarkStart w:id="44" w:name="_Toc429521513"/>
      <w:r>
        <w:t>Terminology</w:t>
      </w:r>
      <w:bookmarkEnd w:id="41"/>
      <w:bookmarkEnd w:id="42"/>
      <w:bookmarkEnd w:id="43"/>
      <w:bookmarkEnd w:id="44"/>
    </w:p>
    <w:p w14:paraId="74DE6B30" w14:textId="70FB9F89"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354477">
        <w:rPr>
          <w:color w:val="0000EE"/>
        </w:rPr>
        <w:fldChar w:fldCharType="begin"/>
      </w:r>
      <w:r w:rsidR="00C02DEC" w:rsidRPr="00354477">
        <w:rPr>
          <w:color w:val="0000EE"/>
        </w:rPr>
        <w:instrText xml:space="preserve"> REF rfc2119 \h </w:instrText>
      </w:r>
      <w:r w:rsidR="00354477" w:rsidRPr="00354477">
        <w:rPr>
          <w:color w:val="0000EE"/>
        </w:rPr>
        <w:instrText xml:space="preserve"> \* MERGEFORMAT </w:instrText>
      </w:r>
      <w:r w:rsidR="00C02DEC" w:rsidRPr="00354477">
        <w:rPr>
          <w:color w:val="0000EE"/>
        </w:rPr>
      </w:r>
      <w:r w:rsidR="00C02DEC" w:rsidRPr="00354477">
        <w:rPr>
          <w:color w:val="0000EE"/>
        </w:rPr>
        <w:fldChar w:fldCharType="separate"/>
      </w:r>
      <w:r w:rsidR="00B53B30" w:rsidRPr="00B53B30">
        <w:rPr>
          <w:rStyle w:val="Refterm"/>
          <w:color w:val="0000EE"/>
        </w:rPr>
        <w:t>[RFC2119]</w:t>
      </w:r>
      <w:r w:rsidR="00C02DEC" w:rsidRPr="00354477">
        <w:rPr>
          <w:color w:val="0000EE"/>
        </w:rPr>
        <w:fldChar w:fldCharType="end"/>
      </w:r>
      <w:r w:rsidR="00C02DEC">
        <w:t>.</w:t>
      </w:r>
    </w:p>
    <w:p w14:paraId="13C2F897" w14:textId="77777777" w:rsidR="00C02DEC" w:rsidRDefault="00C02DEC" w:rsidP="00A710C8">
      <w:pPr>
        <w:pStyle w:val="Heading2"/>
      </w:pPr>
      <w:bookmarkStart w:id="45" w:name="_Ref7502892"/>
      <w:bookmarkStart w:id="46" w:name="_Toc12011611"/>
      <w:bookmarkStart w:id="47" w:name="_Toc85472894"/>
      <w:bookmarkStart w:id="48" w:name="_Toc287332008"/>
      <w:bookmarkStart w:id="49" w:name="_Ref428802295"/>
      <w:bookmarkStart w:id="50" w:name="_Toc429521514"/>
      <w:r>
        <w:t>Normative</w:t>
      </w:r>
      <w:bookmarkEnd w:id="45"/>
      <w:bookmarkEnd w:id="46"/>
      <w:r>
        <w:t xml:space="preserve"> References</w:t>
      </w:r>
      <w:bookmarkEnd w:id="47"/>
      <w:bookmarkEnd w:id="48"/>
      <w:bookmarkEnd w:id="49"/>
      <w:bookmarkEnd w:id="50"/>
    </w:p>
    <w:p w14:paraId="3F04F17F" w14:textId="19C63D6D" w:rsidR="00C02DEC" w:rsidRDefault="00C02DEC" w:rsidP="00596D7A">
      <w:pPr>
        <w:pStyle w:val="Ref"/>
      </w:pPr>
      <w:bookmarkStart w:id="51" w:name="rfc2119"/>
      <w:r>
        <w:rPr>
          <w:rStyle w:val="Refterm"/>
        </w:rPr>
        <w:t>[RFC2119]</w:t>
      </w:r>
      <w:bookmarkEnd w:id="51"/>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p>
    <w:p w14:paraId="6A79A238" w14:textId="07B3EE5E" w:rsidR="00D5207A" w:rsidRPr="00960D49" w:rsidRDefault="00D5207A" w:rsidP="00960D49">
      <w:pPr>
        <w:pStyle w:val="Ref"/>
        <w:rPr>
          <w:rFonts w:cs="Arial"/>
          <w:szCs w:val="20"/>
        </w:rPr>
      </w:pPr>
    </w:p>
    <w:p w14:paraId="57514151" w14:textId="77777777" w:rsidR="006D31DB" w:rsidRDefault="009C0027" w:rsidP="00FD22AC">
      <w:pPr>
        <w:pStyle w:val="Heading1"/>
      </w:pPr>
      <w:bookmarkStart w:id="52" w:name="_Ref428802313"/>
      <w:bookmarkStart w:id="53" w:name="_Toc429521515"/>
      <w:r>
        <w:lastRenderedPageBreak/>
        <w:t>Background</w:t>
      </w:r>
      <w:bookmarkEnd w:id="52"/>
      <w:bookmarkEnd w:id="53"/>
    </w:p>
    <w:p w14:paraId="6343ADBF" w14:textId="1B4C108B" w:rsidR="009C0027" w:rsidRDefault="009C0027" w:rsidP="009C0027">
      <w:pPr>
        <w:spacing w:after="240"/>
      </w:pPr>
      <w:r>
        <w:t>In this section, we provide high level information about the Vocabularies data model that is necessary to fully understand the specification details given in Section</w:t>
      </w:r>
      <w:r w:rsidR="00744354">
        <w:t xml:space="preserve"> </w:t>
      </w:r>
      <w:r w:rsidR="00744354" w:rsidRPr="00744354">
        <w:rPr>
          <w:b/>
          <w:color w:val="0000EE"/>
        </w:rPr>
        <w:fldChar w:fldCharType="begin"/>
      </w:r>
      <w:r w:rsidR="00744354" w:rsidRPr="00744354">
        <w:rPr>
          <w:b/>
          <w:color w:val="0000EE"/>
        </w:rPr>
        <w:instrText xml:space="preserve"> REF _Ref428803731 \r \h </w:instrText>
      </w:r>
      <w:r w:rsidR="00744354">
        <w:rPr>
          <w:b/>
          <w:color w:val="0000EE"/>
        </w:rPr>
        <w:instrText xml:space="preserve"> \* MERGEFORMAT </w:instrText>
      </w:r>
      <w:r w:rsidR="00744354" w:rsidRPr="00744354">
        <w:rPr>
          <w:b/>
          <w:color w:val="0000EE"/>
        </w:rPr>
      </w:r>
      <w:r w:rsidR="00744354" w:rsidRPr="00744354">
        <w:rPr>
          <w:b/>
          <w:color w:val="0000EE"/>
        </w:rPr>
        <w:fldChar w:fldCharType="separate"/>
      </w:r>
      <w:r w:rsidR="00B53B30">
        <w:rPr>
          <w:b/>
          <w:color w:val="0000EE"/>
        </w:rPr>
        <w:t>3</w:t>
      </w:r>
      <w:r w:rsidR="00744354" w:rsidRPr="00744354">
        <w:rPr>
          <w:b/>
          <w:color w:val="0000EE"/>
        </w:rPr>
        <w:fldChar w:fldCharType="end"/>
      </w:r>
      <w:r>
        <w:t>.</w:t>
      </w:r>
    </w:p>
    <w:p w14:paraId="366D52C0" w14:textId="7205E0F3" w:rsidR="009C0027" w:rsidRPr="00434BA0" w:rsidRDefault="009C0027" w:rsidP="009C0027">
      <w:pPr>
        <w:spacing w:after="240"/>
      </w:pPr>
      <w:r w:rsidRPr="00434BA0">
        <w:t xml:space="preserve">There are three vocabulary-related </w:t>
      </w:r>
      <w:r>
        <w:t>UML data types</w:t>
      </w:r>
      <w:r w:rsidRPr="00434BA0">
        <w:t xml:space="preserve"> defined in</w:t>
      </w:r>
      <w:r w:rsidR="007B5C16">
        <w:t xml:space="preserve"> </w:t>
      </w:r>
      <w:hyperlink w:anchor="AdditionalArtifacts" w:history="1">
        <w:r w:rsidR="007B5C16" w:rsidRPr="007B5C16">
          <w:rPr>
            <w:rStyle w:val="Hyperlink"/>
            <w:i/>
          </w:rPr>
          <w:t xml:space="preserve">STIX Version 1.2.1 Part </w:t>
        </w:r>
        <w:r w:rsidR="007B5C16">
          <w:rPr>
            <w:rStyle w:val="Hyperlink"/>
            <w:i/>
          </w:rPr>
          <w:t>2: Common</w:t>
        </w:r>
      </w:hyperlink>
      <w:r w:rsidRPr="00434BA0">
        <w:t xml:space="preserve">, and together they provide a content creator with </w:t>
      </w:r>
      <w:r>
        <w:t>four</w:t>
      </w:r>
      <w:r w:rsidRPr="00434BA0">
        <w:t xml:space="preserve"> choices for defining content</w:t>
      </w:r>
      <w:r w:rsidR="00354477">
        <w:rPr>
          <w:rStyle w:val="EndnoteReference"/>
        </w:rPr>
        <w:endnoteReference w:id="2"/>
      </w:r>
      <w:r>
        <w:t xml:space="preserve">, listed below in order of formality. </w:t>
      </w:r>
    </w:p>
    <w:p w14:paraId="1B0C6BD7"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Leverage a formally defined default vocabulary</w:t>
      </w:r>
      <w:r w:rsidRPr="00D43BB2">
        <w:rPr>
          <w:rFonts w:ascii="Arial" w:hAnsi="Arial"/>
          <w:sz w:val="20"/>
        </w:rPr>
        <w:t xml:space="preserve"> extended from the </w:t>
      </w:r>
      <w:r w:rsidRPr="00D43BB2">
        <w:rPr>
          <w:rFonts w:ascii="Courier New" w:hAnsi="Courier New" w:cs="Courier New"/>
          <w:sz w:val="20"/>
        </w:rPr>
        <w:t>stixCommon:ControlledVocabularyStringType</w:t>
      </w:r>
      <w:r w:rsidRPr="00D43BB2">
        <w:rPr>
          <w:rFonts w:ascii="Arial" w:hAnsi="Arial"/>
          <w:sz w:val="20"/>
        </w:rPr>
        <w:t xml:space="preserve"> data type. STIX v1.2 defines a collection of default vocabularies and associated enumerations that are based on input from the STIX community; however, not all vocabulary properties have an assigned formally defined default vocabulary.</w:t>
      </w:r>
    </w:p>
    <w:p w14:paraId="4691D3A6"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Formally define a custom vocabulary</w:t>
      </w:r>
      <w:r w:rsidRPr="00D43BB2">
        <w:rPr>
          <w:rFonts w:ascii="Arial" w:hAnsi="Arial"/>
          <w:sz w:val="20"/>
        </w:rPr>
        <w:t xml:space="preserve"> by extending the </w:t>
      </w:r>
      <w:r w:rsidRPr="00D43BB2">
        <w:rPr>
          <w:rFonts w:ascii="Courier New" w:hAnsi="Courier New" w:cs="Courier New"/>
          <w:sz w:val="20"/>
        </w:rPr>
        <w:t>stixCommon:ControlledVocabularyStringType</w:t>
      </w:r>
      <w:r w:rsidRPr="00D43BB2">
        <w:rPr>
          <w:rFonts w:ascii="Arial" w:hAnsi="Arial"/>
          <w:sz w:val="20"/>
        </w:rPr>
        <w:t xml:space="preserve"> data type. Because this is an extension of the STIX Vocabularies data model, producers and consumers MUST have access to the addition to the data model for successful use in the sharing of STIX documents.</w:t>
      </w:r>
    </w:p>
    <w:p w14:paraId="63715827" w14:textId="77777777" w:rsidR="009C0027" w:rsidRPr="00D43BB2" w:rsidRDefault="009C0027" w:rsidP="009C0027">
      <w:pPr>
        <w:pStyle w:val="ListParagraph"/>
        <w:numPr>
          <w:ilvl w:val="0"/>
          <w:numId w:val="6"/>
        </w:numPr>
        <w:spacing w:after="120"/>
        <w:ind w:left="720"/>
        <w:contextualSpacing w:val="0"/>
        <w:rPr>
          <w:rFonts w:ascii="Arial" w:hAnsi="Arial"/>
          <w:sz w:val="20"/>
        </w:rPr>
      </w:pPr>
      <w:r w:rsidRPr="00D43BB2">
        <w:rPr>
          <w:rFonts w:ascii="Arial" w:hAnsi="Arial"/>
          <w:sz w:val="20"/>
          <w:u w:val="single"/>
        </w:rPr>
        <w:t>Reference an externally-defined, custom vocabulary</w:t>
      </w:r>
      <w:r w:rsidRPr="00D43BB2">
        <w:rPr>
          <w:rFonts w:ascii="Arial" w:hAnsi="Arial"/>
          <w:sz w:val="20"/>
        </w:rPr>
        <w:t xml:space="preserve"> using the </w:t>
      </w:r>
      <w:r w:rsidRPr="00D43BB2">
        <w:rPr>
          <w:rFonts w:ascii="Courier New" w:hAnsi="Courier New" w:cs="Courier New"/>
          <w:sz w:val="20"/>
        </w:rPr>
        <w:t>stixCommon:UnenforcedVocabularyStringType</w:t>
      </w:r>
      <w:r w:rsidRPr="00D43BB2">
        <w:rPr>
          <w:rFonts w:ascii="Arial" w:hAnsi="Arial"/>
          <w:sz w:val="20"/>
        </w:rPr>
        <w:t xml:space="preserve"> data type to constrain the set of values. Externally-defined vocabularies are explicitly defined, but have not been included as formally specified vocabularies within the STIX Vocabularies data model using the </w:t>
      </w:r>
      <w:r w:rsidRPr="00D43BB2">
        <w:rPr>
          <w:rFonts w:ascii="Courier New" w:hAnsi="Courier New" w:cs="Courier New"/>
          <w:sz w:val="20"/>
        </w:rPr>
        <w:t>stixCommon:ControlledVocabularyStringType</w:t>
      </w:r>
      <w:r w:rsidRPr="00D43BB2">
        <w:rPr>
          <w:rFonts w:ascii="Arial" w:hAnsi="Arial"/>
          <w:sz w:val="20"/>
        </w:rPr>
        <w:t xml:space="preserve"> data type.  In this case, it is sufficient to specify the name of the vocabulary and a URL to a definition of that vocabulary.</w:t>
      </w:r>
    </w:p>
    <w:p w14:paraId="0E4FA9A3" w14:textId="77777777" w:rsidR="009C0027" w:rsidRPr="00D43BB2" w:rsidRDefault="009C0027" w:rsidP="009C0027">
      <w:pPr>
        <w:pStyle w:val="ListParagraph"/>
        <w:numPr>
          <w:ilvl w:val="0"/>
          <w:numId w:val="6"/>
        </w:numPr>
        <w:spacing w:after="240"/>
        <w:ind w:left="720"/>
        <w:contextualSpacing w:val="0"/>
        <w:rPr>
          <w:rFonts w:ascii="Arial" w:hAnsi="Arial"/>
          <w:sz w:val="20"/>
        </w:rPr>
      </w:pPr>
      <w:r w:rsidRPr="00D43BB2">
        <w:rPr>
          <w:rFonts w:ascii="Arial" w:hAnsi="Arial"/>
          <w:sz w:val="20"/>
          <w:u w:val="single"/>
        </w:rPr>
        <w:t>Choose an arbitrary and unconstrained value</w:t>
      </w:r>
      <w:r w:rsidRPr="00D43BB2">
        <w:rPr>
          <w:rFonts w:ascii="Arial" w:hAnsi="Arial"/>
          <w:sz w:val="20"/>
        </w:rPr>
        <w:t xml:space="preserve"> using the </w:t>
      </w:r>
      <w:r w:rsidRPr="00D43BB2">
        <w:rPr>
          <w:rFonts w:ascii="Courier New" w:hAnsi="Courier New" w:cs="Courier New"/>
          <w:sz w:val="20"/>
        </w:rPr>
        <w:t>stixCommon:VocabularyStringType</w:t>
      </w:r>
      <w:r w:rsidRPr="00D43BB2">
        <w:rPr>
          <w:rFonts w:ascii="Arial" w:hAnsi="Arial"/>
          <w:sz w:val="20"/>
        </w:rPr>
        <w:t xml:space="preserve"> data type.</w:t>
      </w:r>
    </w:p>
    <w:p w14:paraId="212B810C" w14:textId="77777777" w:rsidR="009C0027" w:rsidRDefault="009C0027" w:rsidP="009C0027">
      <w:pPr>
        <w:spacing w:after="240"/>
      </w:pPr>
      <w:r>
        <w:t>While not required by the general STIX language, d</w:t>
      </w:r>
      <w:r w:rsidRPr="00434BA0">
        <w:t xml:space="preserve">efault vocabularies should be used whenever possible to ensure the greatest level of compatibility between STIX users.  </w:t>
      </w:r>
      <w:r>
        <w:t xml:space="preserve">If an appropriate default vocabulary is not available,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w:t>
      </w:r>
    </w:p>
    <w:p w14:paraId="1D0270FE" w14:textId="77777777" w:rsidR="009C0027" w:rsidRDefault="009C0027" w:rsidP="009C0027">
      <w:pPr>
        <w:spacing w:after="240"/>
      </w:pPr>
      <w:r>
        <w:t xml:space="preserve">If </w:t>
      </w:r>
      <w:r w:rsidRPr="00434BA0">
        <w:t xml:space="preserve">a </w:t>
      </w:r>
      <w:r>
        <w:t>formally defined</w:t>
      </w:r>
      <w:r w:rsidRPr="00434BA0">
        <w:t xml:space="preserve"> vocabulary is not sufficient for a content producer’s purposes, the STIX Vocabular</w:t>
      </w:r>
      <w:r>
        <w:t>ies</w:t>
      </w:r>
      <w:r w:rsidRPr="00434BA0">
        <w:t xml:space="preserve">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Vocabularies data model then no enforcement policy of appropriate values is specified.</w:t>
      </w:r>
    </w:p>
    <w:p w14:paraId="01B58CA1" w14:textId="485E2867" w:rsidR="009C0027" w:rsidRPr="00434BA0" w:rsidRDefault="009C0027" w:rsidP="009C0027">
      <w:pPr>
        <w:spacing w:after="240"/>
      </w:pPr>
      <w:r w:rsidRPr="00434BA0">
        <w:t xml:space="preserve">The UML diagram shown in </w:t>
      </w:r>
      <w:r w:rsidRPr="0021738F">
        <w:rPr>
          <w:b/>
          <w:color w:val="0000EE"/>
        </w:rPr>
        <w:fldChar w:fldCharType="begin"/>
      </w:r>
      <w:r w:rsidRPr="0021738F">
        <w:rPr>
          <w:b/>
          <w:color w:val="0000EE"/>
        </w:rPr>
        <w:instrText xml:space="preserve"> REF _Ref420936850 \h </w:instrText>
      </w:r>
      <w:r w:rsidR="0021738F">
        <w:rPr>
          <w:b/>
          <w:color w:val="0000EE"/>
        </w:rPr>
        <w:instrText xml:space="preserve"> \* MERGEFORMAT </w:instrText>
      </w:r>
      <w:r w:rsidRPr="0021738F">
        <w:rPr>
          <w:b/>
          <w:color w:val="0000EE"/>
        </w:rPr>
      </w:r>
      <w:r w:rsidRPr="0021738F">
        <w:rPr>
          <w:b/>
          <w:color w:val="0000EE"/>
        </w:rPr>
        <w:fldChar w:fldCharType="separate"/>
      </w:r>
      <w:r w:rsidR="00B53B30" w:rsidRPr="00B53B30">
        <w:rPr>
          <w:b/>
          <w:color w:val="0000EE"/>
        </w:rPr>
        <w:t xml:space="preserve">Figure </w:t>
      </w:r>
      <w:r w:rsidR="00B53B30" w:rsidRPr="00B53B30">
        <w:rPr>
          <w:b/>
          <w:noProof/>
          <w:color w:val="0000EE"/>
        </w:rPr>
        <w:t>2</w:t>
      </w:r>
      <w:r w:rsidR="00B53B30" w:rsidRPr="00B53B30">
        <w:rPr>
          <w:b/>
          <w:noProof/>
          <w:color w:val="0000EE"/>
        </w:rPr>
        <w:noBreakHyphen/>
        <w:t>1</w:t>
      </w:r>
      <w:r w:rsidRPr="0021738F">
        <w:rPr>
          <w:b/>
          <w:color w:val="0000EE"/>
        </w:rPr>
        <w:fldChar w:fldCharType="end"/>
      </w:r>
      <w:r>
        <w:t xml:space="preserve"> </w:t>
      </w:r>
      <w:r w:rsidRPr="00434BA0">
        <w:t xml:space="preserve">illustrates the relationships between the three vocabulary </w:t>
      </w:r>
      <w:r>
        <w:t>data types as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Vocabularies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2CE0B37D" w14:textId="77777777" w:rsidR="009C0027" w:rsidRPr="00434BA0" w:rsidRDefault="009C0027" w:rsidP="009C0027">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2323A0">
        <w:rPr>
          <w:rFonts w:ascii="Courier New" w:hAnsi="Courier New" w:cs="Courier New"/>
        </w:rPr>
        <w:t>stixCommon:ControlledVocabularyStringType</w:t>
      </w:r>
      <w:r w:rsidRPr="00434BA0">
        <w:t xml:space="preserve"> </w:t>
      </w:r>
      <w:r>
        <w:t>data type</w:t>
      </w:r>
      <w:r w:rsidRPr="00434BA0">
        <w:t xml:space="preserve">, and therefore it is also a specialization of the </w:t>
      </w:r>
      <w:r w:rsidRPr="002323A0">
        <w:rPr>
          <w:rFonts w:ascii="Courier New" w:hAnsi="Courier New" w:cs="Courier New"/>
        </w:rPr>
        <w:t>stixCommon:</w:t>
      </w:r>
      <w:r w:rsidRPr="00434BA0">
        <w:rPr>
          <w:rFonts w:ascii="Courier New" w:hAnsi="Courier New" w:cs="Courier New"/>
        </w:rPr>
        <w:t>VocabularyStringType</w:t>
      </w:r>
      <w:r w:rsidRPr="00434BA0">
        <w:t xml:space="preserve"> </w:t>
      </w:r>
      <w:r>
        <w:t xml:space="preserve">data type. </w:t>
      </w:r>
    </w:p>
    <w:p w14:paraId="43528254" w14:textId="6F2DBAA4" w:rsidR="009C0027" w:rsidRPr="00434BA0" w:rsidRDefault="009C0027" w:rsidP="009C0027">
      <w:pPr>
        <w:spacing w:after="240"/>
      </w:pPr>
      <w:r w:rsidRPr="00434BA0">
        <w:t xml:space="preserve">Further details of each vocabulary class are provided in Subsections </w:t>
      </w:r>
      <w:r w:rsidRPr="0021738F">
        <w:rPr>
          <w:b/>
          <w:color w:val="0000EE"/>
        </w:rPr>
        <w:fldChar w:fldCharType="begin"/>
      </w:r>
      <w:r w:rsidRPr="0021738F">
        <w:rPr>
          <w:b/>
          <w:color w:val="0000EE"/>
        </w:rPr>
        <w:instrText xml:space="preserve"> REF _Ref420936639 \r \h </w:instrText>
      </w:r>
      <w:r w:rsidR="0021738F" w:rsidRPr="0021738F">
        <w:rPr>
          <w:b/>
          <w:color w:val="0000EE"/>
        </w:rPr>
        <w:instrText xml:space="preserve"> \* MERGEFORMAT </w:instrText>
      </w:r>
      <w:r w:rsidRPr="0021738F">
        <w:rPr>
          <w:b/>
          <w:color w:val="0000EE"/>
        </w:rPr>
      </w:r>
      <w:r w:rsidRPr="0021738F">
        <w:rPr>
          <w:b/>
          <w:color w:val="0000EE"/>
        </w:rPr>
        <w:fldChar w:fldCharType="separate"/>
      </w:r>
      <w:r w:rsidR="00B53B30">
        <w:rPr>
          <w:b/>
          <w:color w:val="0000EE"/>
        </w:rPr>
        <w:t>2.1.1</w:t>
      </w:r>
      <w:r w:rsidRPr="0021738F">
        <w:rPr>
          <w:b/>
          <w:color w:val="0000EE"/>
        </w:rPr>
        <w:fldChar w:fldCharType="end"/>
      </w:r>
      <w:r w:rsidRPr="00434BA0">
        <w:t xml:space="preserve"> through </w:t>
      </w:r>
      <w:r w:rsidRPr="0021738F">
        <w:rPr>
          <w:b/>
          <w:color w:val="0000EE"/>
        </w:rPr>
        <w:fldChar w:fldCharType="begin"/>
      </w:r>
      <w:r w:rsidRPr="0021738F">
        <w:rPr>
          <w:b/>
          <w:color w:val="0000EE"/>
        </w:rPr>
        <w:instrText xml:space="preserve"> REF _Ref420936662 \r \h </w:instrText>
      </w:r>
      <w:r w:rsidR="0021738F">
        <w:rPr>
          <w:b/>
          <w:color w:val="0000EE"/>
        </w:rPr>
        <w:instrText xml:space="preserve"> \* MERGEFORMAT </w:instrText>
      </w:r>
      <w:r w:rsidRPr="0021738F">
        <w:rPr>
          <w:b/>
          <w:color w:val="0000EE"/>
        </w:rPr>
      </w:r>
      <w:r w:rsidRPr="0021738F">
        <w:rPr>
          <w:b/>
          <w:color w:val="0000EE"/>
        </w:rPr>
        <w:fldChar w:fldCharType="separate"/>
      </w:r>
      <w:r w:rsidR="00B53B30">
        <w:rPr>
          <w:b/>
          <w:color w:val="0000EE"/>
        </w:rPr>
        <w:t>2.1.3</w:t>
      </w:r>
      <w:r w:rsidRPr="0021738F">
        <w:rPr>
          <w:b/>
          <w:color w:val="0000EE"/>
        </w:rPr>
        <w:fldChar w:fldCharType="end"/>
      </w:r>
      <w:r w:rsidRPr="00434BA0">
        <w:t>.</w:t>
      </w:r>
    </w:p>
    <w:p w14:paraId="4F5E98AC" w14:textId="77777777" w:rsidR="009C0027" w:rsidRDefault="009C0027" w:rsidP="009C0027">
      <w:pPr>
        <w:keepNext/>
        <w:spacing w:after="120"/>
        <w:jc w:val="center"/>
      </w:pPr>
      <w:r>
        <w:rPr>
          <w:noProof/>
        </w:rPr>
        <w:lastRenderedPageBreak/>
        <w:drawing>
          <wp:inline distT="0" distB="0" distL="0" distR="0" wp14:anchorId="74AD63A9" wp14:editId="3AD53252">
            <wp:extent cx="5614512" cy="394467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38">
                      <a:extLst>
                        <a:ext uri="{28A0092B-C50C-407E-A947-70E740481C1C}">
                          <a14:useLocalDpi xmlns:a14="http://schemas.microsoft.com/office/drawing/2010/main" val="0"/>
                        </a:ext>
                      </a:extLst>
                    </a:blip>
                    <a:stretch>
                      <a:fillRect/>
                    </a:stretch>
                  </pic:blipFill>
                  <pic:spPr>
                    <a:xfrm>
                      <a:off x="0" y="0"/>
                      <a:ext cx="5619733" cy="3948348"/>
                    </a:xfrm>
                    <a:prstGeom prst="rect">
                      <a:avLst/>
                    </a:prstGeom>
                  </pic:spPr>
                </pic:pic>
              </a:graphicData>
            </a:graphic>
          </wp:inline>
        </w:drawing>
      </w:r>
    </w:p>
    <w:p w14:paraId="7B13D540" w14:textId="77777777" w:rsidR="009C0027" w:rsidRPr="000C7F34" w:rsidRDefault="009C0027" w:rsidP="00354477">
      <w:pPr>
        <w:pStyle w:val="Caption"/>
      </w:pPr>
      <w:bookmarkStart w:id="54" w:name="_Ref420936850"/>
      <w:r w:rsidRPr="000C7F34">
        <w:t xml:space="preserve">Figure </w:t>
      </w:r>
      <w:fldSimple w:instr=" STYLEREF 1 \s ">
        <w:r w:rsidR="00B53B30">
          <w:rPr>
            <w:noProof/>
          </w:rPr>
          <w:t>2</w:t>
        </w:r>
      </w:fldSimple>
      <w:r w:rsidRPr="000C7F34">
        <w:noBreakHyphen/>
      </w:r>
      <w:fldSimple w:instr=" SEQ Figure \* ARABIC \s 1 ">
        <w:r w:rsidR="00B53B30">
          <w:rPr>
            <w:noProof/>
          </w:rPr>
          <w:t>1</w:t>
        </w:r>
      </w:fldSimple>
      <w:bookmarkEnd w:id="54"/>
      <w:r w:rsidRPr="000C7F34">
        <w:t>. UML diagram of the STIX Vocabular</w:t>
      </w:r>
      <w:r>
        <w:t>ies</w:t>
      </w:r>
      <w:r w:rsidRPr="000C7F34">
        <w:t xml:space="preserve"> data model</w:t>
      </w:r>
    </w:p>
    <w:p w14:paraId="42E8DF20" w14:textId="77777777" w:rsidR="009C0027" w:rsidRPr="00434BA0" w:rsidRDefault="009C0027" w:rsidP="009C0027">
      <w:pPr>
        <w:pStyle w:val="Heading3"/>
        <w:tabs>
          <w:tab w:val="num" w:pos="720"/>
        </w:tabs>
        <w:spacing w:before="360" w:after="60"/>
      </w:pPr>
      <w:bookmarkStart w:id="55" w:name="_Ref418766010"/>
      <w:bookmarkStart w:id="56" w:name="_Toc420678750"/>
      <w:bookmarkStart w:id="57" w:name="_Ref420936639"/>
      <w:bookmarkStart w:id="58" w:name="_Toc426101886"/>
      <w:bookmarkStart w:id="59" w:name="_Toc429521516"/>
      <w:r w:rsidRPr="00434BA0">
        <w:t xml:space="preserve">VocabularyStringType </w:t>
      </w:r>
      <w:bookmarkEnd w:id="55"/>
      <w:r>
        <w:t>Data Type</w:t>
      </w:r>
      <w:bookmarkEnd w:id="56"/>
      <w:bookmarkEnd w:id="57"/>
      <w:bookmarkEnd w:id="58"/>
      <w:bookmarkEnd w:id="59"/>
    </w:p>
    <w:p w14:paraId="7AC4B799" w14:textId="77777777" w:rsidR="009C0027" w:rsidRPr="00434BA0" w:rsidRDefault="009C0027" w:rsidP="009C0027">
      <w:pPr>
        <w:spacing w:after="240"/>
      </w:pPr>
      <w:r w:rsidRPr="00434BA0">
        <w:t xml:space="preserve">The </w:t>
      </w:r>
      <w:r w:rsidRPr="002323A0">
        <w:rPr>
          <w:rFonts w:ascii="Courier New" w:hAnsi="Courier New" w:cs="Courier New"/>
        </w:rPr>
        <w:t>stixCommon:</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Pr="00434BA0">
        <w:t>STIX data model</w:t>
      </w:r>
      <w:r>
        <w:t>s</w:t>
      </w:r>
      <w:r w:rsidRPr="00434BA0">
        <w:t xml:space="preserve"> that makes use of the Vocabular</w:t>
      </w:r>
      <w:r>
        <w:t>ies</w:t>
      </w:r>
      <w:r w:rsidRPr="00434BA0">
        <w:t xml:space="preserve"> data model must be defined to use the </w:t>
      </w:r>
      <w:r w:rsidRPr="002323A0">
        <w:rPr>
          <w:rFonts w:ascii="Courier New" w:hAnsi="Courier New" w:cs="Courier New"/>
        </w:rPr>
        <w:t>stixCommon:</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67C454C7" w14:textId="77777777" w:rsidR="009C0027" w:rsidRPr="00434BA0" w:rsidRDefault="009C0027" w:rsidP="009C0027">
      <w:pPr>
        <w:pStyle w:val="Heading3"/>
        <w:tabs>
          <w:tab w:val="num" w:pos="720"/>
        </w:tabs>
        <w:spacing w:before="360" w:after="60"/>
      </w:pPr>
      <w:bookmarkStart w:id="60" w:name="_Ref418766030"/>
      <w:bookmarkStart w:id="61" w:name="_Toc420678751"/>
      <w:bookmarkStart w:id="62" w:name="_Toc426101887"/>
      <w:bookmarkStart w:id="63" w:name="_Toc429521517"/>
      <w:r w:rsidRPr="00434BA0">
        <w:t xml:space="preserve">UnenforcedVocabularyStringType </w:t>
      </w:r>
      <w:bookmarkEnd w:id="60"/>
      <w:r>
        <w:t>Data Type</w:t>
      </w:r>
      <w:bookmarkEnd w:id="61"/>
      <w:bookmarkEnd w:id="62"/>
      <w:bookmarkEnd w:id="63"/>
    </w:p>
    <w:p w14:paraId="71F53B38" w14:textId="77777777" w:rsidR="009C0027" w:rsidRPr="00D43BB2" w:rsidRDefault="009C0027" w:rsidP="009C0027">
      <w:pPr>
        <w:pStyle w:val="NoSpacing"/>
        <w:spacing w:after="240"/>
        <w:rPr>
          <w:rFonts w:ascii="Arial" w:hAnsi="Arial" w:cs="Courier New"/>
          <w:sz w:val="20"/>
        </w:rPr>
      </w:pPr>
      <w:r w:rsidRPr="00D43BB2">
        <w:rPr>
          <w:rFonts w:ascii="Arial" w:hAnsi="Arial"/>
          <w:sz w:val="20"/>
        </w:rPr>
        <w:t xml:space="preserve">The </w:t>
      </w:r>
      <w:r w:rsidRPr="00D43BB2">
        <w:rPr>
          <w:rFonts w:ascii="Courier New" w:hAnsi="Courier New" w:cs="Courier New"/>
          <w:sz w:val="20"/>
        </w:rPr>
        <w:t>stixCommon:UnenforcedVocabularyStringType</w:t>
      </w:r>
      <w:r w:rsidRPr="00D43BB2">
        <w:rPr>
          <w:rFonts w:ascii="Arial" w:hAnsi="Arial" w:cs="Courier New"/>
          <w:sz w:val="20"/>
        </w:rPr>
        <w:t xml:space="preserve"> data type specifies custom vocabulary values via a definition outside of the STIX Vocabularies data model.  It extends the </w:t>
      </w:r>
      <w:r w:rsidRPr="00D43BB2">
        <w:rPr>
          <w:rFonts w:ascii="Courier New" w:hAnsi="Courier New" w:cs="Courier New"/>
          <w:sz w:val="20"/>
        </w:rPr>
        <w:t>stixCommon:VocabularyStringType</w:t>
      </w:r>
      <w:r w:rsidRPr="00D43BB2">
        <w:rPr>
          <w:rFonts w:ascii="Arial" w:hAnsi="Arial"/>
          <w:sz w:val="20"/>
        </w:rPr>
        <w:t xml:space="preserve"> data type. Note that the STIX vocabularies data model does not define any enforcement policy for this data type. </w:t>
      </w:r>
    </w:p>
    <w:p w14:paraId="67EDC6E2" w14:textId="77777777" w:rsidR="009C0027" w:rsidRPr="00434BA0" w:rsidRDefault="009C0027" w:rsidP="009C0027">
      <w:pPr>
        <w:pStyle w:val="Heading3"/>
        <w:tabs>
          <w:tab w:val="num" w:pos="720"/>
        </w:tabs>
        <w:spacing w:before="360" w:after="60"/>
      </w:pPr>
      <w:bookmarkStart w:id="64" w:name="_Toc420678752"/>
      <w:bookmarkStart w:id="65" w:name="_Ref420936662"/>
      <w:bookmarkStart w:id="66" w:name="_Toc426101888"/>
      <w:bookmarkStart w:id="67" w:name="_Toc429521518"/>
      <w:r w:rsidRPr="00434BA0">
        <w:t xml:space="preserve">ControlledVocabularyStringType </w:t>
      </w:r>
      <w:r>
        <w:t>Data Type</w:t>
      </w:r>
      <w:bookmarkEnd w:id="64"/>
      <w:bookmarkEnd w:id="65"/>
      <w:bookmarkEnd w:id="66"/>
      <w:bookmarkEnd w:id="67"/>
    </w:p>
    <w:p w14:paraId="27F3A98A" w14:textId="47240910" w:rsidR="00AE0702" w:rsidRDefault="009C0027" w:rsidP="009C0027">
      <w:r w:rsidRPr="00434BA0">
        <w:t xml:space="preserve">The </w:t>
      </w:r>
      <w:r w:rsidRPr="002323A0">
        <w:rPr>
          <w:rFonts w:ascii="Courier New" w:hAnsi="Courier New" w:cs="Courier New"/>
        </w:rPr>
        <w:t>stixCommon:</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sidR="00642DD0">
        <w:rPr>
          <w:rStyle w:val="EndnoteReference"/>
          <w:rFonts w:cs="Courier New"/>
        </w:rPr>
        <w:endnoteReference w:id="3"/>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w:t>
      </w:r>
      <w:r>
        <w:rPr>
          <w:rFonts w:cs="Courier New"/>
        </w:rPr>
        <w:t>defined according to</w:t>
      </w:r>
      <w:r w:rsidRPr="00434BA0">
        <w:rPr>
          <w:rFonts w:cs="Courier New"/>
        </w:rPr>
        <w:t xml:space="preserve"> the STIX Vocabular</w:t>
      </w:r>
      <w:r>
        <w:rPr>
          <w:rFonts w:cs="Courier New"/>
        </w:rPr>
        <w:t>ies</w:t>
      </w:r>
      <w:r w:rsidRPr="00434BA0">
        <w:rPr>
          <w:rFonts w:cs="Courier New"/>
        </w:rPr>
        <w:t xml:space="preserve"> data model (</w:t>
      </w:r>
      <w:r>
        <w:rPr>
          <w:rFonts w:cs="Courier New"/>
        </w:rPr>
        <w:t>see Section</w:t>
      </w:r>
      <w:r w:rsidR="0021738F">
        <w:rPr>
          <w:rFonts w:cs="Courier New"/>
        </w:rPr>
        <w:t xml:space="preserve"> </w:t>
      </w:r>
      <w:r w:rsidR="0021738F" w:rsidRPr="0021738F">
        <w:rPr>
          <w:rFonts w:cs="Courier New"/>
          <w:b/>
          <w:color w:val="0000EE"/>
        </w:rPr>
        <w:fldChar w:fldCharType="begin"/>
      </w:r>
      <w:r w:rsidR="0021738F" w:rsidRPr="0021738F">
        <w:rPr>
          <w:rFonts w:cs="Courier New"/>
          <w:b/>
          <w:color w:val="0000EE"/>
        </w:rPr>
        <w:instrText xml:space="preserve"> REF _Ref428803731 \r \h </w:instrText>
      </w:r>
      <w:r w:rsidR="0021738F">
        <w:rPr>
          <w:rFonts w:cs="Courier New"/>
          <w:b/>
          <w:color w:val="0000EE"/>
        </w:rPr>
        <w:instrText xml:space="preserve"> \* MERGEFORMAT </w:instrText>
      </w:r>
      <w:r w:rsidR="0021738F" w:rsidRPr="0021738F">
        <w:rPr>
          <w:rFonts w:cs="Courier New"/>
          <w:b/>
          <w:color w:val="0000EE"/>
        </w:rPr>
      </w:r>
      <w:r w:rsidR="0021738F" w:rsidRPr="0021738F">
        <w:rPr>
          <w:rFonts w:cs="Courier New"/>
          <w:b/>
          <w:color w:val="0000EE"/>
        </w:rPr>
        <w:fldChar w:fldCharType="separate"/>
      </w:r>
      <w:r w:rsidR="00B53B30">
        <w:rPr>
          <w:rFonts w:cs="Courier New"/>
          <w:b/>
          <w:color w:val="0000EE"/>
        </w:rPr>
        <w:t>3</w:t>
      </w:r>
      <w:r w:rsidR="0021738F" w:rsidRPr="0021738F">
        <w:rPr>
          <w:rFonts w:cs="Courier New"/>
          <w:b/>
          <w:color w:val="0000EE"/>
        </w:rPr>
        <w:fldChar w:fldCharType="end"/>
      </w:r>
      <w:r w:rsidRPr="00434BA0">
        <w:t>).</w:t>
      </w:r>
      <w:r w:rsidRPr="00434BA0">
        <w:rPr>
          <w:rFonts w:cs="Courier New"/>
        </w:rPr>
        <w:t xml:space="preserve"> </w:t>
      </w:r>
      <w:r>
        <w:rPr>
          <w:rFonts w:cs="Courier New"/>
        </w:rPr>
        <w:t>This enables appropriate enumeration values to be enforced for any property asserting a given formally defined vocabulary.</w:t>
      </w:r>
    </w:p>
    <w:p w14:paraId="1C0A4CEB" w14:textId="77777777" w:rsidR="00906B12" w:rsidRDefault="00906B12" w:rsidP="00FD22AC">
      <w:pPr>
        <w:pStyle w:val="Heading1"/>
        <w:sectPr w:rsidR="00906B12" w:rsidSect="00492E03">
          <w:pgSz w:w="12240" w:h="15840"/>
          <w:pgMar w:top="1440" w:right="1152" w:bottom="1440" w:left="1800" w:header="720" w:footer="720" w:gutter="0"/>
          <w:pgNumType w:start="1"/>
          <w:cols w:space="720"/>
          <w:docGrid w:linePitch="360"/>
        </w:sectPr>
      </w:pPr>
      <w:bookmarkStart w:id="68" w:name="_Ref428802323"/>
      <w:bookmarkStart w:id="69" w:name="_Toc287332011"/>
    </w:p>
    <w:p w14:paraId="49BBDA04" w14:textId="0CF487CC" w:rsidR="009C0027" w:rsidRDefault="009C0027" w:rsidP="00FD22AC">
      <w:pPr>
        <w:pStyle w:val="Heading1"/>
      </w:pPr>
      <w:bookmarkStart w:id="70" w:name="_Ref428803731"/>
      <w:bookmarkStart w:id="71" w:name="_Toc429521519"/>
      <w:r>
        <w:lastRenderedPageBreak/>
        <w:t>STIX Default Vocabularies Data Models</w:t>
      </w:r>
      <w:bookmarkEnd w:id="68"/>
      <w:bookmarkEnd w:id="70"/>
      <w:bookmarkEnd w:id="71"/>
    </w:p>
    <w:p w14:paraId="46A79ED9" w14:textId="77777777" w:rsidR="009C0027" w:rsidRPr="00E92CC8" w:rsidRDefault="009C0027" w:rsidP="009C0027">
      <w:r w:rsidRPr="00E92CC8">
        <w:t xml:space="preserve">The STIX </w:t>
      </w:r>
      <w:r>
        <w:t>Vocabularies data model is defined as one UML package, but can be thought of as a collection of separate data models, each containing one UML enumeration.  Each vocabulary will be specified using a separate version number, which is appended to the enumeration name. This facilitates adding literals to the enumeration without the need to update the version number of any of the other STIX data models or the version number of the full STIX specification.</w:t>
      </w:r>
    </w:p>
    <w:p w14:paraId="2785CB0B" w14:textId="77777777" w:rsidR="009C0027" w:rsidRDefault="009C0027" w:rsidP="009C0027">
      <w:pPr>
        <w:pStyle w:val="Heading2"/>
      </w:pPr>
      <w:bookmarkStart w:id="72" w:name="_Toc426101890"/>
      <w:bookmarkStart w:id="73" w:name="_Toc429521520"/>
      <w:r w:rsidRPr="00377B59">
        <w:t>AssetType</w:t>
      </w:r>
      <w:r>
        <w:t>Vocab</w:t>
      </w:r>
      <w:r w:rsidRPr="00377B59">
        <w:t>-1.0</w:t>
      </w:r>
      <w:r>
        <w:t xml:space="preserve"> </w:t>
      </w:r>
      <w:commentRangeStart w:id="74"/>
      <w:commentRangeStart w:id="75"/>
      <w:commentRangeStart w:id="76"/>
      <w:r>
        <w:t>Enumeration</w:t>
      </w:r>
      <w:bookmarkEnd w:id="72"/>
      <w:commentRangeEnd w:id="74"/>
      <w:r w:rsidR="00B710D6">
        <w:rPr>
          <w:rStyle w:val="CommentReference"/>
          <w:rFonts w:asciiTheme="minorHAnsi" w:hAnsiTheme="minorHAnsi" w:cstheme="minorHAnsi"/>
          <w:b w:val="0"/>
          <w:iCs w:val="0"/>
          <w:color w:val="auto"/>
          <w:kern w:val="0"/>
        </w:rPr>
        <w:commentReference w:id="74"/>
      </w:r>
      <w:commentRangeEnd w:id="75"/>
      <w:r w:rsidR="001A4904">
        <w:rPr>
          <w:rStyle w:val="CommentReference"/>
          <w:rFonts w:asciiTheme="minorHAnsi" w:hAnsiTheme="minorHAnsi" w:cstheme="minorHAnsi"/>
          <w:b w:val="0"/>
          <w:iCs w:val="0"/>
          <w:color w:val="auto"/>
          <w:kern w:val="0"/>
        </w:rPr>
        <w:commentReference w:id="75"/>
      </w:r>
      <w:bookmarkEnd w:id="73"/>
      <w:commentRangeEnd w:id="76"/>
      <w:r w:rsidR="00974D95">
        <w:rPr>
          <w:rStyle w:val="CommentReference"/>
          <w:rFonts w:asciiTheme="minorHAnsi" w:hAnsiTheme="minorHAnsi" w:cstheme="minorHAnsi"/>
          <w:b w:val="0"/>
          <w:iCs w:val="0"/>
          <w:color w:val="auto"/>
          <w:kern w:val="0"/>
        </w:rPr>
        <w:commentReference w:id="76"/>
      </w:r>
    </w:p>
    <w:p w14:paraId="52CB212A" w14:textId="77777777" w:rsidR="009C0027" w:rsidRPr="00233477" w:rsidRDefault="009C0027" w:rsidP="009C0027">
      <w:pPr>
        <w:spacing w:after="240"/>
      </w:pPr>
      <w:r w:rsidRPr="00EE365F">
        <w:t xml:space="preserve">The </w:t>
      </w:r>
      <w:r w:rsidRPr="00EE365F">
        <w:rPr>
          <w:rFonts w:ascii="Courier New" w:hAnsi="Courier New" w:cs="Courier New"/>
        </w:rPr>
        <w:t>AssetTypeVocab</w:t>
      </w:r>
      <w:r w:rsidRPr="00EE365F">
        <w:t xml:space="preserve"> </w:t>
      </w:r>
      <w:r>
        <w:t xml:space="preserve">enumeration </w:t>
      </w:r>
      <w:r w:rsidRPr="00EE365F">
        <w:t xml:space="preserve">is </w:t>
      </w:r>
      <w:r>
        <w:t>used to define the</w:t>
      </w:r>
      <w:r w:rsidRPr="00EE365F">
        <w:t xml:space="preserve"> default STIX vocabulary for expressing the type of an asset.</w:t>
      </w:r>
      <w:r>
        <w:t xml:space="preserve"> 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9C0027" w:rsidRPr="00377B59" w14:paraId="7592957B" w14:textId="77777777" w:rsidTr="00492E03">
        <w:trPr>
          <w:trHeight w:val="288"/>
        </w:trPr>
        <w:tc>
          <w:tcPr>
            <w:tcW w:w="2515" w:type="dxa"/>
            <w:shd w:val="clear" w:color="auto" w:fill="BFBFBF" w:themeFill="background1" w:themeFillShade="BF"/>
            <w:noWrap/>
            <w:vAlign w:val="center"/>
          </w:tcPr>
          <w:p w14:paraId="55C41CA0" w14:textId="77777777" w:rsidR="009C0027" w:rsidRPr="00377B59" w:rsidRDefault="009C0027" w:rsidP="00492E03">
            <w:r>
              <w:rPr>
                <w:b/>
                <w:bCs/>
              </w:rPr>
              <w:t>Enumeration Literal</w:t>
            </w:r>
          </w:p>
        </w:tc>
        <w:tc>
          <w:tcPr>
            <w:tcW w:w="6763" w:type="dxa"/>
            <w:shd w:val="clear" w:color="auto" w:fill="BFBFBF" w:themeFill="background1" w:themeFillShade="BF"/>
            <w:vAlign w:val="center"/>
          </w:tcPr>
          <w:p w14:paraId="5F8B1431" w14:textId="77777777" w:rsidR="009C0027" w:rsidRPr="00377B59" w:rsidRDefault="009C0027" w:rsidP="00492E03">
            <w:r>
              <w:rPr>
                <w:b/>
                <w:bCs/>
              </w:rPr>
              <w:t>Description</w:t>
            </w:r>
          </w:p>
        </w:tc>
      </w:tr>
      <w:tr w:rsidR="009C0027" w:rsidRPr="00377B59" w14:paraId="2DD1ADDA" w14:textId="77777777" w:rsidTr="00492E03">
        <w:trPr>
          <w:trHeight w:val="288"/>
        </w:trPr>
        <w:tc>
          <w:tcPr>
            <w:tcW w:w="2515" w:type="dxa"/>
            <w:noWrap/>
            <w:hideMark/>
          </w:tcPr>
          <w:p w14:paraId="137D8F4A" w14:textId="77777777" w:rsidR="009C0027" w:rsidRPr="00DA0BBE" w:rsidRDefault="009C0027" w:rsidP="00492E03">
            <w:pPr>
              <w:rPr>
                <w:b/>
              </w:rPr>
            </w:pPr>
            <w:r w:rsidRPr="00DA0BBE">
              <w:rPr>
                <w:b/>
              </w:rPr>
              <w:t>Access reader</w:t>
            </w:r>
          </w:p>
        </w:tc>
        <w:tc>
          <w:tcPr>
            <w:tcW w:w="6763" w:type="dxa"/>
            <w:hideMark/>
          </w:tcPr>
          <w:p w14:paraId="52EECA3F" w14:textId="77777777" w:rsidR="009C0027" w:rsidRPr="00377B59" w:rsidRDefault="009C0027" w:rsidP="00492E03">
            <w:r>
              <w:t>A device that protects an access point, using credentials.  Both the access point and the credentials themselves can be virtual (password) or physical (access card).</w:t>
            </w:r>
          </w:p>
        </w:tc>
      </w:tr>
      <w:tr w:rsidR="009C0027" w:rsidRPr="00377B59" w14:paraId="50FD9E46" w14:textId="77777777" w:rsidTr="00492E03">
        <w:trPr>
          <w:trHeight w:val="288"/>
        </w:trPr>
        <w:tc>
          <w:tcPr>
            <w:tcW w:w="2515" w:type="dxa"/>
            <w:noWrap/>
            <w:hideMark/>
          </w:tcPr>
          <w:p w14:paraId="60074B4D" w14:textId="77777777" w:rsidR="009C0027" w:rsidRPr="00DA0BBE" w:rsidRDefault="009C0027" w:rsidP="00492E03">
            <w:pPr>
              <w:rPr>
                <w:b/>
              </w:rPr>
            </w:pPr>
            <w:r w:rsidRPr="00DA0BBE">
              <w:rPr>
                <w:b/>
              </w:rPr>
              <w:t>Administrator</w:t>
            </w:r>
          </w:p>
        </w:tc>
        <w:tc>
          <w:tcPr>
            <w:tcW w:w="6763" w:type="dxa"/>
            <w:hideMark/>
          </w:tcPr>
          <w:p w14:paraId="12E0B147" w14:textId="77777777" w:rsidR="009C0027" w:rsidRPr="00377B59" w:rsidRDefault="009C0027" w:rsidP="00492E03"/>
        </w:tc>
      </w:tr>
      <w:tr w:rsidR="009C0027" w:rsidRPr="00377B59" w14:paraId="2C7D48BA" w14:textId="77777777" w:rsidTr="00492E03">
        <w:trPr>
          <w:trHeight w:val="288"/>
        </w:trPr>
        <w:tc>
          <w:tcPr>
            <w:tcW w:w="2515" w:type="dxa"/>
            <w:noWrap/>
            <w:hideMark/>
          </w:tcPr>
          <w:p w14:paraId="2CADC716" w14:textId="77777777" w:rsidR="009C0027" w:rsidRPr="00DA0BBE" w:rsidRDefault="009C0027" w:rsidP="00492E03">
            <w:pPr>
              <w:rPr>
                <w:b/>
              </w:rPr>
            </w:pPr>
            <w:r w:rsidRPr="00DA0BBE">
              <w:rPr>
                <w:b/>
              </w:rPr>
              <w:t>ATM</w:t>
            </w:r>
          </w:p>
        </w:tc>
        <w:tc>
          <w:tcPr>
            <w:tcW w:w="6763" w:type="dxa"/>
            <w:hideMark/>
          </w:tcPr>
          <w:p w14:paraId="21BB60CC" w14:textId="77777777" w:rsidR="009C0027" w:rsidRPr="00377B59" w:rsidRDefault="009C0027" w:rsidP="00492E03">
            <w:r>
              <w:t>An automatic teller machine.</w:t>
            </w:r>
          </w:p>
        </w:tc>
      </w:tr>
      <w:tr w:rsidR="009C0027" w:rsidRPr="00377B59" w14:paraId="076D16A2" w14:textId="77777777" w:rsidTr="00492E03">
        <w:trPr>
          <w:trHeight w:val="288"/>
        </w:trPr>
        <w:tc>
          <w:tcPr>
            <w:tcW w:w="2515" w:type="dxa"/>
            <w:noWrap/>
            <w:hideMark/>
          </w:tcPr>
          <w:p w14:paraId="5D5BE082" w14:textId="77777777" w:rsidR="009C0027" w:rsidRPr="00DA0BBE" w:rsidRDefault="009C0027" w:rsidP="00492E03">
            <w:pPr>
              <w:rPr>
                <w:b/>
              </w:rPr>
            </w:pPr>
            <w:r w:rsidRPr="00DA0BBE">
              <w:rPr>
                <w:b/>
              </w:rPr>
              <w:t>Auditor</w:t>
            </w:r>
          </w:p>
        </w:tc>
        <w:tc>
          <w:tcPr>
            <w:tcW w:w="6763" w:type="dxa"/>
            <w:hideMark/>
          </w:tcPr>
          <w:p w14:paraId="28C0CC5F" w14:textId="77777777" w:rsidR="009C0027" w:rsidRPr="00377B59" w:rsidRDefault="009C0027" w:rsidP="00492E03"/>
        </w:tc>
      </w:tr>
      <w:tr w:rsidR="009C0027" w:rsidRPr="00377B59" w14:paraId="3E879C69" w14:textId="77777777" w:rsidTr="00492E03">
        <w:trPr>
          <w:trHeight w:val="288"/>
        </w:trPr>
        <w:tc>
          <w:tcPr>
            <w:tcW w:w="2515" w:type="dxa"/>
            <w:noWrap/>
            <w:hideMark/>
          </w:tcPr>
          <w:p w14:paraId="7F09E837" w14:textId="77777777" w:rsidR="009C0027" w:rsidRPr="00DA0BBE" w:rsidRDefault="009C0027" w:rsidP="00492E03">
            <w:pPr>
              <w:rPr>
                <w:b/>
              </w:rPr>
            </w:pPr>
            <w:r w:rsidRPr="00DA0BBE">
              <w:rPr>
                <w:b/>
              </w:rPr>
              <w:t>Auth token</w:t>
            </w:r>
          </w:p>
        </w:tc>
        <w:tc>
          <w:tcPr>
            <w:tcW w:w="6763" w:type="dxa"/>
            <w:hideMark/>
          </w:tcPr>
          <w:p w14:paraId="3A1E7BFE" w14:textId="77777777" w:rsidR="009C0027" w:rsidRPr="00377B59" w:rsidRDefault="009C0027" w:rsidP="00492E03">
            <w:r>
              <w:t xml:space="preserve">A token used during authenication of an object, such as a user or system. </w:t>
            </w:r>
          </w:p>
        </w:tc>
      </w:tr>
      <w:tr w:rsidR="009C0027" w:rsidRPr="00377B59" w14:paraId="1E76AA2A" w14:textId="77777777" w:rsidTr="00492E03">
        <w:trPr>
          <w:trHeight w:val="288"/>
        </w:trPr>
        <w:tc>
          <w:tcPr>
            <w:tcW w:w="2515" w:type="dxa"/>
            <w:noWrap/>
            <w:hideMark/>
          </w:tcPr>
          <w:p w14:paraId="73883984" w14:textId="77777777" w:rsidR="009C0027" w:rsidRPr="00DA0BBE" w:rsidRDefault="009C0027" w:rsidP="00492E03">
            <w:pPr>
              <w:rPr>
                <w:b/>
              </w:rPr>
            </w:pPr>
            <w:r w:rsidRPr="00DA0BBE">
              <w:rPr>
                <w:b/>
              </w:rPr>
              <w:t>Backup</w:t>
            </w:r>
          </w:p>
        </w:tc>
        <w:tc>
          <w:tcPr>
            <w:tcW w:w="6763" w:type="dxa"/>
            <w:hideMark/>
          </w:tcPr>
          <w:p w14:paraId="4C1360D5" w14:textId="77777777" w:rsidR="009C0027" w:rsidRPr="00377B59" w:rsidRDefault="009C0027" w:rsidP="00492E03">
            <w:r>
              <w:t>A copy of data on a different storage device to be available in the case of destruction of the original data.</w:t>
            </w:r>
          </w:p>
        </w:tc>
      </w:tr>
      <w:tr w:rsidR="009C0027" w:rsidRPr="00377B59" w14:paraId="4666E314" w14:textId="77777777" w:rsidTr="00492E03">
        <w:trPr>
          <w:trHeight w:val="288"/>
        </w:trPr>
        <w:tc>
          <w:tcPr>
            <w:tcW w:w="2515" w:type="dxa"/>
            <w:noWrap/>
            <w:hideMark/>
          </w:tcPr>
          <w:p w14:paraId="496ADE7B" w14:textId="77777777" w:rsidR="009C0027" w:rsidRPr="00DA0BBE" w:rsidRDefault="009C0027" w:rsidP="00492E03">
            <w:pPr>
              <w:rPr>
                <w:b/>
              </w:rPr>
            </w:pPr>
            <w:r w:rsidRPr="00DA0BBE">
              <w:rPr>
                <w:b/>
              </w:rPr>
              <w:t>Broadband</w:t>
            </w:r>
          </w:p>
        </w:tc>
        <w:tc>
          <w:tcPr>
            <w:tcW w:w="6763" w:type="dxa"/>
            <w:hideMark/>
          </w:tcPr>
          <w:p w14:paraId="23E5EAA1" w14:textId="77777777" w:rsidR="009C0027" w:rsidRPr="00377B59" w:rsidRDefault="009C0027" w:rsidP="00492E03"/>
        </w:tc>
      </w:tr>
      <w:tr w:rsidR="009C0027" w:rsidRPr="00377B59" w14:paraId="3D1834E9" w14:textId="77777777" w:rsidTr="00492E03">
        <w:trPr>
          <w:trHeight w:val="288"/>
        </w:trPr>
        <w:tc>
          <w:tcPr>
            <w:tcW w:w="2515" w:type="dxa"/>
            <w:noWrap/>
            <w:hideMark/>
          </w:tcPr>
          <w:p w14:paraId="74223FC4" w14:textId="77777777" w:rsidR="009C0027" w:rsidRPr="00DA0BBE" w:rsidRDefault="009C0027" w:rsidP="00492E03">
            <w:pPr>
              <w:rPr>
                <w:b/>
              </w:rPr>
            </w:pPr>
            <w:r w:rsidRPr="00DA0BBE">
              <w:rPr>
                <w:b/>
              </w:rPr>
              <w:t>Call center</w:t>
            </w:r>
          </w:p>
        </w:tc>
        <w:tc>
          <w:tcPr>
            <w:tcW w:w="6763" w:type="dxa"/>
            <w:hideMark/>
          </w:tcPr>
          <w:p w14:paraId="60F549AC" w14:textId="77777777" w:rsidR="009C0027" w:rsidRPr="00377B59" w:rsidRDefault="009C0027" w:rsidP="00492E03">
            <w:r>
              <w:t>A group of individuals that handles telephone inquiries for an organization</w:t>
            </w:r>
          </w:p>
        </w:tc>
      </w:tr>
      <w:tr w:rsidR="009C0027" w:rsidRPr="00377B59" w14:paraId="3A38F866" w14:textId="77777777" w:rsidTr="00492E03">
        <w:trPr>
          <w:trHeight w:val="288"/>
        </w:trPr>
        <w:tc>
          <w:tcPr>
            <w:tcW w:w="2515" w:type="dxa"/>
            <w:noWrap/>
            <w:hideMark/>
          </w:tcPr>
          <w:p w14:paraId="64B297EC" w14:textId="77777777" w:rsidR="009C0027" w:rsidRPr="00DA0BBE" w:rsidRDefault="009C0027" w:rsidP="00492E03">
            <w:pPr>
              <w:rPr>
                <w:b/>
              </w:rPr>
            </w:pPr>
            <w:r w:rsidRPr="00DA0BBE">
              <w:rPr>
                <w:b/>
              </w:rPr>
              <w:t>Camera</w:t>
            </w:r>
          </w:p>
        </w:tc>
        <w:tc>
          <w:tcPr>
            <w:tcW w:w="6763" w:type="dxa"/>
            <w:hideMark/>
          </w:tcPr>
          <w:p w14:paraId="327B2B4D" w14:textId="77777777" w:rsidR="009C0027" w:rsidRPr="00377B59" w:rsidRDefault="009C0027" w:rsidP="00492E03">
            <w:r>
              <w:t>A device for taking a photograph or video</w:t>
            </w:r>
          </w:p>
        </w:tc>
      </w:tr>
      <w:tr w:rsidR="009C0027" w:rsidRPr="00377B59" w14:paraId="4A7D3D7A" w14:textId="77777777" w:rsidTr="00492E03">
        <w:trPr>
          <w:trHeight w:val="288"/>
        </w:trPr>
        <w:tc>
          <w:tcPr>
            <w:tcW w:w="2515" w:type="dxa"/>
            <w:noWrap/>
            <w:hideMark/>
          </w:tcPr>
          <w:p w14:paraId="369E2936" w14:textId="77777777" w:rsidR="009C0027" w:rsidRPr="00DA0BBE" w:rsidRDefault="009C0027" w:rsidP="00492E03">
            <w:pPr>
              <w:rPr>
                <w:b/>
              </w:rPr>
            </w:pPr>
            <w:r w:rsidRPr="00DA0BBE">
              <w:rPr>
                <w:b/>
              </w:rPr>
              <w:t>Cashier</w:t>
            </w:r>
          </w:p>
        </w:tc>
        <w:tc>
          <w:tcPr>
            <w:tcW w:w="6763" w:type="dxa"/>
            <w:hideMark/>
          </w:tcPr>
          <w:p w14:paraId="6C9FD362" w14:textId="77777777" w:rsidR="009C0027" w:rsidRPr="00377B59" w:rsidRDefault="009C0027" w:rsidP="00492E03">
            <w:r w:rsidRPr="009B6BC1">
              <w:t>A cashier is a person who handles the cash register at various locations such as the point of sale in a retail store.</w:t>
            </w:r>
          </w:p>
        </w:tc>
      </w:tr>
      <w:tr w:rsidR="009C0027" w:rsidRPr="00377B59" w14:paraId="7DBF62FA" w14:textId="77777777" w:rsidTr="00492E03">
        <w:trPr>
          <w:trHeight w:val="288"/>
        </w:trPr>
        <w:tc>
          <w:tcPr>
            <w:tcW w:w="2515" w:type="dxa"/>
            <w:noWrap/>
            <w:hideMark/>
          </w:tcPr>
          <w:p w14:paraId="41AC5A4C" w14:textId="77777777" w:rsidR="009C0027" w:rsidRPr="00DA0BBE" w:rsidRDefault="009C0027" w:rsidP="00492E03">
            <w:pPr>
              <w:rPr>
                <w:b/>
              </w:rPr>
            </w:pPr>
            <w:r w:rsidRPr="00DA0BBE">
              <w:rPr>
                <w:b/>
              </w:rPr>
              <w:t>Customer</w:t>
            </w:r>
          </w:p>
        </w:tc>
        <w:tc>
          <w:tcPr>
            <w:tcW w:w="6763" w:type="dxa"/>
            <w:hideMark/>
          </w:tcPr>
          <w:p w14:paraId="0C10DB72" w14:textId="77777777" w:rsidR="009C0027" w:rsidRPr="00377B59" w:rsidRDefault="009C0027" w:rsidP="00492E03">
            <w:r>
              <w:t>An individual or organization that purchases a product or service.</w:t>
            </w:r>
          </w:p>
        </w:tc>
      </w:tr>
      <w:tr w:rsidR="009C0027" w:rsidRPr="00377B59" w14:paraId="50A430CE" w14:textId="77777777" w:rsidTr="00492E03">
        <w:trPr>
          <w:trHeight w:val="288"/>
        </w:trPr>
        <w:tc>
          <w:tcPr>
            <w:tcW w:w="2515" w:type="dxa"/>
            <w:noWrap/>
            <w:hideMark/>
          </w:tcPr>
          <w:p w14:paraId="3245045C" w14:textId="77777777" w:rsidR="009C0027" w:rsidRPr="00DA0BBE" w:rsidRDefault="009C0027" w:rsidP="00492E03">
            <w:pPr>
              <w:rPr>
                <w:b/>
              </w:rPr>
            </w:pPr>
            <w:r w:rsidRPr="00DA0BBE">
              <w:rPr>
                <w:b/>
              </w:rPr>
              <w:lastRenderedPageBreak/>
              <w:t>Database</w:t>
            </w:r>
          </w:p>
        </w:tc>
        <w:tc>
          <w:tcPr>
            <w:tcW w:w="6763" w:type="dxa"/>
            <w:hideMark/>
          </w:tcPr>
          <w:p w14:paraId="1CC51ADC" w14:textId="77777777" w:rsidR="009C0027" w:rsidRPr="00377B59" w:rsidRDefault="009C0027" w:rsidP="00492E03">
            <w:r>
              <w:t>Software for efficiently storing large amounts of data.</w:t>
            </w:r>
          </w:p>
        </w:tc>
      </w:tr>
      <w:tr w:rsidR="009C0027" w:rsidRPr="00377B59" w14:paraId="79A0A31B" w14:textId="77777777" w:rsidTr="00492E03">
        <w:trPr>
          <w:trHeight w:val="288"/>
        </w:trPr>
        <w:tc>
          <w:tcPr>
            <w:tcW w:w="2515" w:type="dxa"/>
            <w:noWrap/>
            <w:hideMark/>
          </w:tcPr>
          <w:p w14:paraId="45F1223B" w14:textId="77777777" w:rsidR="009C0027" w:rsidRPr="00DA0BBE" w:rsidRDefault="009C0027" w:rsidP="00492E03">
            <w:pPr>
              <w:rPr>
                <w:b/>
              </w:rPr>
            </w:pPr>
            <w:r w:rsidRPr="00DA0BBE">
              <w:rPr>
                <w:b/>
              </w:rPr>
              <w:t>DCS</w:t>
            </w:r>
          </w:p>
        </w:tc>
        <w:tc>
          <w:tcPr>
            <w:tcW w:w="6763" w:type="dxa"/>
            <w:hideMark/>
          </w:tcPr>
          <w:p w14:paraId="4EBB11A4" w14:textId="77777777" w:rsidR="009C0027" w:rsidRPr="00377B59" w:rsidRDefault="009C0027" w:rsidP="00492E03">
            <w:r w:rsidRPr="009B6BC1">
              <w:t>A distributed control system (DCS) is a control system for a process or plant</w:t>
            </w:r>
            <w:r>
              <w:t>, where</w:t>
            </w:r>
            <w:r w:rsidRPr="009B6BC1">
              <w:t xml:space="preserve"> elements are distributed throughout the system.</w:t>
            </w:r>
          </w:p>
        </w:tc>
      </w:tr>
      <w:tr w:rsidR="009C0027" w:rsidRPr="00377B59" w14:paraId="77BEEEF3" w14:textId="77777777" w:rsidTr="00492E03">
        <w:trPr>
          <w:trHeight w:val="288"/>
        </w:trPr>
        <w:tc>
          <w:tcPr>
            <w:tcW w:w="2515" w:type="dxa"/>
            <w:noWrap/>
            <w:hideMark/>
          </w:tcPr>
          <w:p w14:paraId="229E3D8B" w14:textId="77777777" w:rsidR="009C0027" w:rsidRPr="00DA0BBE" w:rsidRDefault="009C0027" w:rsidP="00492E03">
            <w:pPr>
              <w:rPr>
                <w:b/>
              </w:rPr>
            </w:pPr>
            <w:r w:rsidRPr="00DA0BBE">
              <w:rPr>
                <w:b/>
              </w:rPr>
              <w:t>Desktop</w:t>
            </w:r>
          </w:p>
        </w:tc>
        <w:tc>
          <w:tcPr>
            <w:tcW w:w="6763" w:type="dxa"/>
            <w:hideMark/>
          </w:tcPr>
          <w:p w14:paraId="2BABC55B" w14:textId="77777777" w:rsidR="009C0027" w:rsidRPr="00377B59" w:rsidRDefault="009C0027" w:rsidP="00492E03">
            <w:r>
              <w:t>A personal computer that generally isn’t portable.</w:t>
            </w:r>
          </w:p>
        </w:tc>
      </w:tr>
      <w:tr w:rsidR="009C0027" w:rsidRPr="00377B59" w14:paraId="5A3BAD4B" w14:textId="77777777" w:rsidTr="00492E03">
        <w:trPr>
          <w:trHeight w:val="288"/>
        </w:trPr>
        <w:tc>
          <w:tcPr>
            <w:tcW w:w="2515" w:type="dxa"/>
            <w:noWrap/>
            <w:hideMark/>
          </w:tcPr>
          <w:p w14:paraId="72E1D7A3" w14:textId="77777777" w:rsidR="009C0027" w:rsidRPr="00DA0BBE" w:rsidRDefault="009C0027" w:rsidP="00492E03">
            <w:pPr>
              <w:rPr>
                <w:b/>
              </w:rPr>
            </w:pPr>
            <w:r w:rsidRPr="00DA0BBE">
              <w:rPr>
                <w:b/>
              </w:rPr>
              <w:t>Developer</w:t>
            </w:r>
          </w:p>
        </w:tc>
        <w:tc>
          <w:tcPr>
            <w:tcW w:w="6763" w:type="dxa"/>
            <w:hideMark/>
          </w:tcPr>
          <w:p w14:paraId="5D1A6FB0" w14:textId="77777777" w:rsidR="009C0027" w:rsidRPr="00377B59" w:rsidRDefault="009C0027" w:rsidP="00492E03">
            <w:r>
              <w:t>An individual that develops hadware, software, etc.</w:t>
            </w:r>
          </w:p>
        </w:tc>
      </w:tr>
      <w:tr w:rsidR="009C0027" w:rsidRPr="00377B59" w14:paraId="12B76B7E" w14:textId="77777777" w:rsidTr="00492E03">
        <w:trPr>
          <w:trHeight w:val="288"/>
        </w:trPr>
        <w:tc>
          <w:tcPr>
            <w:tcW w:w="2515" w:type="dxa"/>
            <w:noWrap/>
            <w:hideMark/>
          </w:tcPr>
          <w:p w14:paraId="3E7407D6" w14:textId="77777777" w:rsidR="009C0027" w:rsidRPr="00DA0BBE" w:rsidRDefault="009C0027" w:rsidP="00492E03">
            <w:pPr>
              <w:rPr>
                <w:b/>
              </w:rPr>
            </w:pPr>
            <w:r w:rsidRPr="00DA0BBE">
              <w:rPr>
                <w:b/>
              </w:rPr>
              <w:t>DHCP</w:t>
            </w:r>
          </w:p>
        </w:tc>
        <w:tc>
          <w:tcPr>
            <w:tcW w:w="6763" w:type="dxa"/>
            <w:hideMark/>
          </w:tcPr>
          <w:p w14:paraId="045D84AC" w14:textId="77777777" w:rsidR="009C0027" w:rsidRPr="00377B59" w:rsidRDefault="009C0027" w:rsidP="00492E03">
            <w:r w:rsidRPr="009B6BC1">
              <w:t>Dynamic Host Configuration Protocol (DHCP) is a standardized network protocol used on Internet Protocol (IP) networks for dynamically distributing network configuration parameters, such as IP addresses for interfaces and services</w:t>
            </w:r>
            <w:r>
              <w:t>.</w:t>
            </w:r>
          </w:p>
        </w:tc>
      </w:tr>
      <w:tr w:rsidR="009C0027" w:rsidRPr="00377B59" w14:paraId="3E963AB7" w14:textId="77777777" w:rsidTr="00492E03">
        <w:trPr>
          <w:trHeight w:val="288"/>
        </w:trPr>
        <w:tc>
          <w:tcPr>
            <w:tcW w:w="2515" w:type="dxa"/>
            <w:noWrap/>
            <w:hideMark/>
          </w:tcPr>
          <w:p w14:paraId="21A36C4F" w14:textId="77777777" w:rsidR="009C0027" w:rsidRPr="00DA0BBE" w:rsidRDefault="009C0027" w:rsidP="00492E03">
            <w:pPr>
              <w:rPr>
                <w:b/>
              </w:rPr>
            </w:pPr>
            <w:r w:rsidRPr="00DA0BBE">
              <w:rPr>
                <w:b/>
              </w:rPr>
              <w:t>Directory</w:t>
            </w:r>
          </w:p>
        </w:tc>
        <w:tc>
          <w:tcPr>
            <w:tcW w:w="6763" w:type="dxa"/>
            <w:hideMark/>
          </w:tcPr>
          <w:p w14:paraId="157EDAA2" w14:textId="77777777" w:rsidR="009C0027" w:rsidRPr="00377B59" w:rsidRDefault="009C0027" w:rsidP="00492E03">
            <w:r>
              <w:t>A file system artifact for storing a collection of other file system artifacts, including other directories</w:t>
            </w:r>
          </w:p>
        </w:tc>
      </w:tr>
      <w:tr w:rsidR="009C0027" w:rsidRPr="00377B59" w14:paraId="5435E02C" w14:textId="77777777" w:rsidTr="00492E03">
        <w:trPr>
          <w:trHeight w:val="288"/>
        </w:trPr>
        <w:tc>
          <w:tcPr>
            <w:tcW w:w="2515" w:type="dxa"/>
            <w:noWrap/>
            <w:hideMark/>
          </w:tcPr>
          <w:p w14:paraId="24574B5C" w14:textId="77777777" w:rsidR="009C0027" w:rsidRPr="00DA0BBE" w:rsidRDefault="009C0027" w:rsidP="00492E03">
            <w:pPr>
              <w:rPr>
                <w:b/>
              </w:rPr>
            </w:pPr>
            <w:r w:rsidRPr="00DA0BBE">
              <w:rPr>
                <w:b/>
              </w:rPr>
              <w:t>Disk drive</w:t>
            </w:r>
          </w:p>
        </w:tc>
        <w:tc>
          <w:tcPr>
            <w:tcW w:w="6763" w:type="dxa"/>
            <w:hideMark/>
          </w:tcPr>
          <w:p w14:paraId="43F2C9D6" w14:textId="77777777" w:rsidR="009C0027" w:rsidRPr="00377B59" w:rsidRDefault="009C0027" w:rsidP="00492E03">
            <w:r>
              <w:t>A device used to store data on a disk medium</w:t>
            </w:r>
          </w:p>
        </w:tc>
      </w:tr>
      <w:tr w:rsidR="009C0027" w:rsidRPr="00377B59" w14:paraId="13B5BA1C" w14:textId="77777777" w:rsidTr="00492E03">
        <w:trPr>
          <w:trHeight w:val="288"/>
        </w:trPr>
        <w:tc>
          <w:tcPr>
            <w:tcW w:w="2515" w:type="dxa"/>
            <w:noWrap/>
            <w:hideMark/>
          </w:tcPr>
          <w:p w14:paraId="31E5D220" w14:textId="77777777" w:rsidR="009C0027" w:rsidRPr="00DA0BBE" w:rsidRDefault="009C0027" w:rsidP="00492E03">
            <w:pPr>
              <w:rPr>
                <w:b/>
              </w:rPr>
            </w:pPr>
            <w:r w:rsidRPr="00DA0BBE">
              <w:rPr>
                <w:b/>
              </w:rPr>
              <w:t>Disk media</w:t>
            </w:r>
          </w:p>
        </w:tc>
        <w:tc>
          <w:tcPr>
            <w:tcW w:w="6763" w:type="dxa"/>
            <w:hideMark/>
          </w:tcPr>
          <w:p w14:paraId="58BADCCE" w14:textId="77777777" w:rsidR="009C0027" w:rsidRPr="00377B59" w:rsidRDefault="009C0027" w:rsidP="00492E03"/>
        </w:tc>
      </w:tr>
      <w:tr w:rsidR="009C0027" w:rsidRPr="00377B59" w14:paraId="273934F9" w14:textId="77777777" w:rsidTr="00492E03">
        <w:trPr>
          <w:trHeight w:val="288"/>
        </w:trPr>
        <w:tc>
          <w:tcPr>
            <w:tcW w:w="2515" w:type="dxa"/>
            <w:noWrap/>
            <w:hideMark/>
          </w:tcPr>
          <w:p w14:paraId="3DB16D88" w14:textId="77777777" w:rsidR="009C0027" w:rsidRPr="00DA0BBE" w:rsidRDefault="009C0027" w:rsidP="00492E03">
            <w:pPr>
              <w:rPr>
                <w:b/>
              </w:rPr>
            </w:pPr>
            <w:r w:rsidRPr="00DA0BBE">
              <w:rPr>
                <w:b/>
              </w:rPr>
              <w:t>DNS</w:t>
            </w:r>
          </w:p>
        </w:tc>
        <w:tc>
          <w:tcPr>
            <w:tcW w:w="6763" w:type="dxa"/>
            <w:hideMark/>
          </w:tcPr>
          <w:p w14:paraId="5AC3DE6F" w14:textId="77777777" w:rsidR="009C0027" w:rsidRPr="00377B59" w:rsidRDefault="009C0027" w:rsidP="00492E03">
            <w:r>
              <w:t>Domain name system (DNS) is a collection of names of a computer hardware and/or software artifacts on a computer network</w:t>
            </w:r>
          </w:p>
        </w:tc>
      </w:tr>
      <w:tr w:rsidR="009C0027" w:rsidRPr="00377B59" w14:paraId="196C5951" w14:textId="77777777" w:rsidTr="00492E03">
        <w:trPr>
          <w:trHeight w:val="288"/>
        </w:trPr>
        <w:tc>
          <w:tcPr>
            <w:tcW w:w="2515" w:type="dxa"/>
            <w:noWrap/>
            <w:hideMark/>
          </w:tcPr>
          <w:p w14:paraId="58B1F678" w14:textId="77777777" w:rsidR="009C0027" w:rsidRPr="00DA0BBE" w:rsidRDefault="009C0027" w:rsidP="00492E03">
            <w:pPr>
              <w:rPr>
                <w:b/>
              </w:rPr>
            </w:pPr>
            <w:r w:rsidRPr="00DA0BBE">
              <w:rPr>
                <w:b/>
              </w:rPr>
              <w:t>Documents</w:t>
            </w:r>
          </w:p>
        </w:tc>
        <w:tc>
          <w:tcPr>
            <w:tcW w:w="6763" w:type="dxa"/>
            <w:hideMark/>
          </w:tcPr>
          <w:p w14:paraId="3E493468" w14:textId="77777777" w:rsidR="009C0027" w:rsidRPr="00377B59" w:rsidRDefault="009C0027" w:rsidP="00492E03"/>
        </w:tc>
      </w:tr>
      <w:tr w:rsidR="009C0027" w:rsidRPr="00377B59" w14:paraId="5153E531" w14:textId="77777777" w:rsidTr="00492E03">
        <w:trPr>
          <w:trHeight w:val="288"/>
        </w:trPr>
        <w:tc>
          <w:tcPr>
            <w:tcW w:w="2515" w:type="dxa"/>
            <w:noWrap/>
            <w:hideMark/>
          </w:tcPr>
          <w:p w14:paraId="6CAB429A" w14:textId="77777777" w:rsidR="009C0027" w:rsidRPr="00DA0BBE" w:rsidRDefault="009C0027" w:rsidP="00492E03">
            <w:pPr>
              <w:rPr>
                <w:b/>
              </w:rPr>
            </w:pPr>
            <w:r w:rsidRPr="00DA0BBE">
              <w:rPr>
                <w:b/>
              </w:rPr>
              <w:t>End-user</w:t>
            </w:r>
          </w:p>
        </w:tc>
        <w:tc>
          <w:tcPr>
            <w:tcW w:w="6763" w:type="dxa"/>
            <w:hideMark/>
          </w:tcPr>
          <w:p w14:paraId="01270769" w14:textId="77777777" w:rsidR="009C0027" w:rsidRPr="00377B59" w:rsidRDefault="009C0027" w:rsidP="00492E03"/>
        </w:tc>
      </w:tr>
      <w:tr w:rsidR="009C0027" w:rsidRPr="00377B59" w14:paraId="60208AED" w14:textId="77777777" w:rsidTr="00492E03">
        <w:trPr>
          <w:trHeight w:val="288"/>
        </w:trPr>
        <w:tc>
          <w:tcPr>
            <w:tcW w:w="2515" w:type="dxa"/>
            <w:noWrap/>
            <w:hideMark/>
          </w:tcPr>
          <w:p w14:paraId="1A8C5C6D" w14:textId="77777777" w:rsidR="009C0027" w:rsidRPr="00DA0BBE" w:rsidRDefault="009C0027" w:rsidP="00492E03">
            <w:pPr>
              <w:rPr>
                <w:b/>
              </w:rPr>
            </w:pPr>
            <w:r w:rsidRPr="00DA0BBE">
              <w:rPr>
                <w:b/>
              </w:rPr>
              <w:t>Executive</w:t>
            </w:r>
          </w:p>
        </w:tc>
        <w:tc>
          <w:tcPr>
            <w:tcW w:w="6763" w:type="dxa"/>
            <w:hideMark/>
          </w:tcPr>
          <w:p w14:paraId="15C27573" w14:textId="77777777" w:rsidR="009C0027" w:rsidRPr="00377B59" w:rsidRDefault="009C0027" w:rsidP="00492E03"/>
        </w:tc>
      </w:tr>
      <w:tr w:rsidR="009C0027" w:rsidRPr="00377B59" w14:paraId="3634BD0E" w14:textId="77777777" w:rsidTr="00492E03">
        <w:trPr>
          <w:trHeight w:val="288"/>
        </w:trPr>
        <w:tc>
          <w:tcPr>
            <w:tcW w:w="2515" w:type="dxa"/>
            <w:noWrap/>
            <w:hideMark/>
          </w:tcPr>
          <w:p w14:paraId="5B7E913E" w14:textId="77777777" w:rsidR="009C0027" w:rsidRPr="00DA0BBE" w:rsidRDefault="009C0027" w:rsidP="00492E03">
            <w:pPr>
              <w:rPr>
                <w:b/>
              </w:rPr>
            </w:pPr>
            <w:r w:rsidRPr="00DA0BBE">
              <w:rPr>
                <w:b/>
              </w:rPr>
              <w:t>File</w:t>
            </w:r>
          </w:p>
        </w:tc>
        <w:tc>
          <w:tcPr>
            <w:tcW w:w="6763" w:type="dxa"/>
            <w:hideMark/>
          </w:tcPr>
          <w:p w14:paraId="2196EDFD" w14:textId="77777777" w:rsidR="009C0027" w:rsidRPr="00377B59" w:rsidRDefault="009C0027" w:rsidP="00492E03">
            <w:r>
              <w:t>A file system artifact for storing data in a particular format</w:t>
            </w:r>
          </w:p>
        </w:tc>
      </w:tr>
      <w:tr w:rsidR="009C0027" w:rsidRPr="00377B59" w14:paraId="30D30595" w14:textId="77777777" w:rsidTr="00492E03">
        <w:trPr>
          <w:trHeight w:val="288"/>
        </w:trPr>
        <w:tc>
          <w:tcPr>
            <w:tcW w:w="2515" w:type="dxa"/>
            <w:noWrap/>
            <w:hideMark/>
          </w:tcPr>
          <w:p w14:paraId="20459A21" w14:textId="77777777" w:rsidR="009C0027" w:rsidRPr="00DA0BBE" w:rsidRDefault="009C0027" w:rsidP="00492E03">
            <w:pPr>
              <w:rPr>
                <w:b/>
              </w:rPr>
            </w:pPr>
            <w:r w:rsidRPr="00DA0BBE">
              <w:rPr>
                <w:b/>
              </w:rPr>
              <w:t>Finance</w:t>
            </w:r>
          </w:p>
        </w:tc>
        <w:tc>
          <w:tcPr>
            <w:tcW w:w="6763" w:type="dxa"/>
            <w:hideMark/>
          </w:tcPr>
          <w:p w14:paraId="2936A7E0" w14:textId="77777777" w:rsidR="009C0027" w:rsidRPr="00377B59" w:rsidRDefault="009C0027" w:rsidP="00492E03"/>
        </w:tc>
      </w:tr>
      <w:tr w:rsidR="009C0027" w:rsidRPr="00377B59" w14:paraId="3ACF15A9" w14:textId="77777777" w:rsidTr="00492E03">
        <w:trPr>
          <w:trHeight w:val="288"/>
        </w:trPr>
        <w:tc>
          <w:tcPr>
            <w:tcW w:w="2515" w:type="dxa"/>
            <w:noWrap/>
            <w:hideMark/>
          </w:tcPr>
          <w:p w14:paraId="2A89EA5D" w14:textId="77777777" w:rsidR="009C0027" w:rsidRPr="00DA0BBE" w:rsidRDefault="009C0027" w:rsidP="00492E03">
            <w:pPr>
              <w:rPr>
                <w:b/>
              </w:rPr>
            </w:pPr>
            <w:r w:rsidRPr="00DA0BBE">
              <w:rPr>
                <w:b/>
              </w:rPr>
              <w:t>Firewall</w:t>
            </w:r>
          </w:p>
        </w:tc>
        <w:tc>
          <w:tcPr>
            <w:tcW w:w="6763" w:type="dxa"/>
            <w:hideMark/>
          </w:tcPr>
          <w:p w14:paraId="07F0C555" w14:textId="77777777" w:rsidR="009C0027" w:rsidRPr="00377B59" w:rsidRDefault="009C0027" w:rsidP="00492E03">
            <w:r>
              <w:t>A network security system that limits access to trusted traffic</w:t>
            </w:r>
          </w:p>
        </w:tc>
      </w:tr>
      <w:tr w:rsidR="009C0027" w:rsidRPr="00377B59" w14:paraId="15114155" w14:textId="77777777" w:rsidTr="00492E03">
        <w:trPr>
          <w:trHeight w:val="288"/>
        </w:trPr>
        <w:tc>
          <w:tcPr>
            <w:tcW w:w="2515" w:type="dxa"/>
            <w:noWrap/>
            <w:hideMark/>
          </w:tcPr>
          <w:p w14:paraId="357ECEAF" w14:textId="77777777" w:rsidR="009C0027" w:rsidRPr="00DA0BBE" w:rsidRDefault="009C0027" w:rsidP="00492E03">
            <w:pPr>
              <w:rPr>
                <w:b/>
              </w:rPr>
            </w:pPr>
            <w:r w:rsidRPr="00DA0BBE">
              <w:rPr>
                <w:b/>
              </w:rPr>
              <w:t>Flash drive</w:t>
            </w:r>
          </w:p>
        </w:tc>
        <w:tc>
          <w:tcPr>
            <w:tcW w:w="6763" w:type="dxa"/>
            <w:hideMark/>
          </w:tcPr>
          <w:p w14:paraId="5CCBE4B1" w14:textId="77777777" w:rsidR="009C0027" w:rsidRPr="00377B59" w:rsidRDefault="009C0027" w:rsidP="00492E03">
            <w:r>
              <w:t>A solid state data storage device that does not contain any moving parts.</w:t>
            </w:r>
          </w:p>
        </w:tc>
      </w:tr>
      <w:tr w:rsidR="009C0027" w:rsidRPr="00377B59" w14:paraId="1E6283FE" w14:textId="77777777" w:rsidTr="00492E03">
        <w:trPr>
          <w:trHeight w:val="288"/>
        </w:trPr>
        <w:tc>
          <w:tcPr>
            <w:tcW w:w="2515" w:type="dxa"/>
            <w:noWrap/>
            <w:hideMark/>
          </w:tcPr>
          <w:p w14:paraId="520403FD" w14:textId="77777777" w:rsidR="009C0027" w:rsidRPr="00DA0BBE" w:rsidRDefault="009C0027" w:rsidP="00492E03">
            <w:pPr>
              <w:rPr>
                <w:b/>
              </w:rPr>
            </w:pPr>
            <w:r w:rsidRPr="00DA0BBE">
              <w:rPr>
                <w:b/>
              </w:rPr>
              <w:t>Former employee</w:t>
            </w:r>
          </w:p>
        </w:tc>
        <w:tc>
          <w:tcPr>
            <w:tcW w:w="6763" w:type="dxa"/>
            <w:hideMark/>
          </w:tcPr>
          <w:p w14:paraId="7F19DDE5" w14:textId="77777777" w:rsidR="009C0027" w:rsidRPr="00377B59" w:rsidRDefault="009C0027" w:rsidP="00492E03">
            <w:r>
              <w:t>An individual who was previously employee by an organization</w:t>
            </w:r>
          </w:p>
        </w:tc>
      </w:tr>
      <w:tr w:rsidR="009C0027" w:rsidRPr="00377B59" w14:paraId="19D67AF3" w14:textId="77777777" w:rsidTr="00492E03">
        <w:trPr>
          <w:trHeight w:val="288"/>
        </w:trPr>
        <w:tc>
          <w:tcPr>
            <w:tcW w:w="2515" w:type="dxa"/>
            <w:noWrap/>
            <w:hideMark/>
          </w:tcPr>
          <w:p w14:paraId="446E6D08" w14:textId="77777777" w:rsidR="009C0027" w:rsidRPr="00DA0BBE" w:rsidRDefault="009C0027" w:rsidP="00492E03">
            <w:pPr>
              <w:rPr>
                <w:b/>
              </w:rPr>
            </w:pPr>
            <w:r w:rsidRPr="00DA0BBE">
              <w:rPr>
                <w:b/>
              </w:rPr>
              <w:t>Gas terminal</w:t>
            </w:r>
          </w:p>
        </w:tc>
        <w:tc>
          <w:tcPr>
            <w:tcW w:w="6763" w:type="dxa"/>
            <w:hideMark/>
          </w:tcPr>
          <w:p w14:paraId="5B59A9DD" w14:textId="77777777" w:rsidR="009C0027" w:rsidRPr="00377B59" w:rsidRDefault="009C0027" w:rsidP="00492E03">
            <w:r>
              <w:t>An internet enabled gasoline dispencing device.</w:t>
            </w:r>
          </w:p>
        </w:tc>
      </w:tr>
      <w:tr w:rsidR="009C0027" w:rsidRPr="00377B59" w14:paraId="3222BDED" w14:textId="77777777" w:rsidTr="00492E03">
        <w:trPr>
          <w:trHeight w:val="288"/>
        </w:trPr>
        <w:tc>
          <w:tcPr>
            <w:tcW w:w="2515" w:type="dxa"/>
            <w:noWrap/>
            <w:hideMark/>
          </w:tcPr>
          <w:p w14:paraId="543772D3" w14:textId="77777777" w:rsidR="009C0027" w:rsidRPr="00DA0BBE" w:rsidRDefault="009C0027" w:rsidP="00492E03">
            <w:pPr>
              <w:rPr>
                <w:b/>
              </w:rPr>
            </w:pPr>
            <w:r w:rsidRPr="00DA0BBE">
              <w:rPr>
                <w:b/>
              </w:rPr>
              <w:t>Guard</w:t>
            </w:r>
          </w:p>
        </w:tc>
        <w:tc>
          <w:tcPr>
            <w:tcW w:w="6763" w:type="dxa"/>
            <w:hideMark/>
          </w:tcPr>
          <w:p w14:paraId="6E3CEB7B" w14:textId="77777777" w:rsidR="009C0027" w:rsidRPr="00377B59" w:rsidRDefault="009C0027" w:rsidP="00492E03">
            <w:r>
              <w:t>An individual who secures a particular device or location</w:t>
            </w:r>
          </w:p>
        </w:tc>
      </w:tr>
      <w:tr w:rsidR="009C0027" w:rsidRPr="00377B59" w14:paraId="75DBB1C6" w14:textId="77777777" w:rsidTr="00492E03">
        <w:trPr>
          <w:trHeight w:val="288"/>
        </w:trPr>
        <w:tc>
          <w:tcPr>
            <w:tcW w:w="2515" w:type="dxa"/>
            <w:noWrap/>
            <w:hideMark/>
          </w:tcPr>
          <w:p w14:paraId="79DD0AD4" w14:textId="77777777" w:rsidR="009C0027" w:rsidRPr="00DA0BBE" w:rsidRDefault="009C0027" w:rsidP="00492E03">
            <w:pPr>
              <w:rPr>
                <w:b/>
              </w:rPr>
            </w:pPr>
            <w:r w:rsidRPr="00DA0BBE">
              <w:rPr>
                <w:b/>
              </w:rPr>
              <w:lastRenderedPageBreak/>
              <w:t>Helpdesk</w:t>
            </w:r>
          </w:p>
        </w:tc>
        <w:tc>
          <w:tcPr>
            <w:tcW w:w="6763" w:type="dxa"/>
            <w:hideMark/>
          </w:tcPr>
          <w:p w14:paraId="2FF57023" w14:textId="77777777" w:rsidR="009C0027" w:rsidRPr="00377B59" w:rsidRDefault="009C0027" w:rsidP="00492E03">
            <w:r>
              <w:t>A resource for users of a product to troubleshoot problems</w:t>
            </w:r>
          </w:p>
        </w:tc>
      </w:tr>
      <w:tr w:rsidR="009C0027" w:rsidRPr="00377B59" w14:paraId="62979879" w14:textId="77777777" w:rsidTr="00492E03">
        <w:trPr>
          <w:trHeight w:val="288"/>
        </w:trPr>
        <w:tc>
          <w:tcPr>
            <w:tcW w:w="2515" w:type="dxa"/>
            <w:noWrap/>
            <w:hideMark/>
          </w:tcPr>
          <w:p w14:paraId="083FE894" w14:textId="77777777" w:rsidR="009C0027" w:rsidRPr="00DA0BBE" w:rsidRDefault="009C0027" w:rsidP="00492E03">
            <w:pPr>
              <w:rPr>
                <w:b/>
              </w:rPr>
            </w:pPr>
            <w:r w:rsidRPr="00DA0BBE">
              <w:rPr>
                <w:b/>
              </w:rPr>
              <w:t>HSM</w:t>
            </w:r>
          </w:p>
        </w:tc>
        <w:tc>
          <w:tcPr>
            <w:tcW w:w="6763" w:type="dxa"/>
            <w:hideMark/>
          </w:tcPr>
          <w:p w14:paraId="16CA1BC2" w14:textId="77777777" w:rsidR="009C0027" w:rsidRPr="00377B59" w:rsidRDefault="009C0027" w:rsidP="00492E03">
            <w:r>
              <w:t>A hardware security model (HSM) is a device that securely stores a digital cryptographic key.</w:t>
            </w:r>
          </w:p>
        </w:tc>
      </w:tr>
      <w:tr w:rsidR="009C0027" w:rsidRPr="00377B59" w14:paraId="7FA07DE4" w14:textId="77777777" w:rsidTr="00492E03">
        <w:trPr>
          <w:trHeight w:val="288"/>
        </w:trPr>
        <w:tc>
          <w:tcPr>
            <w:tcW w:w="2515" w:type="dxa"/>
            <w:noWrap/>
            <w:hideMark/>
          </w:tcPr>
          <w:p w14:paraId="6CC1403B" w14:textId="77777777" w:rsidR="009C0027" w:rsidRPr="00DA0BBE" w:rsidRDefault="009C0027" w:rsidP="00492E03">
            <w:pPr>
              <w:rPr>
                <w:b/>
              </w:rPr>
            </w:pPr>
            <w:r w:rsidRPr="00DA0BBE">
              <w:rPr>
                <w:b/>
              </w:rPr>
              <w:t>Human resources</w:t>
            </w:r>
          </w:p>
        </w:tc>
        <w:tc>
          <w:tcPr>
            <w:tcW w:w="6763" w:type="dxa"/>
            <w:hideMark/>
          </w:tcPr>
          <w:p w14:paraId="4CCA1550" w14:textId="77777777" w:rsidR="009C0027" w:rsidRPr="00377B59" w:rsidRDefault="009C0027" w:rsidP="00492E03">
            <w:r>
              <w:t>A department in an organization that performs personnel management.</w:t>
            </w:r>
          </w:p>
        </w:tc>
      </w:tr>
      <w:tr w:rsidR="009C0027" w:rsidRPr="00377B59" w14:paraId="613FDB13" w14:textId="77777777" w:rsidTr="00492E03">
        <w:trPr>
          <w:trHeight w:val="288"/>
        </w:trPr>
        <w:tc>
          <w:tcPr>
            <w:tcW w:w="2515" w:type="dxa"/>
            <w:noWrap/>
            <w:hideMark/>
          </w:tcPr>
          <w:p w14:paraId="4B0AA03E" w14:textId="77777777" w:rsidR="009C0027" w:rsidRPr="00DA0BBE" w:rsidRDefault="009C0027" w:rsidP="00492E03">
            <w:pPr>
              <w:rPr>
                <w:b/>
              </w:rPr>
            </w:pPr>
            <w:r w:rsidRPr="00DA0BBE">
              <w:rPr>
                <w:b/>
              </w:rPr>
              <w:t>IDS</w:t>
            </w:r>
          </w:p>
        </w:tc>
        <w:tc>
          <w:tcPr>
            <w:tcW w:w="6763" w:type="dxa"/>
            <w:hideMark/>
          </w:tcPr>
          <w:p w14:paraId="71B253A5" w14:textId="77777777" w:rsidR="009C0027" w:rsidRPr="00377B59" w:rsidRDefault="009C0027" w:rsidP="00492E03">
            <w:r w:rsidRPr="006E7315">
              <w:t>An intrusion detection system (IDS) is a device or software application that monitors network or system activities for malicious activities or policy violations and produces reports to a management station</w:t>
            </w:r>
          </w:p>
        </w:tc>
      </w:tr>
      <w:tr w:rsidR="009C0027" w:rsidRPr="00377B59" w14:paraId="4337FCAE" w14:textId="77777777" w:rsidTr="00492E03">
        <w:trPr>
          <w:trHeight w:val="288"/>
        </w:trPr>
        <w:tc>
          <w:tcPr>
            <w:tcW w:w="2515" w:type="dxa"/>
            <w:noWrap/>
            <w:hideMark/>
          </w:tcPr>
          <w:p w14:paraId="69C444BC" w14:textId="77777777" w:rsidR="009C0027" w:rsidRPr="00DA0BBE" w:rsidRDefault="009C0027" w:rsidP="00492E03">
            <w:pPr>
              <w:rPr>
                <w:b/>
              </w:rPr>
            </w:pPr>
            <w:r w:rsidRPr="00DA0BBE">
              <w:rPr>
                <w:b/>
              </w:rPr>
              <w:t>Kiosk</w:t>
            </w:r>
          </w:p>
        </w:tc>
        <w:tc>
          <w:tcPr>
            <w:tcW w:w="6763" w:type="dxa"/>
            <w:hideMark/>
          </w:tcPr>
          <w:p w14:paraId="298DE286" w14:textId="77777777" w:rsidR="009C0027" w:rsidRPr="00377B59" w:rsidRDefault="009C0027" w:rsidP="00492E03"/>
        </w:tc>
      </w:tr>
      <w:tr w:rsidR="009C0027" w:rsidRPr="00377B59" w14:paraId="2572CE2A" w14:textId="77777777" w:rsidTr="00492E03">
        <w:trPr>
          <w:trHeight w:val="288"/>
        </w:trPr>
        <w:tc>
          <w:tcPr>
            <w:tcW w:w="2515" w:type="dxa"/>
            <w:noWrap/>
            <w:hideMark/>
          </w:tcPr>
          <w:p w14:paraId="55E57C6C" w14:textId="77777777" w:rsidR="009C0027" w:rsidRPr="00DA0BBE" w:rsidRDefault="009C0027" w:rsidP="00492E03">
            <w:pPr>
              <w:rPr>
                <w:b/>
              </w:rPr>
            </w:pPr>
            <w:r w:rsidRPr="00DA0BBE">
              <w:rPr>
                <w:b/>
              </w:rPr>
              <w:t>LAN</w:t>
            </w:r>
          </w:p>
        </w:tc>
        <w:tc>
          <w:tcPr>
            <w:tcW w:w="6763" w:type="dxa"/>
            <w:hideMark/>
          </w:tcPr>
          <w:p w14:paraId="5FE31393" w14:textId="77777777" w:rsidR="009C0027" w:rsidRPr="00377B59" w:rsidRDefault="009C0027" w:rsidP="00492E03">
            <w:r>
              <w:t>A local area network (LAN)</w:t>
            </w:r>
          </w:p>
        </w:tc>
      </w:tr>
      <w:tr w:rsidR="009C0027" w:rsidRPr="00377B59" w14:paraId="358254D5" w14:textId="77777777" w:rsidTr="00492E03">
        <w:trPr>
          <w:trHeight w:val="288"/>
        </w:trPr>
        <w:tc>
          <w:tcPr>
            <w:tcW w:w="2515" w:type="dxa"/>
            <w:noWrap/>
            <w:hideMark/>
          </w:tcPr>
          <w:p w14:paraId="405BD9FB" w14:textId="77777777" w:rsidR="009C0027" w:rsidRPr="00DA0BBE" w:rsidRDefault="009C0027" w:rsidP="00492E03">
            <w:pPr>
              <w:rPr>
                <w:b/>
              </w:rPr>
            </w:pPr>
            <w:r w:rsidRPr="00DA0BBE">
              <w:rPr>
                <w:b/>
              </w:rPr>
              <w:t>Laptop</w:t>
            </w:r>
          </w:p>
        </w:tc>
        <w:tc>
          <w:tcPr>
            <w:tcW w:w="6763" w:type="dxa"/>
            <w:hideMark/>
          </w:tcPr>
          <w:p w14:paraId="1EC638EB" w14:textId="77777777" w:rsidR="009C0027" w:rsidRPr="00377B59" w:rsidRDefault="009C0027" w:rsidP="00492E03">
            <w:r>
              <w:t>A portable personal computer.</w:t>
            </w:r>
          </w:p>
        </w:tc>
      </w:tr>
      <w:tr w:rsidR="009C0027" w:rsidRPr="00377B59" w14:paraId="02584282" w14:textId="77777777" w:rsidTr="00492E03">
        <w:trPr>
          <w:trHeight w:val="288"/>
        </w:trPr>
        <w:tc>
          <w:tcPr>
            <w:tcW w:w="2515" w:type="dxa"/>
            <w:noWrap/>
            <w:hideMark/>
          </w:tcPr>
          <w:p w14:paraId="63FD3177" w14:textId="77777777" w:rsidR="009C0027" w:rsidRPr="00DA0BBE" w:rsidRDefault="009C0027" w:rsidP="00492E03">
            <w:pPr>
              <w:rPr>
                <w:b/>
              </w:rPr>
            </w:pPr>
            <w:r w:rsidRPr="00DA0BBE">
              <w:rPr>
                <w:b/>
              </w:rPr>
              <w:t>Log</w:t>
            </w:r>
          </w:p>
        </w:tc>
        <w:tc>
          <w:tcPr>
            <w:tcW w:w="6763" w:type="dxa"/>
            <w:hideMark/>
          </w:tcPr>
          <w:p w14:paraId="035F8404" w14:textId="77777777" w:rsidR="009C0027" w:rsidRPr="00377B59" w:rsidRDefault="009C0027" w:rsidP="00492E03">
            <w:r>
              <w:t>A digital recording of the activity of a device or process</w:t>
            </w:r>
          </w:p>
        </w:tc>
      </w:tr>
      <w:tr w:rsidR="009C0027" w:rsidRPr="00377B59" w14:paraId="460D1B82" w14:textId="77777777" w:rsidTr="00492E03">
        <w:trPr>
          <w:trHeight w:val="288"/>
        </w:trPr>
        <w:tc>
          <w:tcPr>
            <w:tcW w:w="2515" w:type="dxa"/>
            <w:noWrap/>
            <w:hideMark/>
          </w:tcPr>
          <w:p w14:paraId="0EFC196C" w14:textId="77777777" w:rsidR="009C0027" w:rsidRPr="00DA0BBE" w:rsidRDefault="009C0027" w:rsidP="00492E03">
            <w:pPr>
              <w:rPr>
                <w:b/>
              </w:rPr>
            </w:pPr>
            <w:r w:rsidRPr="00DA0BBE">
              <w:rPr>
                <w:b/>
              </w:rPr>
              <w:t>Mail</w:t>
            </w:r>
          </w:p>
        </w:tc>
        <w:tc>
          <w:tcPr>
            <w:tcW w:w="6763" w:type="dxa"/>
            <w:hideMark/>
          </w:tcPr>
          <w:p w14:paraId="7867ED72" w14:textId="77777777" w:rsidR="009C0027" w:rsidRPr="00377B59" w:rsidRDefault="009C0027" w:rsidP="00492E03"/>
        </w:tc>
      </w:tr>
      <w:tr w:rsidR="009C0027" w:rsidRPr="00377B59" w14:paraId="0C10B122" w14:textId="77777777" w:rsidTr="00492E03">
        <w:trPr>
          <w:trHeight w:val="288"/>
        </w:trPr>
        <w:tc>
          <w:tcPr>
            <w:tcW w:w="2515" w:type="dxa"/>
            <w:noWrap/>
            <w:hideMark/>
          </w:tcPr>
          <w:p w14:paraId="7FE5360B" w14:textId="77777777" w:rsidR="009C0027" w:rsidRPr="00DA0BBE" w:rsidRDefault="009C0027" w:rsidP="00492E03">
            <w:pPr>
              <w:rPr>
                <w:b/>
              </w:rPr>
            </w:pPr>
            <w:r w:rsidRPr="00DA0BBE">
              <w:rPr>
                <w:b/>
              </w:rPr>
              <w:t>Mainframe</w:t>
            </w:r>
          </w:p>
        </w:tc>
        <w:tc>
          <w:tcPr>
            <w:tcW w:w="6763" w:type="dxa"/>
            <w:hideMark/>
          </w:tcPr>
          <w:p w14:paraId="175752D0" w14:textId="77777777" w:rsidR="009C0027" w:rsidRPr="00377B59" w:rsidRDefault="009C0027" w:rsidP="00492E03"/>
        </w:tc>
      </w:tr>
      <w:tr w:rsidR="009C0027" w:rsidRPr="00377B59" w14:paraId="46002EC5" w14:textId="77777777" w:rsidTr="00492E03">
        <w:trPr>
          <w:trHeight w:val="288"/>
        </w:trPr>
        <w:tc>
          <w:tcPr>
            <w:tcW w:w="2515" w:type="dxa"/>
            <w:noWrap/>
            <w:hideMark/>
          </w:tcPr>
          <w:p w14:paraId="77682856" w14:textId="77777777" w:rsidR="009C0027" w:rsidRPr="00DA0BBE" w:rsidRDefault="009C0027" w:rsidP="00492E03">
            <w:pPr>
              <w:rPr>
                <w:b/>
              </w:rPr>
            </w:pPr>
            <w:r w:rsidRPr="00DA0BBE">
              <w:rPr>
                <w:b/>
              </w:rPr>
              <w:t>Maintenance</w:t>
            </w:r>
          </w:p>
        </w:tc>
        <w:tc>
          <w:tcPr>
            <w:tcW w:w="6763" w:type="dxa"/>
            <w:hideMark/>
          </w:tcPr>
          <w:p w14:paraId="71E053EA" w14:textId="77777777" w:rsidR="009C0027" w:rsidRPr="00377B59" w:rsidRDefault="009C0027" w:rsidP="00492E03"/>
        </w:tc>
      </w:tr>
      <w:tr w:rsidR="009C0027" w:rsidRPr="00377B59" w14:paraId="0B517500" w14:textId="77777777" w:rsidTr="00492E03">
        <w:trPr>
          <w:trHeight w:val="288"/>
        </w:trPr>
        <w:tc>
          <w:tcPr>
            <w:tcW w:w="2515" w:type="dxa"/>
            <w:noWrap/>
            <w:hideMark/>
          </w:tcPr>
          <w:p w14:paraId="100F11AA" w14:textId="77777777" w:rsidR="009C0027" w:rsidRPr="00DA0BBE" w:rsidRDefault="009C0027" w:rsidP="00492E03">
            <w:pPr>
              <w:rPr>
                <w:b/>
              </w:rPr>
            </w:pPr>
            <w:r w:rsidRPr="00DA0BBE">
              <w:rPr>
                <w:b/>
              </w:rPr>
              <w:t>Manager</w:t>
            </w:r>
          </w:p>
        </w:tc>
        <w:tc>
          <w:tcPr>
            <w:tcW w:w="6763" w:type="dxa"/>
            <w:hideMark/>
          </w:tcPr>
          <w:p w14:paraId="2D254EEC" w14:textId="77777777" w:rsidR="009C0027" w:rsidRPr="00377B59" w:rsidRDefault="009C0027" w:rsidP="00492E03"/>
        </w:tc>
      </w:tr>
      <w:tr w:rsidR="009C0027" w:rsidRPr="00377B59" w14:paraId="1FC214F7" w14:textId="77777777" w:rsidTr="00492E03">
        <w:trPr>
          <w:trHeight w:val="288"/>
        </w:trPr>
        <w:tc>
          <w:tcPr>
            <w:tcW w:w="2515" w:type="dxa"/>
            <w:noWrap/>
            <w:hideMark/>
          </w:tcPr>
          <w:p w14:paraId="4F023C7E" w14:textId="77777777" w:rsidR="009C0027" w:rsidRPr="00DA0BBE" w:rsidRDefault="009C0027" w:rsidP="00492E03">
            <w:pPr>
              <w:rPr>
                <w:b/>
              </w:rPr>
            </w:pPr>
            <w:r w:rsidRPr="00DA0BBE">
              <w:rPr>
                <w:b/>
              </w:rPr>
              <w:t>Media</w:t>
            </w:r>
          </w:p>
        </w:tc>
        <w:tc>
          <w:tcPr>
            <w:tcW w:w="6763" w:type="dxa"/>
            <w:hideMark/>
          </w:tcPr>
          <w:p w14:paraId="23D79028" w14:textId="77777777" w:rsidR="009C0027" w:rsidRPr="00377B59" w:rsidRDefault="009C0027" w:rsidP="00492E03">
            <w:r>
              <w:t>An object used to store and deliver data</w:t>
            </w:r>
          </w:p>
        </w:tc>
      </w:tr>
      <w:tr w:rsidR="009C0027" w:rsidRPr="00377B59" w14:paraId="089A1918" w14:textId="77777777" w:rsidTr="00492E03">
        <w:trPr>
          <w:trHeight w:val="288"/>
        </w:trPr>
        <w:tc>
          <w:tcPr>
            <w:tcW w:w="2515" w:type="dxa"/>
            <w:noWrap/>
            <w:hideMark/>
          </w:tcPr>
          <w:p w14:paraId="73AB17AD" w14:textId="77777777" w:rsidR="009C0027" w:rsidRPr="00DA0BBE" w:rsidRDefault="009C0027" w:rsidP="00492E03">
            <w:pPr>
              <w:rPr>
                <w:b/>
              </w:rPr>
            </w:pPr>
            <w:r w:rsidRPr="00DA0BBE">
              <w:rPr>
                <w:b/>
              </w:rPr>
              <w:t>Mobile phone</w:t>
            </w:r>
          </w:p>
        </w:tc>
        <w:tc>
          <w:tcPr>
            <w:tcW w:w="6763" w:type="dxa"/>
            <w:hideMark/>
          </w:tcPr>
          <w:p w14:paraId="05B840C9" w14:textId="77777777" w:rsidR="009C0027" w:rsidRPr="00377B59" w:rsidRDefault="009C0027" w:rsidP="00492E03">
            <w:r>
              <w:t>A portable telephone that communicates over a cellular network</w:t>
            </w:r>
          </w:p>
        </w:tc>
      </w:tr>
      <w:tr w:rsidR="009C0027" w:rsidRPr="00377B59" w14:paraId="348B61ED" w14:textId="77777777" w:rsidTr="00492E03">
        <w:trPr>
          <w:trHeight w:val="288"/>
        </w:trPr>
        <w:tc>
          <w:tcPr>
            <w:tcW w:w="2515" w:type="dxa"/>
            <w:noWrap/>
            <w:hideMark/>
          </w:tcPr>
          <w:p w14:paraId="1AC1586E" w14:textId="77777777" w:rsidR="009C0027" w:rsidRPr="00DA0BBE" w:rsidRDefault="009C0027" w:rsidP="00492E03">
            <w:pPr>
              <w:rPr>
                <w:b/>
              </w:rPr>
            </w:pPr>
            <w:r w:rsidRPr="00DA0BBE">
              <w:rPr>
                <w:b/>
              </w:rPr>
              <w:t>Network</w:t>
            </w:r>
          </w:p>
        </w:tc>
        <w:tc>
          <w:tcPr>
            <w:tcW w:w="6763" w:type="dxa"/>
            <w:hideMark/>
          </w:tcPr>
          <w:p w14:paraId="066A3BF9" w14:textId="77777777" w:rsidR="009C0027" w:rsidRPr="00377B59" w:rsidRDefault="009C0027" w:rsidP="00492E03">
            <w:r>
              <w:t>A collection of devices that are connected either physically or virtually</w:t>
            </w:r>
          </w:p>
        </w:tc>
      </w:tr>
      <w:tr w:rsidR="009C0027" w:rsidRPr="00377B59" w14:paraId="5103143D" w14:textId="77777777" w:rsidTr="00492E03">
        <w:trPr>
          <w:trHeight w:val="288"/>
        </w:trPr>
        <w:tc>
          <w:tcPr>
            <w:tcW w:w="2515" w:type="dxa"/>
            <w:noWrap/>
            <w:hideMark/>
          </w:tcPr>
          <w:p w14:paraId="623889DA" w14:textId="77777777" w:rsidR="009C0027" w:rsidRPr="00DA0BBE" w:rsidRDefault="009C0027" w:rsidP="00492E03">
            <w:pPr>
              <w:rPr>
                <w:b/>
              </w:rPr>
            </w:pPr>
            <w:r w:rsidRPr="00DA0BBE">
              <w:rPr>
                <w:b/>
              </w:rPr>
              <w:t>Partner</w:t>
            </w:r>
          </w:p>
        </w:tc>
        <w:tc>
          <w:tcPr>
            <w:tcW w:w="6763" w:type="dxa"/>
            <w:hideMark/>
          </w:tcPr>
          <w:p w14:paraId="2E0D5859" w14:textId="77777777" w:rsidR="009C0027" w:rsidRPr="00377B59" w:rsidRDefault="009C0027" w:rsidP="00492E03"/>
        </w:tc>
      </w:tr>
      <w:tr w:rsidR="009C0027" w:rsidRPr="00377B59" w14:paraId="21980E9A" w14:textId="77777777" w:rsidTr="00492E03">
        <w:trPr>
          <w:trHeight w:val="288"/>
        </w:trPr>
        <w:tc>
          <w:tcPr>
            <w:tcW w:w="2515" w:type="dxa"/>
            <w:noWrap/>
            <w:hideMark/>
          </w:tcPr>
          <w:p w14:paraId="7E2C540E" w14:textId="77777777" w:rsidR="009C0027" w:rsidRPr="00DA0BBE" w:rsidRDefault="009C0027" w:rsidP="00492E03">
            <w:pPr>
              <w:rPr>
                <w:b/>
              </w:rPr>
            </w:pPr>
            <w:r w:rsidRPr="00DA0BBE">
              <w:rPr>
                <w:b/>
              </w:rPr>
              <w:t>Payment card</w:t>
            </w:r>
          </w:p>
        </w:tc>
        <w:tc>
          <w:tcPr>
            <w:tcW w:w="6763" w:type="dxa"/>
            <w:hideMark/>
          </w:tcPr>
          <w:p w14:paraId="05A18C82" w14:textId="77777777" w:rsidR="009C0027" w:rsidRPr="00377B59" w:rsidRDefault="009C0027" w:rsidP="00492E03"/>
        </w:tc>
      </w:tr>
      <w:tr w:rsidR="009C0027" w:rsidRPr="00377B59" w14:paraId="345E5BA9" w14:textId="77777777" w:rsidTr="00492E03">
        <w:trPr>
          <w:trHeight w:val="288"/>
        </w:trPr>
        <w:tc>
          <w:tcPr>
            <w:tcW w:w="2515" w:type="dxa"/>
            <w:noWrap/>
            <w:hideMark/>
          </w:tcPr>
          <w:p w14:paraId="6174E656" w14:textId="77777777" w:rsidR="009C0027" w:rsidRPr="00DA0BBE" w:rsidRDefault="009C0027" w:rsidP="00492E03">
            <w:pPr>
              <w:rPr>
                <w:b/>
              </w:rPr>
            </w:pPr>
            <w:r w:rsidRPr="00DA0BBE">
              <w:rPr>
                <w:b/>
              </w:rPr>
              <w:t>Payment switch</w:t>
            </w:r>
          </w:p>
        </w:tc>
        <w:tc>
          <w:tcPr>
            <w:tcW w:w="6763" w:type="dxa"/>
            <w:hideMark/>
          </w:tcPr>
          <w:p w14:paraId="5CB55A84" w14:textId="77777777" w:rsidR="009C0027" w:rsidRPr="00377B59" w:rsidRDefault="009C0027" w:rsidP="00492E03"/>
        </w:tc>
      </w:tr>
      <w:tr w:rsidR="009C0027" w:rsidRPr="00377B59" w14:paraId="7C195BDA" w14:textId="77777777" w:rsidTr="00492E03">
        <w:trPr>
          <w:trHeight w:val="288"/>
        </w:trPr>
        <w:tc>
          <w:tcPr>
            <w:tcW w:w="2515" w:type="dxa"/>
            <w:noWrap/>
            <w:hideMark/>
          </w:tcPr>
          <w:p w14:paraId="22EF36D7" w14:textId="77777777" w:rsidR="009C0027" w:rsidRPr="00DA0BBE" w:rsidRDefault="009C0027" w:rsidP="00492E03">
            <w:pPr>
              <w:rPr>
                <w:b/>
              </w:rPr>
            </w:pPr>
            <w:r w:rsidRPr="00DA0BBE">
              <w:rPr>
                <w:b/>
              </w:rPr>
              <w:t>PBX</w:t>
            </w:r>
          </w:p>
        </w:tc>
        <w:tc>
          <w:tcPr>
            <w:tcW w:w="6763" w:type="dxa"/>
            <w:hideMark/>
          </w:tcPr>
          <w:p w14:paraId="4E17A4C8" w14:textId="77777777" w:rsidR="009C0027" w:rsidRPr="00377B59" w:rsidRDefault="009C0027" w:rsidP="00492E03">
            <w:r>
              <w:t>A private branch exchange (PBX) is a telephone switching system local to an organization</w:t>
            </w:r>
          </w:p>
        </w:tc>
      </w:tr>
      <w:tr w:rsidR="009C0027" w:rsidRPr="00377B59" w14:paraId="3517F75D" w14:textId="77777777" w:rsidTr="00492E03">
        <w:trPr>
          <w:trHeight w:val="288"/>
        </w:trPr>
        <w:tc>
          <w:tcPr>
            <w:tcW w:w="2515" w:type="dxa"/>
            <w:noWrap/>
            <w:hideMark/>
          </w:tcPr>
          <w:p w14:paraId="73E5BA2C" w14:textId="77777777" w:rsidR="009C0027" w:rsidRPr="00DA0BBE" w:rsidRDefault="009C0027" w:rsidP="00492E03">
            <w:pPr>
              <w:rPr>
                <w:b/>
              </w:rPr>
            </w:pPr>
            <w:r w:rsidRPr="00DA0BBE">
              <w:rPr>
                <w:b/>
              </w:rPr>
              <w:t>PED pad</w:t>
            </w:r>
          </w:p>
        </w:tc>
        <w:tc>
          <w:tcPr>
            <w:tcW w:w="6763" w:type="dxa"/>
            <w:hideMark/>
          </w:tcPr>
          <w:p w14:paraId="4F240D1D" w14:textId="77777777" w:rsidR="009C0027" w:rsidRPr="00377B59" w:rsidRDefault="009C0027" w:rsidP="00492E03"/>
        </w:tc>
      </w:tr>
      <w:tr w:rsidR="009C0027" w:rsidRPr="00377B59" w14:paraId="1F59F4FF" w14:textId="77777777" w:rsidTr="00492E03">
        <w:trPr>
          <w:trHeight w:val="288"/>
        </w:trPr>
        <w:tc>
          <w:tcPr>
            <w:tcW w:w="2515" w:type="dxa"/>
            <w:noWrap/>
            <w:hideMark/>
          </w:tcPr>
          <w:p w14:paraId="73797EDA" w14:textId="77777777" w:rsidR="009C0027" w:rsidRPr="00DA0BBE" w:rsidRDefault="009C0027" w:rsidP="00492E03">
            <w:pPr>
              <w:rPr>
                <w:b/>
              </w:rPr>
            </w:pPr>
            <w:r w:rsidRPr="00DA0BBE">
              <w:rPr>
                <w:b/>
              </w:rPr>
              <w:lastRenderedPageBreak/>
              <w:t>Peripheral</w:t>
            </w:r>
          </w:p>
        </w:tc>
        <w:tc>
          <w:tcPr>
            <w:tcW w:w="6763" w:type="dxa"/>
            <w:hideMark/>
          </w:tcPr>
          <w:p w14:paraId="170469C2" w14:textId="77777777" w:rsidR="009C0027" w:rsidRPr="00377B59" w:rsidRDefault="009C0027" w:rsidP="00492E03">
            <w:r>
              <w:t>A device, which usually not logically or physically part of the main device, but connected physically or virtually.</w:t>
            </w:r>
          </w:p>
        </w:tc>
      </w:tr>
      <w:tr w:rsidR="009C0027" w:rsidRPr="00377B59" w14:paraId="038B6D8A" w14:textId="77777777" w:rsidTr="00492E03">
        <w:trPr>
          <w:trHeight w:val="288"/>
        </w:trPr>
        <w:tc>
          <w:tcPr>
            <w:tcW w:w="2515" w:type="dxa"/>
            <w:noWrap/>
            <w:hideMark/>
          </w:tcPr>
          <w:p w14:paraId="591892FB" w14:textId="77777777" w:rsidR="009C0027" w:rsidRPr="00DA0BBE" w:rsidRDefault="009C0027" w:rsidP="00492E03">
            <w:pPr>
              <w:rPr>
                <w:b/>
              </w:rPr>
            </w:pPr>
            <w:r w:rsidRPr="00DA0BBE">
              <w:rPr>
                <w:b/>
              </w:rPr>
              <w:t>Person</w:t>
            </w:r>
          </w:p>
        </w:tc>
        <w:tc>
          <w:tcPr>
            <w:tcW w:w="6763" w:type="dxa"/>
            <w:hideMark/>
          </w:tcPr>
          <w:p w14:paraId="1ECB97CE" w14:textId="77777777" w:rsidR="009C0027" w:rsidRPr="00377B59" w:rsidRDefault="009C0027" w:rsidP="00492E03"/>
        </w:tc>
      </w:tr>
      <w:tr w:rsidR="009C0027" w:rsidRPr="00377B59" w14:paraId="3821CEC6" w14:textId="77777777" w:rsidTr="00492E03">
        <w:trPr>
          <w:trHeight w:val="288"/>
        </w:trPr>
        <w:tc>
          <w:tcPr>
            <w:tcW w:w="2515" w:type="dxa"/>
            <w:noWrap/>
            <w:hideMark/>
          </w:tcPr>
          <w:p w14:paraId="16F60759" w14:textId="77777777" w:rsidR="009C0027" w:rsidRPr="00DA0BBE" w:rsidRDefault="009C0027" w:rsidP="00492E03">
            <w:pPr>
              <w:rPr>
                <w:b/>
              </w:rPr>
            </w:pPr>
            <w:r w:rsidRPr="00DA0BBE">
              <w:rPr>
                <w:b/>
              </w:rPr>
              <w:t>PLC</w:t>
            </w:r>
          </w:p>
        </w:tc>
        <w:tc>
          <w:tcPr>
            <w:tcW w:w="6763" w:type="dxa"/>
            <w:hideMark/>
          </w:tcPr>
          <w:p w14:paraId="7784AE5B" w14:textId="77777777" w:rsidR="009C0027" w:rsidRPr="00377B59" w:rsidRDefault="009C0027" w:rsidP="00492E03">
            <w:r>
              <w:t>A programmable logic controller (PLC) is a digital device used to control an electomechanical device.</w:t>
            </w:r>
          </w:p>
        </w:tc>
      </w:tr>
      <w:tr w:rsidR="009C0027" w:rsidRPr="00377B59" w14:paraId="37565F6A" w14:textId="77777777" w:rsidTr="00492E03">
        <w:trPr>
          <w:trHeight w:val="288"/>
        </w:trPr>
        <w:tc>
          <w:tcPr>
            <w:tcW w:w="2515" w:type="dxa"/>
            <w:noWrap/>
            <w:hideMark/>
          </w:tcPr>
          <w:p w14:paraId="04064332" w14:textId="77777777" w:rsidR="009C0027" w:rsidRPr="00DA0BBE" w:rsidRDefault="009C0027" w:rsidP="00492E03">
            <w:pPr>
              <w:rPr>
                <w:b/>
              </w:rPr>
            </w:pPr>
            <w:r w:rsidRPr="00DA0BBE">
              <w:rPr>
                <w:b/>
              </w:rPr>
              <w:t>POS controller</w:t>
            </w:r>
          </w:p>
        </w:tc>
        <w:tc>
          <w:tcPr>
            <w:tcW w:w="6763" w:type="dxa"/>
            <w:hideMark/>
          </w:tcPr>
          <w:p w14:paraId="7F4C90A7" w14:textId="77777777" w:rsidR="009C0027" w:rsidRPr="00377B59" w:rsidRDefault="009C0027" w:rsidP="00492E03"/>
        </w:tc>
      </w:tr>
      <w:tr w:rsidR="009C0027" w:rsidRPr="00377B59" w14:paraId="52CA46F6" w14:textId="77777777" w:rsidTr="00492E03">
        <w:trPr>
          <w:trHeight w:val="288"/>
        </w:trPr>
        <w:tc>
          <w:tcPr>
            <w:tcW w:w="2515" w:type="dxa"/>
            <w:noWrap/>
            <w:hideMark/>
          </w:tcPr>
          <w:p w14:paraId="07972C05" w14:textId="77777777" w:rsidR="009C0027" w:rsidRPr="00DA0BBE" w:rsidRDefault="009C0027" w:rsidP="00492E03">
            <w:pPr>
              <w:rPr>
                <w:b/>
              </w:rPr>
            </w:pPr>
            <w:r w:rsidRPr="00DA0BBE">
              <w:rPr>
                <w:b/>
              </w:rPr>
              <w:t>POS terminal</w:t>
            </w:r>
          </w:p>
        </w:tc>
        <w:tc>
          <w:tcPr>
            <w:tcW w:w="6763" w:type="dxa"/>
            <w:hideMark/>
          </w:tcPr>
          <w:p w14:paraId="4D806C5F" w14:textId="77777777" w:rsidR="009C0027" w:rsidRPr="00377B59" w:rsidRDefault="009C0027" w:rsidP="00492E03"/>
        </w:tc>
      </w:tr>
      <w:tr w:rsidR="009C0027" w:rsidRPr="00377B59" w14:paraId="2755888A" w14:textId="77777777" w:rsidTr="00492E03">
        <w:trPr>
          <w:trHeight w:val="288"/>
        </w:trPr>
        <w:tc>
          <w:tcPr>
            <w:tcW w:w="2515" w:type="dxa"/>
            <w:noWrap/>
            <w:hideMark/>
          </w:tcPr>
          <w:p w14:paraId="35112C07" w14:textId="77777777" w:rsidR="009C0027" w:rsidRPr="00DA0BBE" w:rsidRDefault="009C0027" w:rsidP="00492E03">
            <w:pPr>
              <w:rPr>
                <w:b/>
              </w:rPr>
            </w:pPr>
            <w:r w:rsidRPr="00DA0BBE">
              <w:rPr>
                <w:b/>
              </w:rPr>
              <w:t>Print</w:t>
            </w:r>
          </w:p>
        </w:tc>
        <w:tc>
          <w:tcPr>
            <w:tcW w:w="6763" w:type="dxa"/>
            <w:hideMark/>
          </w:tcPr>
          <w:p w14:paraId="6ED2C828" w14:textId="77777777" w:rsidR="009C0027" w:rsidRPr="00377B59" w:rsidRDefault="009C0027" w:rsidP="00492E03"/>
        </w:tc>
      </w:tr>
      <w:tr w:rsidR="009C0027" w:rsidRPr="00377B59" w14:paraId="10EE1B8F" w14:textId="77777777" w:rsidTr="00492E03">
        <w:trPr>
          <w:trHeight w:val="288"/>
        </w:trPr>
        <w:tc>
          <w:tcPr>
            <w:tcW w:w="2515" w:type="dxa"/>
            <w:noWrap/>
            <w:hideMark/>
          </w:tcPr>
          <w:p w14:paraId="1763E017" w14:textId="77777777" w:rsidR="009C0027" w:rsidRPr="00DA0BBE" w:rsidRDefault="009C0027" w:rsidP="00492E03">
            <w:pPr>
              <w:rPr>
                <w:b/>
              </w:rPr>
            </w:pPr>
            <w:r w:rsidRPr="00DA0BBE">
              <w:rPr>
                <w:b/>
              </w:rPr>
              <w:t>Private WAN</w:t>
            </w:r>
          </w:p>
        </w:tc>
        <w:tc>
          <w:tcPr>
            <w:tcW w:w="6763" w:type="dxa"/>
            <w:hideMark/>
          </w:tcPr>
          <w:p w14:paraId="6D98908B" w14:textId="77777777" w:rsidR="009C0027" w:rsidRPr="00377B59" w:rsidRDefault="009C0027" w:rsidP="00492E03"/>
        </w:tc>
      </w:tr>
      <w:tr w:rsidR="009C0027" w:rsidRPr="00377B59" w14:paraId="36F0FC40" w14:textId="77777777" w:rsidTr="00492E03">
        <w:trPr>
          <w:trHeight w:val="288"/>
        </w:trPr>
        <w:tc>
          <w:tcPr>
            <w:tcW w:w="2515" w:type="dxa"/>
            <w:noWrap/>
            <w:hideMark/>
          </w:tcPr>
          <w:p w14:paraId="19A4088E" w14:textId="77777777" w:rsidR="009C0027" w:rsidRPr="00DA0BBE" w:rsidRDefault="009C0027" w:rsidP="00492E03">
            <w:pPr>
              <w:rPr>
                <w:b/>
              </w:rPr>
            </w:pPr>
            <w:r w:rsidRPr="00DA0BBE">
              <w:rPr>
                <w:b/>
              </w:rPr>
              <w:t>Proxy</w:t>
            </w:r>
          </w:p>
        </w:tc>
        <w:tc>
          <w:tcPr>
            <w:tcW w:w="6763" w:type="dxa"/>
            <w:hideMark/>
          </w:tcPr>
          <w:p w14:paraId="44E8EDA0" w14:textId="77777777" w:rsidR="009C0027" w:rsidRPr="00377B59" w:rsidRDefault="009C0027" w:rsidP="00492E03"/>
        </w:tc>
      </w:tr>
      <w:tr w:rsidR="009C0027" w:rsidRPr="00377B59" w14:paraId="2667BDCA" w14:textId="77777777" w:rsidTr="00492E03">
        <w:trPr>
          <w:trHeight w:val="288"/>
        </w:trPr>
        <w:tc>
          <w:tcPr>
            <w:tcW w:w="2515" w:type="dxa"/>
            <w:noWrap/>
            <w:hideMark/>
          </w:tcPr>
          <w:p w14:paraId="5609F705" w14:textId="77777777" w:rsidR="009C0027" w:rsidRPr="00DA0BBE" w:rsidRDefault="009C0027" w:rsidP="00492E03">
            <w:pPr>
              <w:rPr>
                <w:b/>
              </w:rPr>
            </w:pPr>
            <w:r w:rsidRPr="00DA0BBE">
              <w:rPr>
                <w:b/>
              </w:rPr>
              <w:t>Public WAN</w:t>
            </w:r>
          </w:p>
        </w:tc>
        <w:tc>
          <w:tcPr>
            <w:tcW w:w="6763" w:type="dxa"/>
            <w:hideMark/>
          </w:tcPr>
          <w:p w14:paraId="57565780" w14:textId="77777777" w:rsidR="009C0027" w:rsidRPr="00377B59" w:rsidRDefault="009C0027" w:rsidP="00492E03"/>
        </w:tc>
      </w:tr>
      <w:tr w:rsidR="009C0027" w:rsidRPr="00377B59" w14:paraId="4EBEFC06" w14:textId="77777777" w:rsidTr="00492E03">
        <w:trPr>
          <w:trHeight w:val="288"/>
        </w:trPr>
        <w:tc>
          <w:tcPr>
            <w:tcW w:w="2515" w:type="dxa"/>
            <w:noWrap/>
            <w:hideMark/>
          </w:tcPr>
          <w:p w14:paraId="74E8C49F" w14:textId="77777777" w:rsidR="009C0027" w:rsidRPr="00DA0BBE" w:rsidRDefault="009C0027" w:rsidP="00492E03">
            <w:pPr>
              <w:rPr>
                <w:b/>
              </w:rPr>
            </w:pPr>
            <w:r w:rsidRPr="00DA0BBE">
              <w:rPr>
                <w:b/>
              </w:rPr>
              <w:t>Remote access</w:t>
            </w:r>
          </w:p>
        </w:tc>
        <w:tc>
          <w:tcPr>
            <w:tcW w:w="6763" w:type="dxa"/>
            <w:hideMark/>
          </w:tcPr>
          <w:p w14:paraId="20CC0A97" w14:textId="77777777" w:rsidR="009C0027" w:rsidRPr="00377B59" w:rsidRDefault="009C0027" w:rsidP="00492E03"/>
        </w:tc>
      </w:tr>
      <w:tr w:rsidR="009C0027" w:rsidRPr="00377B59" w14:paraId="0F1142AD" w14:textId="77777777" w:rsidTr="00492E03">
        <w:trPr>
          <w:trHeight w:val="288"/>
        </w:trPr>
        <w:tc>
          <w:tcPr>
            <w:tcW w:w="2515" w:type="dxa"/>
            <w:noWrap/>
            <w:hideMark/>
          </w:tcPr>
          <w:p w14:paraId="0FD762BA" w14:textId="77777777" w:rsidR="009C0027" w:rsidRPr="00DA0BBE" w:rsidRDefault="009C0027" w:rsidP="00492E03">
            <w:pPr>
              <w:rPr>
                <w:b/>
              </w:rPr>
            </w:pPr>
            <w:r w:rsidRPr="00DA0BBE">
              <w:rPr>
                <w:b/>
              </w:rPr>
              <w:t>Router or switch</w:t>
            </w:r>
          </w:p>
        </w:tc>
        <w:tc>
          <w:tcPr>
            <w:tcW w:w="6763" w:type="dxa"/>
            <w:hideMark/>
          </w:tcPr>
          <w:p w14:paraId="54F3264D" w14:textId="77777777" w:rsidR="009C0027" w:rsidRPr="00377B59" w:rsidRDefault="009C0027" w:rsidP="00492E03"/>
        </w:tc>
      </w:tr>
      <w:tr w:rsidR="009C0027" w:rsidRPr="00377B59" w14:paraId="44F03249" w14:textId="77777777" w:rsidTr="00492E03">
        <w:trPr>
          <w:trHeight w:val="288"/>
        </w:trPr>
        <w:tc>
          <w:tcPr>
            <w:tcW w:w="2515" w:type="dxa"/>
            <w:noWrap/>
            <w:hideMark/>
          </w:tcPr>
          <w:p w14:paraId="24378D23" w14:textId="77777777" w:rsidR="009C0027" w:rsidRPr="00DA0BBE" w:rsidRDefault="009C0027" w:rsidP="00492E03">
            <w:pPr>
              <w:rPr>
                <w:b/>
              </w:rPr>
            </w:pPr>
            <w:r w:rsidRPr="00DA0BBE">
              <w:rPr>
                <w:b/>
              </w:rPr>
              <w:t>RTU</w:t>
            </w:r>
          </w:p>
        </w:tc>
        <w:tc>
          <w:tcPr>
            <w:tcW w:w="6763" w:type="dxa"/>
            <w:hideMark/>
          </w:tcPr>
          <w:p w14:paraId="022E4A97" w14:textId="77777777" w:rsidR="009C0027" w:rsidRPr="00377B59" w:rsidRDefault="009C0027" w:rsidP="00492E03">
            <w:r>
              <w:t>Remote Terminal Unit (RTU)</w:t>
            </w:r>
          </w:p>
        </w:tc>
      </w:tr>
      <w:tr w:rsidR="009C0027" w:rsidRPr="00377B59" w14:paraId="6EB9409B" w14:textId="77777777" w:rsidTr="00492E03">
        <w:trPr>
          <w:trHeight w:val="288"/>
        </w:trPr>
        <w:tc>
          <w:tcPr>
            <w:tcW w:w="2515" w:type="dxa"/>
            <w:noWrap/>
            <w:hideMark/>
          </w:tcPr>
          <w:p w14:paraId="4DC5F389" w14:textId="77777777" w:rsidR="009C0027" w:rsidRPr="00DA0BBE" w:rsidRDefault="009C0027" w:rsidP="00492E03">
            <w:pPr>
              <w:rPr>
                <w:b/>
              </w:rPr>
            </w:pPr>
            <w:r w:rsidRPr="00DA0BBE">
              <w:rPr>
                <w:b/>
              </w:rPr>
              <w:t>SAN</w:t>
            </w:r>
          </w:p>
        </w:tc>
        <w:tc>
          <w:tcPr>
            <w:tcW w:w="6763" w:type="dxa"/>
            <w:hideMark/>
          </w:tcPr>
          <w:p w14:paraId="3E1CB785" w14:textId="77777777" w:rsidR="009C0027" w:rsidRPr="00377B59" w:rsidRDefault="009C0027" w:rsidP="00492E03"/>
        </w:tc>
      </w:tr>
      <w:tr w:rsidR="009C0027" w:rsidRPr="00377B59" w14:paraId="0618247E" w14:textId="77777777" w:rsidTr="00492E03">
        <w:trPr>
          <w:trHeight w:val="288"/>
        </w:trPr>
        <w:tc>
          <w:tcPr>
            <w:tcW w:w="2515" w:type="dxa"/>
            <w:noWrap/>
            <w:hideMark/>
          </w:tcPr>
          <w:p w14:paraId="53F06B99" w14:textId="77777777" w:rsidR="009C0027" w:rsidRPr="00DA0BBE" w:rsidRDefault="009C0027" w:rsidP="00492E03">
            <w:pPr>
              <w:rPr>
                <w:b/>
              </w:rPr>
            </w:pPr>
            <w:r w:rsidRPr="00DA0BBE">
              <w:rPr>
                <w:b/>
              </w:rPr>
              <w:t>SCADA</w:t>
            </w:r>
          </w:p>
        </w:tc>
        <w:tc>
          <w:tcPr>
            <w:tcW w:w="6763" w:type="dxa"/>
            <w:hideMark/>
          </w:tcPr>
          <w:p w14:paraId="495CBEFF" w14:textId="77777777" w:rsidR="009C0027" w:rsidRPr="00377B59" w:rsidRDefault="009C0027" w:rsidP="00492E03"/>
        </w:tc>
      </w:tr>
      <w:tr w:rsidR="009C0027" w:rsidRPr="00377B59" w14:paraId="6D8191E6" w14:textId="77777777" w:rsidTr="00492E03">
        <w:trPr>
          <w:trHeight w:val="288"/>
        </w:trPr>
        <w:tc>
          <w:tcPr>
            <w:tcW w:w="2515" w:type="dxa"/>
            <w:noWrap/>
            <w:hideMark/>
          </w:tcPr>
          <w:p w14:paraId="673C9FCE" w14:textId="77777777" w:rsidR="009C0027" w:rsidRPr="00DA0BBE" w:rsidRDefault="009C0027" w:rsidP="00492E03">
            <w:pPr>
              <w:rPr>
                <w:b/>
              </w:rPr>
            </w:pPr>
            <w:r w:rsidRPr="00DA0BBE">
              <w:rPr>
                <w:b/>
              </w:rPr>
              <w:t>Server</w:t>
            </w:r>
          </w:p>
        </w:tc>
        <w:tc>
          <w:tcPr>
            <w:tcW w:w="6763" w:type="dxa"/>
            <w:hideMark/>
          </w:tcPr>
          <w:p w14:paraId="1BCB9E38" w14:textId="77777777" w:rsidR="009C0027" w:rsidRPr="00377B59" w:rsidRDefault="009C0027" w:rsidP="00492E03"/>
        </w:tc>
      </w:tr>
      <w:tr w:rsidR="009C0027" w:rsidRPr="00377B59" w14:paraId="240076C9" w14:textId="77777777" w:rsidTr="00492E03">
        <w:trPr>
          <w:trHeight w:val="288"/>
        </w:trPr>
        <w:tc>
          <w:tcPr>
            <w:tcW w:w="2515" w:type="dxa"/>
            <w:noWrap/>
            <w:hideMark/>
          </w:tcPr>
          <w:p w14:paraId="1EC7104E" w14:textId="77777777" w:rsidR="009C0027" w:rsidRPr="00DA0BBE" w:rsidRDefault="009C0027" w:rsidP="00492E03">
            <w:pPr>
              <w:rPr>
                <w:b/>
              </w:rPr>
            </w:pPr>
            <w:r w:rsidRPr="00DA0BBE">
              <w:rPr>
                <w:b/>
              </w:rPr>
              <w:t>Smart card</w:t>
            </w:r>
          </w:p>
        </w:tc>
        <w:tc>
          <w:tcPr>
            <w:tcW w:w="6763" w:type="dxa"/>
            <w:hideMark/>
          </w:tcPr>
          <w:p w14:paraId="55C93B9A" w14:textId="77777777" w:rsidR="009C0027" w:rsidRPr="00377B59" w:rsidRDefault="009C0027" w:rsidP="00492E03"/>
        </w:tc>
      </w:tr>
      <w:tr w:rsidR="009C0027" w:rsidRPr="00377B59" w14:paraId="30C7C9E3" w14:textId="77777777" w:rsidTr="00492E03">
        <w:trPr>
          <w:trHeight w:val="288"/>
        </w:trPr>
        <w:tc>
          <w:tcPr>
            <w:tcW w:w="2515" w:type="dxa"/>
            <w:noWrap/>
            <w:hideMark/>
          </w:tcPr>
          <w:p w14:paraId="40D9CFD1" w14:textId="77777777" w:rsidR="009C0027" w:rsidRPr="00DA0BBE" w:rsidRDefault="009C0027" w:rsidP="00492E03">
            <w:pPr>
              <w:rPr>
                <w:b/>
              </w:rPr>
            </w:pPr>
            <w:r w:rsidRPr="00DA0BBE">
              <w:rPr>
                <w:b/>
              </w:rPr>
              <w:t>Tablet</w:t>
            </w:r>
          </w:p>
        </w:tc>
        <w:tc>
          <w:tcPr>
            <w:tcW w:w="6763" w:type="dxa"/>
            <w:hideMark/>
          </w:tcPr>
          <w:p w14:paraId="7F0653BF" w14:textId="77777777" w:rsidR="009C0027" w:rsidRPr="00377B59" w:rsidRDefault="009C0027" w:rsidP="00492E03">
            <w:r>
              <w:t>A portable personal computer without a hardware keyboard</w:t>
            </w:r>
          </w:p>
        </w:tc>
      </w:tr>
      <w:tr w:rsidR="009C0027" w:rsidRPr="00377B59" w14:paraId="1F134784" w14:textId="77777777" w:rsidTr="00492E03">
        <w:trPr>
          <w:trHeight w:val="288"/>
        </w:trPr>
        <w:tc>
          <w:tcPr>
            <w:tcW w:w="2515" w:type="dxa"/>
            <w:noWrap/>
            <w:hideMark/>
          </w:tcPr>
          <w:p w14:paraId="7B98DAE9" w14:textId="77777777" w:rsidR="009C0027" w:rsidRPr="00DA0BBE" w:rsidRDefault="009C0027" w:rsidP="00492E03">
            <w:pPr>
              <w:rPr>
                <w:b/>
              </w:rPr>
            </w:pPr>
            <w:r w:rsidRPr="00DA0BBE">
              <w:rPr>
                <w:b/>
              </w:rPr>
              <w:t>Tapes</w:t>
            </w:r>
          </w:p>
        </w:tc>
        <w:tc>
          <w:tcPr>
            <w:tcW w:w="6763" w:type="dxa"/>
            <w:hideMark/>
          </w:tcPr>
          <w:p w14:paraId="3213077E" w14:textId="77777777" w:rsidR="009C0027" w:rsidRPr="00377B59" w:rsidRDefault="009C0027" w:rsidP="00492E03">
            <w:r>
              <w:t>A data media that uses spools of magnetic tape</w:t>
            </w:r>
          </w:p>
        </w:tc>
      </w:tr>
      <w:tr w:rsidR="009C0027" w:rsidRPr="00377B59" w14:paraId="37B3071A" w14:textId="77777777" w:rsidTr="00492E03">
        <w:trPr>
          <w:trHeight w:val="288"/>
        </w:trPr>
        <w:tc>
          <w:tcPr>
            <w:tcW w:w="2515" w:type="dxa"/>
            <w:noWrap/>
            <w:hideMark/>
          </w:tcPr>
          <w:p w14:paraId="41AB4528" w14:textId="77777777" w:rsidR="009C0027" w:rsidRPr="00DA0BBE" w:rsidRDefault="009C0027" w:rsidP="00492E03">
            <w:pPr>
              <w:rPr>
                <w:b/>
              </w:rPr>
            </w:pPr>
            <w:r w:rsidRPr="00DA0BBE">
              <w:rPr>
                <w:b/>
              </w:rPr>
              <w:t>Telephone</w:t>
            </w:r>
          </w:p>
        </w:tc>
        <w:tc>
          <w:tcPr>
            <w:tcW w:w="6763" w:type="dxa"/>
            <w:hideMark/>
          </w:tcPr>
          <w:p w14:paraId="6288DDD4" w14:textId="77777777" w:rsidR="009C0027" w:rsidRPr="00377B59" w:rsidRDefault="009C0027" w:rsidP="00492E03"/>
        </w:tc>
      </w:tr>
      <w:tr w:rsidR="009C0027" w:rsidRPr="00377B59" w14:paraId="6E9E7F6E" w14:textId="77777777" w:rsidTr="00492E03">
        <w:trPr>
          <w:trHeight w:val="288"/>
        </w:trPr>
        <w:tc>
          <w:tcPr>
            <w:tcW w:w="2515" w:type="dxa"/>
            <w:noWrap/>
            <w:hideMark/>
          </w:tcPr>
          <w:p w14:paraId="6A24384D" w14:textId="77777777" w:rsidR="009C0027" w:rsidRPr="00DA0BBE" w:rsidRDefault="009C0027" w:rsidP="00492E03">
            <w:pPr>
              <w:rPr>
                <w:b/>
              </w:rPr>
            </w:pPr>
            <w:r w:rsidRPr="00DA0BBE">
              <w:rPr>
                <w:b/>
              </w:rPr>
              <w:t>Unknown</w:t>
            </w:r>
          </w:p>
        </w:tc>
        <w:tc>
          <w:tcPr>
            <w:tcW w:w="6763" w:type="dxa"/>
            <w:hideMark/>
          </w:tcPr>
          <w:p w14:paraId="0A90C33C" w14:textId="77777777" w:rsidR="009C0027" w:rsidRPr="00377B59" w:rsidRDefault="009C0027" w:rsidP="00492E03">
            <w:r>
              <w:t>An unknown asset</w:t>
            </w:r>
          </w:p>
        </w:tc>
      </w:tr>
      <w:tr w:rsidR="009C0027" w:rsidRPr="00377B59" w14:paraId="6E419D0A" w14:textId="77777777" w:rsidTr="00492E03">
        <w:trPr>
          <w:trHeight w:val="288"/>
        </w:trPr>
        <w:tc>
          <w:tcPr>
            <w:tcW w:w="2515" w:type="dxa"/>
            <w:noWrap/>
            <w:hideMark/>
          </w:tcPr>
          <w:p w14:paraId="518B865C" w14:textId="77777777" w:rsidR="009C0027" w:rsidRPr="00DA0BBE" w:rsidRDefault="009C0027" w:rsidP="00492E03">
            <w:pPr>
              <w:rPr>
                <w:b/>
              </w:rPr>
            </w:pPr>
            <w:r w:rsidRPr="00DA0BBE">
              <w:rPr>
                <w:b/>
              </w:rPr>
              <w:t>User Device</w:t>
            </w:r>
          </w:p>
        </w:tc>
        <w:tc>
          <w:tcPr>
            <w:tcW w:w="6763" w:type="dxa"/>
            <w:hideMark/>
          </w:tcPr>
          <w:p w14:paraId="70AE6ABC" w14:textId="77777777" w:rsidR="009C0027" w:rsidRPr="00377B59" w:rsidRDefault="009C0027" w:rsidP="00492E03"/>
        </w:tc>
      </w:tr>
      <w:tr w:rsidR="009C0027" w:rsidRPr="00377B59" w14:paraId="7D645881" w14:textId="77777777" w:rsidTr="00492E03">
        <w:trPr>
          <w:trHeight w:val="288"/>
        </w:trPr>
        <w:tc>
          <w:tcPr>
            <w:tcW w:w="2515" w:type="dxa"/>
            <w:noWrap/>
            <w:hideMark/>
          </w:tcPr>
          <w:p w14:paraId="66327474" w14:textId="77777777" w:rsidR="009C0027" w:rsidRPr="00DA0BBE" w:rsidRDefault="009C0027" w:rsidP="00492E03">
            <w:pPr>
              <w:rPr>
                <w:b/>
              </w:rPr>
            </w:pPr>
            <w:r w:rsidRPr="00DA0BBE">
              <w:rPr>
                <w:b/>
              </w:rPr>
              <w:t>VoIP adapter</w:t>
            </w:r>
          </w:p>
        </w:tc>
        <w:tc>
          <w:tcPr>
            <w:tcW w:w="6763" w:type="dxa"/>
            <w:hideMark/>
          </w:tcPr>
          <w:p w14:paraId="38AA6EAB" w14:textId="77777777" w:rsidR="009C0027" w:rsidRPr="00377B59" w:rsidRDefault="009C0027" w:rsidP="00492E03"/>
        </w:tc>
      </w:tr>
      <w:tr w:rsidR="009C0027" w:rsidRPr="00377B59" w14:paraId="08126BD0" w14:textId="77777777" w:rsidTr="00492E03">
        <w:trPr>
          <w:trHeight w:val="288"/>
        </w:trPr>
        <w:tc>
          <w:tcPr>
            <w:tcW w:w="2515" w:type="dxa"/>
            <w:noWrap/>
            <w:hideMark/>
          </w:tcPr>
          <w:p w14:paraId="0DA44A85" w14:textId="77777777" w:rsidR="009C0027" w:rsidRPr="00DA0BBE" w:rsidRDefault="009C0027" w:rsidP="00492E03">
            <w:pPr>
              <w:rPr>
                <w:b/>
              </w:rPr>
            </w:pPr>
            <w:r w:rsidRPr="00DA0BBE">
              <w:rPr>
                <w:b/>
              </w:rPr>
              <w:lastRenderedPageBreak/>
              <w:t>VoIP phone</w:t>
            </w:r>
          </w:p>
        </w:tc>
        <w:tc>
          <w:tcPr>
            <w:tcW w:w="6763" w:type="dxa"/>
            <w:hideMark/>
          </w:tcPr>
          <w:p w14:paraId="72CB9B51" w14:textId="77777777" w:rsidR="009C0027" w:rsidRPr="00377B59" w:rsidRDefault="009C0027" w:rsidP="00492E03">
            <w:r>
              <w:t>A telephone that communicates over voice internet protocol (VoIP)</w:t>
            </w:r>
          </w:p>
        </w:tc>
      </w:tr>
      <w:tr w:rsidR="009C0027" w:rsidRPr="00377B59" w14:paraId="42A9BE4B" w14:textId="77777777" w:rsidTr="00492E03">
        <w:trPr>
          <w:trHeight w:val="288"/>
        </w:trPr>
        <w:tc>
          <w:tcPr>
            <w:tcW w:w="2515" w:type="dxa"/>
            <w:noWrap/>
            <w:hideMark/>
          </w:tcPr>
          <w:p w14:paraId="45BEC7EE" w14:textId="77777777" w:rsidR="009C0027" w:rsidRPr="00DA0BBE" w:rsidRDefault="009C0027" w:rsidP="00492E03">
            <w:pPr>
              <w:rPr>
                <w:b/>
              </w:rPr>
            </w:pPr>
            <w:r w:rsidRPr="00DA0BBE">
              <w:rPr>
                <w:b/>
              </w:rPr>
              <w:t>Web application</w:t>
            </w:r>
          </w:p>
        </w:tc>
        <w:tc>
          <w:tcPr>
            <w:tcW w:w="6763" w:type="dxa"/>
            <w:hideMark/>
          </w:tcPr>
          <w:p w14:paraId="4308C63C" w14:textId="77777777" w:rsidR="009C0027" w:rsidRPr="00377B59" w:rsidRDefault="009C0027" w:rsidP="00492E03">
            <w:r>
              <w:t>A software application running on a server, which is accessed over the internet using a browser.</w:t>
            </w:r>
          </w:p>
        </w:tc>
      </w:tr>
      <w:tr w:rsidR="009C0027" w:rsidRPr="00377B59" w14:paraId="0C07BBEB" w14:textId="77777777" w:rsidTr="00492E03">
        <w:trPr>
          <w:trHeight w:val="288"/>
        </w:trPr>
        <w:tc>
          <w:tcPr>
            <w:tcW w:w="2515" w:type="dxa"/>
            <w:noWrap/>
            <w:hideMark/>
          </w:tcPr>
          <w:p w14:paraId="04F61C91" w14:textId="77777777" w:rsidR="009C0027" w:rsidRPr="00DA0BBE" w:rsidRDefault="009C0027" w:rsidP="00492E03">
            <w:pPr>
              <w:rPr>
                <w:b/>
              </w:rPr>
            </w:pPr>
            <w:r w:rsidRPr="00DA0BBE">
              <w:rPr>
                <w:b/>
              </w:rPr>
              <w:t>WLAN</w:t>
            </w:r>
          </w:p>
        </w:tc>
        <w:tc>
          <w:tcPr>
            <w:tcW w:w="6763" w:type="dxa"/>
            <w:hideMark/>
          </w:tcPr>
          <w:p w14:paraId="70B28791" w14:textId="77777777" w:rsidR="009C0027" w:rsidRPr="00377B59" w:rsidRDefault="009C0027" w:rsidP="00492E03">
            <w:r>
              <w:t>Wireless local area network (WLAN)</w:t>
            </w:r>
          </w:p>
        </w:tc>
      </w:tr>
    </w:tbl>
    <w:p w14:paraId="1FC0CBC3" w14:textId="77777777" w:rsidR="009C0027" w:rsidRDefault="009C0027" w:rsidP="009C0027">
      <w:pPr>
        <w:pStyle w:val="Heading2"/>
      </w:pPr>
      <w:bookmarkStart w:id="77" w:name="_Toc426101891"/>
      <w:bookmarkStart w:id="78" w:name="_Toc429521521"/>
      <w:r w:rsidRPr="00DA0BBE">
        <w:t>AttackerInfrastructureType</w:t>
      </w:r>
      <w:r>
        <w:t>Vocab</w:t>
      </w:r>
      <w:r w:rsidRPr="00DA0BBE">
        <w:t>-1.0</w:t>
      </w:r>
      <w:r w:rsidRPr="00190FE5">
        <w:t xml:space="preserve"> </w:t>
      </w:r>
      <w:r>
        <w:t>Enumeration</w:t>
      </w:r>
      <w:bookmarkEnd w:id="77"/>
      <w:bookmarkEnd w:id="78"/>
    </w:p>
    <w:p w14:paraId="4255C3D1" w14:textId="77777777" w:rsidR="009C0027" w:rsidRPr="00233477" w:rsidRDefault="009C0027" w:rsidP="009C0027">
      <w:pPr>
        <w:spacing w:after="240"/>
      </w:pPr>
      <w:r w:rsidRPr="00EE365F">
        <w:t xml:space="preserve">The </w:t>
      </w:r>
      <w:r w:rsidRPr="00EE365F">
        <w:rPr>
          <w:rFonts w:ascii="Courier New" w:hAnsi="Courier New" w:cs="Courier New"/>
        </w:rPr>
        <w:t>AttackerInfrastructureTypeVocab</w:t>
      </w:r>
      <w:r w:rsidRPr="00EE365F">
        <w:t xml:space="preserve"> </w:t>
      </w:r>
      <w:r>
        <w:t xml:space="preserve">enumeration </w:t>
      </w:r>
      <w:r w:rsidRPr="00EE365F">
        <w:t xml:space="preserve">is </w:t>
      </w:r>
      <w:r>
        <w:t>used to define the</w:t>
      </w:r>
      <w:r w:rsidRPr="00EE365F">
        <w:t xml:space="preserve"> default STIX vocabulary for expressing the type of infrastructure an attacker uses.</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4315"/>
        <w:gridCol w:w="4963"/>
      </w:tblGrid>
      <w:tr w:rsidR="009C0027" w:rsidRPr="00DA0BBE" w14:paraId="45EE4E7D" w14:textId="77777777" w:rsidTr="00492E03">
        <w:trPr>
          <w:trHeight w:val="288"/>
        </w:trPr>
        <w:tc>
          <w:tcPr>
            <w:tcW w:w="4315" w:type="dxa"/>
            <w:shd w:val="clear" w:color="auto" w:fill="BFBFBF" w:themeFill="background1" w:themeFillShade="BF"/>
            <w:noWrap/>
            <w:vAlign w:val="center"/>
          </w:tcPr>
          <w:p w14:paraId="6F4609CE" w14:textId="77777777" w:rsidR="009C0027" w:rsidRPr="00DA0BBE" w:rsidRDefault="009C0027" w:rsidP="00492E03">
            <w:r>
              <w:rPr>
                <w:b/>
                <w:bCs/>
              </w:rPr>
              <w:t>Enumeration Literal</w:t>
            </w:r>
          </w:p>
        </w:tc>
        <w:tc>
          <w:tcPr>
            <w:tcW w:w="4963" w:type="dxa"/>
            <w:shd w:val="clear" w:color="auto" w:fill="BFBFBF" w:themeFill="background1" w:themeFillShade="BF"/>
            <w:vAlign w:val="center"/>
          </w:tcPr>
          <w:p w14:paraId="6CF31EB7" w14:textId="77777777" w:rsidR="009C0027" w:rsidRPr="00DA0BBE" w:rsidRDefault="009C0027" w:rsidP="00492E03">
            <w:r>
              <w:rPr>
                <w:b/>
                <w:bCs/>
              </w:rPr>
              <w:t>Description</w:t>
            </w:r>
          </w:p>
        </w:tc>
      </w:tr>
      <w:tr w:rsidR="009C0027" w:rsidRPr="00DA0BBE" w14:paraId="743F6F8D" w14:textId="77777777" w:rsidTr="00492E03">
        <w:trPr>
          <w:trHeight w:val="288"/>
        </w:trPr>
        <w:tc>
          <w:tcPr>
            <w:tcW w:w="4315" w:type="dxa"/>
            <w:noWrap/>
            <w:hideMark/>
          </w:tcPr>
          <w:p w14:paraId="6245DC90" w14:textId="77777777" w:rsidR="009C0027" w:rsidRPr="00DA0BBE" w:rsidRDefault="009C0027" w:rsidP="00492E03">
            <w:pPr>
              <w:rPr>
                <w:b/>
              </w:rPr>
            </w:pPr>
            <w:r w:rsidRPr="00DA0BBE">
              <w:rPr>
                <w:b/>
              </w:rPr>
              <w:t>Anonymization</w:t>
            </w:r>
          </w:p>
        </w:tc>
        <w:tc>
          <w:tcPr>
            <w:tcW w:w="4963" w:type="dxa"/>
            <w:hideMark/>
          </w:tcPr>
          <w:p w14:paraId="2D2B6145" w14:textId="77777777" w:rsidR="009C0027" w:rsidRPr="00DA0BBE" w:rsidRDefault="009C0027" w:rsidP="00492E03"/>
        </w:tc>
      </w:tr>
      <w:tr w:rsidR="009C0027" w:rsidRPr="00DA0BBE" w14:paraId="680E8597" w14:textId="77777777" w:rsidTr="00492E03">
        <w:trPr>
          <w:trHeight w:val="288"/>
        </w:trPr>
        <w:tc>
          <w:tcPr>
            <w:tcW w:w="4315" w:type="dxa"/>
            <w:noWrap/>
            <w:hideMark/>
          </w:tcPr>
          <w:p w14:paraId="40A76C1C" w14:textId="77777777" w:rsidR="009C0027" w:rsidRPr="00DA0BBE" w:rsidRDefault="009C0027" w:rsidP="00492E03">
            <w:pPr>
              <w:rPr>
                <w:b/>
              </w:rPr>
            </w:pPr>
            <w:r w:rsidRPr="00DA0BBE">
              <w:rPr>
                <w:b/>
              </w:rPr>
              <w:t>Anonymization - Proxy</w:t>
            </w:r>
          </w:p>
        </w:tc>
        <w:tc>
          <w:tcPr>
            <w:tcW w:w="4963" w:type="dxa"/>
            <w:hideMark/>
          </w:tcPr>
          <w:p w14:paraId="71EB399F" w14:textId="77777777" w:rsidR="009C0027" w:rsidRPr="00DA0BBE" w:rsidRDefault="009C0027" w:rsidP="00492E03"/>
        </w:tc>
      </w:tr>
      <w:tr w:rsidR="009C0027" w:rsidRPr="00DA0BBE" w14:paraId="792E9B14" w14:textId="77777777" w:rsidTr="00492E03">
        <w:trPr>
          <w:trHeight w:val="288"/>
        </w:trPr>
        <w:tc>
          <w:tcPr>
            <w:tcW w:w="4315" w:type="dxa"/>
            <w:noWrap/>
            <w:hideMark/>
          </w:tcPr>
          <w:p w14:paraId="1027E360" w14:textId="77777777" w:rsidR="009C0027" w:rsidRPr="00DA0BBE" w:rsidRDefault="009C0027" w:rsidP="00492E03">
            <w:pPr>
              <w:rPr>
                <w:b/>
              </w:rPr>
            </w:pPr>
            <w:r w:rsidRPr="00DA0BBE">
              <w:rPr>
                <w:b/>
              </w:rPr>
              <w:t>Anonymization - TOR Network</w:t>
            </w:r>
          </w:p>
        </w:tc>
        <w:tc>
          <w:tcPr>
            <w:tcW w:w="4963" w:type="dxa"/>
            <w:hideMark/>
          </w:tcPr>
          <w:p w14:paraId="654A9478" w14:textId="77777777" w:rsidR="009C0027" w:rsidRPr="00DA0BBE" w:rsidRDefault="009C0027" w:rsidP="00492E03"/>
        </w:tc>
      </w:tr>
      <w:tr w:rsidR="009C0027" w:rsidRPr="00DA0BBE" w14:paraId="0F00D73B" w14:textId="77777777" w:rsidTr="00492E03">
        <w:trPr>
          <w:trHeight w:val="288"/>
        </w:trPr>
        <w:tc>
          <w:tcPr>
            <w:tcW w:w="4315" w:type="dxa"/>
            <w:noWrap/>
            <w:hideMark/>
          </w:tcPr>
          <w:p w14:paraId="0C004628" w14:textId="77777777" w:rsidR="009C0027" w:rsidRPr="00DA0BBE" w:rsidRDefault="009C0027" w:rsidP="00492E03">
            <w:pPr>
              <w:rPr>
                <w:b/>
              </w:rPr>
            </w:pPr>
            <w:r w:rsidRPr="00DA0BBE">
              <w:rPr>
                <w:b/>
              </w:rPr>
              <w:t>Anonymization - VPN</w:t>
            </w:r>
          </w:p>
        </w:tc>
        <w:tc>
          <w:tcPr>
            <w:tcW w:w="4963" w:type="dxa"/>
            <w:hideMark/>
          </w:tcPr>
          <w:p w14:paraId="019011A0" w14:textId="77777777" w:rsidR="009C0027" w:rsidRPr="00DA0BBE" w:rsidRDefault="009C0027" w:rsidP="00492E03"/>
        </w:tc>
      </w:tr>
      <w:tr w:rsidR="009C0027" w:rsidRPr="00DA0BBE" w14:paraId="1E36F3A2" w14:textId="77777777" w:rsidTr="00492E03">
        <w:trPr>
          <w:trHeight w:val="288"/>
        </w:trPr>
        <w:tc>
          <w:tcPr>
            <w:tcW w:w="4315" w:type="dxa"/>
            <w:noWrap/>
            <w:hideMark/>
          </w:tcPr>
          <w:p w14:paraId="2E4DBD70" w14:textId="77777777" w:rsidR="009C0027" w:rsidRPr="00DA0BBE" w:rsidRDefault="009C0027" w:rsidP="00492E03">
            <w:pPr>
              <w:rPr>
                <w:b/>
              </w:rPr>
            </w:pPr>
            <w:r w:rsidRPr="00DA0BBE">
              <w:rPr>
                <w:b/>
              </w:rPr>
              <w:t>Communications</w:t>
            </w:r>
          </w:p>
        </w:tc>
        <w:tc>
          <w:tcPr>
            <w:tcW w:w="4963" w:type="dxa"/>
            <w:hideMark/>
          </w:tcPr>
          <w:p w14:paraId="77695035" w14:textId="77777777" w:rsidR="009C0027" w:rsidRPr="00DA0BBE" w:rsidRDefault="009C0027" w:rsidP="00492E03"/>
        </w:tc>
      </w:tr>
      <w:tr w:rsidR="009C0027" w:rsidRPr="00DA0BBE" w14:paraId="1ABC7C50" w14:textId="77777777" w:rsidTr="00492E03">
        <w:trPr>
          <w:trHeight w:val="288"/>
        </w:trPr>
        <w:tc>
          <w:tcPr>
            <w:tcW w:w="4315" w:type="dxa"/>
            <w:noWrap/>
            <w:hideMark/>
          </w:tcPr>
          <w:p w14:paraId="3D2D5F26" w14:textId="77777777" w:rsidR="009C0027" w:rsidRPr="00DA0BBE" w:rsidRDefault="009C0027" w:rsidP="00492E03">
            <w:pPr>
              <w:rPr>
                <w:b/>
              </w:rPr>
            </w:pPr>
            <w:r w:rsidRPr="00DA0BBE">
              <w:rPr>
                <w:b/>
              </w:rPr>
              <w:t>Communications - Blogs</w:t>
            </w:r>
          </w:p>
        </w:tc>
        <w:tc>
          <w:tcPr>
            <w:tcW w:w="4963" w:type="dxa"/>
            <w:hideMark/>
          </w:tcPr>
          <w:p w14:paraId="10A811B8" w14:textId="77777777" w:rsidR="009C0027" w:rsidRPr="00DA0BBE" w:rsidRDefault="009C0027" w:rsidP="00492E03"/>
        </w:tc>
      </w:tr>
      <w:tr w:rsidR="009C0027" w:rsidRPr="00DA0BBE" w14:paraId="064F248A" w14:textId="77777777" w:rsidTr="00492E03">
        <w:trPr>
          <w:trHeight w:val="288"/>
        </w:trPr>
        <w:tc>
          <w:tcPr>
            <w:tcW w:w="4315" w:type="dxa"/>
            <w:noWrap/>
            <w:hideMark/>
          </w:tcPr>
          <w:p w14:paraId="4BF9D2F1" w14:textId="77777777" w:rsidR="009C0027" w:rsidRPr="00DA0BBE" w:rsidRDefault="009C0027" w:rsidP="00492E03">
            <w:pPr>
              <w:rPr>
                <w:b/>
              </w:rPr>
            </w:pPr>
            <w:r w:rsidRPr="00DA0BBE">
              <w:rPr>
                <w:b/>
              </w:rPr>
              <w:t>Communications - Forums</w:t>
            </w:r>
          </w:p>
        </w:tc>
        <w:tc>
          <w:tcPr>
            <w:tcW w:w="4963" w:type="dxa"/>
            <w:hideMark/>
          </w:tcPr>
          <w:p w14:paraId="4A1E4523" w14:textId="77777777" w:rsidR="009C0027" w:rsidRPr="00DA0BBE" w:rsidRDefault="009C0027" w:rsidP="00492E03"/>
        </w:tc>
      </w:tr>
      <w:tr w:rsidR="009C0027" w:rsidRPr="00DA0BBE" w14:paraId="5940FDC9" w14:textId="77777777" w:rsidTr="00492E03">
        <w:trPr>
          <w:trHeight w:val="288"/>
        </w:trPr>
        <w:tc>
          <w:tcPr>
            <w:tcW w:w="4315" w:type="dxa"/>
            <w:noWrap/>
            <w:hideMark/>
          </w:tcPr>
          <w:p w14:paraId="253966ED" w14:textId="77777777" w:rsidR="009C0027" w:rsidRPr="00DA0BBE" w:rsidRDefault="009C0027" w:rsidP="00492E03">
            <w:pPr>
              <w:rPr>
                <w:b/>
              </w:rPr>
            </w:pPr>
            <w:r w:rsidRPr="00DA0BBE">
              <w:rPr>
                <w:b/>
              </w:rPr>
              <w:t>Communications - Internet Relay Chat</w:t>
            </w:r>
          </w:p>
        </w:tc>
        <w:tc>
          <w:tcPr>
            <w:tcW w:w="4963" w:type="dxa"/>
            <w:hideMark/>
          </w:tcPr>
          <w:p w14:paraId="262E4CB2" w14:textId="77777777" w:rsidR="009C0027" w:rsidRPr="00DA0BBE" w:rsidRDefault="009C0027" w:rsidP="00492E03"/>
        </w:tc>
      </w:tr>
      <w:tr w:rsidR="009C0027" w:rsidRPr="00DA0BBE" w14:paraId="23A92CC4" w14:textId="77777777" w:rsidTr="00492E03">
        <w:trPr>
          <w:trHeight w:val="288"/>
        </w:trPr>
        <w:tc>
          <w:tcPr>
            <w:tcW w:w="4315" w:type="dxa"/>
            <w:noWrap/>
            <w:hideMark/>
          </w:tcPr>
          <w:p w14:paraId="2D54FFE8" w14:textId="77777777" w:rsidR="009C0027" w:rsidRPr="00DA0BBE" w:rsidRDefault="009C0027" w:rsidP="00492E03">
            <w:pPr>
              <w:rPr>
                <w:b/>
              </w:rPr>
            </w:pPr>
            <w:r w:rsidRPr="00DA0BBE">
              <w:rPr>
                <w:b/>
              </w:rPr>
              <w:t>Communications - Micro-Blogs</w:t>
            </w:r>
          </w:p>
        </w:tc>
        <w:tc>
          <w:tcPr>
            <w:tcW w:w="4963" w:type="dxa"/>
            <w:hideMark/>
          </w:tcPr>
          <w:p w14:paraId="30EA32BC" w14:textId="77777777" w:rsidR="009C0027" w:rsidRPr="00DA0BBE" w:rsidRDefault="009C0027" w:rsidP="00492E03"/>
        </w:tc>
      </w:tr>
      <w:tr w:rsidR="009C0027" w:rsidRPr="00DA0BBE" w14:paraId="036CD4BF" w14:textId="77777777" w:rsidTr="00492E03">
        <w:trPr>
          <w:trHeight w:val="288"/>
        </w:trPr>
        <w:tc>
          <w:tcPr>
            <w:tcW w:w="4315" w:type="dxa"/>
            <w:noWrap/>
            <w:hideMark/>
          </w:tcPr>
          <w:p w14:paraId="2C272635" w14:textId="77777777" w:rsidR="009C0027" w:rsidRDefault="009C0027" w:rsidP="00492E03">
            <w:pPr>
              <w:rPr>
                <w:b/>
              </w:rPr>
            </w:pPr>
            <w:r w:rsidRPr="00DA0BBE">
              <w:rPr>
                <w:b/>
              </w:rPr>
              <w:t xml:space="preserve">Communications </w:t>
            </w:r>
            <w:r>
              <w:rPr>
                <w:b/>
              </w:rPr>
              <w:t>–</w:t>
            </w:r>
            <w:r w:rsidRPr="00DA0BBE">
              <w:rPr>
                <w:b/>
              </w:rPr>
              <w:t xml:space="preserve"> </w:t>
            </w:r>
          </w:p>
          <w:p w14:paraId="74F19246" w14:textId="77777777" w:rsidR="009C0027" w:rsidRPr="00DA0BBE" w:rsidRDefault="009C0027" w:rsidP="00492E03">
            <w:pPr>
              <w:rPr>
                <w:b/>
              </w:rPr>
            </w:pPr>
            <w:r w:rsidRPr="00DA0BBE">
              <w:rPr>
                <w:b/>
              </w:rPr>
              <w:t>Mobile Communications</w:t>
            </w:r>
          </w:p>
        </w:tc>
        <w:tc>
          <w:tcPr>
            <w:tcW w:w="4963" w:type="dxa"/>
            <w:hideMark/>
          </w:tcPr>
          <w:p w14:paraId="72856B28" w14:textId="77777777" w:rsidR="009C0027" w:rsidRPr="00DA0BBE" w:rsidRDefault="009C0027" w:rsidP="00492E03"/>
        </w:tc>
      </w:tr>
      <w:tr w:rsidR="009C0027" w:rsidRPr="00DA0BBE" w14:paraId="68FD41D4" w14:textId="77777777" w:rsidTr="00492E03">
        <w:trPr>
          <w:trHeight w:val="288"/>
        </w:trPr>
        <w:tc>
          <w:tcPr>
            <w:tcW w:w="4315" w:type="dxa"/>
            <w:noWrap/>
            <w:hideMark/>
          </w:tcPr>
          <w:p w14:paraId="012A5691" w14:textId="77777777" w:rsidR="009C0027" w:rsidRPr="00DA0BBE" w:rsidRDefault="009C0027" w:rsidP="00492E03">
            <w:pPr>
              <w:rPr>
                <w:b/>
              </w:rPr>
            </w:pPr>
            <w:r w:rsidRPr="00DA0BBE">
              <w:rPr>
                <w:b/>
              </w:rPr>
              <w:t>Communications - Social Networks</w:t>
            </w:r>
          </w:p>
        </w:tc>
        <w:tc>
          <w:tcPr>
            <w:tcW w:w="4963" w:type="dxa"/>
            <w:hideMark/>
          </w:tcPr>
          <w:p w14:paraId="5047AE79" w14:textId="77777777" w:rsidR="009C0027" w:rsidRPr="00DA0BBE" w:rsidRDefault="009C0027" w:rsidP="00492E03"/>
        </w:tc>
      </w:tr>
      <w:tr w:rsidR="009C0027" w:rsidRPr="00DA0BBE" w14:paraId="78A3023B" w14:textId="77777777" w:rsidTr="00492E03">
        <w:trPr>
          <w:trHeight w:val="288"/>
        </w:trPr>
        <w:tc>
          <w:tcPr>
            <w:tcW w:w="4315" w:type="dxa"/>
            <w:noWrap/>
            <w:hideMark/>
          </w:tcPr>
          <w:p w14:paraId="56D36092" w14:textId="77777777" w:rsidR="009C0027" w:rsidRDefault="009C0027" w:rsidP="00492E03">
            <w:pPr>
              <w:rPr>
                <w:b/>
              </w:rPr>
            </w:pPr>
            <w:r w:rsidRPr="00DA0BBE">
              <w:rPr>
                <w:b/>
              </w:rPr>
              <w:t xml:space="preserve">Communications </w:t>
            </w:r>
            <w:r>
              <w:rPr>
                <w:b/>
              </w:rPr>
              <w:t>–</w:t>
            </w:r>
            <w:r w:rsidRPr="00DA0BBE">
              <w:rPr>
                <w:b/>
              </w:rPr>
              <w:t xml:space="preserve"> </w:t>
            </w:r>
          </w:p>
          <w:p w14:paraId="062C92DD" w14:textId="77777777" w:rsidR="009C0027" w:rsidRPr="00DA0BBE" w:rsidRDefault="009C0027" w:rsidP="00492E03">
            <w:pPr>
              <w:rPr>
                <w:b/>
              </w:rPr>
            </w:pPr>
            <w:r w:rsidRPr="00DA0BBE">
              <w:rPr>
                <w:b/>
              </w:rPr>
              <w:t>User-Generated Content Websites</w:t>
            </w:r>
          </w:p>
        </w:tc>
        <w:tc>
          <w:tcPr>
            <w:tcW w:w="4963" w:type="dxa"/>
            <w:hideMark/>
          </w:tcPr>
          <w:p w14:paraId="770AE93F" w14:textId="77777777" w:rsidR="009C0027" w:rsidRPr="00DA0BBE" w:rsidRDefault="009C0027" w:rsidP="00492E03"/>
        </w:tc>
      </w:tr>
      <w:tr w:rsidR="009C0027" w:rsidRPr="00DA0BBE" w14:paraId="56244FF8" w14:textId="77777777" w:rsidTr="00492E03">
        <w:trPr>
          <w:trHeight w:val="288"/>
        </w:trPr>
        <w:tc>
          <w:tcPr>
            <w:tcW w:w="4315" w:type="dxa"/>
            <w:noWrap/>
            <w:hideMark/>
          </w:tcPr>
          <w:p w14:paraId="20998473" w14:textId="77777777" w:rsidR="009C0027" w:rsidRPr="00DA0BBE" w:rsidRDefault="009C0027" w:rsidP="00492E03">
            <w:pPr>
              <w:rPr>
                <w:b/>
              </w:rPr>
            </w:pPr>
            <w:r w:rsidRPr="00DA0BBE">
              <w:rPr>
                <w:b/>
              </w:rPr>
              <w:t>Domain Registration</w:t>
            </w:r>
          </w:p>
        </w:tc>
        <w:tc>
          <w:tcPr>
            <w:tcW w:w="4963" w:type="dxa"/>
            <w:hideMark/>
          </w:tcPr>
          <w:p w14:paraId="3C7B02B9" w14:textId="77777777" w:rsidR="009C0027" w:rsidRPr="00DA0BBE" w:rsidRDefault="009C0027" w:rsidP="00492E03"/>
        </w:tc>
      </w:tr>
      <w:tr w:rsidR="009C0027" w:rsidRPr="00DA0BBE" w14:paraId="58F7D8E2" w14:textId="77777777" w:rsidTr="00492E03">
        <w:trPr>
          <w:trHeight w:val="288"/>
        </w:trPr>
        <w:tc>
          <w:tcPr>
            <w:tcW w:w="4315" w:type="dxa"/>
            <w:noWrap/>
            <w:hideMark/>
          </w:tcPr>
          <w:p w14:paraId="4A1CB1FD" w14:textId="77777777" w:rsidR="009C0027" w:rsidRDefault="009C0027" w:rsidP="00492E03">
            <w:pPr>
              <w:rPr>
                <w:b/>
              </w:rPr>
            </w:pPr>
            <w:r w:rsidRPr="00DA0BBE">
              <w:rPr>
                <w:b/>
              </w:rPr>
              <w:lastRenderedPageBreak/>
              <w:t xml:space="preserve">Domain Registration </w:t>
            </w:r>
            <w:r>
              <w:rPr>
                <w:b/>
              </w:rPr>
              <w:t>–</w:t>
            </w:r>
            <w:r w:rsidRPr="00DA0BBE">
              <w:rPr>
                <w:b/>
              </w:rPr>
              <w:t xml:space="preserve"> </w:t>
            </w:r>
          </w:p>
          <w:p w14:paraId="49E50908" w14:textId="77777777" w:rsidR="009C0027" w:rsidRPr="00DA0BBE" w:rsidRDefault="009C0027" w:rsidP="00492E03">
            <w:pPr>
              <w:rPr>
                <w:b/>
              </w:rPr>
            </w:pPr>
            <w:r w:rsidRPr="00DA0BBE">
              <w:rPr>
                <w:b/>
              </w:rPr>
              <w:t>Dynamic DNS Services</w:t>
            </w:r>
          </w:p>
        </w:tc>
        <w:tc>
          <w:tcPr>
            <w:tcW w:w="4963" w:type="dxa"/>
            <w:hideMark/>
          </w:tcPr>
          <w:p w14:paraId="729854BD" w14:textId="77777777" w:rsidR="009C0027" w:rsidRPr="00DA0BBE" w:rsidRDefault="009C0027" w:rsidP="00492E03"/>
        </w:tc>
      </w:tr>
      <w:tr w:rsidR="009C0027" w:rsidRPr="00DA0BBE" w14:paraId="35CCFB91" w14:textId="77777777" w:rsidTr="00492E03">
        <w:trPr>
          <w:trHeight w:val="288"/>
        </w:trPr>
        <w:tc>
          <w:tcPr>
            <w:tcW w:w="4315" w:type="dxa"/>
            <w:noWrap/>
            <w:hideMark/>
          </w:tcPr>
          <w:p w14:paraId="37484A9E" w14:textId="77777777" w:rsidR="009C0027" w:rsidRDefault="009C0027" w:rsidP="00492E03">
            <w:pPr>
              <w:rPr>
                <w:b/>
              </w:rPr>
            </w:pPr>
            <w:r w:rsidRPr="00DA0BBE">
              <w:rPr>
                <w:b/>
              </w:rPr>
              <w:t xml:space="preserve">Domain Registration </w:t>
            </w:r>
            <w:r>
              <w:rPr>
                <w:b/>
              </w:rPr>
              <w:t>–</w:t>
            </w:r>
            <w:r w:rsidRPr="00DA0BBE">
              <w:rPr>
                <w:b/>
              </w:rPr>
              <w:t xml:space="preserve"> </w:t>
            </w:r>
          </w:p>
          <w:p w14:paraId="6B63542E" w14:textId="77777777" w:rsidR="009C0027" w:rsidRPr="00DA0BBE" w:rsidRDefault="009C0027" w:rsidP="00492E03">
            <w:pPr>
              <w:rPr>
                <w:b/>
              </w:rPr>
            </w:pPr>
            <w:r w:rsidRPr="00DA0BBE">
              <w:rPr>
                <w:b/>
              </w:rPr>
              <w:t>Legitimate Domain Registration Services</w:t>
            </w:r>
          </w:p>
        </w:tc>
        <w:tc>
          <w:tcPr>
            <w:tcW w:w="4963" w:type="dxa"/>
            <w:hideMark/>
          </w:tcPr>
          <w:p w14:paraId="5CA15F2C" w14:textId="77777777" w:rsidR="009C0027" w:rsidRPr="00DA0BBE" w:rsidRDefault="009C0027" w:rsidP="00492E03"/>
        </w:tc>
      </w:tr>
      <w:tr w:rsidR="009C0027" w:rsidRPr="00DA0BBE" w14:paraId="2394CB52" w14:textId="77777777" w:rsidTr="00492E03">
        <w:trPr>
          <w:trHeight w:val="288"/>
        </w:trPr>
        <w:tc>
          <w:tcPr>
            <w:tcW w:w="4315" w:type="dxa"/>
            <w:noWrap/>
            <w:hideMark/>
          </w:tcPr>
          <w:p w14:paraId="13DBC8B0" w14:textId="77777777" w:rsidR="009C0027" w:rsidRDefault="009C0027" w:rsidP="00492E03">
            <w:pPr>
              <w:rPr>
                <w:b/>
              </w:rPr>
            </w:pPr>
            <w:r w:rsidRPr="00DA0BBE">
              <w:rPr>
                <w:b/>
              </w:rPr>
              <w:t xml:space="preserve">Domain Registration </w:t>
            </w:r>
            <w:r>
              <w:rPr>
                <w:b/>
              </w:rPr>
              <w:t>–</w:t>
            </w:r>
            <w:r w:rsidRPr="00DA0BBE">
              <w:rPr>
                <w:b/>
              </w:rPr>
              <w:t xml:space="preserve"> </w:t>
            </w:r>
          </w:p>
          <w:p w14:paraId="71AEC7B3" w14:textId="77777777" w:rsidR="009C0027" w:rsidRPr="00DA0BBE" w:rsidRDefault="009C0027" w:rsidP="00492E03">
            <w:pPr>
              <w:rPr>
                <w:b/>
              </w:rPr>
            </w:pPr>
            <w:r w:rsidRPr="00DA0BBE">
              <w:rPr>
                <w:b/>
              </w:rPr>
              <w:t>Malicious Domain Registrars</w:t>
            </w:r>
          </w:p>
        </w:tc>
        <w:tc>
          <w:tcPr>
            <w:tcW w:w="4963" w:type="dxa"/>
            <w:hideMark/>
          </w:tcPr>
          <w:p w14:paraId="59300DF8" w14:textId="77777777" w:rsidR="009C0027" w:rsidRPr="00DA0BBE" w:rsidRDefault="009C0027" w:rsidP="00492E03"/>
        </w:tc>
      </w:tr>
      <w:tr w:rsidR="009C0027" w:rsidRPr="00DA0BBE" w14:paraId="7AC83DAA" w14:textId="77777777" w:rsidTr="00492E03">
        <w:trPr>
          <w:trHeight w:val="288"/>
        </w:trPr>
        <w:tc>
          <w:tcPr>
            <w:tcW w:w="4315" w:type="dxa"/>
            <w:noWrap/>
            <w:hideMark/>
          </w:tcPr>
          <w:p w14:paraId="1E48D5AB" w14:textId="77777777" w:rsidR="009C0027" w:rsidRDefault="009C0027" w:rsidP="00492E03">
            <w:pPr>
              <w:rPr>
                <w:b/>
              </w:rPr>
            </w:pPr>
            <w:r w:rsidRPr="00DA0BBE">
              <w:rPr>
                <w:b/>
              </w:rPr>
              <w:t xml:space="preserve">Domain Registration </w:t>
            </w:r>
            <w:r>
              <w:rPr>
                <w:b/>
              </w:rPr>
              <w:t>–</w:t>
            </w:r>
            <w:r w:rsidRPr="00DA0BBE">
              <w:rPr>
                <w:b/>
              </w:rPr>
              <w:t xml:space="preserve"> </w:t>
            </w:r>
          </w:p>
          <w:p w14:paraId="6B39C288" w14:textId="77777777" w:rsidR="009C0027" w:rsidRPr="00DA0BBE" w:rsidRDefault="009C0027" w:rsidP="00492E03">
            <w:pPr>
              <w:rPr>
                <w:b/>
              </w:rPr>
            </w:pPr>
            <w:r w:rsidRPr="00DA0BBE">
              <w:rPr>
                <w:b/>
              </w:rPr>
              <w:t>Top-Level Domain Registrars</w:t>
            </w:r>
          </w:p>
        </w:tc>
        <w:tc>
          <w:tcPr>
            <w:tcW w:w="4963" w:type="dxa"/>
            <w:hideMark/>
          </w:tcPr>
          <w:p w14:paraId="21E8CB34" w14:textId="77777777" w:rsidR="009C0027" w:rsidRPr="00DA0BBE" w:rsidRDefault="009C0027" w:rsidP="00492E03"/>
        </w:tc>
      </w:tr>
      <w:tr w:rsidR="009C0027" w:rsidRPr="00DA0BBE" w14:paraId="35B8DF10" w14:textId="77777777" w:rsidTr="00492E03">
        <w:trPr>
          <w:trHeight w:val="288"/>
        </w:trPr>
        <w:tc>
          <w:tcPr>
            <w:tcW w:w="4315" w:type="dxa"/>
            <w:noWrap/>
            <w:hideMark/>
          </w:tcPr>
          <w:p w14:paraId="6EF2904D" w14:textId="77777777" w:rsidR="009C0027" w:rsidRPr="00DA0BBE" w:rsidRDefault="009C0027" w:rsidP="00492E03">
            <w:pPr>
              <w:rPr>
                <w:b/>
              </w:rPr>
            </w:pPr>
            <w:r w:rsidRPr="00DA0BBE">
              <w:rPr>
                <w:b/>
              </w:rPr>
              <w:t>Electronic Payment Methods</w:t>
            </w:r>
          </w:p>
        </w:tc>
        <w:tc>
          <w:tcPr>
            <w:tcW w:w="4963" w:type="dxa"/>
            <w:hideMark/>
          </w:tcPr>
          <w:p w14:paraId="6A96C964" w14:textId="77777777" w:rsidR="009C0027" w:rsidRPr="00DA0BBE" w:rsidRDefault="009C0027" w:rsidP="00492E03"/>
        </w:tc>
      </w:tr>
      <w:tr w:rsidR="009C0027" w:rsidRPr="00DA0BBE" w14:paraId="21F465FC" w14:textId="77777777" w:rsidTr="00492E03">
        <w:trPr>
          <w:trHeight w:val="288"/>
        </w:trPr>
        <w:tc>
          <w:tcPr>
            <w:tcW w:w="4315" w:type="dxa"/>
            <w:noWrap/>
            <w:hideMark/>
          </w:tcPr>
          <w:p w14:paraId="10524B92" w14:textId="77777777" w:rsidR="009C0027" w:rsidRPr="00DA0BBE" w:rsidRDefault="009C0027" w:rsidP="00492E03">
            <w:pPr>
              <w:rPr>
                <w:b/>
              </w:rPr>
            </w:pPr>
            <w:r w:rsidRPr="00DA0BBE">
              <w:rPr>
                <w:b/>
              </w:rPr>
              <w:t>Hosting</w:t>
            </w:r>
          </w:p>
        </w:tc>
        <w:tc>
          <w:tcPr>
            <w:tcW w:w="4963" w:type="dxa"/>
            <w:hideMark/>
          </w:tcPr>
          <w:p w14:paraId="4029E2F3" w14:textId="77777777" w:rsidR="009C0027" w:rsidRPr="00DA0BBE" w:rsidRDefault="009C0027" w:rsidP="00492E03"/>
        </w:tc>
      </w:tr>
      <w:tr w:rsidR="009C0027" w:rsidRPr="00DA0BBE" w14:paraId="3E81677A" w14:textId="77777777" w:rsidTr="00492E03">
        <w:trPr>
          <w:trHeight w:val="288"/>
        </w:trPr>
        <w:tc>
          <w:tcPr>
            <w:tcW w:w="4315" w:type="dxa"/>
            <w:noWrap/>
            <w:hideMark/>
          </w:tcPr>
          <w:p w14:paraId="37F948FE" w14:textId="77777777" w:rsidR="009C0027" w:rsidRPr="00DA0BBE" w:rsidRDefault="009C0027" w:rsidP="00492E03">
            <w:pPr>
              <w:rPr>
                <w:b/>
              </w:rPr>
            </w:pPr>
            <w:r w:rsidRPr="00DA0BBE">
              <w:rPr>
                <w:b/>
              </w:rPr>
              <w:t>Hosting - Bulletproof / Rogue Hosting</w:t>
            </w:r>
          </w:p>
        </w:tc>
        <w:tc>
          <w:tcPr>
            <w:tcW w:w="4963" w:type="dxa"/>
            <w:hideMark/>
          </w:tcPr>
          <w:p w14:paraId="717206F2" w14:textId="77777777" w:rsidR="009C0027" w:rsidRPr="00DA0BBE" w:rsidRDefault="009C0027" w:rsidP="00492E03"/>
        </w:tc>
      </w:tr>
      <w:tr w:rsidR="009C0027" w:rsidRPr="00DA0BBE" w14:paraId="4087D349" w14:textId="77777777" w:rsidTr="00492E03">
        <w:trPr>
          <w:trHeight w:val="288"/>
        </w:trPr>
        <w:tc>
          <w:tcPr>
            <w:tcW w:w="4315" w:type="dxa"/>
            <w:noWrap/>
            <w:hideMark/>
          </w:tcPr>
          <w:p w14:paraId="056B8D03" w14:textId="77777777" w:rsidR="009C0027" w:rsidRPr="00DA0BBE" w:rsidRDefault="009C0027" w:rsidP="00492E03">
            <w:pPr>
              <w:rPr>
                <w:b/>
              </w:rPr>
            </w:pPr>
            <w:r w:rsidRPr="00DA0BBE">
              <w:rPr>
                <w:b/>
              </w:rPr>
              <w:t>Hosting - Cloud Hosting</w:t>
            </w:r>
          </w:p>
        </w:tc>
        <w:tc>
          <w:tcPr>
            <w:tcW w:w="4963" w:type="dxa"/>
            <w:hideMark/>
          </w:tcPr>
          <w:p w14:paraId="0A0D6FD4" w14:textId="77777777" w:rsidR="009C0027" w:rsidRPr="00DA0BBE" w:rsidRDefault="009C0027" w:rsidP="00492E03"/>
        </w:tc>
      </w:tr>
      <w:tr w:rsidR="009C0027" w:rsidRPr="00DA0BBE" w14:paraId="27A93A27" w14:textId="77777777" w:rsidTr="00492E03">
        <w:trPr>
          <w:trHeight w:val="288"/>
        </w:trPr>
        <w:tc>
          <w:tcPr>
            <w:tcW w:w="4315" w:type="dxa"/>
            <w:noWrap/>
            <w:hideMark/>
          </w:tcPr>
          <w:p w14:paraId="35C164FF" w14:textId="77777777" w:rsidR="009C0027" w:rsidRPr="00DA0BBE" w:rsidRDefault="009C0027" w:rsidP="00492E03">
            <w:pPr>
              <w:rPr>
                <w:b/>
              </w:rPr>
            </w:pPr>
            <w:r w:rsidRPr="00DA0BBE">
              <w:rPr>
                <w:b/>
              </w:rPr>
              <w:t>Hosting - Compromised Server</w:t>
            </w:r>
          </w:p>
        </w:tc>
        <w:tc>
          <w:tcPr>
            <w:tcW w:w="4963" w:type="dxa"/>
            <w:hideMark/>
          </w:tcPr>
          <w:p w14:paraId="574C5D6E" w14:textId="77777777" w:rsidR="009C0027" w:rsidRPr="00DA0BBE" w:rsidRDefault="009C0027" w:rsidP="00492E03"/>
        </w:tc>
      </w:tr>
      <w:tr w:rsidR="009C0027" w:rsidRPr="00DA0BBE" w14:paraId="6F50579C" w14:textId="77777777" w:rsidTr="00492E03">
        <w:trPr>
          <w:trHeight w:val="288"/>
        </w:trPr>
        <w:tc>
          <w:tcPr>
            <w:tcW w:w="4315" w:type="dxa"/>
            <w:noWrap/>
            <w:hideMark/>
          </w:tcPr>
          <w:p w14:paraId="2228A0F1" w14:textId="77777777" w:rsidR="009C0027" w:rsidRPr="00DA0BBE" w:rsidRDefault="009C0027" w:rsidP="00492E03">
            <w:pPr>
              <w:rPr>
                <w:b/>
              </w:rPr>
            </w:pPr>
            <w:r w:rsidRPr="00DA0BBE">
              <w:rPr>
                <w:b/>
              </w:rPr>
              <w:t>Hosting - Fast Flux Botnet Hosting</w:t>
            </w:r>
          </w:p>
        </w:tc>
        <w:tc>
          <w:tcPr>
            <w:tcW w:w="4963" w:type="dxa"/>
            <w:hideMark/>
          </w:tcPr>
          <w:p w14:paraId="0BB30EED" w14:textId="77777777" w:rsidR="009C0027" w:rsidRPr="00DA0BBE" w:rsidRDefault="009C0027" w:rsidP="00492E03"/>
        </w:tc>
      </w:tr>
      <w:tr w:rsidR="009C0027" w:rsidRPr="00DA0BBE" w14:paraId="4D7492B7" w14:textId="77777777" w:rsidTr="00492E03">
        <w:trPr>
          <w:trHeight w:val="288"/>
        </w:trPr>
        <w:tc>
          <w:tcPr>
            <w:tcW w:w="4315" w:type="dxa"/>
            <w:noWrap/>
            <w:hideMark/>
          </w:tcPr>
          <w:p w14:paraId="783E00BE" w14:textId="77777777" w:rsidR="009C0027" w:rsidRPr="00DA0BBE" w:rsidRDefault="009C0027" w:rsidP="00492E03">
            <w:pPr>
              <w:rPr>
                <w:b/>
              </w:rPr>
            </w:pPr>
            <w:r w:rsidRPr="00DA0BBE">
              <w:rPr>
                <w:b/>
              </w:rPr>
              <w:t>Hosting - Legitimate Hosting</w:t>
            </w:r>
          </w:p>
        </w:tc>
        <w:tc>
          <w:tcPr>
            <w:tcW w:w="4963" w:type="dxa"/>
            <w:hideMark/>
          </w:tcPr>
          <w:p w14:paraId="7DAF69A3" w14:textId="77777777" w:rsidR="009C0027" w:rsidRPr="00DA0BBE" w:rsidRDefault="009C0027" w:rsidP="00492E03"/>
        </w:tc>
      </w:tr>
    </w:tbl>
    <w:p w14:paraId="0C2D641B" w14:textId="77777777" w:rsidR="009C0027" w:rsidRDefault="009C0027" w:rsidP="009C0027">
      <w:pPr>
        <w:pStyle w:val="Heading2"/>
      </w:pPr>
      <w:bookmarkStart w:id="79" w:name="_Toc426101892"/>
      <w:bookmarkStart w:id="80" w:name="_Toc429521522"/>
      <w:r w:rsidRPr="00500836">
        <w:t>AttackerToolType</w:t>
      </w:r>
      <w:r>
        <w:t>Vocab</w:t>
      </w:r>
      <w:r w:rsidRPr="00500836">
        <w:t>-1.0</w:t>
      </w:r>
      <w:r>
        <w:t xml:space="preserve"> Enumeration</w:t>
      </w:r>
      <w:bookmarkEnd w:id="79"/>
      <w:bookmarkEnd w:id="80"/>
    </w:p>
    <w:p w14:paraId="44660952" w14:textId="77777777" w:rsidR="009C0027" w:rsidRPr="00233477" w:rsidRDefault="009C0027" w:rsidP="009C0027">
      <w:pPr>
        <w:spacing w:after="240"/>
      </w:pPr>
      <w:r w:rsidRPr="00EE365F">
        <w:t xml:space="preserve">The </w:t>
      </w:r>
      <w:r w:rsidRPr="001B7F51">
        <w:rPr>
          <w:rFonts w:ascii="Courier New" w:hAnsi="Courier New" w:cs="Courier New"/>
        </w:rPr>
        <w:t>AttackerInfrastructureTypeVocab</w:t>
      </w:r>
      <w:r w:rsidRPr="00EE365F">
        <w:t xml:space="preserve"> </w:t>
      </w:r>
      <w:r>
        <w:t xml:space="preserve">enumeration </w:t>
      </w:r>
      <w:r w:rsidRPr="00EE365F">
        <w:t xml:space="preserve">is </w:t>
      </w:r>
      <w:r>
        <w:t>used to define the</w:t>
      </w:r>
      <w:r w:rsidRPr="00EE365F">
        <w:t xml:space="preserve"> default STIX vocabulary for expressing the type of </w:t>
      </w:r>
      <w:r>
        <w:t xml:space="preserve">tools </w:t>
      </w:r>
      <w:r w:rsidRPr="00EE365F">
        <w:t>an attacker uses.</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9C0027" w:rsidRPr="00500836" w14:paraId="05C1F910" w14:textId="77777777" w:rsidTr="00492E03">
        <w:trPr>
          <w:trHeight w:val="288"/>
        </w:trPr>
        <w:tc>
          <w:tcPr>
            <w:tcW w:w="2695" w:type="dxa"/>
            <w:shd w:val="clear" w:color="auto" w:fill="BFBFBF" w:themeFill="background1" w:themeFillShade="BF"/>
            <w:noWrap/>
            <w:vAlign w:val="center"/>
          </w:tcPr>
          <w:p w14:paraId="19805A65" w14:textId="77777777" w:rsidR="009C0027" w:rsidRPr="00500836" w:rsidRDefault="009C0027" w:rsidP="00492E03">
            <w:r>
              <w:rPr>
                <w:b/>
                <w:bCs/>
              </w:rPr>
              <w:t>Enumeration Literal</w:t>
            </w:r>
          </w:p>
        </w:tc>
        <w:tc>
          <w:tcPr>
            <w:tcW w:w="6583" w:type="dxa"/>
            <w:shd w:val="clear" w:color="auto" w:fill="BFBFBF" w:themeFill="background1" w:themeFillShade="BF"/>
            <w:vAlign w:val="center"/>
          </w:tcPr>
          <w:p w14:paraId="6C1892BB" w14:textId="77777777" w:rsidR="009C0027" w:rsidRPr="00500836" w:rsidRDefault="009C0027" w:rsidP="00492E03">
            <w:r>
              <w:rPr>
                <w:b/>
                <w:bCs/>
              </w:rPr>
              <w:t>Description</w:t>
            </w:r>
          </w:p>
        </w:tc>
      </w:tr>
      <w:tr w:rsidR="009C0027" w:rsidRPr="00500836" w14:paraId="76E1CFDF" w14:textId="77777777" w:rsidTr="00492E03">
        <w:trPr>
          <w:trHeight w:val="288"/>
        </w:trPr>
        <w:tc>
          <w:tcPr>
            <w:tcW w:w="2695" w:type="dxa"/>
            <w:noWrap/>
            <w:hideMark/>
          </w:tcPr>
          <w:p w14:paraId="7D7C884A" w14:textId="77777777" w:rsidR="009C0027" w:rsidRPr="00500836" w:rsidRDefault="009C0027" w:rsidP="00492E03">
            <w:pPr>
              <w:rPr>
                <w:b/>
              </w:rPr>
            </w:pPr>
            <w:r w:rsidRPr="00500836">
              <w:rPr>
                <w:b/>
              </w:rPr>
              <w:t>Application Scanner</w:t>
            </w:r>
          </w:p>
        </w:tc>
        <w:tc>
          <w:tcPr>
            <w:tcW w:w="6583" w:type="dxa"/>
            <w:hideMark/>
          </w:tcPr>
          <w:p w14:paraId="2D8588E7" w14:textId="77777777" w:rsidR="009C0027" w:rsidRPr="00500836" w:rsidRDefault="009C0027" w:rsidP="00492E03"/>
        </w:tc>
      </w:tr>
      <w:tr w:rsidR="009C0027" w:rsidRPr="00500836" w14:paraId="691F7F24" w14:textId="77777777" w:rsidTr="00492E03">
        <w:trPr>
          <w:trHeight w:val="288"/>
        </w:trPr>
        <w:tc>
          <w:tcPr>
            <w:tcW w:w="2695" w:type="dxa"/>
            <w:noWrap/>
            <w:hideMark/>
          </w:tcPr>
          <w:p w14:paraId="4FF08291" w14:textId="77777777" w:rsidR="009C0027" w:rsidRPr="00500836" w:rsidRDefault="009C0027" w:rsidP="00492E03">
            <w:pPr>
              <w:rPr>
                <w:b/>
              </w:rPr>
            </w:pPr>
            <w:r w:rsidRPr="00500836">
              <w:rPr>
                <w:b/>
              </w:rPr>
              <w:t>Malware</w:t>
            </w:r>
          </w:p>
        </w:tc>
        <w:tc>
          <w:tcPr>
            <w:tcW w:w="6583" w:type="dxa"/>
            <w:hideMark/>
          </w:tcPr>
          <w:p w14:paraId="58CDC586" w14:textId="77777777" w:rsidR="009C0027" w:rsidRPr="00500836" w:rsidRDefault="009C0027" w:rsidP="00492E03">
            <w:r>
              <w:t>Software designed to be used to attack or gain access to a computer system</w:t>
            </w:r>
          </w:p>
        </w:tc>
      </w:tr>
      <w:tr w:rsidR="009C0027" w:rsidRPr="00500836" w14:paraId="458C102F" w14:textId="77777777" w:rsidTr="00492E03">
        <w:trPr>
          <w:trHeight w:val="288"/>
        </w:trPr>
        <w:tc>
          <w:tcPr>
            <w:tcW w:w="2695" w:type="dxa"/>
            <w:noWrap/>
            <w:hideMark/>
          </w:tcPr>
          <w:p w14:paraId="785D83A2" w14:textId="77777777" w:rsidR="009C0027" w:rsidRPr="00500836" w:rsidRDefault="009C0027" w:rsidP="00492E03">
            <w:pPr>
              <w:rPr>
                <w:b/>
              </w:rPr>
            </w:pPr>
            <w:r w:rsidRPr="00500836">
              <w:rPr>
                <w:b/>
              </w:rPr>
              <w:t>Password Cracking</w:t>
            </w:r>
          </w:p>
        </w:tc>
        <w:tc>
          <w:tcPr>
            <w:tcW w:w="6583" w:type="dxa"/>
            <w:hideMark/>
          </w:tcPr>
          <w:p w14:paraId="368FCBD9" w14:textId="77777777" w:rsidR="009C0027" w:rsidRPr="00500836" w:rsidRDefault="009C0027" w:rsidP="00492E03">
            <w:r>
              <w:t>The process of using a software application to recover a plain text password from its encrypted representation</w:t>
            </w:r>
          </w:p>
        </w:tc>
      </w:tr>
      <w:tr w:rsidR="009C0027" w:rsidRPr="00500836" w14:paraId="5C33CB76" w14:textId="77777777" w:rsidTr="00492E03">
        <w:trPr>
          <w:trHeight w:val="288"/>
        </w:trPr>
        <w:tc>
          <w:tcPr>
            <w:tcW w:w="2695" w:type="dxa"/>
            <w:noWrap/>
            <w:hideMark/>
          </w:tcPr>
          <w:p w14:paraId="2955B870" w14:textId="77777777" w:rsidR="009C0027" w:rsidRPr="00500836" w:rsidRDefault="009C0027" w:rsidP="00492E03">
            <w:pPr>
              <w:rPr>
                <w:b/>
              </w:rPr>
            </w:pPr>
            <w:r w:rsidRPr="00500836">
              <w:rPr>
                <w:b/>
              </w:rPr>
              <w:lastRenderedPageBreak/>
              <w:t>Penetration Testing</w:t>
            </w:r>
          </w:p>
        </w:tc>
        <w:tc>
          <w:tcPr>
            <w:tcW w:w="6583" w:type="dxa"/>
            <w:hideMark/>
          </w:tcPr>
          <w:p w14:paraId="5891609A" w14:textId="77777777" w:rsidR="009C0027" w:rsidRPr="00500836" w:rsidRDefault="009C0027" w:rsidP="00492E03">
            <w:r>
              <w:t>The process of investigating a computer system to find security weaknesses.</w:t>
            </w:r>
          </w:p>
        </w:tc>
      </w:tr>
      <w:tr w:rsidR="009C0027" w:rsidRPr="00500836" w14:paraId="3E62923E" w14:textId="77777777" w:rsidTr="00492E03">
        <w:trPr>
          <w:trHeight w:val="288"/>
        </w:trPr>
        <w:tc>
          <w:tcPr>
            <w:tcW w:w="2695" w:type="dxa"/>
            <w:noWrap/>
            <w:hideMark/>
          </w:tcPr>
          <w:p w14:paraId="4A114DB3" w14:textId="77777777" w:rsidR="009C0027" w:rsidRPr="00500836" w:rsidRDefault="009C0027" w:rsidP="00492E03">
            <w:pPr>
              <w:rPr>
                <w:b/>
              </w:rPr>
            </w:pPr>
            <w:r w:rsidRPr="00500836">
              <w:rPr>
                <w:b/>
              </w:rPr>
              <w:t>Port Scanner</w:t>
            </w:r>
          </w:p>
        </w:tc>
        <w:tc>
          <w:tcPr>
            <w:tcW w:w="6583" w:type="dxa"/>
            <w:hideMark/>
          </w:tcPr>
          <w:p w14:paraId="14DEB215" w14:textId="77777777" w:rsidR="009C0027" w:rsidRPr="00500836" w:rsidRDefault="009C0027" w:rsidP="00492E03">
            <w:r>
              <w:t>A software application that reports on the status of the ports available on a host computer</w:t>
            </w:r>
          </w:p>
        </w:tc>
      </w:tr>
      <w:tr w:rsidR="009C0027" w:rsidRPr="00500836" w14:paraId="71FF2C15" w14:textId="77777777" w:rsidTr="00492E03">
        <w:trPr>
          <w:trHeight w:val="288"/>
        </w:trPr>
        <w:tc>
          <w:tcPr>
            <w:tcW w:w="2695" w:type="dxa"/>
            <w:noWrap/>
            <w:hideMark/>
          </w:tcPr>
          <w:p w14:paraId="66911A5B" w14:textId="77777777" w:rsidR="009C0027" w:rsidRPr="00500836" w:rsidRDefault="009C0027" w:rsidP="00492E03">
            <w:pPr>
              <w:rPr>
                <w:b/>
              </w:rPr>
            </w:pPr>
            <w:r w:rsidRPr="00500836">
              <w:rPr>
                <w:b/>
              </w:rPr>
              <w:t>Traffic Scanner</w:t>
            </w:r>
          </w:p>
        </w:tc>
        <w:tc>
          <w:tcPr>
            <w:tcW w:w="6583" w:type="dxa"/>
            <w:hideMark/>
          </w:tcPr>
          <w:p w14:paraId="67ACF9FC" w14:textId="77777777" w:rsidR="009C0027" w:rsidRPr="00500836" w:rsidRDefault="009C0027" w:rsidP="00492E03">
            <w:r>
              <w:t>A software application that monitors data transferred on a network</w:t>
            </w:r>
          </w:p>
        </w:tc>
      </w:tr>
      <w:tr w:rsidR="009C0027" w:rsidRPr="00500836" w14:paraId="0D6144F5" w14:textId="77777777" w:rsidTr="00492E03">
        <w:trPr>
          <w:trHeight w:val="288"/>
        </w:trPr>
        <w:tc>
          <w:tcPr>
            <w:tcW w:w="2695" w:type="dxa"/>
            <w:noWrap/>
            <w:hideMark/>
          </w:tcPr>
          <w:p w14:paraId="654B2547" w14:textId="77777777" w:rsidR="009C0027" w:rsidRPr="00500836" w:rsidRDefault="009C0027" w:rsidP="00492E03">
            <w:pPr>
              <w:rPr>
                <w:b/>
              </w:rPr>
            </w:pPr>
            <w:r w:rsidRPr="00500836">
              <w:rPr>
                <w:b/>
              </w:rPr>
              <w:t>Vulnerability Scanner</w:t>
            </w:r>
          </w:p>
        </w:tc>
        <w:tc>
          <w:tcPr>
            <w:tcW w:w="6583" w:type="dxa"/>
            <w:hideMark/>
          </w:tcPr>
          <w:p w14:paraId="0EE1F42E" w14:textId="77777777" w:rsidR="009C0027" w:rsidRPr="00500836" w:rsidRDefault="009C0027" w:rsidP="00492E03">
            <w:r>
              <w:t>A type of software application used to discover vulnerabilities on a host, a network, or in a software product.</w:t>
            </w:r>
          </w:p>
        </w:tc>
      </w:tr>
    </w:tbl>
    <w:p w14:paraId="679F1FFA" w14:textId="77777777" w:rsidR="009C0027" w:rsidRDefault="009C0027" w:rsidP="009C0027">
      <w:pPr>
        <w:pStyle w:val="Heading2"/>
      </w:pPr>
      <w:bookmarkStart w:id="81" w:name="_Ref401841270"/>
      <w:bookmarkStart w:id="82" w:name="_Toc426101893"/>
      <w:bookmarkStart w:id="83" w:name="_Toc429521523"/>
      <w:r w:rsidRPr="00377B59">
        <w:t>AvailabilityLossType</w:t>
      </w:r>
      <w:r>
        <w:t>Vocab</w:t>
      </w:r>
      <w:r w:rsidRPr="00377B59">
        <w:t>-1.1.1</w:t>
      </w:r>
      <w:r>
        <w:t xml:space="preserve"> Enumeration</w:t>
      </w:r>
      <w:bookmarkEnd w:id="81"/>
      <w:bookmarkEnd w:id="82"/>
      <w:bookmarkEnd w:id="83"/>
    </w:p>
    <w:p w14:paraId="5E9AA3C4" w14:textId="77777777" w:rsidR="009C0027" w:rsidRPr="00233477" w:rsidRDefault="009C0027" w:rsidP="009C0027">
      <w:pPr>
        <w:spacing w:after="240"/>
      </w:pPr>
      <w:r w:rsidRPr="00EE365F">
        <w:t xml:space="preserve">The </w:t>
      </w:r>
      <w:r w:rsidRPr="00EE365F">
        <w:rPr>
          <w:rFonts w:ascii="Courier New" w:hAnsi="Courier New" w:cs="Courier New"/>
        </w:rPr>
        <w:t>AvailabilityLossTypeVocab</w:t>
      </w:r>
      <w:r w:rsidRPr="00EE365F">
        <w:t xml:space="preserve"> </w:t>
      </w:r>
      <w:r>
        <w:t xml:space="preserve">class </w:t>
      </w:r>
      <w:r w:rsidRPr="00EE365F">
        <w:t xml:space="preserve">is </w:t>
      </w:r>
      <w:r>
        <w:t>used to define the</w:t>
      </w:r>
      <w:r w:rsidRPr="00EE365F">
        <w:t xml:space="preserve"> default STIX vocabulary for expressing the type of </w:t>
      </w:r>
      <w:r>
        <w:t xml:space="preserve">loss to </w:t>
      </w:r>
      <w:r w:rsidRPr="00EE365F">
        <w:t xml:space="preserve">availability </w:t>
      </w:r>
      <w:r>
        <w:t>that occurred as part of</w:t>
      </w:r>
      <w:r w:rsidRPr="00EE365F">
        <w:t xml:space="preserve"> an incident. </w:t>
      </w:r>
      <w:r>
        <w:t>The associated enumeration literals are provided in the table below.</w:t>
      </w:r>
    </w:p>
    <w:tbl>
      <w:tblPr>
        <w:tblStyle w:val="TableGrid"/>
        <w:tblW w:w="0" w:type="auto"/>
        <w:tblLook w:val="04A0" w:firstRow="1" w:lastRow="0" w:firstColumn="1" w:lastColumn="0" w:noHBand="0" w:noVBand="1"/>
      </w:tblPr>
      <w:tblGrid>
        <w:gridCol w:w="3775"/>
        <w:gridCol w:w="5503"/>
      </w:tblGrid>
      <w:tr w:rsidR="009C0027" w:rsidRPr="00377B59" w14:paraId="57F0817F" w14:textId="77777777" w:rsidTr="00492E03">
        <w:trPr>
          <w:trHeight w:val="285"/>
        </w:trPr>
        <w:tc>
          <w:tcPr>
            <w:tcW w:w="3775" w:type="dxa"/>
            <w:shd w:val="clear" w:color="auto" w:fill="BFBFBF" w:themeFill="background1" w:themeFillShade="BF"/>
            <w:noWrap/>
            <w:vAlign w:val="center"/>
          </w:tcPr>
          <w:p w14:paraId="6D899042" w14:textId="77777777" w:rsidR="009C0027" w:rsidRPr="00377B59" w:rsidRDefault="009C0027" w:rsidP="00492E03">
            <w:r>
              <w:rPr>
                <w:b/>
                <w:bCs/>
              </w:rPr>
              <w:t>Enumeration Literal</w:t>
            </w:r>
          </w:p>
        </w:tc>
        <w:tc>
          <w:tcPr>
            <w:tcW w:w="5503" w:type="dxa"/>
            <w:shd w:val="clear" w:color="auto" w:fill="BFBFBF" w:themeFill="background1" w:themeFillShade="BF"/>
            <w:vAlign w:val="center"/>
          </w:tcPr>
          <w:p w14:paraId="5170300F" w14:textId="77777777" w:rsidR="009C0027" w:rsidRPr="00377B59" w:rsidRDefault="009C0027" w:rsidP="00492E03">
            <w:r>
              <w:rPr>
                <w:b/>
                <w:bCs/>
              </w:rPr>
              <w:t>Description</w:t>
            </w:r>
          </w:p>
        </w:tc>
      </w:tr>
      <w:tr w:rsidR="009C0027" w:rsidRPr="00377B59" w14:paraId="421F24F5" w14:textId="77777777" w:rsidTr="00492E03">
        <w:trPr>
          <w:trHeight w:val="285"/>
        </w:trPr>
        <w:tc>
          <w:tcPr>
            <w:tcW w:w="3775" w:type="dxa"/>
            <w:noWrap/>
            <w:hideMark/>
          </w:tcPr>
          <w:p w14:paraId="40A4BB01" w14:textId="77777777" w:rsidR="009C0027" w:rsidRPr="00377B59" w:rsidRDefault="009C0027" w:rsidP="00492E03">
            <w:pPr>
              <w:rPr>
                <w:b/>
              </w:rPr>
            </w:pPr>
            <w:r w:rsidRPr="00377B59">
              <w:rPr>
                <w:b/>
              </w:rPr>
              <w:t>Destruction</w:t>
            </w:r>
          </w:p>
        </w:tc>
        <w:tc>
          <w:tcPr>
            <w:tcW w:w="5503" w:type="dxa"/>
            <w:hideMark/>
          </w:tcPr>
          <w:p w14:paraId="0AA6F55A" w14:textId="77777777" w:rsidR="009C0027" w:rsidRPr="00377B59" w:rsidRDefault="009C0027" w:rsidP="00492E03">
            <w:r w:rsidRPr="00377B59">
              <w:t>The information was destroyed or wiped.</w:t>
            </w:r>
          </w:p>
        </w:tc>
      </w:tr>
      <w:tr w:rsidR="009C0027" w:rsidRPr="00377B59" w14:paraId="7CE08068" w14:textId="77777777" w:rsidTr="00492E03">
        <w:trPr>
          <w:trHeight w:val="285"/>
        </w:trPr>
        <w:tc>
          <w:tcPr>
            <w:tcW w:w="3775" w:type="dxa"/>
            <w:noWrap/>
            <w:hideMark/>
          </w:tcPr>
          <w:p w14:paraId="3FD9ABBD" w14:textId="77777777" w:rsidR="009C0027" w:rsidRPr="00377B59" w:rsidRDefault="009C0027" w:rsidP="00492E03">
            <w:pPr>
              <w:rPr>
                <w:b/>
              </w:rPr>
            </w:pPr>
            <w:r w:rsidRPr="00377B59">
              <w:rPr>
                <w:b/>
              </w:rPr>
              <w:t>Loss</w:t>
            </w:r>
          </w:p>
        </w:tc>
        <w:tc>
          <w:tcPr>
            <w:tcW w:w="5503" w:type="dxa"/>
            <w:hideMark/>
          </w:tcPr>
          <w:p w14:paraId="1C9E383F" w14:textId="77777777" w:rsidR="009C0027" w:rsidRPr="00377B59" w:rsidRDefault="009C0027" w:rsidP="00492E03">
            <w:r w:rsidRPr="00377B59">
              <w:t>Availability to the information was lost.</w:t>
            </w:r>
          </w:p>
        </w:tc>
      </w:tr>
      <w:tr w:rsidR="009C0027" w:rsidRPr="00377B59" w14:paraId="36783C5E" w14:textId="77777777" w:rsidTr="00492E03">
        <w:trPr>
          <w:trHeight w:val="285"/>
        </w:trPr>
        <w:tc>
          <w:tcPr>
            <w:tcW w:w="3775" w:type="dxa"/>
            <w:noWrap/>
            <w:hideMark/>
          </w:tcPr>
          <w:p w14:paraId="4BAB0679" w14:textId="77777777" w:rsidR="009C0027" w:rsidRPr="00377B59" w:rsidRDefault="009C0027" w:rsidP="00492E03">
            <w:pPr>
              <w:rPr>
                <w:b/>
              </w:rPr>
            </w:pPr>
            <w:r w:rsidRPr="00377B59">
              <w:rPr>
                <w:b/>
              </w:rPr>
              <w:t>Interruption</w:t>
            </w:r>
          </w:p>
        </w:tc>
        <w:tc>
          <w:tcPr>
            <w:tcW w:w="5503" w:type="dxa"/>
            <w:hideMark/>
          </w:tcPr>
          <w:p w14:paraId="7B2430FC" w14:textId="77777777" w:rsidR="009C0027" w:rsidRPr="00377B59" w:rsidRDefault="009C0027" w:rsidP="00492E03">
            <w:r w:rsidRPr="00377B59">
              <w:t>Availability to the information was interrupted.</w:t>
            </w:r>
          </w:p>
        </w:tc>
      </w:tr>
      <w:tr w:rsidR="009C0027" w:rsidRPr="00377B59" w14:paraId="4E091973" w14:textId="77777777" w:rsidTr="00492E03">
        <w:trPr>
          <w:trHeight w:val="285"/>
        </w:trPr>
        <w:tc>
          <w:tcPr>
            <w:tcW w:w="3775" w:type="dxa"/>
            <w:noWrap/>
            <w:hideMark/>
          </w:tcPr>
          <w:p w14:paraId="3DB0AFB3" w14:textId="77777777" w:rsidR="009C0027" w:rsidRPr="00377B59" w:rsidRDefault="009C0027" w:rsidP="00492E03">
            <w:pPr>
              <w:rPr>
                <w:b/>
              </w:rPr>
            </w:pPr>
            <w:r w:rsidRPr="00377B59">
              <w:rPr>
                <w:b/>
              </w:rPr>
              <w:t>Degradation</w:t>
            </w:r>
          </w:p>
        </w:tc>
        <w:tc>
          <w:tcPr>
            <w:tcW w:w="5503" w:type="dxa"/>
            <w:hideMark/>
          </w:tcPr>
          <w:p w14:paraId="3E513FCB" w14:textId="77777777" w:rsidR="009C0027" w:rsidRPr="00377B59" w:rsidRDefault="009C0027" w:rsidP="00492E03">
            <w:r w:rsidRPr="00377B59">
              <w:t>Availability to the information was degraded.</w:t>
            </w:r>
          </w:p>
        </w:tc>
      </w:tr>
      <w:tr w:rsidR="009C0027" w:rsidRPr="00377B59" w14:paraId="657AED92" w14:textId="77777777" w:rsidTr="00492E03">
        <w:trPr>
          <w:trHeight w:val="285"/>
        </w:trPr>
        <w:tc>
          <w:tcPr>
            <w:tcW w:w="3775" w:type="dxa"/>
            <w:noWrap/>
            <w:hideMark/>
          </w:tcPr>
          <w:p w14:paraId="4E222E4A" w14:textId="77777777" w:rsidR="009C0027" w:rsidRPr="00377B59" w:rsidRDefault="009C0027" w:rsidP="00492E03">
            <w:pPr>
              <w:rPr>
                <w:b/>
              </w:rPr>
            </w:pPr>
            <w:r w:rsidRPr="00377B59">
              <w:rPr>
                <w:b/>
              </w:rPr>
              <w:t>Acceleration</w:t>
            </w:r>
          </w:p>
        </w:tc>
        <w:tc>
          <w:tcPr>
            <w:tcW w:w="5503" w:type="dxa"/>
            <w:hideMark/>
          </w:tcPr>
          <w:p w14:paraId="10569ABD" w14:textId="77777777" w:rsidR="009C0027" w:rsidRPr="00377B59" w:rsidRDefault="009C0027" w:rsidP="00492E03">
            <w:r w:rsidRPr="00377B59">
              <w:t>Availability loss type is acceleration.</w:t>
            </w:r>
          </w:p>
        </w:tc>
      </w:tr>
      <w:tr w:rsidR="009C0027" w:rsidRPr="00377B59" w14:paraId="3B403FB2" w14:textId="77777777" w:rsidTr="00492E03">
        <w:trPr>
          <w:trHeight w:val="285"/>
        </w:trPr>
        <w:tc>
          <w:tcPr>
            <w:tcW w:w="3775" w:type="dxa"/>
            <w:noWrap/>
            <w:hideMark/>
          </w:tcPr>
          <w:p w14:paraId="37F8DA9F" w14:textId="77777777" w:rsidR="009C0027" w:rsidRPr="00377B59" w:rsidRDefault="009C0027" w:rsidP="00492E03">
            <w:pPr>
              <w:rPr>
                <w:b/>
              </w:rPr>
            </w:pPr>
            <w:r w:rsidRPr="00377B59">
              <w:rPr>
                <w:b/>
              </w:rPr>
              <w:t>Obscuration</w:t>
            </w:r>
          </w:p>
        </w:tc>
        <w:tc>
          <w:tcPr>
            <w:tcW w:w="5503" w:type="dxa"/>
            <w:hideMark/>
          </w:tcPr>
          <w:p w14:paraId="60E7E4C5" w14:textId="77777777" w:rsidR="009C0027" w:rsidRPr="00377B59" w:rsidRDefault="009C0027" w:rsidP="00492E03">
            <w:r w:rsidRPr="00377B59">
              <w:t>Availability to the information is obscured.</w:t>
            </w:r>
          </w:p>
        </w:tc>
      </w:tr>
      <w:tr w:rsidR="009C0027" w:rsidRPr="00377B59" w14:paraId="0232DDE4" w14:textId="77777777" w:rsidTr="00492E03">
        <w:trPr>
          <w:trHeight w:val="285"/>
        </w:trPr>
        <w:tc>
          <w:tcPr>
            <w:tcW w:w="3775" w:type="dxa"/>
            <w:noWrap/>
            <w:hideMark/>
          </w:tcPr>
          <w:p w14:paraId="2AD8593F" w14:textId="77777777" w:rsidR="009C0027" w:rsidRPr="00377B59" w:rsidRDefault="009C0027" w:rsidP="00492E03">
            <w:pPr>
              <w:rPr>
                <w:b/>
              </w:rPr>
            </w:pPr>
            <w:r w:rsidRPr="00377B59">
              <w:rPr>
                <w:b/>
              </w:rPr>
              <w:t>Unknown</w:t>
            </w:r>
          </w:p>
        </w:tc>
        <w:tc>
          <w:tcPr>
            <w:tcW w:w="5503" w:type="dxa"/>
            <w:hideMark/>
          </w:tcPr>
          <w:p w14:paraId="48E48799" w14:textId="77777777" w:rsidR="009C0027" w:rsidRPr="00377B59" w:rsidRDefault="009C0027" w:rsidP="00492E03">
            <w:r>
              <w:t>Nature of availability loss</w:t>
            </w:r>
            <w:r w:rsidRPr="00377B59">
              <w:t xml:space="preserve"> is not known.</w:t>
            </w:r>
          </w:p>
        </w:tc>
      </w:tr>
    </w:tbl>
    <w:p w14:paraId="7477171E" w14:textId="77777777" w:rsidR="009C0027" w:rsidRDefault="009C0027" w:rsidP="009C0027">
      <w:pPr>
        <w:pStyle w:val="Heading2"/>
      </w:pPr>
      <w:bookmarkStart w:id="84" w:name="_Toc426101894"/>
      <w:bookmarkStart w:id="85" w:name="_Toc429521524"/>
      <w:r w:rsidRPr="00377B59">
        <w:t>AvailabilityLossType</w:t>
      </w:r>
      <w:r>
        <w:t>Vocab</w:t>
      </w:r>
      <w:r w:rsidRPr="00377B59">
        <w:t>-1.0</w:t>
      </w:r>
      <w:r>
        <w:t xml:space="preserve"> Enumeration</w:t>
      </w:r>
      <w:bookmarkEnd w:id="84"/>
      <w:bookmarkEnd w:id="85"/>
    </w:p>
    <w:p w14:paraId="17BEC8F3" w14:textId="77777777" w:rsidR="009C0027" w:rsidRPr="00233477" w:rsidRDefault="009C0027" w:rsidP="009C0027">
      <w:pPr>
        <w:spacing w:after="240"/>
      </w:pPr>
      <w:r w:rsidRPr="00EE365F">
        <w:t xml:space="preserve">The </w:t>
      </w:r>
      <w:r w:rsidRPr="00EE365F">
        <w:rPr>
          <w:rFonts w:ascii="Courier New" w:hAnsi="Courier New" w:cs="Courier New"/>
        </w:rPr>
        <w:t>AvailabilityLossTypeVocab</w:t>
      </w:r>
      <w:r w:rsidRPr="00EE365F">
        <w:t xml:space="preserve"> </w:t>
      </w:r>
      <w:r>
        <w:t xml:space="preserve">enumeration </w:t>
      </w:r>
      <w:r w:rsidRPr="00EE365F">
        <w:t xml:space="preserve">is </w:t>
      </w:r>
      <w:r>
        <w:t>used to define the</w:t>
      </w:r>
      <w:r w:rsidRPr="00EE365F">
        <w:t xml:space="preserve"> default STIX vocabulary for expressing the type of </w:t>
      </w:r>
      <w:r>
        <w:t xml:space="preserve">loss to </w:t>
      </w:r>
      <w:r w:rsidRPr="00EE365F">
        <w:t xml:space="preserve">availability </w:t>
      </w:r>
      <w:r>
        <w:t>that occurred as part of</w:t>
      </w:r>
      <w:r w:rsidRPr="00EE365F">
        <w:t xml:space="preserve"> an incident.</w:t>
      </w:r>
      <w:r>
        <w:t xml:space="preserve"> The associated enumeration literals are provided in the table below.</w:t>
      </w:r>
      <w:r w:rsidRPr="00EE365F">
        <w:t xml:space="preserve"> NOTE: As of STIX Version 1.1.1, </w:t>
      </w:r>
      <w:r w:rsidRPr="001A00C8">
        <w:rPr>
          <w:rFonts w:ascii="Courier New" w:hAnsi="Courier New" w:cs="Courier New"/>
        </w:rPr>
        <w:t>AvailabilityLossTypeVocab</w:t>
      </w:r>
      <w:r>
        <w:rPr>
          <w:rFonts w:ascii="Courier New" w:hAnsi="Courier New" w:cs="Courier New"/>
        </w:rPr>
        <w:t>-1.0</w:t>
      </w:r>
      <w:r w:rsidRPr="00EE365F">
        <w:t xml:space="preserve"> is deprecated. Please use </w:t>
      </w:r>
      <w:r>
        <w:t xml:space="preserve">version </w:t>
      </w:r>
      <w:r w:rsidRPr="00EE365F">
        <w:t>1.1.1 instead</w:t>
      </w:r>
      <w:r>
        <w:t xml:space="preserve"> (see section </w:t>
      </w:r>
      <w:r>
        <w:fldChar w:fldCharType="begin"/>
      </w:r>
      <w:r>
        <w:instrText xml:space="preserve"> REF _Ref401841270 \n \h </w:instrText>
      </w:r>
      <w:r>
        <w:fldChar w:fldCharType="separate"/>
      </w:r>
      <w:r w:rsidR="00B53B30">
        <w:t>3.4</w:t>
      </w:r>
      <w:r>
        <w:fldChar w:fldCharType="end"/>
      </w:r>
      <w:r>
        <w:t>)</w:t>
      </w:r>
      <w:r w:rsidRPr="00EE365F">
        <w:t>.</w:t>
      </w:r>
    </w:p>
    <w:tbl>
      <w:tblPr>
        <w:tblStyle w:val="TableGrid"/>
        <w:tblW w:w="0" w:type="auto"/>
        <w:tblLook w:val="04A0" w:firstRow="1" w:lastRow="0" w:firstColumn="1" w:lastColumn="0" w:noHBand="0" w:noVBand="1"/>
      </w:tblPr>
      <w:tblGrid>
        <w:gridCol w:w="2785"/>
        <w:gridCol w:w="6493"/>
      </w:tblGrid>
      <w:tr w:rsidR="009C0027" w:rsidRPr="00377B59" w14:paraId="1C2D7600" w14:textId="77777777" w:rsidTr="00492E03">
        <w:trPr>
          <w:trHeight w:val="285"/>
        </w:trPr>
        <w:tc>
          <w:tcPr>
            <w:tcW w:w="2785" w:type="dxa"/>
            <w:shd w:val="clear" w:color="auto" w:fill="BFBFBF" w:themeFill="background1" w:themeFillShade="BF"/>
            <w:noWrap/>
            <w:vAlign w:val="center"/>
          </w:tcPr>
          <w:p w14:paraId="0D2FBDD0" w14:textId="77777777" w:rsidR="009C0027" w:rsidRPr="00377B59" w:rsidRDefault="009C0027" w:rsidP="00492E03">
            <w:r>
              <w:rPr>
                <w:b/>
                <w:bCs/>
              </w:rPr>
              <w:t>Enumeration Literal</w:t>
            </w:r>
          </w:p>
        </w:tc>
        <w:tc>
          <w:tcPr>
            <w:tcW w:w="6493" w:type="dxa"/>
            <w:shd w:val="clear" w:color="auto" w:fill="BFBFBF" w:themeFill="background1" w:themeFillShade="BF"/>
            <w:vAlign w:val="center"/>
          </w:tcPr>
          <w:p w14:paraId="7B919C7E" w14:textId="77777777" w:rsidR="009C0027" w:rsidRPr="00377B59" w:rsidRDefault="009C0027" w:rsidP="00492E03">
            <w:r>
              <w:rPr>
                <w:b/>
                <w:bCs/>
              </w:rPr>
              <w:t>Description</w:t>
            </w:r>
          </w:p>
        </w:tc>
      </w:tr>
      <w:tr w:rsidR="009C0027" w:rsidRPr="00377B59" w14:paraId="05EC7A7E" w14:textId="77777777" w:rsidTr="00492E03">
        <w:trPr>
          <w:trHeight w:val="285"/>
        </w:trPr>
        <w:tc>
          <w:tcPr>
            <w:tcW w:w="2785" w:type="dxa"/>
            <w:noWrap/>
            <w:hideMark/>
          </w:tcPr>
          <w:p w14:paraId="1714AAF4" w14:textId="77777777" w:rsidR="009C0027" w:rsidRPr="00377B59" w:rsidRDefault="009C0027" w:rsidP="00492E03">
            <w:pPr>
              <w:rPr>
                <w:b/>
              </w:rPr>
            </w:pPr>
            <w:r w:rsidRPr="00377B59">
              <w:rPr>
                <w:b/>
              </w:rPr>
              <w:lastRenderedPageBreak/>
              <w:t>Destruction</w:t>
            </w:r>
          </w:p>
        </w:tc>
        <w:tc>
          <w:tcPr>
            <w:tcW w:w="6493" w:type="dxa"/>
            <w:hideMark/>
          </w:tcPr>
          <w:p w14:paraId="0EEF1B06" w14:textId="77777777" w:rsidR="009C0027" w:rsidRPr="00377B59" w:rsidRDefault="009C0027" w:rsidP="00492E03">
            <w:r w:rsidRPr="00377B59">
              <w:t>The information was destroyed or wiped.</w:t>
            </w:r>
          </w:p>
        </w:tc>
      </w:tr>
      <w:tr w:rsidR="009C0027" w:rsidRPr="00377B59" w14:paraId="58F91723" w14:textId="77777777" w:rsidTr="00492E03">
        <w:trPr>
          <w:trHeight w:val="285"/>
        </w:trPr>
        <w:tc>
          <w:tcPr>
            <w:tcW w:w="2785" w:type="dxa"/>
            <w:noWrap/>
            <w:hideMark/>
          </w:tcPr>
          <w:p w14:paraId="5C23E7EC" w14:textId="77777777" w:rsidR="009C0027" w:rsidRPr="00377B59" w:rsidRDefault="009C0027" w:rsidP="00492E03">
            <w:pPr>
              <w:rPr>
                <w:b/>
              </w:rPr>
            </w:pPr>
            <w:r w:rsidRPr="00377B59">
              <w:rPr>
                <w:b/>
              </w:rPr>
              <w:t>Loss</w:t>
            </w:r>
          </w:p>
        </w:tc>
        <w:tc>
          <w:tcPr>
            <w:tcW w:w="6493" w:type="dxa"/>
            <w:hideMark/>
          </w:tcPr>
          <w:p w14:paraId="688532C1" w14:textId="77777777" w:rsidR="009C0027" w:rsidRPr="00377B59" w:rsidRDefault="009C0027" w:rsidP="00492E03">
            <w:r w:rsidRPr="00377B59">
              <w:t>Availability to the information was lost.</w:t>
            </w:r>
          </w:p>
        </w:tc>
      </w:tr>
      <w:tr w:rsidR="009C0027" w:rsidRPr="00377B59" w14:paraId="0184656B" w14:textId="77777777" w:rsidTr="00492E03">
        <w:trPr>
          <w:trHeight w:val="285"/>
        </w:trPr>
        <w:tc>
          <w:tcPr>
            <w:tcW w:w="2785" w:type="dxa"/>
            <w:noWrap/>
            <w:hideMark/>
          </w:tcPr>
          <w:p w14:paraId="66F991AC" w14:textId="77777777" w:rsidR="009C0027" w:rsidRPr="00377B59" w:rsidRDefault="009C0027" w:rsidP="00492E03">
            <w:pPr>
              <w:rPr>
                <w:b/>
              </w:rPr>
            </w:pPr>
            <w:r w:rsidRPr="00377B59">
              <w:rPr>
                <w:b/>
              </w:rPr>
              <w:t>Interruption</w:t>
            </w:r>
          </w:p>
        </w:tc>
        <w:tc>
          <w:tcPr>
            <w:tcW w:w="6493" w:type="dxa"/>
            <w:hideMark/>
          </w:tcPr>
          <w:p w14:paraId="0F566C46" w14:textId="77777777" w:rsidR="009C0027" w:rsidRPr="00377B59" w:rsidRDefault="009C0027" w:rsidP="00492E03">
            <w:r w:rsidRPr="00377B59">
              <w:t>Availability to the information was interrupted.</w:t>
            </w:r>
          </w:p>
        </w:tc>
      </w:tr>
      <w:tr w:rsidR="009C0027" w:rsidRPr="00377B59" w14:paraId="2C415352" w14:textId="77777777" w:rsidTr="00492E03">
        <w:trPr>
          <w:trHeight w:val="285"/>
        </w:trPr>
        <w:tc>
          <w:tcPr>
            <w:tcW w:w="2785" w:type="dxa"/>
            <w:noWrap/>
            <w:hideMark/>
          </w:tcPr>
          <w:p w14:paraId="4F335EE3" w14:textId="6EB282FF" w:rsidR="009C0027" w:rsidRPr="00377B59" w:rsidRDefault="009C0027" w:rsidP="0021738F">
            <w:pPr>
              <w:rPr>
                <w:b/>
              </w:rPr>
            </w:pPr>
            <w:r w:rsidRPr="00377B59">
              <w:rPr>
                <w:b/>
              </w:rPr>
              <w:t>Degredation</w:t>
            </w:r>
            <w:r w:rsidR="0021738F">
              <w:rPr>
                <w:rStyle w:val="EndnoteReference"/>
                <w:b/>
              </w:rPr>
              <w:endnoteReference w:id="4"/>
            </w:r>
          </w:p>
        </w:tc>
        <w:tc>
          <w:tcPr>
            <w:tcW w:w="6493" w:type="dxa"/>
            <w:hideMark/>
          </w:tcPr>
          <w:p w14:paraId="00CBF9F8" w14:textId="77777777" w:rsidR="009C0027" w:rsidRPr="00377B59" w:rsidRDefault="009C0027" w:rsidP="00492E03">
            <w:r w:rsidRPr="00377B59">
              <w:t>Availability to the information was degraded.</w:t>
            </w:r>
          </w:p>
        </w:tc>
      </w:tr>
      <w:tr w:rsidR="009C0027" w:rsidRPr="00377B59" w14:paraId="450046AA" w14:textId="77777777" w:rsidTr="00492E03">
        <w:trPr>
          <w:trHeight w:val="285"/>
        </w:trPr>
        <w:tc>
          <w:tcPr>
            <w:tcW w:w="2785" w:type="dxa"/>
            <w:noWrap/>
            <w:hideMark/>
          </w:tcPr>
          <w:p w14:paraId="61263B6B" w14:textId="77777777" w:rsidR="009C0027" w:rsidRPr="00377B59" w:rsidRDefault="009C0027" w:rsidP="00492E03">
            <w:pPr>
              <w:rPr>
                <w:b/>
              </w:rPr>
            </w:pPr>
            <w:r w:rsidRPr="00377B59">
              <w:rPr>
                <w:b/>
              </w:rPr>
              <w:t>Acceleration</w:t>
            </w:r>
          </w:p>
        </w:tc>
        <w:tc>
          <w:tcPr>
            <w:tcW w:w="6493" w:type="dxa"/>
            <w:hideMark/>
          </w:tcPr>
          <w:p w14:paraId="12C259EB" w14:textId="77777777" w:rsidR="009C0027" w:rsidRPr="00377B59" w:rsidRDefault="009C0027" w:rsidP="00492E03">
            <w:r w:rsidRPr="00377B59">
              <w:t>Availability loss type is acceleration.</w:t>
            </w:r>
          </w:p>
        </w:tc>
      </w:tr>
      <w:tr w:rsidR="009C0027" w:rsidRPr="00377B59" w14:paraId="590B854A" w14:textId="77777777" w:rsidTr="00492E03">
        <w:trPr>
          <w:trHeight w:val="285"/>
        </w:trPr>
        <w:tc>
          <w:tcPr>
            <w:tcW w:w="2785" w:type="dxa"/>
            <w:noWrap/>
            <w:hideMark/>
          </w:tcPr>
          <w:p w14:paraId="36A3CDBC" w14:textId="77777777" w:rsidR="009C0027" w:rsidRPr="00377B59" w:rsidRDefault="009C0027" w:rsidP="00492E03">
            <w:pPr>
              <w:rPr>
                <w:b/>
              </w:rPr>
            </w:pPr>
            <w:r w:rsidRPr="00377B59">
              <w:rPr>
                <w:b/>
              </w:rPr>
              <w:t>Obscuration</w:t>
            </w:r>
          </w:p>
        </w:tc>
        <w:tc>
          <w:tcPr>
            <w:tcW w:w="6493" w:type="dxa"/>
            <w:hideMark/>
          </w:tcPr>
          <w:p w14:paraId="4518874E" w14:textId="77777777" w:rsidR="009C0027" w:rsidRPr="00377B59" w:rsidRDefault="009C0027" w:rsidP="00492E03">
            <w:r w:rsidRPr="00377B59">
              <w:t>Availability to the information is obscured.</w:t>
            </w:r>
          </w:p>
        </w:tc>
      </w:tr>
      <w:tr w:rsidR="009C0027" w:rsidRPr="00377B59" w14:paraId="74D6E27D" w14:textId="77777777" w:rsidTr="00492E03">
        <w:trPr>
          <w:trHeight w:val="285"/>
        </w:trPr>
        <w:tc>
          <w:tcPr>
            <w:tcW w:w="2785" w:type="dxa"/>
            <w:noWrap/>
            <w:hideMark/>
          </w:tcPr>
          <w:p w14:paraId="2A054C70" w14:textId="77777777" w:rsidR="009C0027" w:rsidRPr="00377B59" w:rsidRDefault="009C0027" w:rsidP="00492E03">
            <w:pPr>
              <w:rPr>
                <w:b/>
              </w:rPr>
            </w:pPr>
            <w:r w:rsidRPr="00377B59">
              <w:rPr>
                <w:b/>
              </w:rPr>
              <w:t>Unknown</w:t>
            </w:r>
          </w:p>
        </w:tc>
        <w:tc>
          <w:tcPr>
            <w:tcW w:w="6493" w:type="dxa"/>
            <w:hideMark/>
          </w:tcPr>
          <w:p w14:paraId="28523563" w14:textId="77777777" w:rsidR="009C0027" w:rsidRPr="00377B59" w:rsidRDefault="009C0027" w:rsidP="00492E03">
            <w:r>
              <w:t>Nature of availability loss</w:t>
            </w:r>
            <w:r w:rsidRPr="00377B59">
              <w:t xml:space="preserve"> is not known.</w:t>
            </w:r>
          </w:p>
        </w:tc>
      </w:tr>
    </w:tbl>
    <w:p w14:paraId="72BBD935" w14:textId="77777777" w:rsidR="009C0027" w:rsidRDefault="009C0027" w:rsidP="009C0027">
      <w:pPr>
        <w:pStyle w:val="Heading2"/>
      </w:pPr>
      <w:bookmarkStart w:id="86" w:name="_Toc426101895"/>
      <w:bookmarkStart w:id="87" w:name="_Toc429521525"/>
      <w:r w:rsidRPr="00A426CE">
        <w:t>CampaignStatus</w:t>
      </w:r>
      <w:r>
        <w:t>Vocab</w:t>
      </w:r>
      <w:r w:rsidRPr="00A426CE">
        <w:t>-1.0</w:t>
      </w:r>
      <w:r>
        <w:t xml:space="preserve"> Enumeration</w:t>
      </w:r>
      <w:bookmarkEnd w:id="86"/>
      <w:bookmarkEnd w:id="87"/>
    </w:p>
    <w:p w14:paraId="2B88B393" w14:textId="77777777" w:rsidR="009C0027" w:rsidRPr="00233477" w:rsidRDefault="009C0027" w:rsidP="009C0027">
      <w:pPr>
        <w:spacing w:after="240"/>
      </w:pPr>
      <w:r w:rsidRPr="00EE365F">
        <w:t xml:space="preserve">The </w:t>
      </w:r>
      <w:r w:rsidRPr="00EE365F">
        <w:rPr>
          <w:rFonts w:ascii="Courier New" w:hAnsi="Courier New" w:cs="Courier New"/>
        </w:rPr>
        <w:t>CampaignStatusVocab</w:t>
      </w:r>
      <w:r w:rsidRPr="00EE365F">
        <w:t xml:space="preserve"> </w:t>
      </w:r>
      <w:r>
        <w:t xml:space="preserve">enumeration </w:t>
      </w:r>
      <w:r w:rsidRPr="00EE365F">
        <w:t xml:space="preserve">is </w:t>
      </w:r>
      <w:r>
        <w:t>used to define the</w:t>
      </w:r>
      <w:r w:rsidRPr="00EE365F">
        <w:t xml:space="preserve"> default STIX vocabulary for expressing the status of a campaign.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425"/>
        <w:gridCol w:w="6853"/>
      </w:tblGrid>
      <w:tr w:rsidR="009C0027" w:rsidRPr="00A426CE" w14:paraId="487AFAAE" w14:textId="77777777" w:rsidTr="00492E03">
        <w:trPr>
          <w:trHeight w:val="285"/>
        </w:trPr>
        <w:tc>
          <w:tcPr>
            <w:tcW w:w="2425" w:type="dxa"/>
            <w:shd w:val="clear" w:color="auto" w:fill="A6A6A6" w:themeFill="background1" w:themeFillShade="A6"/>
            <w:noWrap/>
            <w:vAlign w:val="center"/>
          </w:tcPr>
          <w:p w14:paraId="365DE8D7" w14:textId="77777777" w:rsidR="009C0027" w:rsidRPr="00A426CE" w:rsidRDefault="009C0027" w:rsidP="00492E03">
            <w:r>
              <w:rPr>
                <w:b/>
                <w:bCs/>
              </w:rPr>
              <w:t>Enumeration Literal</w:t>
            </w:r>
          </w:p>
        </w:tc>
        <w:tc>
          <w:tcPr>
            <w:tcW w:w="6853" w:type="dxa"/>
            <w:shd w:val="clear" w:color="auto" w:fill="A6A6A6" w:themeFill="background1" w:themeFillShade="A6"/>
            <w:vAlign w:val="center"/>
          </w:tcPr>
          <w:p w14:paraId="4BBA6329" w14:textId="77777777" w:rsidR="009C0027" w:rsidRPr="00A426CE" w:rsidRDefault="009C0027" w:rsidP="00492E03">
            <w:r>
              <w:rPr>
                <w:b/>
                <w:bCs/>
              </w:rPr>
              <w:t>Description</w:t>
            </w:r>
          </w:p>
        </w:tc>
      </w:tr>
      <w:tr w:rsidR="009C0027" w:rsidRPr="00A426CE" w14:paraId="042F95A9" w14:textId="77777777" w:rsidTr="00492E03">
        <w:trPr>
          <w:trHeight w:val="285"/>
        </w:trPr>
        <w:tc>
          <w:tcPr>
            <w:tcW w:w="2425" w:type="dxa"/>
            <w:noWrap/>
            <w:hideMark/>
          </w:tcPr>
          <w:p w14:paraId="30EFB66F" w14:textId="77777777" w:rsidR="009C0027" w:rsidRPr="00377B59" w:rsidRDefault="009C0027" w:rsidP="00492E03">
            <w:pPr>
              <w:rPr>
                <w:b/>
              </w:rPr>
            </w:pPr>
            <w:r w:rsidRPr="00377B59">
              <w:rPr>
                <w:b/>
              </w:rPr>
              <w:t>Ongoing</w:t>
            </w:r>
          </w:p>
        </w:tc>
        <w:tc>
          <w:tcPr>
            <w:tcW w:w="6853" w:type="dxa"/>
            <w:hideMark/>
          </w:tcPr>
          <w:p w14:paraId="77369644" w14:textId="77777777" w:rsidR="009C0027" w:rsidRPr="00A426CE" w:rsidRDefault="009C0027" w:rsidP="00492E03">
            <w:r w:rsidRPr="00A426CE">
              <w:t>This campaign is currently taking place.</w:t>
            </w:r>
          </w:p>
        </w:tc>
      </w:tr>
      <w:tr w:rsidR="009C0027" w:rsidRPr="00A426CE" w14:paraId="3A102595" w14:textId="77777777" w:rsidTr="00492E03">
        <w:trPr>
          <w:trHeight w:val="285"/>
        </w:trPr>
        <w:tc>
          <w:tcPr>
            <w:tcW w:w="2425" w:type="dxa"/>
            <w:noWrap/>
            <w:hideMark/>
          </w:tcPr>
          <w:p w14:paraId="308D17B0" w14:textId="77777777" w:rsidR="009C0027" w:rsidRPr="00377B59" w:rsidRDefault="009C0027" w:rsidP="00492E03">
            <w:pPr>
              <w:rPr>
                <w:b/>
              </w:rPr>
            </w:pPr>
            <w:r w:rsidRPr="00377B59">
              <w:rPr>
                <w:b/>
              </w:rPr>
              <w:t>Historic</w:t>
            </w:r>
          </w:p>
        </w:tc>
        <w:tc>
          <w:tcPr>
            <w:tcW w:w="6853" w:type="dxa"/>
            <w:hideMark/>
          </w:tcPr>
          <w:p w14:paraId="2FD2839F" w14:textId="77777777" w:rsidR="009C0027" w:rsidRPr="00A426CE" w:rsidRDefault="009C0027" w:rsidP="00492E03">
            <w:r w:rsidRPr="00A426CE">
              <w:t>This campaign occurred in the past and is currently not taking place.</w:t>
            </w:r>
          </w:p>
        </w:tc>
      </w:tr>
      <w:tr w:rsidR="009C0027" w:rsidRPr="00A426CE" w14:paraId="1B9B2EAA" w14:textId="77777777" w:rsidTr="00492E03">
        <w:trPr>
          <w:trHeight w:val="285"/>
        </w:trPr>
        <w:tc>
          <w:tcPr>
            <w:tcW w:w="2425" w:type="dxa"/>
            <w:noWrap/>
            <w:hideMark/>
          </w:tcPr>
          <w:p w14:paraId="187E8F29" w14:textId="77777777" w:rsidR="009C0027" w:rsidRPr="00377B59" w:rsidRDefault="009C0027" w:rsidP="00492E03">
            <w:pPr>
              <w:rPr>
                <w:b/>
              </w:rPr>
            </w:pPr>
            <w:r w:rsidRPr="00377B59">
              <w:rPr>
                <w:b/>
              </w:rPr>
              <w:t>Future</w:t>
            </w:r>
          </w:p>
        </w:tc>
        <w:tc>
          <w:tcPr>
            <w:tcW w:w="6853" w:type="dxa"/>
            <w:hideMark/>
          </w:tcPr>
          <w:p w14:paraId="4A46DD0E" w14:textId="77777777" w:rsidR="009C0027" w:rsidRPr="00A426CE" w:rsidRDefault="009C0027" w:rsidP="00492E03">
            <w:r w:rsidRPr="00A426CE">
              <w:t>This campaign is expected to take place in the future.</w:t>
            </w:r>
          </w:p>
        </w:tc>
      </w:tr>
    </w:tbl>
    <w:p w14:paraId="2B59FBA9" w14:textId="77777777" w:rsidR="009C0027" w:rsidRDefault="009C0027" w:rsidP="009C0027">
      <w:pPr>
        <w:pStyle w:val="Heading2"/>
      </w:pPr>
      <w:bookmarkStart w:id="88" w:name="_Toc426101896"/>
      <w:bookmarkStart w:id="89" w:name="_Toc429521526"/>
      <w:r w:rsidRPr="00A426CE">
        <w:t>COAStage</w:t>
      </w:r>
      <w:r>
        <w:t>Vocab-</w:t>
      </w:r>
      <w:r w:rsidRPr="00A426CE">
        <w:t>1.0</w:t>
      </w:r>
      <w:r>
        <w:t xml:space="preserve"> Enumeration</w:t>
      </w:r>
      <w:bookmarkEnd w:id="88"/>
      <w:bookmarkEnd w:id="89"/>
    </w:p>
    <w:p w14:paraId="36185C4F" w14:textId="77777777" w:rsidR="009C0027" w:rsidRPr="00233477" w:rsidRDefault="009C0027" w:rsidP="009C0027">
      <w:pPr>
        <w:spacing w:after="240"/>
      </w:pPr>
      <w:r w:rsidRPr="00EE365F">
        <w:t xml:space="preserve">The </w:t>
      </w:r>
      <w:r w:rsidRPr="00EE365F">
        <w:rPr>
          <w:rFonts w:ascii="Courier New" w:hAnsi="Courier New" w:cs="Courier New"/>
        </w:rPr>
        <w:t>COAStageVocab</w:t>
      </w:r>
      <w:r w:rsidRPr="00EE365F">
        <w:t xml:space="preserve"> </w:t>
      </w:r>
      <w:r>
        <w:t xml:space="preserve">enumeration </w:t>
      </w:r>
      <w:r w:rsidRPr="00EE365F">
        <w:t xml:space="preserve">is </w:t>
      </w:r>
      <w:r>
        <w:t>used to define the</w:t>
      </w:r>
      <w:r w:rsidRPr="00EE365F">
        <w:t xml:space="preserve"> default STIX vocabulary for expressing the stages of the threat management lifecycle</w:t>
      </w:r>
      <w:r>
        <w:t xml:space="preserve"> to which </w:t>
      </w:r>
      <w:r w:rsidRPr="00EE365F">
        <w:t>a COA is applicable.</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9C0027" w:rsidRPr="00A426CE" w14:paraId="457638FA" w14:textId="77777777" w:rsidTr="00492E03">
        <w:trPr>
          <w:trHeight w:val="288"/>
        </w:trPr>
        <w:tc>
          <w:tcPr>
            <w:tcW w:w="2245" w:type="dxa"/>
            <w:shd w:val="clear" w:color="auto" w:fill="A6A6A6" w:themeFill="background1" w:themeFillShade="A6"/>
            <w:noWrap/>
            <w:vAlign w:val="center"/>
          </w:tcPr>
          <w:p w14:paraId="5F9A1B56" w14:textId="77777777" w:rsidR="009C0027" w:rsidRPr="00A426CE" w:rsidRDefault="009C0027" w:rsidP="00492E03">
            <w:r>
              <w:rPr>
                <w:b/>
                <w:bCs/>
              </w:rPr>
              <w:t>Enumeration Literal</w:t>
            </w:r>
          </w:p>
        </w:tc>
        <w:tc>
          <w:tcPr>
            <w:tcW w:w="7033" w:type="dxa"/>
            <w:shd w:val="clear" w:color="auto" w:fill="A6A6A6" w:themeFill="background1" w:themeFillShade="A6"/>
            <w:vAlign w:val="center"/>
          </w:tcPr>
          <w:p w14:paraId="3617ADE0" w14:textId="77777777" w:rsidR="009C0027" w:rsidRPr="00A426CE" w:rsidRDefault="009C0027" w:rsidP="00492E03">
            <w:r>
              <w:rPr>
                <w:b/>
                <w:bCs/>
              </w:rPr>
              <w:t>Description</w:t>
            </w:r>
          </w:p>
        </w:tc>
      </w:tr>
      <w:tr w:rsidR="009C0027" w:rsidRPr="00A426CE" w14:paraId="75658A42" w14:textId="77777777" w:rsidTr="00492E03">
        <w:trPr>
          <w:trHeight w:val="288"/>
        </w:trPr>
        <w:tc>
          <w:tcPr>
            <w:tcW w:w="2245" w:type="dxa"/>
            <w:noWrap/>
            <w:hideMark/>
          </w:tcPr>
          <w:p w14:paraId="6374970D" w14:textId="77777777" w:rsidR="009C0027" w:rsidRPr="00377B59" w:rsidRDefault="009C0027" w:rsidP="00492E03">
            <w:pPr>
              <w:rPr>
                <w:b/>
              </w:rPr>
            </w:pPr>
            <w:r w:rsidRPr="00377B59">
              <w:rPr>
                <w:b/>
              </w:rPr>
              <w:t>Remedy</w:t>
            </w:r>
          </w:p>
        </w:tc>
        <w:tc>
          <w:tcPr>
            <w:tcW w:w="7033" w:type="dxa"/>
            <w:hideMark/>
          </w:tcPr>
          <w:p w14:paraId="0AD3AB76" w14:textId="77777777" w:rsidR="009C0027" w:rsidRPr="00A426CE" w:rsidRDefault="009C0027" w:rsidP="00492E03">
            <w:r w:rsidRPr="00A426CE">
              <w:t>This COA is applicable to the "Remedy" stage of the threat management lifecycle, meaning it may be applied proactively to prevent future threats.</w:t>
            </w:r>
          </w:p>
        </w:tc>
      </w:tr>
      <w:tr w:rsidR="009C0027" w:rsidRPr="00A426CE" w14:paraId="3239AA52" w14:textId="77777777" w:rsidTr="00492E03">
        <w:trPr>
          <w:trHeight w:val="288"/>
        </w:trPr>
        <w:tc>
          <w:tcPr>
            <w:tcW w:w="2245" w:type="dxa"/>
            <w:noWrap/>
            <w:hideMark/>
          </w:tcPr>
          <w:p w14:paraId="5375EF40" w14:textId="77777777" w:rsidR="009C0027" w:rsidRPr="00377B59" w:rsidRDefault="009C0027" w:rsidP="00492E03">
            <w:pPr>
              <w:rPr>
                <w:b/>
              </w:rPr>
            </w:pPr>
            <w:r w:rsidRPr="00377B59">
              <w:rPr>
                <w:b/>
              </w:rPr>
              <w:t>Response</w:t>
            </w:r>
          </w:p>
        </w:tc>
        <w:tc>
          <w:tcPr>
            <w:tcW w:w="7033" w:type="dxa"/>
            <w:hideMark/>
          </w:tcPr>
          <w:p w14:paraId="6E684C07" w14:textId="77777777" w:rsidR="009C0027" w:rsidRPr="00A426CE" w:rsidRDefault="009C0027" w:rsidP="00492E03">
            <w:r w:rsidRPr="00A426CE">
              <w:t xml:space="preserve">This COA is applicable to the "Response" stage of the threat management lifecycle, meaning it may be applied as </w:t>
            </w:r>
            <w:r>
              <w:t>a</w:t>
            </w:r>
            <w:r w:rsidRPr="00A426CE">
              <w:t xml:space="preserve"> reaction to an ongoing threat.</w:t>
            </w:r>
          </w:p>
        </w:tc>
      </w:tr>
    </w:tbl>
    <w:p w14:paraId="6947D657" w14:textId="77777777" w:rsidR="009C0027" w:rsidRDefault="009C0027" w:rsidP="009C0027">
      <w:pPr>
        <w:pStyle w:val="Heading2"/>
      </w:pPr>
      <w:bookmarkStart w:id="90" w:name="_Toc426101897"/>
      <w:bookmarkStart w:id="91" w:name="_Toc429521527"/>
      <w:r w:rsidRPr="00500836">
        <w:lastRenderedPageBreak/>
        <w:t>CourseOfActionType</w:t>
      </w:r>
      <w:r>
        <w:t>Vocab-</w:t>
      </w:r>
      <w:r w:rsidRPr="00500836">
        <w:t>1.0</w:t>
      </w:r>
      <w:r>
        <w:t xml:space="preserve"> Enumeration</w:t>
      </w:r>
      <w:bookmarkEnd w:id="90"/>
      <w:bookmarkEnd w:id="91"/>
    </w:p>
    <w:p w14:paraId="03F6BD8C" w14:textId="77777777" w:rsidR="009C0027" w:rsidRPr="00233477" w:rsidRDefault="009C0027" w:rsidP="009C0027">
      <w:pPr>
        <w:spacing w:after="240"/>
      </w:pPr>
      <w:r w:rsidRPr="00EE365F">
        <w:t xml:space="preserve">The </w:t>
      </w:r>
      <w:r w:rsidRPr="00EE365F">
        <w:rPr>
          <w:rFonts w:ascii="Courier New" w:hAnsi="Courier New" w:cs="Courier New"/>
        </w:rPr>
        <w:t>CourseOfActionTypeVocab</w:t>
      </w:r>
      <w:r w:rsidRPr="00EE365F">
        <w:t xml:space="preserve"> </w:t>
      </w:r>
      <w:r>
        <w:t xml:space="preserve">enumeration </w:t>
      </w:r>
      <w:r w:rsidRPr="00EE365F">
        <w:t xml:space="preserve">is </w:t>
      </w:r>
      <w:r>
        <w:t>used to define the</w:t>
      </w:r>
      <w:r w:rsidRPr="00EE365F">
        <w:t xml:space="preserve"> default STIX vocabulary for expressing types of courses of action.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9C0027" w:rsidRPr="00500836" w14:paraId="55DEEEDD" w14:textId="77777777" w:rsidTr="00492E03">
        <w:trPr>
          <w:trHeight w:val="285"/>
        </w:trPr>
        <w:tc>
          <w:tcPr>
            <w:tcW w:w="2695" w:type="dxa"/>
            <w:shd w:val="clear" w:color="auto" w:fill="BFBFBF" w:themeFill="background1" w:themeFillShade="BF"/>
            <w:noWrap/>
            <w:vAlign w:val="center"/>
          </w:tcPr>
          <w:p w14:paraId="2BD25397" w14:textId="77777777" w:rsidR="009C0027" w:rsidRPr="00500836" w:rsidRDefault="009C0027" w:rsidP="00492E03">
            <w:r>
              <w:rPr>
                <w:b/>
                <w:bCs/>
              </w:rPr>
              <w:t>Enumeration Literal</w:t>
            </w:r>
          </w:p>
        </w:tc>
        <w:tc>
          <w:tcPr>
            <w:tcW w:w="6583" w:type="dxa"/>
            <w:shd w:val="clear" w:color="auto" w:fill="BFBFBF" w:themeFill="background1" w:themeFillShade="BF"/>
            <w:vAlign w:val="center"/>
          </w:tcPr>
          <w:p w14:paraId="3EDD9661" w14:textId="77777777" w:rsidR="009C0027" w:rsidRPr="00500836" w:rsidRDefault="009C0027" w:rsidP="00492E03">
            <w:r>
              <w:rPr>
                <w:b/>
                <w:bCs/>
              </w:rPr>
              <w:t>Description</w:t>
            </w:r>
          </w:p>
        </w:tc>
      </w:tr>
      <w:tr w:rsidR="009C0027" w:rsidRPr="00500836" w14:paraId="75B4E64C" w14:textId="77777777" w:rsidTr="00492E03">
        <w:trPr>
          <w:trHeight w:val="285"/>
        </w:trPr>
        <w:tc>
          <w:tcPr>
            <w:tcW w:w="2695" w:type="dxa"/>
            <w:noWrap/>
            <w:hideMark/>
          </w:tcPr>
          <w:p w14:paraId="647E7624" w14:textId="77777777" w:rsidR="009C0027" w:rsidRPr="00500836" w:rsidRDefault="009C0027" w:rsidP="00492E03">
            <w:pPr>
              <w:rPr>
                <w:b/>
              </w:rPr>
            </w:pPr>
            <w:r w:rsidRPr="00500836">
              <w:rPr>
                <w:b/>
              </w:rPr>
              <w:t>Diplomatic Actions</w:t>
            </w:r>
          </w:p>
        </w:tc>
        <w:tc>
          <w:tcPr>
            <w:tcW w:w="6583" w:type="dxa"/>
            <w:hideMark/>
          </w:tcPr>
          <w:p w14:paraId="62872575" w14:textId="77777777" w:rsidR="009C0027" w:rsidRPr="00500836" w:rsidRDefault="009C0027" w:rsidP="00492E03">
            <w:r w:rsidRPr="00500836">
              <w:t>Engaging in communications and relationship building with threat actors to influence positive changes in behavior.</w:t>
            </w:r>
          </w:p>
        </w:tc>
      </w:tr>
      <w:tr w:rsidR="009C0027" w:rsidRPr="00500836" w14:paraId="7BC83F7C" w14:textId="77777777" w:rsidTr="00492E03">
        <w:trPr>
          <w:trHeight w:val="285"/>
        </w:trPr>
        <w:tc>
          <w:tcPr>
            <w:tcW w:w="2695" w:type="dxa"/>
            <w:noWrap/>
            <w:hideMark/>
          </w:tcPr>
          <w:p w14:paraId="37F3E7EC" w14:textId="77777777" w:rsidR="009C0027" w:rsidRPr="00500836" w:rsidRDefault="009C0027" w:rsidP="00492E03">
            <w:pPr>
              <w:rPr>
                <w:b/>
              </w:rPr>
            </w:pPr>
            <w:r w:rsidRPr="00500836">
              <w:rPr>
                <w:b/>
              </w:rPr>
              <w:t>Eradication</w:t>
            </w:r>
          </w:p>
        </w:tc>
        <w:tc>
          <w:tcPr>
            <w:tcW w:w="6583" w:type="dxa"/>
            <w:hideMark/>
          </w:tcPr>
          <w:p w14:paraId="23151B62" w14:textId="77777777" w:rsidR="009C0027" w:rsidRPr="00500836" w:rsidRDefault="009C0027" w:rsidP="00492E03">
            <w:r w:rsidRPr="00500836">
              <w:t>Identifying, locating, and eliminating malware from the network.</w:t>
            </w:r>
          </w:p>
        </w:tc>
      </w:tr>
      <w:tr w:rsidR="009C0027" w:rsidRPr="00500836" w14:paraId="2D10CA28" w14:textId="77777777" w:rsidTr="00492E03">
        <w:trPr>
          <w:trHeight w:val="285"/>
        </w:trPr>
        <w:tc>
          <w:tcPr>
            <w:tcW w:w="2695" w:type="dxa"/>
            <w:noWrap/>
            <w:hideMark/>
          </w:tcPr>
          <w:p w14:paraId="4C3883CA" w14:textId="77777777" w:rsidR="009C0027" w:rsidRPr="00500836" w:rsidRDefault="009C0027" w:rsidP="00492E03">
            <w:pPr>
              <w:rPr>
                <w:b/>
              </w:rPr>
            </w:pPr>
            <w:r w:rsidRPr="00500836">
              <w:rPr>
                <w:b/>
              </w:rPr>
              <w:t>Hardening</w:t>
            </w:r>
          </w:p>
        </w:tc>
        <w:tc>
          <w:tcPr>
            <w:tcW w:w="6583" w:type="dxa"/>
            <w:hideMark/>
          </w:tcPr>
          <w:p w14:paraId="2F24AD15" w14:textId="77777777" w:rsidR="009C0027" w:rsidRPr="00500836" w:rsidRDefault="009C0027" w:rsidP="00492E03">
            <w:r w:rsidRPr="00500836">
              <w:t xml:space="preserve">Securing a system by reducing its </w:t>
            </w:r>
            <w:r>
              <w:t xml:space="preserve">attack </w:t>
            </w:r>
            <w:r w:rsidRPr="00500836">
              <w:t xml:space="preserve">surface </w:t>
            </w:r>
            <w:r>
              <w:t>by removing</w:t>
            </w:r>
            <w:r w:rsidRPr="00500836">
              <w:t xml:space="preserve"> unnecessary software, usernames or logins, and services.</w:t>
            </w:r>
          </w:p>
        </w:tc>
      </w:tr>
      <w:tr w:rsidR="009C0027" w:rsidRPr="00500836" w14:paraId="75975F5D" w14:textId="77777777" w:rsidTr="00492E03">
        <w:trPr>
          <w:trHeight w:val="285"/>
        </w:trPr>
        <w:tc>
          <w:tcPr>
            <w:tcW w:w="2695" w:type="dxa"/>
            <w:noWrap/>
            <w:hideMark/>
          </w:tcPr>
          <w:p w14:paraId="78283DF7" w14:textId="77777777" w:rsidR="009C0027" w:rsidRPr="00500836" w:rsidRDefault="009C0027" w:rsidP="00492E03">
            <w:pPr>
              <w:rPr>
                <w:b/>
              </w:rPr>
            </w:pPr>
            <w:r w:rsidRPr="00500836">
              <w:rPr>
                <w:b/>
              </w:rPr>
              <w:t>Internal Blocking</w:t>
            </w:r>
          </w:p>
        </w:tc>
        <w:tc>
          <w:tcPr>
            <w:tcW w:w="6583" w:type="dxa"/>
            <w:hideMark/>
          </w:tcPr>
          <w:p w14:paraId="3ADE19FA" w14:textId="77777777" w:rsidR="009C0027" w:rsidRPr="00500836" w:rsidRDefault="009C0027" w:rsidP="00492E03">
            <w:r w:rsidRPr="00500836">
              <w:t>Host-based blocking of traffic from an internal compromised source.</w:t>
            </w:r>
          </w:p>
        </w:tc>
      </w:tr>
      <w:tr w:rsidR="009C0027" w:rsidRPr="00500836" w14:paraId="0AD4AE9D" w14:textId="77777777" w:rsidTr="00492E03">
        <w:trPr>
          <w:trHeight w:val="285"/>
        </w:trPr>
        <w:tc>
          <w:tcPr>
            <w:tcW w:w="2695" w:type="dxa"/>
            <w:noWrap/>
            <w:hideMark/>
          </w:tcPr>
          <w:p w14:paraId="4B3260EE" w14:textId="77777777" w:rsidR="009C0027" w:rsidRPr="00500836" w:rsidRDefault="009C0027" w:rsidP="00492E03">
            <w:pPr>
              <w:rPr>
                <w:b/>
              </w:rPr>
            </w:pPr>
            <w:r w:rsidRPr="00500836">
              <w:rPr>
                <w:b/>
              </w:rPr>
              <w:t>Logical Access Restrictions</w:t>
            </w:r>
          </w:p>
        </w:tc>
        <w:tc>
          <w:tcPr>
            <w:tcW w:w="6583" w:type="dxa"/>
            <w:hideMark/>
          </w:tcPr>
          <w:p w14:paraId="66BD64E6" w14:textId="77777777" w:rsidR="009C0027" w:rsidRPr="00500836" w:rsidRDefault="009C0027" w:rsidP="00492E03">
            <w:r w:rsidRPr="00500836">
              <w:t>Activities associated with restricting logical access to computing resources.</w:t>
            </w:r>
          </w:p>
        </w:tc>
      </w:tr>
      <w:tr w:rsidR="009C0027" w:rsidRPr="00500836" w14:paraId="5174E783" w14:textId="77777777" w:rsidTr="00492E03">
        <w:trPr>
          <w:trHeight w:val="285"/>
        </w:trPr>
        <w:tc>
          <w:tcPr>
            <w:tcW w:w="2695" w:type="dxa"/>
            <w:noWrap/>
            <w:hideMark/>
          </w:tcPr>
          <w:p w14:paraId="1C3B7575" w14:textId="77777777" w:rsidR="009C0027" w:rsidRPr="00500836" w:rsidRDefault="009C0027" w:rsidP="00492E03">
            <w:pPr>
              <w:rPr>
                <w:b/>
              </w:rPr>
            </w:pPr>
            <w:r w:rsidRPr="00500836">
              <w:rPr>
                <w:b/>
              </w:rPr>
              <w:t>Monitoring</w:t>
            </w:r>
          </w:p>
        </w:tc>
        <w:tc>
          <w:tcPr>
            <w:tcW w:w="6583" w:type="dxa"/>
            <w:hideMark/>
          </w:tcPr>
          <w:p w14:paraId="3015DABA" w14:textId="77777777" w:rsidR="009C0027" w:rsidRPr="00500836" w:rsidRDefault="009C0027" w:rsidP="00492E03">
            <w:r w:rsidRPr="00500836">
              <w:t xml:space="preserve">Setting up network or host-based sensors to detect the presence of </w:t>
            </w:r>
            <w:r>
              <w:t>a</w:t>
            </w:r>
            <w:r w:rsidRPr="00500836">
              <w:t xml:space="preserve"> threat.</w:t>
            </w:r>
          </w:p>
        </w:tc>
      </w:tr>
      <w:tr w:rsidR="009C0027" w:rsidRPr="00500836" w14:paraId="0D6A921C" w14:textId="77777777" w:rsidTr="00492E03">
        <w:trPr>
          <w:trHeight w:val="285"/>
        </w:trPr>
        <w:tc>
          <w:tcPr>
            <w:tcW w:w="2695" w:type="dxa"/>
            <w:noWrap/>
            <w:hideMark/>
          </w:tcPr>
          <w:p w14:paraId="0CE2738B" w14:textId="77777777" w:rsidR="009C0027" w:rsidRPr="00500836" w:rsidRDefault="009C0027" w:rsidP="00492E03">
            <w:pPr>
              <w:rPr>
                <w:b/>
              </w:rPr>
            </w:pPr>
            <w:r w:rsidRPr="00500836">
              <w:rPr>
                <w:b/>
              </w:rPr>
              <w:t>Other</w:t>
            </w:r>
          </w:p>
        </w:tc>
        <w:tc>
          <w:tcPr>
            <w:tcW w:w="6583" w:type="dxa"/>
            <w:hideMark/>
          </w:tcPr>
          <w:p w14:paraId="66776500" w14:textId="77777777" w:rsidR="009C0027" w:rsidRPr="00500836" w:rsidRDefault="009C0027" w:rsidP="00492E03">
            <w:r w:rsidRPr="00500836">
              <w:t>Other actions not covered in this list.</w:t>
            </w:r>
          </w:p>
        </w:tc>
      </w:tr>
      <w:tr w:rsidR="009C0027" w:rsidRPr="00500836" w14:paraId="18D94D78" w14:textId="77777777" w:rsidTr="00492E03">
        <w:trPr>
          <w:trHeight w:val="285"/>
        </w:trPr>
        <w:tc>
          <w:tcPr>
            <w:tcW w:w="2695" w:type="dxa"/>
            <w:noWrap/>
            <w:hideMark/>
          </w:tcPr>
          <w:p w14:paraId="4C73FF3B" w14:textId="77777777" w:rsidR="009C0027" w:rsidRPr="00500836" w:rsidRDefault="009C0027" w:rsidP="00492E03">
            <w:pPr>
              <w:rPr>
                <w:b/>
              </w:rPr>
            </w:pPr>
            <w:r w:rsidRPr="00500836">
              <w:rPr>
                <w:b/>
              </w:rPr>
              <w:t>Patching</w:t>
            </w:r>
          </w:p>
        </w:tc>
        <w:tc>
          <w:tcPr>
            <w:tcW w:w="6583" w:type="dxa"/>
            <w:hideMark/>
          </w:tcPr>
          <w:p w14:paraId="19136A14" w14:textId="77777777" w:rsidR="009C0027" w:rsidRPr="00500836" w:rsidRDefault="009C0027" w:rsidP="00492E03">
            <w:r w:rsidRPr="00500836">
              <w:t>A specific form of hardening, patching involves applying a code fix directly to the software with the vulnerability.</w:t>
            </w:r>
          </w:p>
        </w:tc>
      </w:tr>
      <w:tr w:rsidR="009C0027" w:rsidRPr="00500836" w14:paraId="2499163A" w14:textId="77777777" w:rsidTr="00492E03">
        <w:trPr>
          <w:trHeight w:val="285"/>
        </w:trPr>
        <w:tc>
          <w:tcPr>
            <w:tcW w:w="2695" w:type="dxa"/>
            <w:noWrap/>
            <w:hideMark/>
          </w:tcPr>
          <w:p w14:paraId="637DC404" w14:textId="77777777" w:rsidR="009C0027" w:rsidRPr="00500836" w:rsidRDefault="009C0027" w:rsidP="00492E03">
            <w:pPr>
              <w:rPr>
                <w:b/>
              </w:rPr>
            </w:pPr>
            <w:r w:rsidRPr="00500836">
              <w:rPr>
                <w:b/>
              </w:rPr>
              <w:t>Perimeter Blocking</w:t>
            </w:r>
          </w:p>
        </w:tc>
        <w:tc>
          <w:tcPr>
            <w:tcW w:w="6583" w:type="dxa"/>
            <w:hideMark/>
          </w:tcPr>
          <w:p w14:paraId="6AD5BBF8" w14:textId="77777777" w:rsidR="009C0027" w:rsidRPr="00500836" w:rsidRDefault="009C0027" w:rsidP="00492E03">
            <w:r w:rsidRPr="00500836">
              <w:t>Perimeter-based blocking of traffic from a compromised source.</w:t>
            </w:r>
          </w:p>
        </w:tc>
      </w:tr>
      <w:tr w:rsidR="009C0027" w:rsidRPr="00500836" w14:paraId="67E6158D" w14:textId="77777777" w:rsidTr="00492E03">
        <w:trPr>
          <w:trHeight w:val="285"/>
        </w:trPr>
        <w:tc>
          <w:tcPr>
            <w:tcW w:w="2695" w:type="dxa"/>
            <w:noWrap/>
            <w:hideMark/>
          </w:tcPr>
          <w:p w14:paraId="1FF66FBC" w14:textId="77777777" w:rsidR="009C0027" w:rsidRPr="00500836" w:rsidRDefault="009C0027" w:rsidP="00492E03">
            <w:pPr>
              <w:rPr>
                <w:b/>
              </w:rPr>
            </w:pPr>
            <w:r w:rsidRPr="00500836">
              <w:rPr>
                <w:b/>
              </w:rPr>
              <w:t>Physical Access Restrictions</w:t>
            </w:r>
          </w:p>
        </w:tc>
        <w:tc>
          <w:tcPr>
            <w:tcW w:w="6583" w:type="dxa"/>
            <w:hideMark/>
          </w:tcPr>
          <w:p w14:paraId="4C294FC5" w14:textId="77777777" w:rsidR="009C0027" w:rsidRPr="00500836" w:rsidRDefault="009C0027" w:rsidP="00492E03">
            <w:r w:rsidRPr="00500836">
              <w:t>Activities associated with restricting physical access to computing resources.</w:t>
            </w:r>
          </w:p>
        </w:tc>
      </w:tr>
      <w:tr w:rsidR="009C0027" w:rsidRPr="00500836" w14:paraId="324A0026" w14:textId="77777777" w:rsidTr="00492E03">
        <w:trPr>
          <w:trHeight w:val="285"/>
        </w:trPr>
        <w:tc>
          <w:tcPr>
            <w:tcW w:w="2695" w:type="dxa"/>
            <w:noWrap/>
            <w:hideMark/>
          </w:tcPr>
          <w:p w14:paraId="00D5AC07" w14:textId="77777777" w:rsidR="009C0027" w:rsidRPr="00500836" w:rsidRDefault="009C0027" w:rsidP="00492E03">
            <w:pPr>
              <w:rPr>
                <w:b/>
              </w:rPr>
            </w:pPr>
            <w:r w:rsidRPr="00500836">
              <w:rPr>
                <w:b/>
              </w:rPr>
              <w:t>Policy Actions</w:t>
            </w:r>
          </w:p>
        </w:tc>
        <w:tc>
          <w:tcPr>
            <w:tcW w:w="6583" w:type="dxa"/>
            <w:hideMark/>
          </w:tcPr>
          <w:p w14:paraId="203527F1" w14:textId="77777777" w:rsidR="009C0027" w:rsidRPr="00500836" w:rsidRDefault="009C0027" w:rsidP="00492E03">
            <w:r w:rsidRPr="00500836">
              <w:t>Modifications to policy that reduce the attack surface or infection vectors of malware.</w:t>
            </w:r>
          </w:p>
        </w:tc>
      </w:tr>
      <w:tr w:rsidR="009C0027" w:rsidRPr="00500836" w14:paraId="00E75913" w14:textId="77777777" w:rsidTr="00492E03">
        <w:trPr>
          <w:trHeight w:val="285"/>
        </w:trPr>
        <w:tc>
          <w:tcPr>
            <w:tcW w:w="2695" w:type="dxa"/>
            <w:noWrap/>
            <w:hideMark/>
          </w:tcPr>
          <w:p w14:paraId="5BF48E9A" w14:textId="77777777" w:rsidR="009C0027" w:rsidRPr="00500836" w:rsidRDefault="009C0027" w:rsidP="00492E03">
            <w:pPr>
              <w:rPr>
                <w:b/>
              </w:rPr>
            </w:pPr>
            <w:r w:rsidRPr="00500836">
              <w:rPr>
                <w:b/>
              </w:rPr>
              <w:t>Public Disclosure</w:t>
            </w:r>
          </w:p>
        </w:tc>
        <w:tc>
          <w:tcPr>
            <w:tcW w:w="6583" w:type="dxa"/>
            <w:hideMark/>
          </w:tcPr>
          <w:p w14:paraId="500F9581" w14:textId="77777777" w:rsidR="009C0027" w:rsidRPr="00500836" w:rsidRDefault="009C0027" w:rsidP="00492E03">
            <w:r w:rsidRPr="00500836">
              <w:t>Informing the public of the existence and characteristics of the threat or threat actor to influence positive change in adversary behavior.</w:t>
            </w:r>
          </w:p>
        </w:tc>
      </w:tr>
      <w:tr w:rsidR="009C0027" w:rsidRPr="00500836" w14:paraId="4E959EED" w14:textId="77777777" w:rsidTr="00492E03">
        <w:trPr>
          <w:trHeight w:val="510"/>
        </w:trPr>
        <w:tc>
          <w:tcPr>
            <w:tcW w:w="2695" w:type="dxa"/>
            <w:noWrap/>
            <w:hideMark/>
          </w:tcPr>
          <w:p w14:paraId="4650CDE6" w14:textId="77777777" w:rsidR="009C0027" w:rsidRPr="00500836" w:rsidRDefault="009C0027" w:rsidP="00492E03">
            <w:pPr>
              <w:rPr>
                <w:b/>
              </w:rPr>
            </w:pPr>
            <w:r w:rsidRPr="00500836">
              <w:rPr>
                <w:b/>
              </w:rPr>
              <w:t>Rebuilding</w:t>
            </w:r>
          </w:p>
        </w:tc>
        <w:tc>
          <w:tcPr>
            <w:tcW w:w="6583" w:type="dxa"/>
            <w:hideMark/>
          </w:tcPr>
          <w:p w14:paraId="24F7B98A" w14:textId="77777777" w:rsidR="009C0027" w:rsidRPr="00500836" w:rsidRDefault="009C0027" w:rsidP="00492E03">
            <w:r w:rsidRPr="00500836">
              <w:t>Re-installing a computing resource from a known safe source in order to ensure that the malware is no longer present on the previously compromised resource.</w:t>
            </w:r>
          </w:p>
        </w:tc>
      </w:tr>
      <w:tr w:rsidR="009C0027" w:rsidRPr="00500836" w14:paraId="1D6DD328" w14:textId="77777777" w:rsidTr="00492E03">
        <w:trPr>
          <w:trHeight w:val="510"/>
        </w:trPr>
        <w:tc>
          <w:tcPr>
            <w:tcW w:w="2695" w:type="dxa"/>
            <w:noWrap/>
            <w:hideMark/>
          </w:tcPr>
          <w:p w14:paraId="5CFEC1FD" w14:textId="77777777" w:rsidR="009C0027" w:rsidRPr="00500836" w:rsidRDefault="009C0027" w:rsidP="00492E03">
            <w:pPr>
              <w:rPr>
                <w:b/>
              </w:rPr>
            </w:pPr>
            <w:r w:rsidRPr="00500836">
              <w:rPr>
                <w:b/>
              </w:rPr>
              <w:lastRenderedPageBreak/>
              <w:t>Redirection</w:t>
            </w:r>
          </w:p>
        </w:tc>
        <w:tc>
          <w:tcPr>
            <w:tcW w:w="6583" w:type="dxa"/>
            <w:hideMark/>
          </w:tcPr>
          <w:p w14:paraId="3464E339" w14:textId="77777777" w:rsidR="009C0027" w:rsidRPr="00500836" w:rsidRDefault="009C0027" w:rsidP="00492E03">
            <w:r w:rsidRPr="00500836">
              <w:t>Re-routing of suspicious or known malicious traffic away from the intended target to an area where the threat can be more safely observed and analyzed.</w:t>
            </w:r>
          </w:p>
        </w:tc>
      </w:tr>
      <w:tr w:rsidR="009C0027" w:rsidRPr="00500836" w14:paraId="4FD8CEA0" w14:textId="77777777" w:rsidTr="00492E03">
        <w:trPr>
          <w:trHeight w:val="285"/>
        </w:trPr>
        <w:tc>
          <w:tcPr>
            <w:tcW w:w="2695" w:type="dxa"/>
            <w:noWrap/>
            <w:hideMark/>
          </w:tcPr>
          <w:p w14:paraId="194A6A05" w14:textId="77777777" w:rsidR="009C0027" w:rsidRPr="00500836" w:rsidRDefault="009C0027" w:rsidP="00492E03">
            <w:pPr>
              <w:rPr>
                <w:b/>
              </w:rPr>
            </w:pPr>
            <w:r w:rsidRPr="00500836">
              <w:rPr>
                <w:b/>
              </w:rPr>
              <w:t>Redirection (Honey Pot)</w:t>
            </w:r>
          </w:p>
        </w:tc>
        <w:tc>
          <w:tcPr>
            <w:tcW w:w="6583" w:type="dxa"/>
            <w:hideMark/>
          </w:tcPr>
          <w:p w14:paraId="56D1F60A" w14:textId="77777777" w:rsidR="009C0027" w:rsidRPr="00500836" w:rsidRDefault="009C0027" w:rsidP="00492E03">
            <w:r w:rsidRPr="00500836">
              <w:t>Setting up a decoy parallel network that is intended to attract adversaries to the honey pot and away from the real network assets.</w:t>
            </w:r>
          </w:p>
        </w:tc>
      </w:tr>
      <w:tr w:rsidR="009C0027" w:rsidRPr="00500836" w14:paraId="1497279F" w14:textId="77777777" w:rsidTr="00492E03">
        <w:trPr>
          <w:trHeight w:val="285"/>
        </w:trPr>
        <w:tc>
          <w:tcPr>
            <w:tcW w:w="2695" w:type="dxa"/>
            <w:noWrap/>
            <w:hideMark/>
          </w:tcPr>
          <w:p w14:paraId="4B7BA6AB" w14:textId="77777777" w:rsidR="009C0027" w:rsidRPr="00500836" w:rsidRDefault="009C0027" w:rsidP="00492E03">
            <w:pPr>
              <w:rPr>
                <w:b/>
              </w:rPr>
            </w:pPr>
            <w:r w:rsidRPr="00500836">
              <w:rPr>
                <w:b/>
              </w:rPr>
              <w:t>Training</w:t>
            </w:r>
          </w:p>
        </w:tc>
        <w:tc>
          <w:tcPr>
            <w:tcW w:w="6583" w:type="dxa"/>
            <w:hideMark/>
          </w:tcPr>
          <w:p w14:paraId="61B5C017" w14:textId="77777777" w:rsidR="009C0027" w:rsidRPr="00500836" w:rsidRDefault="009C0027" w:rsidP="00492E03">
            <w:r w:rsidRPr="00500836">
              <w:t>Training users and administrators how to identify and mitigate threat</w:t>
            </w:r>
            <w:r>
              <w:t>s</w:t>
            </w:r>
            <w:r w:rsidRPr="00500836">
              <w:t>.</w:t>
            </w:r>
          </w:p>
        </w:tc>
      </w:tr>
    </w:tbl>
    <w:p w14:paraId="05D7BC82" w14:textId="77777777" w:rsidR="009C0027" w:rsidRDefault="009C0027" w:rsidP="009C0027">
      <w:pPr>
        <w:pStyle w:val="Heading2"/>
      </w:pPr>
      <w:bookmarkStart w:id="92" w:name="_Ref424732685"/>
      <w:bookmarkStart w:id="93" w:name="_Toc426101898"/>
      <w:bookmarkStart w:id="94" w:name="_Toc429521528"/>
      <w:r w:rsidRPr="00836FE8">
        <w:t>DiscoveryMethod</w:t>
      </w:r>
      <w:r>
        <w:t>Vocab-2</w:t>
      </w:r>
      <w:r w:rsidRPr="00836FE8">
        <w:t>.0</w:t>
      </w:r>
      <w:r>
        <w:t xml:space="preserve"> Enumeration</w:t>
      </w:r>
      <w:bookmarkEnd w:id="92"/>
      <w:bookmarkEnd w:id="93"/>
      <w:bookmarkEnd w:id="94"/>
    </w:p>
    <w:p w14:paraId="40676E1D" w14:textId="77777777" w:rsidR="009C0027" w:rsidRPr="00233477" w:rsidRDefault="009C0027" w:rsidP="009C0027">
      <w:pPr>
        <w:spacing w:after="240"/>
      </w:pPr>
      <w:r w:rsidRPr="00EE365F">
        <w:t xml:space="preserve">The </w:t>
      </w:r>
      <w:r w:rsidRPr="00EE365F">
        <w:rPr>
          <w:rFonts w:ascii="Courier New" w:hAnsi="Courier New" w:cs="Courier New"/>
        </w:rPr>
        <w:t>DiscoveryMethodVocab</w:t>
      </w:r>
      <w:r w:rsidRPr="00EE365F">
        <w:t xml:space="preserve"> </w:t>
      </w:r>
      <w:r>
        <w:t xml:space="preserve">enumeration </w:t>
      </w:r>
      <w:r w:rsidRPr="00EE365F">
        <w:t xml:space="preserve">is </w:t>
      </w:r>
      <w:r>
        <w:t>used to define the</w:t>
      </w:r>
      <w:r w:rsidRPr="00EE365F">
        <w:t xml:space="preserve"> default STIX vocabulary for expressing how an incident was discovered.</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898"/>
        <w:gridCol w:w="6380"/>
      </w:tblGrid>
      <w:tr w:rsidR="009C0027" w:rsidRPr="00836FE8" w14:paraId="58569F0D" w14:textId="77777777" w:rsidTr="00492E03">
        <w:trPr>
          <w:trHeight w:val="285"/>
        </w:trPr>
        <w:tc>
          <w:tcPr>
            <w:tcW w:w="2898" w:type="dxa"/>
            <w:shd w:val="clear" w:color="auto" w:fill="A6A6A6" w:themeFill="background1" w:themeFillShade="A6"/>
            <w:noWrap/>
            <w:vAlign w:val="center"/>
          </w:tcPr>
          <w:p w14:paraId="5AF832CA" w14:textId="77777777" w:rsidR="009C0027" w:rsidRPr="00836FE8" w:rsidRDefault="009C0027" w:rsidP="00492E03">
            <w:r>
              <w:rPr>
                <w:b/>
                <w:bCs/>
              </w:rPr>
              <w:t>Enumeration Literal</w:t>
            </w:r>
          </w:p>
        </w:tc>
        <w:tc>
          <w:tcPr>
            <w:tcW w:w="6380" w:type="dxa"/>
            <w:shd w:val="clear" w:color="auto" w:fill="A6A6A6" w:themeFill="background1" w:themeFillShade="A6"/>
            <w:vAlign w:val="center"/>
          </w:tcPr>
          <w:p w14:paraId="7EC14A91" w14:textId="77777777" w:rsidR="009C0027" w:rsidRPr="00836FE8" w:rsidRDefault="009C0027" w:rsidP="00492E03">
            <w:r>
              <w:rPr>
                <w:b/>
                <w:bCs/>
              </w:rPr>
              <w:t>Description</w:t>
            </w:r>
          </w:p>
        </w:tc>
      </w:tr>
      <w:tr w:rsidR="009C0027" w:rsidRPr="00836FE8" w14:paraId="738629DF" w14:textId="77777777" w:rsidTr="00492E03">
        <w:trPr>
          <w:trHeight w:val="285"/>
        </w:trPr>
        <w:tc>
          <w:tcPr>
            <w:tcW w:w="2898" w:type="dxa"/>
            <w:noWrap/>
            <w:hideMark/>
          </w:tcPr>
          <w:p w14:paraId="0E2091AA" w14:textId="77777777" w:rsidR="009C0027" w:rsidRPr="00377B59" w:rsidRDefault="009C0027" w:rsidP="00492E03">
            <w:pPr>
              <w:rPr>
                <w:b/>
              </w:rPr>
            </w:pPr>
            <w:r w:rsidRPr="00377B59">
              <w:rPr>
                <w:b/>
              </w:rPr>
              <w:t>Agent Disclosure</w:t>
            </w:r>
          </w:p>
        </w:tc>
        <w:tc>
          <w:tcPr>
            <w:tcW w:w="6380" w:type="dxa"/>
            <w:hideMark/>
          </w:tcPr>
          <w:p w14:paraId="1280D55E" w14:textId="77777777" w:rsidR="009C0027" w:rsidRPr="00836FE8" w:rsidRDefault="009C0027" w:rsidP="00492E03">
            <w:r w:rsidRPr="00836FE8">
              <w:t>Th</w:t>
            </w:r>
            <w:r>
              <w:t>e</w:t>
            </w:r>
            <w:r w:rsidRPr="00836FE8">
              <w:t xml:space="preserve"> incident was disclosed by the threat agent (e.g. public brag, private blackmail).</w:t>
            </w:r>
          </w:p>
        </w:tc>
      </w:tr>
      <w:tr w:rsidR="009C0027" w:rsidRPr="00836FE8" w14:paraId="69FDEEC5" w14:textId="77777777" w:rsidTr="00492E03">
        <w:trPr>
          <w:trHeight w:val="285"/>
        </w:trPr>
        <w:tc>
          <w:tcPr>
            <w:tcW w:w="2898" w:type="dxa"/>
            <w:noWrap/>
            <w:hideMark/>
          </w:tcPr>
          <w:p w14:paraId="7D014F16" w14:textId="77777777" w:rsidR="009C0027" w:rsidRPr="00377B59" w:rsidRDefault="009C0027" w:rsidP="00492E03">
            <w:pPr>
              <w:rPr>
                <w:b/>
              </w:rPr>
            </w:pPr>
            <w:r>
              <w:rPr>
                <w:b/>
              </w:rPr>
              <w:t xml:space="preserve">External - </w:t>
            </w:r>
            <w:r w:rsidRPr="00377B59">
              <w:rPr>
                <w:b/>
              </w:rPr>
              <w:t>Fraud Detection</w:t>
            </w:r>
          </w:p>
        </w:tc>
        <w:tc>
          <w:tcPr>
            <w:tcW w:w="6380" w:type="dxa"/>
            <w:hideMark/>
          </w:tcPr>
          <w:p w14:paraId="36440198" w14:textId="77777777" w:rsidR="009C0027" w:rsidRPr="00836FE8" w:rsidRDefault="009C0027" w:rsidP="00492E03">
            <w:r w:rsidRPr="00836FE8">
              <w:t>Th</w:t>
            </w:r>
            <w:r>
              <w:t>e</w:t>
            </w:r>
            <w:r w:rsidRPr="00836FE8">
              <w:t xml:space="preserve"> incident was discovered through external fraud detection means</w:t>
            </w:r>
            <w:r>
              <w:t>.</w:t>
            </w:r>
          </w:p>
        </w:tc>
      </w:tr>
      <w:tr w:rsidR="009C0027" w:rsidRPr="00836FE8" w14:paraId="502C0087" w14:textId="77777777" w:rsidTr="00492E03">
        <w:trPr>
          <w:trHeight w:val="285"/>
        </w:trPr>
        <w:tc>
          <w:tcPr>
            <w:tcW w:w="2898" w:type="dxa"/>
            <w:noWrap/>
            <w:hideMark/>
          </w:tcPr>
          <w:p w14:paraId="4DBDF181" w14:textId="77777777" w:rsidR="009C0027" w:rsidRPr="00377B59" w:rsidRDefault="009C0027" w:rsidP="00492E03">
            <w:pPr>
              <w:rPr>
                <w:b/>
              </w:rPr>
            </w:pPr>
            <w:r w:rsidRPr="00377B59">
              <w:rPr>
                <w:b/>
              </w:rPr>
              <w:t>Monitoring Service</w:t>
            </w:r>
          </w:p>
        </w:tc>
        <w:tc>
          <w:tcPr>
            <w:tcW w:w="6380" w:type="dxa"/>
            <w:hideMark/>
          </w:tcPr>
          <w:p w14:paraId="0AE6B7F6" w14:textId="77777777" w:rsidR="009C0027" w:rsidRPr="00836FE8" w:rsidRDefault="009C0027" w:rsidP="00492E03">
            <w:r w:rsidRPr="00836FE8">
              <w:t>Th</w:t>
            </w:r>
            <w:r>
              <w:t>e</w:t>
            </w:r>
            <w:r w:rsidRPr="00836FE8">
              <w:t xml:space="preserve"> incident was reported by a managed security event monitoring service.</w:t>
            </w:r>
          </w:p>
        </w:tc>
      </w:tr>
      <w:tr w:rsidR="009C0027" w:rsidRPr="00836FE8" w14:paraId="414EE834" w14:textId="77777777" w:rsidTr="00492E03">
        <w:trPr>
          <w:trHeight w:val="285"/>
        </w:trPr>
        <w:tc>
          <w:tcPr>
            <w:tcW w:w="2898" w:type="dxa"/>
            <w:noWrap/>
            <w:hideMark/>
          </w:tcPr>
          <w:p w14:paraId="431D22AB" w14:textId="77777777" w:rsidR="009C0027" w:rsidRPr="00377B59" w:rsidRDefault="009C0027" w:rsidP="00492E03">
            <w:pPr>
              <w:rPr>
                <w:b/>
              </w:rPr>
            </w:pPr>
            <w:r w:rsidRPr="00377B59">
              <w:rPr>
                <w:b/>
              </w:rPr>
              <w:t>Law Enforcement</w:t>
            </w:r>
          </w:p>
        </w:tc>
        <w:tc>
          <w:tcPr>
            <w:tcW w:w="6380" w:type="dxa"/>
            <w:hideMark/>
          </w:tcPr>
          <w:p w14:paraId="4FC7DBFA" w14:textId="77777777" w:rsidR="009C0027" w:rsidRPr="00836FE8" w:rsidRDefault="009C0027" w:rsidP="00492E03">
            <w:r w:rsidRPr="00836FE8">
              <w:t>Th</w:t>
            </w:r>
            <w:r>
              <w:t>e</w:t>
            </w:r>
            <w:r w:rsidRPr="00836FE8">
              <w:t xml:space="preserve"> incident was reported by law enforcement.</w:t>
            </w:r>
          </w:p>
        </w:tc>
      </w:tr>
      <w:tr w:rsidR="009C0027" w:rsidRPr="00836FE8" w14:paraId="77BA5903" w14:textId="77777777" w:rsidTr="00492E03">
        <w:trPr>
          <w:trHeight w:val="285"/>
        </w:trPr>
        <w:tc>
          <w:tcPr>
            <w:tcW w:w="2898" w:type="dxa"/>
            <w:noWrap/>
            <w:hideMark/>
          </w:tcPr>
          <w:p w14:paraId="0B2ED954" w14:textId="77777777" w:rsidR="009C0027" w:rsidRPr="00377B59" w:rsidRDefault="009C0027" w:rsidP="00492E03">
            <w:pPr>
              <w:rPr>
                <w:b/>
              </w:rPr>
            </w:pPr>
            <w:r w:rsidRPr="00377B59">
              <w:rPr>
                <w:b/>
              </w:rPr>
              <w:t>Customer</w:t>
            </w:r>
          </w:p>
        </w:tc>
        <w:tc>
          <w:tcPr>
            <w:tcW w:w="6380" w:type="dxa"/>
            <w:hideMark/>
          </w:tcPr>
          <w:p w14:paraId="1F54151A" w14:textId="77777777" w:rsidR="009C0027" w:rsidRPr="00836FE8" w:rsidRDefault="009C0027" w:rsidP="00492E03">
            <w:r w:rsidRPr="00836FE8">
              <w:t>Th</w:t>
            </w:r>
            <w:r>
              <w:t>e</w:t>
            </w:r>
            <w:r w:rsidRPr="00836FE8">
              <w:t xml:space="preserve"> incident was reported by a customer or partner affected by the incident.</w:t>
            </w:r>
          </w:p>
        </w:tc>
      </w:tr>
      <w:tr w:rsidR="009C0027" w:rsidRPr="00836FE8" w14:paraId="504DA13A" w14:textId="77777777" w:rsidTr="00492E03">
        <w:trPr>
          <w:trHeight w:val="285"/>
        </w:trPr>
        <w:tc>
          <w:tcPr>
            <w:tcW w:w="2898" w:type="dxa"/>
            <w:noWrap/>
            <w:hideMark/>
          </w:tcPr>
          <w:p w14:paraId="42F5CEBC" w14:textId="77777777" w:rsidR="009C0027" w:rsidRPr="00377B59" w:rsidRDefault="009C0027" w:rsidP="00492E03">
            <w:pPr>
              <w:rPr>
                <w:b/>
              </w:rPr>
            </w:pPr>
            <w:r w:rsidRPr="00377B59">
              <w:rPr>
                <w:b/>
              </w:rPr>
              <w:t>Unrelated Party</w:t>
            </w:r>
          </w:p>
        </w:tc>
        <w:tc>
          <w:tcPr>
            <w:tcW w:w="6380" w:type="dxa"/>
            <w:hideMark/>
          </w:tcPr>
          <w:p w14:paraId="6B08EBDE" w14:textId="77777777" w:rsidR="009C0027" w:rsidRPr="00836FE8" w:rsidRDefault="009C0027" w:rsidP="00492E03">
            <w:r w:rsidRPr="00836FE8">
              <w:t>Th</w:t>
            </w:r>
            <w:r>
              <w:t>e</w:t>
            </w:r>
            <w:r w:rsidRPr="00836FE8">
              <w:t xml:space="preserve"> incident was reported by an unrelated third party.</w:t>
            </w:r>
          </w:p>
        </w:tc>
      </w:tr>
      <w:tr w:rsidR="009C0027" w:rsidRPr="00836FE8" w14:paraId="60F2C7C2" w14:textId="77777777" w:rsidTr="00492E03">
        <w:trPr>
          <w:trHeight w:val="285"/>
        </w:trPr>
        <w:tc>
          <w:tcPr>
            <w:tcW w:w="2898" w:type="dxa"/>
            <w:noWrap/>
            <w:hideMark/>
          </w:tcPr>
          <w:p w14:paraId="4D2F1865" w14:textId="77777777" w:rsidR="009C0027" w:rsidRPr="00377B59" w:rsidRDefault="009C0027" w:rsidP="00492E03">
            <w:pPr>
              <w:rPr>
                <w:b/>
              </w:rPr>
            </w:pPr>
            <w:r w:rsidRPr="00377B59">
              <w:rPr>
                <w:b/>
              </w:rPr>
              <w:t>Audit</w:t>
            </w:r>
          </w:p>
        </w:tc>
        <w:tc>
          <w:tcPr>
            <w:tcW w:w="6380" w:type="dxa"/>
            <w:hideMark/>
          </w:tcPr>
          <w:p w14:paraId="22C7AADE" w14:textId="77777777" w:rsidR="009C0027" w:rsidRPr="00836FE8" w:rsidRDefault="009C0027" w:rsidP="00492E03">
            <w:r w:rsidRPr="00836FE8">
              <w:t>Th</w:t>
            </w:r>
            <w:r>
              <w:t>e</w:t>
            </w:r>
            <w:r w:rsidRPr="00836FE8">
              <w:t xml:space="preserve"> incident was discovered during an external security audit or scan.</w:t>
            </w:r>
          </w:p>
        </w:tc>
      </w:tr>
      <w:tr w:rsidR="009C0027" w:rsidRPr="00836FE8" w14:paraId="1CF4E322" w14:textId="77777777" w:rsidTr="00492E03">
        <w:trPr>
          <w:trHeight w:val="285"/>
        </w:trPr>
        <w:tc>
          <w:tcPr>
            <w:tcW w:w="2898" w:type="dxa"/>
            <w:noWrap/>
            <w:hideMark/>
          </w:tcPr>
          <w:p w14:paraId="5CE657C2" w14:textId="77777777" w:rsidR="009C0027" w:rsidRPr="00377B59" w:rsidRDefault="009C0027" w:rsidP="00492E03">
            <w:pPr>
              <w:rPr>
                <w:b/>
              </w:rPr>
            </w:pPr>
            <w:r w:rsidRPr="00377B59">
              <w:rPr>
                <w:b/>
              </w:rPr>
              <w:t>Antivirus</w:t>
            </w:r>
          </w:p>
        </w:tc>
        <w:tc>
          <w:tcPr>
            <w:tcW w:w="6380" w:type="dxa"/>
            <w:hideMark/>
          </w:tcPr>
          <w:p w14:paraId="0BC1981A" w14:textId="77777777" w:rsidR="009C0027" w:rsidRPr="00836FE8" w:rsidRDefault="009C0027" w:rsidP="00492E03">
            <w:r w:rsidRPr="00836FE8">
              <w:t>Th</w:t>
            </w:r>
            <w:r>
              <w:t>e</w:t>
            </w:r>
            <w:r w:rsidRPr="00836FE8">
              <w:t xml:space="preserve"> incident was discovered by an antivirus system.</w:t>
            </w:r>
          </w:p>
        </w:tc>
      </w:tr>
      <w:tr w:rsidR="009C0027" w:rsidRPr="00836FE8" w14:paraId="0E21D17C" w14:textId="77777777" w:rsidTr="00492E03">
        <w:trPr>
          <w:trHeight w:val="285"/>
        </w:trPr>
        <w:tc>
          <w:tcPr>
            <w:tcW w:w="2898" w:type="dxa"/>
            <w:noWrap/>
            <w:hideMark/>
          </w:tcPr>
          <w:p w14:paraId="79BA3FFA" w14:textId="77777777" w:rsidR="009C0027" w:rsidRPr="00377B59" w:rsidRDefault="009C0027" w:rsidP="00492E03">
            <w:pPr>
              <w:rPr>
                <w:b/>
              </w:rPr>
            </w:pPr>
            <w:r w:rsidRPr="00377B59">
              <w:rPr>
                <w:b/>
              </w:rPr>
              <w:t>Incident Response</w:t>
            </w:r>
          </w:p>
        </w:tc>
        <w:tc>
          <w:tcPr>
            <w:tcW w:w="6380" w:type="dxa"/>
            <w:hideMark/>
          </w:tcPr>
          <w:p w14:paraId="79355599" w14:textId="77777777" w:rsidR="009C0027" w:rsidRPr="00836FE8" w:rsidRDefault="009C0027" w:rsidP="00492E03">
            <w:r w:rsidRPr="00836FE8">
              <w:t>Th</w:t>
            </w:r>
            <w:r>
              <w:t>e</w:t>
            </w:r>
            <w:r w:rsidRPr="00836FE8">
              <w:t xml:space="preserve"> incident was discovered in the course of investigating a separate incident.</w:t>
            </w:r>
          </w:p>
        </w:tc>
      </w:tr>
      <w:tr w:rsidR="009C0027" w:rsidRPr="00836FE8" w14:paraId="470FFEB7" w14:textId="77777777" w:rsidTr="00492E03">
        <w:trPr>
          <w:trHeight w:val="285"/>
        </w:trPr>
        <w:tc>
          <w:tcPr>
            <w:tcW w:w="2898" w:type="dxa"/>
            <w:noWrap/>
            <w:hideMark/>
          </w:tcPr>
          <w:p w14:paraId="426E421C" w14:textId="77777777" w:rsidR="009C0027" w:rsidRPr="00377B59" w:rsidRDefault="009C0027" w:rsidP="00492E03">
            <w:pPr>
              <w:rPr>
                <w:b/>
              </w:rPr>
            </w:pPr>
            <w:r w:rsidRPr="00377B59">
              <w:rPr>
                <w:b/>
              </w:rPr>
              <w:t>Financial Audit</w:t>
            </w:r>
          </w:p>
        </w:tc>
        <w:tc>
          <w:tcPr>
            <w:tcW w:w="6380" w:type="dxa"/>
            <w:hideMark/>
          </w:tcPr>
          <w:p w14:paraId="1AEB11A1" w14:textId="77777777" w:rsidR="009C0027" w:rsidRPr="00836FE8" w:rsidRDefault="009C0027" w:rsidP="00492E03">
            <w:r w:rsidRPr="00836FE8">
              <w:t>Th</w:t>
            </w:r>
            <w:r>
              <w:t>e</w:t>
            </w:r>
            <w:r w:rsidRPr="00836FE8">
              <w:t xml:space="preserve"> incident was discovered in the course of a financial audit and/or reconciliation process.</w:t>
            </w:r>
          </w:p>
        </w:tc>
      </w:tr>
      <w:tr w:rsidR="009C0027" w:rsidRPr="00836FE8" w14:paraId="36E1D258" w14:textId="77777777" w:rsidTr="00492E03">
        <w:trPr>
          <w:trHeight w:val="285"/>
        </w:trPr>
        <w:tc>
          <w:tcPr>
            <w:tcW w:w="2898" w:type="dxa"/>
            <w:noWrap/>
            <w:hideMark/>
          </w:tcPr>
          <w:p w14:paraId="4BAB9948" w14:textId="77777777" w:rsidR="009C0027" w:rsidRPr="00377B59" w:rsidRDefault="009C0027" w:rsidP="00492E03">
            <w:pPr>
              <w:rPr>
                <w:b/>
              </w:rPr>
            </w:pPr>
            <w:r w:rsidRPr="00377B59">
              <w:rPr>
                <w:b/>
              </w:rPr>
              <w:lastRenderedPageBreak/>
              <w:t>Fraud Detection</w:t>
            </w:r>
          </w:p>
        </w:tc>
        <w:tc>
          <w:tcPr>
            <w:tcW w:w="6380" w:type="dxa"/>
            <w:hideMark/>
          </w:tcPr>
          <w:p w14:paraId="11244117" w14:textId="77777777" w:rsidR="009C0027" w:rsidRPr="00836FE8" w:rsidRDefault="009C0027" w:rsidP="00492E03">
            <w:r w:rsidRPr="00836FE8">
              <w:t>Th</w:t>
            </w:r>
            <w:r>
              <w:t>e</w:t>
            </w:r>
            <w:r w:rsidRPr="00836FE8">
              <w:t xml:space="preserve"> incident was discovered through internal fraud detection means.</w:t>
            </w:r>
          </w:p>
        </w:tc>
      </w:tr>
      <w:tr w:rsidR="009C0027" w:rsidRPr="00836FE8" w14:paraId="05104BBD" w14:textId="77777777" w:rsidTr="00492E03">
        <w:trPr>
          <w:trHeight w:val="285"/>
        </w:trPr>
        <w:tc>
          <w:tcPr>
            <w:tcW w:w="2898" w:type="dxa"/>
            <w:noWrap/>
            <w:hideMark/>
          </w:tcPr>
          <w:p w14:paraId="104F3C49" w14:textId="77777777" w:rsidR="009C0027" w:rsidRPr="00377B59" w:rsidRDefault="009C0027" w:rsidP="00492E03">
            <w:pPr>
              <w:rPr>
                <w:b/>
              </w:rPr>
            </w:pPr>
            <w:r w:rsidRPr="00377B59">
              <w:rPr>
                <w:b/>
              </w:rPr>
              <w:t>HIPS</w:t>
            </w:r>
          </w:p>
        </w:tc>
        <w:tc>
          <w:tcPr>
            <w:tcW w:w="6380" w:type="dxa"/>
            <w:hideMark/>
          </w:tcPr>
          <w:p w14:paraId="4AC8667B" w14:textId="77777777" w:rsidR="009C0027" w:rsidRPr="00836FE8" w:rsidRDefault="009C0027" w:rsidP="00492E03">
            <w:r w:rsidRPr="00836FE8">
              <w:t>Th</w:t>
            </w:r>
            <w:r>
              <w:t>e</w:t>
            </w:r>
            <w:r w:rsidRPr="00836FE8">
              <w:t xml:space="preserve"> incident was discovered a host-based IDS or file integrity monitoring.</w:t>
            </w:r>
          </w:p>
        </w:tc>
      </w:tr>
      <w:tr w:rsidR="009C0027" w:rsidRPr="00836FE8" w14:paraId="709C7F04" w14:textId="77777777" w:rsidTr="00492E03">
        <w:trPr>
          <w:trHeight w:val="285"/>
        </w:trPr>
        <w:tc>
          <w:tcPr>
            <w:tcW w:w="2898" w:type="dxa"/>
            <w:noWrap/>
          </w:tcPr>
          <w:p w14:paraId="5D3636F9" w14:textId="77777777" w:rsidR="009C0027" w:rsidRPr="00377B59" w:rsidRDefault="009C0027" w:rsidP="00492E03">
            <w:pPr>
              <w:rPr>
                <w:b/>
              </w:rPr>
            </w:pPr>
            <w:r>
              <w:rPr>
                <w:b/>
              </w:rPr>
              <w:t xml:space="preserve">Internal - </w:t>
            </w:r>
            <w:r w:rsidRPr="00377B59">
              <w:rPr>
                <w:b/>
              </w:rPr>
              <w:t>Fraud Detection</w:t>
            </w:r>
          </w:p>
        </w:tc>
        <w:tc>
          <w:tcPr>
            <w:tcW w:w="6380" w:type="dxa"/>
          </w:tcPr>
          <w:p w14:paraId="03E7D9D5" w14:textId="77777777" w:rsidR="009C0027" w:rsidRPr="00836FE8" w:rsidRDefault="009C0027" w:rsidP="00492E03">
            <w:r w:rsidRPr="00836FE8">
              <w:t>Th</w:t>
            </w:r>
            <w:r>
              <w:t>e</w:t>
            </w:r>
            <w:r w:rsidRPr="00836FE8">
              <w:t xml:space="preserve"> incident was discovered through </w:t>
            </w:r>
            <w:r>
              <w:t>internal</w:t>
            </w:r>
            <w:r w:rsidRPr="00836FE8">
              <w:t xml:space="preserve"> fraud detection means</w:t>
            </w:r>
            <w:r>
              <w:t>.</w:t>
            </w:r>
          </w:p>
        </w:tc>
      </w:tr>
      <w:tr w:rsidR="009C0027" w:rsidRPr="00836FE8" w14:paraId="70AD24F5" w14:textId="77777777" w:rsidTr="00492E03">
        <w:trPr>
          <w:trHeight w:val="285"/>
        </w:trPr>
        <w:tc>
          <w:tcPr>
            <w:tcW w:w="2898" w:type="dxa"/>
            <w:noWrap/>
            <w:hideMark/>
          </w:tcPr>
          <w:p w14:paraId="3EC1B6F6" w14:textId="77777777" w:rsidR="009C0027" w:rsidRPr="00377B59" w:rsidRDefault="009C0027" w:rsidP="00492E03">
            <w:pPr>
              <w:rPr>
                <w:b/>
              </w:rPr>
            </w:pPr>
            <w:r w:rsidRPr="00377B59">
              <w:rPr>
                <w:b/>
              </w:rPr>
              <w:t>IT Audit</w:t>
            </w:r>
          </w:p>
        </w:tc>
        <w:tc>
          <w:tcPr>
            <w:tcW w:w="6380" w:type="dxa"/>
            <w:hideMark/>
          </w:tcPr>
          <w:p w14:paraId="2894D49C" w14:textId="77777777" w:rsidR="009C0027" w:rsidRPr="00836FE8" w:rsidRDefault="009C0027" w:rsidP="00492E03">
            <w:r w:rsidRPr="00836FE8">
              <w:t>Th</w:t>
            </w:r>
            <w:r>
              <w:t>e</w:t>
            </w:r>
            <w:r w:rsidRPr="00836FE8">
              <w:t xml:space="preserve"> incident was discovered by an internal IT audit or scan.</w:t>
            </w:r>
          </w:p>
        </w:tc>
      </w:tr>
      <w:tr w:rsidR="009C0027" w:rsidRPr="00836FE8" w14:paraId="27BAD6E3" w14:textId="77777777" w:rsidTr="00492E03">
        <w:trPr>
          <w:trHeight w:val="285"/>
        </w:trPr>
        <w:tc>
          <w:tcPr>
            <w:tcW w:w="2898" w:type="dxa"/>
            <w:noWrap/>
            <w:hideMark/>
          </w:tcPr>
          <w:p w14:paraId="3D6FC55D" w14:textId="77777777" w:rsidR="009C0027" w:rsidRPr="00377B59" w:rsidRDefault="009C0027" w:rsidP="00492E03">
            <w:pPr>
              <w:rPr>
                <w:b/>
              </w:rPr>
            </w:pPr>
            <w:r w:rsidRPr="00377B59">
              <w:rPr>
                <w:b/>
              </w:rPr>
              <w:t>Log Review</w:t>
            </w:r>
          </w:p>
        </w:tc>
        <w:tc>
          <w:tcPr>
            <w:tcW w:w="6380" w:type="dxa"/>
            <w:hideMark/>
          </w:tcPr>
          <w:p w14:paraId="03F34C18" w14:textId="77777777" w:rsidR="009C0027" w:rsidRPr="00836FE8" w:rsidRDefault="009C0027" w:rsidP="00492E03">
            <w:r w:rsidRPr="00836FE8">
              <w:t>Th</w:t>
            </w:r>
            <w:r>
              <w:t>e</w:t>
            </w:r>
            <w:r w:rsidRPr="00836FE8">
              <w:t xml:space="preserve"> incident was discovered during a log review process or by a SIEM.</w:t>
            </w:r>
          </w:p>
        </w:tc>
      </w:tr>
      <w:tr w:rsidR="009C0027" w:rsidRPr="00836FE8" w14:paraId="619475BC" w14:textId="77777777" w:rsidTr="00492E03">
        <w:trPr>
          <w:trHeight w:val="285"/>
        </w:trPr>
        <w:tc>
          <w:tcPr>
            <w:tcW w:w="2898" w:type="dxa"/>
            <w:noWrap/>
            <w:hideMark/>
          </w:tcPr>
          <w:p w14:paraId="45D295B6" w14:textId="77777777" w:rsidR="009C0027" w:rsidRPr="00377B59" w:rsidRDefault="009C0027" w:rsidP="00492E03">
            <w:pPr>
              <w:rPr>
                <w:b/>
              </w:rPr>
            </w:pPr>
            <w:r w:rsidRPr="00377B59">
              <w:rPr>
                <w:b/>
              </w:rPr>
              <w:t>NIDS</w:t>
            </w:r>
          </w:p>
        </w:tc>
        <w:tc>
          <w:tcPr>
            <w:tcW w:w="6380" w:type="dxa"/>
            <w:hideMark/>
          </w:tcPr>
          <w:p w14:paraId="3AC63964" w14:textId="77777777" w:rsidR="009C0027" w:rsidRPr="00836FE8" w:rsidRDefault="009C0027" w:rsidP="00492E03">
            <w:r w:rsidRPr="00836FE8">
              <w:t>Th</w:t>
            </w:r>
            <w:r>
              <w:t>e</w:t>
            </w:r>
            <w:r w:rsidRPr="00836FE8">
              <w:t xml:space="preserve"> incident was discovered by a network-based intrustion detection/prevention system</w:t>
            </w:r>
            <w:r>
              <w:t xml:space="preserve"> (NIDS)</w:t>
            </w:r>
            <w:r w:rsidRPr="00836FE8">
              <w:t>.</w:t>
            </w:r>
          </w:p>
        </w:tc>
      </w:tr>
      <w:tr w:rsidR="009C0027" w:rsidRPr="00836FE8" w14:paraId="53FCF173" w14:textId="77777777" w:rsidTr="00492E03">
        <w:trPr>
          <w:trHeight w:val="285"/>
        </w:trPr>
        <w:tc>
          <w:tcPr>
            <w:tcW w:w="2898" w:type="dxa"/>
            <w:noWrap/>
            <w:hideMark/>
          </w:tcPr>
          <w:p w14:paraId="1775A748" w14:textId="77777777" w:rsidR="009C0027" w:rsidRPr="00377B59" w:rsidRDefault="009C0027" w:rsidP="00492E03">
            <w:pPr>
              <w:rPr>
                <w:b/>
              </w:rPr>
            </w:pPr>
            <w:r w:rsidRPr="00377B59">
              <w:rPr>
                <w:b/>
              </w:rPr>
              <w:t>Security Alarm</w:t>
            </w:r>
          </w:p>
        </w:tc>
        <w:tc>
          <w:tcPr>
            <w:tcW w:w="6380" w:type="dxa"/>
            <w:hideMark/>
          </w:tcPr>
          <w:p w14:paraId="179F43E9" w14:textId="77777777" w:rsidR="009C0027" w:rsidRPr="00836FE8" w:rsidRDefault="009C0027" w:rsidP="00492E03">
            <w:r w:rsidRPr="00836FE8">
              <w:t>Th</w:t>
            </w:r>
            <w:r>
              <w:t>e</w:t>
            </w:r>
            <w:r w:rsidRPr="00836FE8">
              <w:t xml:space="preserve"> incident was discovered by a physical security alarm.</w:t>
            </w:r>
          </w:p>
        </w:tc>
      </w:tr>
      <w:tr w:rsidR="009C0027" w:rsidRPr="00836FE8" w14:paraId="748FE344" w14:textId="77777777" w:rsidTr="00492E03">
        <w:trPr>
          <w:trHeight w:val="285"/>
        </w:trPr>
        <w:tc>
          <w:tcPr>
            <w:tcW w:w="2898" w:type="dxa"/>
            <w:noWrap/>
            <w:hideMark/>
          </w:tcPr>
          <w:p w14:paraId="29C79E46" w14:textId="77777777" w:rsidR="009C0027" w:rsidRPr="00377B59" w:rsidRDefault="009C0027" w:rsidP="00492E03">
            <w:pPr>
              <w:rPr>
                <w:b/>
              </w:rPr>
            </w:pPr>
            <w:r w:rsidRPr="00377B59">
              <w:rPr>
                <w:b/>
              </w:rPr>
              <w:t>User</w:t>
            </w:r>
          </w:p>
        </w:tc>
        <w:tc>
          <w:tcPr>
            <w:tcW w:w="6380" w:type="dxa"/>
            <w:hideMark/>
          </w:tcPr>
          <w:p w14:paraId="6A0FA092" w14:textId="77777777" w:rsidR="009C0027" w:rsidRPr="00836FE8" w:rsidRDefault="009C0027" w:rsidP="00492E03">
            <w:r w:rsidRPr="00836FE8">
              <w:t>Th</w:t>
            </w:r>
            <w:r>
              <w:t>e</w:t>
            </w:r>
            <w:r w:rsidRPr="00836FE8">
              <w:t xml:space="preserve"> incident was reported by a user.</w:t>
            </w:r>
          </w:p>
        </w:tc>
      </w:tr>
      <w:tr w:rsidR="009C0027" w:rsidRPr="00836FE8" w14:paraId="64D82072" w14:textId="77777777" w:rsidTr="00492E03">
        <w:trPr>
          <w:trHeight w:val="285"/>
        </w:trPr>
        <w:tc>
          <w:tcPr>
            <w:tcW w:w="2898" w:type="dxa"/>
            <w:noWrap/>
            <w:hideMark/>
          </w:tcPr>
          <w:p w14:paraId="4F0EACED" w14:textId="77777777" w:rsidR="009C0027" w:rsidRPr="00377B59" w:rsidRDefault="009C0027" w:rsidP="00492E03">
            <w:pPr>
              <w:rPr>
                <w:b/>
              </w:rPr>
            </w:pPr>
            <w:r w:rsidRPr="00377B59">
              <w:rPr>
                <w:b/>
              </w:rPr>
              <w:t>Unknown</w:t>
            </w:r>
          </w:p>
        </w:tc>
        <w:tc>
          <w:tcPr>
            <w:tcW w:w="6380" w:type="dxa"/>
            <w:hideMark/>
          </w:tcPr>
          <w:p w14:paraId="010CD871" w14:textId="77777777" w:rsidR="009C0027" w:rsidRPr="00836FE8" w:rsidRDefault="009C0027" w:rsidP="00492E03">
            <w:r w:rsidRPr="00836FE8">
              <w:t>It is not known how this incident was discovered.</w:t>
            </w:r>
          </w:p>
        </w:tc>
      </w:tr>
    </w:tbl>
    <w:p w14:paraId="52619480" w14:textId="77777777" w:rsidR="009C0027" w:rsidRDefault="009C0027" w:rsidP="009C0027">
      <w:pPr>
        <w:pStyle w:val="Heading2"/>
      </w:pPr>
      <w:bookmarkStart w:id="95" w:name="_Toc426101899"/>
      <w:bookmarkStart w:id="96" w:name="_Toc429521529"/>
      <w:r w:rsidRPr="00836FE8">
        <w:t>DiscoveryMethod</w:t>
      </w:r>
      <w:r>
        <w:t>Vocab-1</w:t>
      </w:r>
      <w:r w:rsidRPr="00836FE8">
        <w:t>.0</w:t>
      </w:r>
      <w:r>
        <w:t xml:space="preserve"> Enumeration</w:t>
      </w:r>
      <w:bookmarkEnd w:id="95"/>
      <w:bookmarkEnd w:id="96"/>
    </w:p>
    <w:p w14:paraId="048AC4B3" w14:textId="50235799" w:rsidR="009C0027" w:rsidRPr="00233477" w:rsidRDefault="009C0027" w:rsidP="009C0027">
      <w:pPr>
        <w:spacing w:after="240"/>
      </w:pPr>
      <w:r w:rsidRPr="00EE365F">
        <w:t xml:space="preserve">The </w:t>
      </w:r>
      <w:r w:rsidRPr="00EE365F">
        <w:rPr>
          <w:rFonts w:ascii="Courier New" w:hAnsi="Courier New" w:cs="Courier New"/>
        </w:rPr>
        <w:t>DiscoveryMethodVocab</w:t>
      </w:r>
      <w:r w:rsidRPr="00EE365F">
        <w:t xml:space="preserve"> </w:t>
      </w:r>
      <w:r>
        <w:t xml:space="preserve">enumeration </w:t>
      </w:r>
      <w:r w:rsidRPr="00EE365F">
        <w:t xml:space="preserve">is </w:t>
      </w:r>
      <w:r>
        <w:t>used to define the</w:t>
      </w:r>
      <w:r w:rsidRPr="00EE365F">
        <w:t xml:space="preserve"> default STIX vocabulary for expressing how an incident was discovered.</w:t>
      </w:r>
      <w:r w:rsidRPr="007B2A6C">
        <w:t xml:space="preserve"> </w:t>
      </w:r>
      <w:r>
        <w:t>The associated enumeration literals are provided in the table below.</w:t>
      </w:r>
      <w:r w:rsidRPr="0051136A">
        <w:t xml:space="preserve"> </w:t>
      </w:r>
      <w:r w:rsidRPr="000E7924">
        <w:t>NOTE: As of STIX Version 1.</w:t>
      </w:r>
      <w:r>
        <w:t>2</w:t>
      </w:r>
      <w:r w:rsidRPr="000E7924">
        <w:t xml:space="preserve">, </w:t>
      </w:r>
      <w:r w:rsidRPr="00EE365F">
        <w:rPr>
          <w:rFonts w:ascii="Courier New" w:hAnsi="Courier New" w:cs="Courier New"/>
        </w:rPr>
        <w:t>DiscoveryMethodVocab</w:t>
      </w:r>
      <w:r>
        <w:rPr>
          <w:rFonts w:ascii="Courier New" w:hAnsi="Courier New" w:cs="Courier New"/>
        </w:rPr>
        <w:t>-1.0</w:t>
      </w:r>
      <w:r w:rsidRPr="000E7924">
        <w:t xml:space="preserve"> is deprecated. Please use </w:t>
      </w:r>
      <w:r>
        <w:t>version 2.0</w:t>
      </w:r>
      <w:r w:rsidRPr="000E7924">
        <w:t xml:space="preserve"> instead</w:t>
      </w:r>
      <w:r>
        <w:t xml:space="preserve"> (see Section </w:t>
      </w:r>
      <w:r w:rsidRPr="00744354">
        <w:rPr>
          <w:b/>
          <w:color w:val="0000EE"/>
        </w:rPr>
        <w:fldChar w:fldCharType="begin"/>
      </w:r>
      <w:r w:rsidRPr="00744354">
        <w:rPr>
          <w:b/>
          <w:color w:val="0000EE"/>
        </w:rPr>
        <w:instrText xml:space="preserve"> REF _Ref424732685 \r \h </w:instrText>
      </w:r>
      <w:r w:rsidR="00744354">
        <w:rPr>
          <w:b/>
          <w:color w:val="0000EE"/>
        </w:rPr>
        <w:instrText xml:space="preserve"> \* MERGEFORMAT </w:instrText>
      </w:r>
      <w:r w:rsidRPr="00744354">
        <w:rPr>
          <w:b/>
          <w:color w:val="0000EE"/>
        </w:rPr>
      </w:r>
      <w:r w:rsidRPr="00744354">
        <w:rPr>
          <w:b/>
          <w:color w:val="0000EE"/>
        </w:rPr>
        <w:fldChar w:fldCharType="separate"/>
      </w:r>
      <w:r w:rsidR="00B53B30">
        <w:rPr>
          <w:b/>
          <w:color w:val="0000EE"/>
        </w:rPr>
        <w:t>3.9</w:t>
      </w:r>
      <w:r w:rsidRPr="00744354">
        <w:rPr>
          <w:b/>
          <w:color w:val="0000EE"/>
        </w:rPr>
        <w:fldChar w:fldCharType="end"/>
      </w:r>
      <w:r>
        <w:t>)</w:t>
      </w:r>
    </w:p>
    <w:tbl>
      <w:tblPr>
        <w:tblStyle w:val="TableGrid"/>
        <w:tblW w:w="0" w:type="auto"/>
        <w:tblLook w:val="04A0" w:firstRow="1" w:lastRow="0" w:firstColumn="1" w:lastColumn="0" w:noHBand="0" w:noVBand="1"/>
      </w:tblPr>
      <w:tblGrid>
        <w:gridCol w:w="2425"/>
        <w:gridCol w:w="6853"/>
      </w:tblGrid>
      <w:tr w:rsidR="009C0027" w:rsidRPr="00836FE8" w14:paraId="0BD43C9F" w14:textId="77777777" w:rsidTr="00492E03">
        <w:trPr>
          <w:trHeight w:val="285"/>
        </w:trPr>
        <w:tc>
          <w:tcPr>
            <w:tcW w:w="2425" w:type="dxa"/>
            <w:shd w:val="clear" w:color="auto" w:fill="A6A6A6" w:themeFill="background1" w:themeFillShade="A6"/>
            <w:noWrap/>
            <w:vAlign w:val="center"/>
          </w:tcPr>
          <w:p w14:paraId="5AA8C478" w14:textId="77777777" w:rsidR="009C0027" w:rsidRPr="00836FE8" w:rsidRDefault="009C0027" w:rsidP="00492E03">
            <w:r>
              <w:rPr>
                <w:b/>
                <w:bCs/>
              </w:rPr>
              <w:t>Enumeration Literal</w:t>
            </w:r>
          </w:p>
        </w:tc>
        <w:tc>
          <w:tcPr>
            <w:tcW w:w="6853" w:type="dxa"/>
            <w:shd w:val="clear" w:color="auto" w:fill="A6A6A6" w:themeFill="background1" w:themeFillShade="A6"/>
            <w:vAlign w:val="center"/>
          </w:tcPr>
          <w:p w14:paraId="17860756" w14:textId="77777777" w:rsidR="009C0027" w:rsidRPr="00836FE8" w:rsidRDefault="009C0027" w:rsidP="00492E03">
            <w:r>
              <w:rPr>
                <w:b/>
                <w:bCs/>
              </w:rPr>
              <w:t>Description</w:t>
            </w:r>
          </w:p>
        </w:tc>
      </w:tr>
      <w:tr w:rsidR="009C0027" w:rsidRPr="00836FE8" w14:paraId="56561CFC" w14:textId="77777777" w:rsidTr="00492E03">
        <w:trPr>
          <w:trHeight w:val="285"/>
        </w:trPr>
        <w:tc>
          <w:tcPr>
            <w:tcW w:w="2425" w:type="dxa"/>
            <w:noWrap/>
            <w:hideMark/>
          </w:tcPr>
          <w:p w14:paraId="68265316" w14:textId="77777777" w:rsidR="009C0027" w:rsidRPr="00377B59" w:rsidRDefault="009C0027" w:rsidP="00492E03">
            <w:pPr>
              <w:rPr>
                <w:b/>
              </w:rPr>
            </w:pPr>
            <w:r w:rsidRPr="00377B59">
              <w:rPr>
                <w:b/>
              </w:rPr>
              <w:t>Agent Disclosure</w:t>
            </w:r>
          </w:p>
        </w:tc>
        <w:tc>
          <w:tcPr>
            <w:tcW w:w="6853" w:type="dxa"/>
            <w:hideMark/>
          </w:tcPr>
          <w:p w14:paraId="214E5D18" w14:textId="77777777" w:rsidR="009C0027" w:rsidRPr="00836FE8" w:rsidRDefault="009C0027" w:rsidP="00492E03">
            <w:r w:rsidRPr="00836FE8">
              <w:t>Th</w:t>
            </w:r>
            <w:r>
              <w:t>e</w:t>
            </w:r>
            <w:r w:rsidRPr="00836FE8">
              <w:t xml:space="preserve"> incident was disclosed by the threat agent (e.g. public brag, private blackmail).</w:t>
            </w:r>
          </w:p>
        </w:tc>
      </w:tr>
      <w:tr w:rsidR="009C0027" w:rsidRPr="00836FE8" w14:paraId="6DA14AA9" w14:textId="77777777" w:rsidTr="00492E03">
        <w:trPr>
          <w:trHeight w:val="285"/>
        </w:trPr>
        <w:tc>
          <w:tcPr>
            <w:tcW w:w="2425" w:type="dxa"/>
            <w:noWrap/>
            <w:hideMark/>
          </w:tcPr>
          <w:p w14:paraId="40A2E363" w14:textId="77777777" w:rsidR="009C0027" w:rsidRPr="00377B59" w:rsidRDefault="009C0027" w:rsidP="00492E03">
            <w:pPr>
              <w:rPr>
                <w:b/>
              </w:rPr>
            </w:pPr>
            <w:r w:rsidRPr="00377B59">
              <w:rPr>
                <w:b/>
              </w:rPr>
              <w:t>Fraud Detection</w:t>
            </w:r>
          </w:p>
        </w:tc>
        <w:tc>
          <w:tcPr>
            <w:tcW w:w="6853" w:type="dxa"/>
            <w:hideMark/>
          </w:tcPr>
          <w:p w14:paraId="43FA1FC3" w14:textId="77777777" w:rsidR="009C0027" w:rsidRPr="00836FE8" w:rsidRDefault="009C0027" w:rsidP="00492E03">
            <w:r w:rsidRPr="00836FE8">
              <w:t>Th</w:t>
            </w:r>
            <w:r>
              <w:t>e</w:t>
            </w:r>
            <w:r w:rsidRPr="00836FE8">
              <w:t xml:space="preserve"> incident was discovered through external fraud detection means</w:t>
            </w:r>
            <w:r>
              <w:t>.</w:t>
            </w:r>
          </w:p>
        </w:tc>
      </w:tr>
      <w:tr w:rsidR="009C0027" w:rsidRPr="00836FE8" w14:paraId="66DEAA0F" w14:textId="77777777" w:rsidTr="00492E03">
        <w:trPr>
          <w:trHeight w:val="285"/>
        </w:trPr>
        <w:tc>
          <w:tcPr>
            <w:tcW w:w="2425" w:type="dxa"/>
            <w:noWrap/>
            <w:hideMark/>
          </w:tcPr>
          <w:p w14:paraId="5FBA38E4" w14:textId="77777777" w:rsidR="009C0027" w:rsidRPr="00377B59" w:rsidRDefault="009C0027" w:rsidP="00492E03">
            <w:pPr>
              <w:rPr>
                <w:b/>
              </w:rPr>
            </w:pPr>
            <w:r w:rsidRPr="00377B59">
              <w:rPr>
                <w:b/>
              </w:rPr>
              <w:t>Monitoring Service</w:t>
            </w:r>
          </w:p>
        </w:tc>
        <w:tc>
          <w:tcPr>
            <w:tcW w:w="6853" w:type="dxa"/>
            <w:hideMark/>
          </w:tcPr>
          <w:p w14:paraId="06257AA4" w14:textId="77777777" w:rsidR="009C0027" w:rsidRPr="00836FE8" w:rsidRDefault="009C0027" w:rsidP="00492E03">
            <w:r w:rsidRPr="00836FE8">
              <w:t>Th</w:t>
            </w:r>
            <w:r>
              <w:t>e</w:t>
            </w:r>
            <w:r w:rsidRPr="00836FE8">
              <w:t xml:space="preserve"> incident was reported by a managed security event monitoring service.</w:t>
            </w:r>
          </w:p>
        </w:tc>
      </w:tr>
      <w:tr w:rsidR="009C0027" w:rsidRPr="00836FE8" w14:paraId="7B4E46E6" w14:textId="77777777" w:rsidTr="00492E03">
        <w:trPr>
          <w:trHeight w:val="285"/>
        </w:trPr>
        <w:tc>
          <w:tcPr>
            <w:tcW w:w="2425" w:type="dxa"/>
            <w:noWrap/>
            <w:hideMark/>
          </w:tcPr>
          <w:p w14:paraId="072F0268" w14:textId="77777777" w:rsidR="009C0027" w:rsidRPr="00377B59" w:rsidRDefault="009C0027" w:rsidP="00492E03">
            <w:pPr>
              <w:rPr>
                <w:b/>
              </w:rPr>
            </w:pPr>
            <w:r w:rsidRPr="00377B59">
              <w:rPr>
                <w:b/>
              </w:rPr>
              <w:t>Law Enforcement</w:t>
            </w:r>
          </w:p>
        </w:tc>
        <w:tc>
          <w:tcPr>
            <w:tcW w:w="6853" w:type="dxa"/>
            <w:hideMark/>
          </w:tcPr>
          <w:p w14:paraId="317BF40C" w14:textId="77777777" w:rsidR="009C0027" w:rsidRPr="00836FE8" w:rsidRDefault="009C0027" w:rsidP="00492E03">
            <w:r w:rsidRPr="00836FE8">
              <w:t>Th</w:t>
            </w:r>
            <w:r>
              <w:t>e</w:t>
            </w:r>
            <w:r w:rsidRPr="00836FE8">
              <w:t xml:space="preserve"> incident was reported by law enforcement.</w:t>
            </w:r>
          </w:p>
        </w:tc>
      </w:tr>
      <w:tr w:rsidR="009C0027" w:rsidRPr="00836FE8" w14:paraId="639D7D6A" w14:textId="77777777" w:rsidTr="00492E03">
        <w:trPr>
          <w:trHeight w:val="285"/>
        </w:trPr>
        <w:tc>
          <w:tcPr>
            <w:tcW w:w="2425" w:type="dxa"/>
            <w:noWrap/>
            <w:hideMark/>
          </w:tcPr>
          <w:p w14:paraId="0502DDE5" w14:textId="77777777" w:rsidR="009C0027" w:rsidRPr="00377B59" w:rsidRDefault="009C0027" w:rsidP="00492E03">
            <w:pPr>
              <w:rPr>
                <w:b/>
              </w:rPr>
            </w:pPr>
            <w:r w:rsidRPr="00377B59">
              <w:rPr>
                <w:b/>
              </w:rPr>
              <w:t>Customer</w:t>
            </w:r>
          </w:p>
        </w:tc>
        <w:tc>
          <w:tcPr>
            <w:tcW w:w="6853" w:type="dxa"/>
            <w:hideMark/>
          </w:tcPr>
          <w:p w14:paraId="5A0742E0" w14:textId="77777777" w:rsidR="009C0027" w:rsidRPr="00836FE8" w:rsidRDefault="009C0027" w:rsidP="00492E03">
            <w:r w:rsidRPr="00836FE8">
              <w:t>Th</w:t>
            </w:r>
            <w:r>
              <w:t>e</w:t>
            </w:r>
            <w:r w:rsidRPr="00836FE8">
              <w:t xml:space="preserve"> incident was reported by a customer or partner affected by the incident.</w:t>
            </w:r>
          </w:p>
        </w:tc>
      </w:tr>
      <w:tr w:rsidR="009C0027" w:rsidRPr="00836FE8" w14:paraId="68F15F2A" w14:textId="77777777" w:rsidTr="00492E03">
        <w:trPr>
          <w:trHeight w:val="285"/>
        </w:trPr>
        <w:tc>
          <w:tcPr>
            <w:tcW w:w="2425" w:type="dxa"/>
            <w:noWrap/>
            <w:hideMark/>
          </w:tcPr>
          <w:p w14:paraId="2BE136E2" w14:textId="77777777" w:rsidR="009C0027" w:rsidRPr="00377B59" w:rsidRDefault="009C0027" w:rsidP="00492E03">
            <w:pPr>
              <w:rPr>
                <w:b/>
              </w:rPr>
            </w:pPr>
            <w:r w:rsidRPr="00377B59">
              <w:rPr>
                <w:b/>
              </w:rPr>
              <w:lastRenderedPageBreak/>
              <w:t>Unrelated Party</w:t>
            </w:r>
          </w:p>
        </w:tc>
        <w:tc>
          <w:tcPr>
            <w:tcW w:w="6853" w:type="dxa"/>
            <w:hideMark/>
          </w:tcPr>
          <w:p w14:paraId="7A033ABD" w14:textId="77777777" w:rsidR="009C0027" w:rsidRPr="00836FE8" w:rsidRDefault="009C0027" w:rsidP="00492E03">
            <w:r w:rsidRPr="00836FE8">
              <w:t>Th</w:t>
            </w:r>
            <w:r>
              <w:t>e</w:t>
            </w:r>
            <w:r w:rsidRPr="00836FE8">
              <w:t xml:space="preserve"> incident was reported by an unrelated third party.</w:t>
            </w:r>
          </w:p>
        </w:tc>
      </w:tr>
      <w:tr w:rsidR="009C0027" w:rsidRPr="00836FE8" w14:paraId="6B767665" w14:textId="77777777" w:rsidTr="00492E03">
        <w:trPr>
          <w:trHeight w:val="285"/>
        </w:trPr>
        <w:tc>
          <w:tcPr>
            <w:tcW w:w="2425" w:type="dxa"/>
            <w:noWrap/>
            <w:hideMark/>
          </w:tcPr>
          <w:p w14:paraId="0EDCCDDD" w14:textId="77777777" w:rsidR="009C0027" w:rsidRPr="00377B59" w:rsidRDefault="009C0027" w:rsidP="00492E03">
            <w:pPr>
              <w:rPr>
                <w:b/>
              </w:rPr>
            </w:pPr>
            <w:r w:rsidRPr="00377B59">
              <w:rPr>
                <w:b/>
              </w:rPr>
              <w:t>Audit</w:t>
            </w:r>
          </w:p>
        </w:tc>
        <w:tc>
          <w:tcPr>
            <w:tcW w:w="6853" w:type="dxa"/>
            <w:hideMark/>
          </w:tcPr>
          <w:p w14:paraId="47D25793" w14:textId="77777777" w:rsidR="009C0027" w:rsidRPr="00836FE8" w:rsidRDefault="009C0027" w:rsidP="00492E03">
            <w:r w:rsidRPr="00836FE8">
              <w:t>Th</w:t>
            </w:r>
            <w:r>
              <w:t>e</w:t>
            </w:r>
            <w:r w:rsidRPr="00836FE8">
              <w:t xml:space="preserve"> incident was discovered during an external security audit or scan.</w:t>
            </w:r>
          </w:p>
        </w:tc>
      </w:tr>
      <w:tr w:rsidR="009C0027" w:rsidRPr="00836FE8" w14:paraId="4E67A8FF" w14:textId="77777777" w:rsidTr="00492E03">
        <w:trPr>
          <w:trHeight w:val="285"/>
        </w:trPr>
        <w:tc>
          <w:tcPr>
            <w:tcW w:w="2425" w:type="dxa"/>
            <w:noWrap/>
            <w:hideMark/>
          </w:tcPr>
          <w:p w14:paraId="3AA8F249" w14:textId="77777777" w:rsidR="009C0027" w:rsidRPr="00377B59" w:rsidRDefault="009C0027" w:rsidP="00492E03">
            <w:pPr>
              <w:rPr>
                <w:b/>
              </w:rPr>
            </w:pPr>
            <w:r w:rsidRPr="00377B59">
              <w:rPr>
                <w:b/>
              </w:rPr>
              <w:t>Antivirus</w:t>
            </w:r>
          </w:p>
        </w:tc>
        <w:tc>
          <w:tcPr>
            <w:tcW w:w="6853" w:type="dxa"/>
            <w:hideMark/>
          </w:tcPr>
          <w:p w14:paraId="7E639C14" w14:textId="77777777" w:rsidR="009C0027" w:rsidRPr="00836FE8" w:rsidRDefault="009C0027" w:rsidP="00492E03">
            <w:r w:rsidRPr="00836FE8">
              <w:t>Th</w:t>
            </w:r>
            <w:r>
              <w:t>e</w:t>
            </w:r>
            <w:r w:rsidRPr="00836FE8">
              <w:t xml:space="preserve"> incident was discovered by an antivirus system.</w:t>
            </w:r>
          </w:p>
        </w:tc>
      </w:tr>
      <w:tr w:rsidR="009C0027" w:rsidRPr="00836FE8" w14:paraId="3FC7D22F" w14:textId="77777777" w:rsidTr="00492E03">
        <w:trPr>
          <w:trHeight w:val="285"/>
        </w:trPr>
        <w:tc>
          <w:tcPr>
            <w:tcW w:w="2425" w:type="dxa"/>
            <w:noWrap/>
            <w:hideMark/>
          </w:tcPr>
          <w:p w14:paraId="79CB10AE" w14:textId="77777777" w:rsidR="009C0027" w:rsidRPr="00377B59" w:rsidRDefault="009C0027" w:rsidP="00492E03">
            <w:pPr>
              <w:rPr>
                <w:b/>
              </w:rPr>
            </w:pPr>
            <w:r w:rsidRPr="00377B59">
              <w:rPr>
                <w:b/>
              </w:rPr>
              <w:t>Incident Response</w:t>
            </w:r>
          </w:p>
        </w:tc>
        <w:tc>
          <w:tcPr>
            <w:tcW w:w="6853" w:type="dxa"/>
            <w:hideMark/>
          </w:tcPr>
          <w:p w14:paraId="7E4BDF70" w14:textId="77777777" w:rsidR="009C0027" w:rsidRPr="00836FE8" w:rsidRDefault="009C0027" w:rsidP="00492E03">
            <w:r w:rsidRPr="00836FE8">
              <w:t>Th</w:t>
            </w:r>
            <w:r>
              <w:t>e</w:t>
            </w:r>
            <w:r w:rsidRPr="00836FE8">
              <w:t xml:space="preserve"> incident was discovered in the course of investigating a separate incident.</w:t>
            </w:r>
          </w:p>
        </w:tc>
      </w:tr>
      <w:tr w:rsidR="009C0027" w:rsidRPr="00836FE8" w14:paraId="6C9B1220" w14:textId="77777777" w:rsidTr="00492E03">
        <w:trPr>
          <w:trHeight w:val="285"/>
        </w:trPr>
        <w:tc>
          <w:tcPr>
            <w:tcW w:w="2425" w:type="dxa"/>
            <w:noWrap/>
            <w:hideMark/>
          </w:tcPr>
          <w:p w14:paraId="6FD730B5" w14:textId="77777777" w:rsidR="009C0027" w:rsidRPr="00377B59" w:rsidRDefault="009C0027" w:rsidP="00492E03">
            <w:pPr>
              <w:rPr>
                <w:b/>
              </w:rPr>
            </w:pPr>
            <w:r w:rsidRPr="00377B59">
              <w:rPr>
                <w:b/>
              </w:rPr>
              <w:t>Financial Audit</w:t>
            </w:r>
          </w:p>
        </w:tc>
        <w:tc>
          <w:tcPr>
            <w:tcW w:w="6853" w:type="dxa"/>
            <w:hideMark/>
          </w:tcPr>
          <w:p w14:paraId="2D749594" w14:textId="77777777" w:rsidR="009C0027" w:rsidRPr="00836FE8" w:rsidRDefault="009C0027" w:rsidP="00492E03">
            <w:r w:rsidRPr="00836FE8">
              <w:t>Th</w:t>
            </w:r>
            <w:r>
              <w:t>e</w:t>
            </w:r>
            <w:r w:rsidRPr="00836FE8">
              <w:t xml:space="preserve"> incident was discovered in the course of a financial audit and/or reconciliation process.</w:t>
            </w:r>
          </w:p>
        </w:tc>
      </w:tr>
      <w:tr w:rsidR="009C0027" w:rsidRPr="00836FE8" w14:paraId="0B46E18B" w14:textId="77777777" w:rsidTr="00492E03">
        <w:trPr>
          <w:trHeight w:val="285"/>
        </w:trPr>
        <w:tc>
          <w:tcPr>
            <w:tcW w:w="2425" w:type="dxa"/>
            <w:noWrap/>
            <w:hideMark/>
          </w:tcPr>
          <w:p w14:paraId="14133AC8" w14:textId="77777777" w:rsidR="009C0027" w:rsidRPr="00377B59" w:rsidRDefault="009C0027" w:rsidP="00492E03">
            <w:pPr>
              <w:rPr>
                <w:b/>
              </w:rPr>
            </w:pPr>
            <w:r w:rsidRPr="00377B59">
              <w:rPr>
                <w:b/>
              </w:rPr>
              <w:t>Fraud Detection</w:t>
            </w:r>
          </w:p>
        </w:tc>
        <w:tc>
          <w:tcPr>
            <w:tcW w:w="6853" w:type="dxa"/>
            <w:hideMark/>
          </w:tcPr>
          <w:p w14:paraId="40C2C686" w14:textId="77777777" w:rsidR="009C0027" w:rsidRPr="00836FE8" w:rsidRDefault="009C0027" w:rsidP="00492E03">
            <w:r w:rsidRPr="00836FE8">
              <w:t>Th</w:t>
            </w:r>
            <w:r>
              <w:t>e</w:t>
            </w:r>
            <w:r w:rsidRPr="00836FE8">
              <w:t xml:space="preserve"> incident was discovered through internal fraud detection means.</w:t>
            </w:r>
          </w:p>
        </w:tc>
      </w:tr>
      <w:tr w:rsidR="009C0027" w:rsidRPr="00836FE8" w14:paraId="456F6FC8" w14:textId="77777777" w:rsidTr="00492E03">
        <w:trPr>
          <w:trHeight w:val="285"/>
        </w:trPr>
        <w:tc>
          <w:tcPr>
            <w:tcW w:w="2425" w:type="dxa"/>
            <w:noWrap/>
            <w:hideMark/>
          </w:tcPr>
          <w:p w14:paraId="39474353" w14:textId="77777777" w:rsidR="009C0027" w:rsidRPr="00377B59" w:rsidRDefault="009C0027" w:rsidP="00492E03">
            <w:pPr>
              <w:rPr>
                <w:b/>
              </w:rPr>
            </w:pPr>
            <w:r w:rsidRPr="00377B59">
              <w:rPr>
                <w:b/>
              </w:rPr>
              <w:t>HIPS</w:t>
            </w:r>
          </w:p>
        </w:tc>
        <w:tc>
          <w:tcPr>
            <w:tcW w:w="6853" w:type="dxa"/>
            <w:hideMark/>
          </w:tcPr>
          <w:p w14:paraId="7DEE98F8" w14:textId="77777777" w:rsidR="009C0027" w:rsidRPr="00836FE8" w:rsidRDefault="009C0027" w:rsidP="00492E03">
            <w:r w:rsidRPr="00836FE8">
              <w:t>Th</w:t>
            </w:r>
            <w:r>
              <w:t>e</w:t>
            </w:r>
            <w:r w:rsidRPr="00836FE8">
              <w:t xml:space="preserve"> incident was discovered a host-based IDS or file integrity monitoring.</w:t>
            </w:r>
          </w:p>
        </w:tc>
      </w:tr>
      <w:tr w:rsidR="009C0027" w:rsidRPr="00836FE8" w14:paraId="0AB8557A" w14:textId="77777777" w:rsidTr="00492E03">
        <w:trPr>
          <w:trHeight w:val="285"/>
        </w:trPr>
        <w:tc>
          <w:tcPr>
            <w:tcW w:w="2425" w:type="dxa"/>
            <w:noWrap/>
            <w:hideMark/>
          </w:tcPr>
          <w:p w14:paraId="5F203813" w14:textId="77777777" w:rsidR="009C0027" w:rsidRPr="00377B59" w:rsidRDefault="009C0027" w:rsidP="00492E03">
            <w:pPr>
              <w:rPr>
                <w:b/>
              </w:rPr>
            </w:pPr>
            <w:r w:rsidRPr="00377B59">
              <w:rPr>
                <w:b/>
              </w:rPr>
              <w:t>IT Audit</w:t>
            </w:r>
          </w:p>
        </w:tc>
        <w:tc>
          <w:tcPr>
            <w:tcW w:w="6853" w:type="dxa"/>
            <w:hideMark/>
          </w:tcPr>
          <w:p w14:paraId="72142ABC" w14:textId="77777777" w:rsidR="009C0027" w:rsidRPr="00836FE8" w:rsidRDefault="009C0027" w:rsidP="00492E03">
            <w:r w:rsidRPr="00836FE8">
              <w:t>Th</w:t>
            </w:r>
            <w:r>
              <w:t>e</w:t>
            </w:r>
            <w:r w:rsidRPr="00836FE8">
              <w:t xml:space="preserve"> incident was discovered by an internal IT audit or scan.</w:t>
            </w:r>
          </w:p>
        </w:tc>
      </w:tr>
      <w:tr w:rsidR="009C0027" w:rsidRPr="00836FE8" w14:paraId="56512A44" w14:textId="77777777" w:rsidTr="00492E03">
        <w:trPr>
          <w:trHeight w:val="285"/>
        </w:trPr>
        <w:tc>
          <w:tcPr>
            <w:tcW w:w="2425" w:type="dxa"/>
            <w:noWrap/>
            <w:hideMark/>
          </w:tcPr>
          <w:p w14:paraId="5CB3E171" w14:textId="77777777" w:rsidR="009C0027" w:rsidRPr="00377B59" w:rsidRDefault="009C0027" w:rsidP="00492E03">
            <w:pPr>
              <w:rPr>
                <w:b/>
              </w:rPr>
            </w:pPr>
            <w:r w:rsidRPr="00377B59">
              <w:rPr>
                <w:b/>
              </w:rPr>
              <w:t>Log Review</w:t>
            </w:r>
          </w:p>
        </w:tc>
        <w:tc>
          <w:tcPr>
            <w:tcW w:w="6853" w:type="dxa"/>
            <w:hideMark/>
          </w:tcPr>
          <w:p w14:paraId="7BDC87C2" w14:textId="77777777" w:rsidR="009C0027" w:rsidRPr="00836FE8" w:rsidRDefault="009C0027" w:rsidP="00492E03">
            <w:r w:rsidRPr="00836FE8">
              <w:t>Th</w:t>
            </w:r>
            <w:r>
              <w:t>e</w:t>
            </w:r>
            <w:r w:rsidRPr="00836FE8">
              <w:t xml:space="preserve"> incident was discovered during a log review process or by a SIEM.</w:t>
            </w:r>
          </w:p>
        </w:tc>
      </w:tr>
      <w:tr w:rsidR="009C0027" w:rsidRPr="00836FE8" w14:paraId="1BB7CBF5" w14:textId="77777777" w:rsidTr="00492E03">
        <w:trPr>
          <w:trHeight w:val="285"/>
        </w:trPr>
        <w:tc>
          <w:tcPr>
            <w:tcW w:w="2425" w:type="dxa"/>
            <w:noWrap/>
            <w:hideMark/>
          </w:tcPr>
          <w:p w14:paraId="02CF583C" w14:textId="77777777" w:rsidR="009C0027" w:rsidRPr="00377B59" w:rsidRDefault="009C0027" w:rsidP="00492E03">
            <w:pPr>
              <w:rPr>
                <w:b/>
              </w:rPr>
            </w:pPr>
            <w:r w:rsidRPr="00377B59">
              <w:rPr>
                <w:b/>
              </w:rPr>
              <w:t>NIDS</w:t>
            </w:r>
          </w:p>
        </w:tc>
        <w:tc>
          <w:tcPr>
            <w:tcW w:w="6853" w:type="dxa"/>
            <w:hideMark/>
          </w:tcPr>
          <w:p w14:paraId="6778ADFE" w14:textId="77777777" w:rsidR="009C0027" w:rsidRPr="00836FE8" w:rsidRDefault="009C0027" w:rsidP="00492E03">
            <w:r w:rsidRPr="00836FE8">
              <w:t>Th</w:t>
            </w:r>
            <w:r>
              <w:t>e</w:t>
            </w:r>
            <w:r w:rsidRPr="00836FE8">
              <w:t xml:space="preserve"> incident was discovered by a network-based intrustion detection/prevention system</w:t>
            </w:r>
            <w:r>
              <w:t xml:space="preserve"> (NIDS)</w:t>
            </w:r>
            <w:r w:rsidRPr="00836FE8">
              <w:t>.</w:t>
            </w:r>
          </w:p>
        </w:tc>
      </w:tr>
      <w:tr w:rsidR="009C0027" w:rsidRPr="00836FE8" w14:paraId="61B7A7AD" w14:textId="77777777" w:rsidTr="00492E03">
        <w:trPr>
          <w:trHeight w:val="285"/>
        </w:trPr>
        <w:tc>
          <w:tcPr>
            <w:tcW w:w="2425" w:type="dxa"/>
            <w:noWrap/>
            <w:hideMark/>
          </w:tcPr>
          <w:p w14:paraId="751848F2" w14:textId="77777777" w:rsidR="009C0027" w:rsidRPr="00377B59" w:rsidRDefault="009C0027" w:rsidP="00492E03">
            <w:pPr>
              <w:rPr>
                <w:b/>
              </w:rPr>
            </w:pPr>
            <w:r w:rsidRPr="00377B59">
              <w:rPr>
                <w:b/>
              </w:rPr>
              <w:t>Security Alarm</w:t>
            </w:r>
          </w:p>
        </w:tc>
        <w:tc>
          <w:tcPr>
            <w:tcW w:w="6853" w:type="dxa"/>
            <w:hideMark/>
          </w:tcPr>
          <w:p w14:paraId="3FB36F0A" w14:textId="77777777" w:rsidR="009C0027" w:rsidRPr="00836FE8" w:rsidRDefault="009C0027" w:rsidP="00492E03">
            <w:r w:rsidRPr="00836FE8">
              <w:t>Th</w:t>
            </w:r>
            <w:r>
              <w:t>e</w:t>
            </w:r>
            <w:r w:rsidRPr="00836FE8">
              <w:t xml:space="preserve"> incident was discovered by a physical security alarm.</w:t>
            </w:r>
          </w:p>
        </w:tc>
      </w:tr>
      <w:tr w:rsidR="009C0027" w:rsidRPr="00836FE8" w14:paraId="3E2914FD" w14:textId="77777777" w:rsidTr="00492E03">
        <w:trPr>
          <w:trHeight w:val="285"/>
        </w:trPr>
        <w:tc>
          <w:tcPr>
            <w:tcW w:w="2425" w:type="dxa"/>
            <w:noWrap/>
            <w:hideMark/>
          </w:tcPr>
          <w:p w14:paraId="5DA877E7" w14:textId="77777777" w:rsidR="009C0027" w:rsidRPr="00377B59" w:rsidRDefault="009C0027" w:rsidP="00492E03">
            <w:pPr>
              <w:rPr>
                <w:b/>
              </w:rPr>
            </w:pPr>
            <w:r w:rsidRPr="00377B59">
              <w:rPr>
                <w:b/>
              </w:rPr>
              <w:t>User</w:t>
            </w:r>
          </w:p>
        </w:tc>
        <w:tc>
          <w:tcPr>
            <w:tcW w:w="6853" w:type="dxa"/>
            <w:hideMark/>
          </w:tcPr>
          <w:p w14:paraId="230CD3E1" w14:textId="77777777" w:rsidR="009C0027" w:rsidRPr="00836FE8" w:rsidRDefault="009C0027" w:rsidP="00492E03">
            <w:r w:rsidRPr="00836FE8">
              <w:t>Th</w:t>
            </w:r>
            <w:r>
              <w:t>e</w:t>
            </w:r>
            <w:r w:rsidRPr="00836FE8">
              <w:t xml:space="preserve"> incident was reported by a user.</w:t>
            </w:r>
          </w:p>
        </w:tc>
      </w:tr>
      <w:tr w:rsidR="009C0027" w:rsidRPr="00836FE8" w14:paraId="3492262E" w14:textId="77777777" w:rsidTr="00492E03">
        <w:trPr>
          <w:trHeight w:val="285"/>
        </w:trPr>
        <w:tc>
          <w:tcPr>
            <w:tcW w:w="2425" w:type="dxa"/>
            <w:noWrap/>
            <w:hideMark/>
          </w:tcPr>
          <w:p w14:paraId="4916F4DE" w14:textId="77777777" w:rsidR="009C0027" w:rsidRPr="00377B59" w:rsidRDefault="009C0027" w:rsidP="00492E03">
            <w:pPr>
              <w:rPr>
                <w:b/>
              </w:rPr>
            </w:pPr>
            <w:r w:rsidRPr="00377B59">
              <w:rPr>
                <w:b/>
              </w:rPr>
              <w:t>Unknown</w:t>
            </w:r>
          </w:p>
        </w:tc>
        <w:tc>
          <w:tcPr>
            <w:tcW w:w="6853" w:type="dxa"/>
            <w:hideMark/>
          </w:tcPr>
          <w:p w14:paraId="10BCC304" w14:textId="77777777" w:rsidR="009C0027" w:rsidRPr="00836FE8" w:rsidRDefault="009C0027" w:rsidP="00492E03">
            <w:r w:rsidRPr="00836FE8">
              <w:t>It is not known how this incident was discovered.</w:t>
            </w:r>
          </w:p>
        </w:tc>
      </w:tr>
    </w:tbl>
    <w:p w14:paraId="65CF6F40" w14:textId="77777777" w:rsidR="009C0027" w:rsidRDefault="009C0027" w:rsidP="009C0027">
      <w:pPr>
        <w:pStyle w:val="Heading2"/>
      </w:pPr>
      <w:bookmarkStart w:id="97" w:name="_Toc426101900"/>
      <w:bookmarkStart w:id="98" w:name="_Toc429521530"/>
      <w:r w:rsidRPr="00DE3E38">
        <w:t>HighMediumLow</w:t>
      </w:r>
      <w:r>
        <w:t>Vocab-</w:t>
      </w:r>
      <w:r w:rsidRPr="00DE3E38">
        <w:t>1.0</w:t>
      </w:r>
      <w:r>
        <w:t xml:space="preserve"> Enumeration</w:t>
      </w:r>
      <w:bookmarkEnd w:id="97"/>
      <w:bookmarkEnd w:id="98"/>
    </w:p>
    <w:p w14:paraId="61EBE176" w14:textId="77777777" w:rsidR="009C0027" w:rsidRPr="00233477" w:rsidRDefault="009C0027" w:rsidP="009C0027">
      <w:pPr>
        <w:spacing w:after="240"/>
      </w:pPr>
      <w:r w:rsidRPr="00EE365F">
        <w:t xml:space="preserve">The </w:t>
      </w:r>
      <w:r w:rsidRPr="00962F92">
        <w:rPr>
          <w:rFonts w:ascii="Courier New" w:hAnsi="Courier New" w:cs="Courier New"/>
        </w:rPr>
        <w:t>HighMediumLowVocab</w:t>
      </w:r>
      <w:r w:rsidRPr="00EE365F">
        <w:t xml:space="preserve"> </w:t>
      </w:r>
      <w:r>
        <w:t xml:space="preserve">enumeration </w:t>
      </w:r>
      <w:r w:rsidRPr="00EE365F">
        <w:t xml:space="preserve">is </w:t>
      </w:r>
      <w:r>
        <w:t>used to define the</w:t>
      </w:r>
      <w:r w:rsidRPr="00EE365F">
        <w:t xml:space="preserve"> default STIX vocabulary for expressing basic values that may be high, medium, low, none, or unknown.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9C0027" w:rsidRPr="00DE3E38" w14:paraId="30C9D789" w14:textId="77777777" w:rsidTr="00492E03">
        <w:trPr>
          <w:trHeight w:val="285"/>
        </w:trPr>
        <w:tc>
          <w:tcPr>
            <w:tcW w:w="2515" w:type="dxa"/>
            <w:shd w:val="clear" w:color="auto" w:fill="A6A6A6" w:themeFill="background1" w:themeFillShade="A6"/>
            <w:noWrap/>
            <w:vAlign w:val="center"/>
          </w:tcPr>
          <w:p w14:paraId="31354555" w14:textId="77777777" w:rsidR="009C0027" w:rsidRPr="00DE3E38" w:rsidRDefault="009C0027" w:rsidP="00492E03">
            <w:r>
              <w:rPr>
                <w:b/>
                <w:bCs/>
              </w:rPr>
              <w:t>Enumeration Literal</w:t>
            </w:r>
          </w:p>
        </w:tc>
        <w:tc>
          <w:tcPr>
            <w:tcW w:w="6763" w:type="dxa"/>
            <w:shd w:val="clear" w:color="auto" w:fill="A6A6A6" w:themeFill="background1" w:themeFillShade="A6"/>
            <w:vAlign w:val="center"/>
          </w:tcPr>
          <w:p w14:paraId="63B1A312" w14:textId="77777777" w:rsidR="009C0027" w:rsidRPr="00DE3E38" w:rsidRDefault="009C0027" w:rsidP="00492E03">
            <w:r>
              <w:rPr>
                <w:b/>
                <w:bCs/>
              </w:rPr>
              <w:t>Description</w:t>
            </w:r>
          </w:p>
        </w:tc>
      </w:tr>
      <w:tr w:rsidR="009C0027" w:rsidRPr="00DE3E38" w14:paraId="76E51B09" w14:textId="77777777" w:rsidTr="00492E03">
        <w:trPr>
          <w:trHeight w:val="285"/>
        </w:trPr>
        <w:tc>
          <w:tcPr>
            <w:tcW w:w="2515" w:type="dxa"/>
            <w:noWrap/>
            <w:hideMark/>
          </w:tcPr>
          <w:p w14:paraId="4A5E6F1F" w14:textId="77777777" w:rsidR="009C0027" w:rsidRPr="00377B59" w:rsidRDefault="009C0027" w:rsidP="00492E03">
            <w:pPr>
              <w:rPr>
                <w:b/>
              </w:rPr>
            </w:pPr>
            <w:r w:rsidRPr="00377B59">
              <w:rPr>
                <w:b/>
              </w:rPr>
              <w:t>High</w:t>
            </w:r>
          </w:p>
        </w:tc>
        <w:tc>
          <w:tcPr>
            <w:tcW w:w="6763" w:type="dxa"/>
            <w:hideMark/>
          </w:tcPr>
          <w:p w14:paraId="23D9D5A0" w14:textId="77777777" w:rsidR="009C0027" w:rsidRPr="00DE3E38" w:rsidRDefault="009C0027" w:rsidP="00492E03"/>
        </w:tc>
      </w:tr>
      <w:tr w:rsidR="009C0027" w:rsidRPr="00DE3E38" w14:paraId="0078D645" w14:textId="77777777" w:rsidTr="00492E03">
        <w:trPr>
          <w:trHeight w:val="285"/>
        </w:trPr>
        <w:tc>
          <w:tcPr>
            <w:tcW w:w="2515" w:type="dxa"/>
            <w:noWrap/>
            <w:hideMark/>
          </w:tcPr>
          <w:p w14:paraId="4E4B2626" w14:textId="77777777" w:rsidR="009C0027" w:rsidRPr="00377B59" w:rsidRDefault="009C0027" w:rsidP="00492E03">
            <w:pPr>
              <w:rPr>
                <w:b/>
              </w:rPr>
            </w:pPr>
            <w:r w:rsidRPr="00377B59">
              <w:rPr>
                <w:b/>
              </w:rPr>
              <w:t>Medium</w:t>
            </w:r>
          </w:p>
        </w:tc>
        <w:tc>
          <w:tcPr>
            <w:tcW w:w="6763" w:type="dxa"/>
            <w:hideMark/>
          </w:tcPr>
          <w:p w14:paraId="34035FA4" w14:textId="77777777" w:rsidR="009C0027" w:rsidRPr="00DE3E38" w:rsidRDefault="009C0027" w:rsidP="00492E03"/>
        </w:tc>
      </w:tr>
      <w:tr w:rsidR="009C0027" w:rsidRPr="00DE3E38" w14:paraId="01853A65" w14:textId="77777777" w:rsidTr="00492E03">
        <w:trPr>
          <w:trHeight w:val="285"/>
        </w:trPr>
        <w:tc>
          <w:tcPr>
            <w:tcW w:w="2515" w:type="dxa"/>
            <w:noWrap/>
            <w:hideMark/>
          </w:tcPr>
          <w:p w14:paraId="36C0D7AE" w14:textId="77777777" w:rsidR="009C0027" w:rsidRPr="00377B59" w:rsidRDefault="009C0027" w:rsidP="00492E03">
            <w:pPr>
              <w:rPr>
                <w:b/>
              </w:rPr>
            </w:pPr>
            <w:r w:rsidRPr="00377B59">
              <w:rPr>
                <w:b/>
              </w:rPr>
              <w:t>Low</w:t>
            </w:r>
          </w:p>
        </w:tc>
        <w:tc>
          <w:tcPr>
            <w:tcW w:w="6763" w:type="dxa"/>
            <w:hideMark/>
          </w:tcPr>
          <w:p w14:paraId="1F1EF40C" w14:textId="77777777" w:rsidR="009C0027" w:rsidRPr="00DE3E38" w:rsidRDefault="009C0027" w:rsidP="00492E03"/>
        </w:tc>
      </w:tr>
      <w:tr w:rsidR="009C0027" w:rsidRPr="00DE3E38" w14:paraId="53E2775A" w14:textId="77777777" w:rsidTr="00492E03">
        <w:trPr>
          <w:trHeight w:val="285"/>
        </w:trPr>
        <w:tc>
          <w:tcPr>
            <w:tcW w:w="2515" w:type="dxa"/>
            <w:noWrap/>
            <w:hideMark/>
          </w:tcPr>
          <w:p w14:paraId="6F1DD37C" w14:textId="77777777" w:rsidR="009C0027" w:rsidRPr="00377B59" w:rsidRDefault="009C0027" w:rsidP="00492E03">
            <w:pPr>
              <w:rPr>
                <w:b/>
              </w:rPr>
            </w:pPr>
            <w:r w:rsidRPr="00377B59">
              <w:rPr>
                <w:b/>
              </w:rPr>
              <w:lastRenderedPageBreak/>
              <w:t>None</w:t>
            </w:r>
          </w:p>
        </w:tc>
        <w:tc>
          <w:tcPr>
            <w:tcW w:w="6763" w:type="dxa"/>
            <w:hideMark/>
          </w:tcPr>
          <w:p w14:paraId="66472EFC" w14:textId="77777777" w:rsidR="009C0027" w:rsidRPr="00DE3E38" w:rsidRDefault="009C0027" w:rsidP="00492E03"/>
        </w:tc>
      </w:tr>
      <w:tr w:rsidR="009C0027" w:rsidRPr="00DE3E38" w14:paraId="586D95DC" w14:textId="77777777" w:rsidTr="00492E03">
        <w:trPr>
          <w:trHeight w:val="285"/>
        </w:trPr>
        <w:tc>
          <w:tcPr>
            <w:tcW w:w="2515" w:type="dxa"/>
            <w:noWrap/>
            <w:hideMark/>
          </w:tcPr>
          <w:p w14:paraId="32099090" w14:textId="77777777" w:rsidR="009C0027" w:rsidRPr="00377B59" w:rsidRDefault="009C0027" w:rsidP="00492E03">
            <w:pPr>
              <w:rPr>
                <w:b/>
              </w:rPr>
            </w:pPr>
            <w:r w:rsidRPr="00377B59">
              <w:rPr>
                <w:b/>
              </w:rPr>
              <w:t>Unknown</w:t>
            </w:r>
          </w:p>
        </w:tc>
        <w:tc>
          <w:tcPr>
            <w:tcW w:w="6763" w:type="dxa"/>
            <w:hideMark/>
          </w:tcPr>
          <w:p w14:paraId="33FBA820" w14:textId="77777777" w:rsidR="009C0027" w:rsidRPr="00DE3E38" w:rsidRDefault="009C0027" w:rsidP="00492E03"/>
        </w:tc>
      </w:tr>
    </w:tbl>
    <w:p w14:paraId="7F1B08A3" w14:textId="77777777" w:rsidR="009C0027" w:rsidRDefault="009C0027" w:rsidP="009C0027">
      <w:pPr>
        <w:pStyle w:val="Heading2"/>
      </w:pPr>
      <w:bookmarkStart w:id="99" w:name="_Toc426101901"/>
      <w:bookmarkStart w:id="100" w:name="_Toc429521531"/>
      <w:r w:rsidRPr="00377B59">
        <w:t>ImpactQualification</w:t>
      </w:r>
      <w:r>
        <w:t>Vocab-</w:t>
      </w:r>
      <w:r w:rsidRPr="00377B59">
        <w:t>1.0</w:t>
      </w:r>
      <w:r>
        <w:t xml:space="preserve"> Enumeration</w:t>
      </w:r>
      <w:bookmarkEnd w:id="99"/>
      <w:bookmarkEnd w:id="100"/>
    </w:p>
    <w:p w14:paraId="4B274EC0" w14:textId="77777777" w:rsidR="009C0027" w:rsidRPr="00233477" w:rsidRDefault="009C0027" w:rsidP="009C0027">
      <w:pPr>
        <w:spacing w:after="240"/>
      </w:pPr>
      <w:r w:rsidRPr="00EE365F">
        <w:t xml:space="preserve">The </w:t>
      </w:r>
      <w:r w:rsidRPr="00EE365F">
        <w:rPr>
          <w:rFonts w:ascii="Courier New" w:hAnsi="Courier New" w:cs="Courier New"/>
        </w:rPr>
        <w:t>ImpactQualificationVocab</w:t>
      </w:r>
      <w:r w:rsidRPr="00EE365F">
        <w:t xml:space="preserve"> </w:t>
      </w:r>
      <w:r>
        <w:t xml:space="preserve">enumeration </w:t>
      </w:r>
      <w:r w:rsidRPr="00EE365F">
        <w:t xml:space="preserve">is </w:t>
      </w:r>
      <w:r>
        <w:t>used to define the</w:t>
      </w:r>
      <w:r w:rsidRPr="00EE365F">
        <w:t xml:space="preserve"> default STIX vocabulary for expressing the subjective level of impact of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9C0027" w:rsidRPr="00377B59" w14:paraId="2AE3706D" w14:textId="77777777" w:rsidTr="00492E03">
        <w:trPr>
          <w:trHeight w:val="285"/>
        </w:trPr>
        <w:tc>
          <w:tcPr>
            <w:tcW w:w="2695" w:type="dxa"/>
            <w:shd w:val="clear" w:color="auto" w:fill="BFBFBF" w:themeFill="background1" w:themeFillShade="BF"/>
            <w:noWrap/>
            <w:vAlign w:val="center"/>
          </w:tcPr>
          <w:p w14:paraId="3E04E734" w14:textId="77777777" w:rsidR="009C0027" w:rsidRPr="00377B59" w:rsidRDefault="009C0027" w:rsidP="00492E03">
            <w:r>
              <w:rPr>
                <w:b/>
                <w:bCs/>
              </w:rPr>
              <w:t>Enumeration Literal</w:t>
            </w:r>
          </w:p>
        </w:tc>
        <w:tc>
          <w:tcPr>
            <w:tcW w:w="6583" w:type="dxa"/>
            <w:shd w:val="clear" w:color="auto" w:fill="BFBFBF" w:themeFill="background1" w:themeFillShade="BF"/>
            <w:vAlign w:val="center"/>
          </w:tcPr>
          <w:p w14:paraId="5D268C5B" w14:textId="77777777" w:rsidR="009C0027" w:rsidRPr="00377B59" w:rsidRDefault="009C0027" w:rsidP="00492E03">
            <w:r>
              <w:rPr>
                <w:b/>
                <w:bCs/>
              </w:rPr>
              <w:t>Description</w:t>
            </w:r>
          </w:p>
        </w:tc>
      </w:tr>
      <w:tr w:rsidR="009C0027" w:rsidRPr="00377B59" w14:paraId="633E07D6" w14:textId="77777777" w:rsidTr="00492E03">
        <w:trPr>
          <w:trHeight w:val="285"/>
        </w:trPr>
        <w:tc>
          <w:tcPr>
            <w:tcW w:w="2695" w:type="dxa"/>
            <w:noWrap/>
            <w:hideMark/>
          </w:tcPr>
          <w:p w14:paraId="725CD89E" w14:textId="77777777" w:rsidR="009C0027" w:rsidRPr="00377B59" w:rsidRDefault="009C0027" w:rsidP="00492E03">
            <w:pPr>
              <w:rPr>
                <w:b/>
              </w:rPr>
            </w:pPr>
            <w:r w:rsidRPr="00377B59">
              <w:rPr>
                <w:b/>
              </w:rPr>
              <w:t>Insignificant</w:t>
            </w:r>
          </w:p>
        </w:tc>
        <w:tc>
          <w:tcPr>
            <w:tcW w:w="6583" w:type="dxa"/>
            <w:hideMark/>
          </w:tcPr>
          <w:p w14:paraId="6EEF0920" w14:textId="77777777" w:rsidR="009C0027" w:rsidRPr="00377B59" w:rsidRDefault="009C0027" w:rsidP="00492E03">
            <w:r w:rsidRPr="00377B59">
              <w:t xml:space="preserve">The impact is </w:t>
            </w:r>
            <w:r>
              <w:t xml:space="preserve">insignificant because it is </w:t>
            </w:r>
            <w:r w:rsidRPr="00377B59">
              <w:t>absorbed by normal activities.</w:t>
            </w:r>
          </w:p>
        </w:tc>
      </w:tr>
      <w:tr w:rsidR="009C0027" w:rsidRPr="00377B59" w14:paraId="74C6014C" w14:textId="77777777" w:rsidTr="00492E03">
        <w:trPr>
          <w:trHeight w:val="285"/>
        </w:trPr>
        <w:tc>
          <w:tcPr>
            <w:tcW w:w="2695" w:type="dxa"/>
            <w:noWrap/>
            <w:hideMark/>
          </w:tcPr>
          <w:p w14:paraId="5DBF7648" w14:textId="77777777" w:rsidR="009C0027" w:rsidRPr="00377B59" w:rsidRDefault="009C0027" w:rsidP="00492E03">
            <w:pPr>
              <w:rPr>
                <w:b/>
              </w:rPr>
            </w:pPr>
            <w:r w:rsidRPr="00377B59">
              <w:rPr>
                <w:b/>
              </w:rPr>
              <w:t>Distracting</w:t>
            </w:r>
          </w:p>
        </w:tc>
        <w:tc>
          <w:tcPr>
            <w:tcW w:w="6583" w:type="dxa"/>
            <w:hideMark/>
          </w:tcPr>
          <w:p w14:paraId="15298452" w14:textId="77777777" w:rsidR="009C0027" w:rsidRPr="00377B59" w:rsidRDefault="009C0027" w:rsidP="00492E03">
            <w:r w:rsidRPr="00377B59">
              <w:t>There are limited “hard costs</w:t>
            </w:r>
            <w:r>
              <w:t>,</w:t>
            </w:r>
            <w:r w:rsidRPr="00377B59">
              <w:t>” but the impact is felt through having to deal with the incident rather than conducting normal duties.</w:t>
            </w:r>
          </w:p>
        </w:tc>
      </w:tr>
      <w:tr w:rsidR="009C0027" w:rsidRPr="00377B59" w14:paraId="0F5F1D66" w14:textId="77777777" w:rsidTr="00492E03">
        <w:trPr>
          <w:trHeight w:val="285"/>
        </w:trPr>
        <w:tc>
          <w:tcPr>
            <w:tcW w:w="2695" w:type="dxa"/>
            <w:noWrap/>
            <w:hideMark/>
          </w:tcPr>
          <w:p w14:paraId="6B2CB3B2" w14:textId="77777777" w:rsidR="009C0027" w:rsidRPr="00377B59" w:rsidRDefault="009C0027" w:rsidP="00492E03">
            <w:pPr>
              <w:rPr>
                <w:b/>
              </w:rPr>
            </w:pPr>
            <w:r w:rsidRPr="00377B59">
              <w:rPr>
                <w:b/>
              </w:rPr>
              <w:t>Painful</w:t>
            </w:r>
          </w:p>
        </w:tc>
        <w:tc>
          <w:tcPr>
            <w:tcW w:w="6583" w:type="dxa"/>
            <w:hideMark/>
          </w:tcPr>
          <w:p w14:paraId="2CF6B3DE" w14:textId="77777777" w:rsidR="009C0027" w:rsidRPr="00377B59" w:rsidRDefault="009C0027" w:rsidP="00492E03">
            <w:r w:rsidRPr="00377B59">
              <w:t>Real, somewhat serious effect on the "bottom line".</w:t>
            </w:r>
          </w:p>
        </w:tc>
      </w:tr>
      <w:tr w:rsidR="009C0027" w:rsidRPr="00377B59" w14:paraId="5627C924" w14:textId="77777777" w:rsidTr="00492E03">
        <w:trPr>
          <w:trHeight w:val="285"/>
        </w:trPr>
        <w:tc>
          <w:tcPr>
            <w:tcW w:w="2695" w:type="dxa"/>
            <w:noWrap/>
            <w:hideMark/>
          </w:tcPr>
          <w:p w14:paraId="4EF78C0C" w14:textId="77777777" w:rsidR="009C0027" w:rsidRPr="00377B59" w:rsidRDefault="009C0027" w:rsidP="00492E03">
            <w:pPr>
              <w:rPr>
                <w:b/>
              </w:rPr>
            </w:pPr>
            <w:r w:rsidRPr="00377B59">
              <w:rPr>
                <w:b/>
              </w:rPr>
              <w:t>Damaging</w:t>
            </w:r>
          </w:p>
        </w:tc>
        <w:tc>
          <w:tcPr>
            <w:tcW w:w="6583" w:type="dxa"/>
            <w:hideMark/>
          </w:tcPr>
          <w:p w14:paraId="09C498D5" w14:textId="77777777" w:rsidR="009C0027" w:rsidRPr="00377B59" w:rsidRDefault="009C0027" w:rsidP="00492E03">
            <w:r w:rsidRPr="00377B59">
              <w:t>Real and serious effect on the “bottom line” and/or long-term ability to generate revenue.</w:t>
            </w:r>
          </w:p>
        </w:tc>
      </w:tr>
      <w:tr w:rsidR="009C0027" w:rsidRPr="00377B59" w14:paraId="23C330C6" w14:textId="77777777" w:rsidTr="00492E03">
        <w:trPr>
          <w:trHeight w:val="285"/>
        </w:trPr>
        <w:tc>
          <w:tcPr>
            <w:tcW w:w="2695" w:type="dxa"/>
            <w:noWrap/>
            <w:hideMark/>
          </w:tcPr>
          <w:p w14:paraId="4F5C58E5" w14:textId="77777777" w:rsidR="009C0027" w:rsidRPr="00377B59" w:rsidRDefault="009C0027" w:rsidP="00492E03">
            <w:pPr>
              <w:rPr>
                <w:b/>
              </w:rPr>
            </w:pPr>
            <w:r w:rsidRPr="00377B59">
              <w:rPr>
                <w:b/>
              </w:rPr>
              <w:t>Catastrophic</w:t>
            </w:r>
          </w:p>
        </w:tc>
        <w:tc>
          <w:tcPr>
            <w:tcW w:w="6583" w:type="dxa"/>
            <w:hideMark/>
          </w:tcPr>
          <w:p w14:paraId="24CB3BD5" w14:textId="77777777" w:rsidR="009C0027" w:rsidRPr="00377B59" w:rsidRDefault="009C0027" w:rsidP="00492E03">
            <w:r w:rsidRPr="00377B59">
              <w:t>A business-ending event.</w:t>
            </w:r>
          </w:p>
        </w:tc>
      </w:tr>
      <w:tr w:rsidR="009C0027" w:rsidRPr="00377B59" w14:paraId="1C3A975F" w14:textId="77777777" w:rsidTr="00492E03">
        <w:trPr>
          <w:trHeight w:val="285"/>
        </w:trPr>
        <w:tc>
          <w:tcPr>
            <w:tcW w:w="2695" w:type="dxa"/>
            <w:noWrap/>
            <w:hideMark/>
          </w:tcPr>
          <w:p w14:paraId="1232DFF8" w14:textId="77777777" w:rsidR="009C0027" w:rsidRPr="00377B59" w:rsidRDefault="009C0027" w:rsidP="00492E03">
            <w:pPr>
              <w:rPr>
                <w:b/>
              </w:rPr>
            </w:pPr>
            <w:r w:rsidRPr="00377B59">
              <w:rPr>
                <w:b/>
              </w:rPr>
              <w:t>Unknown</w:t>
            </w:r>
          </w:p>
        </w:tc>
        <w:tc>
          <w:tcPr>
            <w:tcW w:w="6583" w:type="dxa"/>
            <w:hideMark/>
          </w:tcPr>
          <w:p w14:paraId="44C6DDDF" w14:textId="77777777" w:rsidR="009C0027" w:rsidRPr="00377B59" w:rsidRDefault="009C0027" w:rsidP="00492E03">
            <w:r w:rsidRPr="00377B59">
              <w:t>The impact qualification is unknown.</w:t>
            </w:r>
          </w:p>
        </w:tc>
      </w:tr>
    </w:tbl>
    <w:p w14:paraId="0ECDC572" w14:textId="77777777" w:rsidR="009C0027" w:rsidRDefault="009C0027" w:rsidP="009C0027">
      <w:pPr>
        <w:pStyle w:val="Heading2"/>
      </w:pPr>
      <w:bookmarkStart w:id="101" w:name="_Toc426101902"/>
      <w:bookmarkStart w:id="102" w:name="_Toc429521532"/>
      <w:r w:rsidRPr="00377B59">
        <w:t>ImpactRating</w:t>
      </w:r>
      <w:r>
        <w:t>Vocab-</w:t>
      </w:r>
      <w:r w:rsidRPr="00377B59">
        <w:t>1.0</w:t>
      </w:r>
      <w:r>
        <w:t xml:space="preserve"> Enumeration</w:t>
      </w:r>
      <w:bookmarkEnd w:id="101"/>
      <w:bookmarkEnd w:id="102"/>
    </w:p>
    <w:p w14:paraId="071C6728" w14:textId="77777777" w:rsidR="009C0027" w:rsidRPr="00D32B06" w:rsidRDefault="009C0027" w:rsidP="009C0027">
      <w:pPr>
        <w:spacing w:after="240"/>
      </w:pPr>
      <w:r w:rsidRPr="00EE365F">
        <w:t xml:space="preserve">The </w:t>
      </w:r>
      <w:r w:rsidRPr="00EE365F">
        <w:rPr>
          <w:rFonts w:ascii="Courier New" w:hAnsi="Courier New" w:cs="Courier New"/>
        </w:rPr>
        <w:t>ImpactRatingVocab</w:t>
      </w:r>
      <w:r w:rsidRPr="00EE365F">
        <w:t xml:space="preserve"> </w:t>
      </w:r>
      <w:r>
        <w:t xml:space="preserve">enumeration </w:t>
      </w:r>
      <w:r w:rsidRPr="00EE365F">
        <w:t xml:space="preserve">is </w:t>
      </w:r>
      <w:r>
        <w:t>used to define the</w:t>
      </w:r>
      <w:r w:rsidRPr="00EE365F">
        <w:t xml:space="preserve"> default STIX vocabulary for expressing the level of impact due to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3595"/>
        <w:gridCol w:w="5683"/>
      </w:tblGrid>
      <w:tr w:rsidR="009C0027" w:rsidRPr="00377B59" w14:paraId="2EA490F2" w14:textId="77777777" w:rsidTr="00492E03">
        <w:trPr>
          <w:trHeight w:val="285"/>
        </w:trPr>
        <w:tc>
          <w:tcPr>
            <w:tcW w:w="3595" w:type="dxa"/>
            <w:shd w:val="clear" w:color="auto" w:fill="BFBFBF" w:themeFill="background1" w:themeFillShade="BF"/>
            <w:noWrap/>
            <w:vAlign w:val="center"/>
          </w:tcPr>
          <w:p w14:paraId="67AE1A9B" w14:textId="77777777" w:rsidR="009C0027" w:rsidRPr="00377B59" w:rsidRDefault="009C0027" w:rsidP="00492E03">
            <w:r>
              <w:rPr>
                <w:b/>
                <w:bCs/>
              </w:rPr>
              <w:t>Enumeration Literal</w:t>
            </w:r>
          </w:p>
        </w:tc>
        <w:tc>
          <w:tcPr>
            <w:tcW w:w="5683" w:type="dxa"/>
            <w:shd w:val="clear" w:color="auto" w:fill="BFBFBF" w:themeFill="background1" w:themeFillShade="BF"/>
            <w:vAlign w:val="center"/>
          </w:tcPr>
          <w:p w14:paraId="1D3FAB8A" w14:textId="77777777" w:rsidR="009C0027" w:rsidRPr="00377B59" w:rsidRDefault="009C0027" w:rsidP="00492E03">
            <w:r>
              <w:rPr>
                <w:b/>
                <w:bCs/>
              </w:rPr>
              <w:t>Description</w:t>
            </w:r>
          </w:p>
        </w:tc>
      </w:tr>
      <w:tr w:rsidR="009C0027" w:rsidRPr="00377B59" w14:paraId="636DEAEC" w14:textId="77777777" w:rsidTr="00492E03">
        <w:trPr>
          <w:trHeight w:val="285"/>
        </w:trPr>
        <w:tc>
          <w:tcPr>
            <w:tcW w:w="3595" w:type="dxa"/>
            <w:noWrap/>
            <w:hideMark/>
          </w:tcPr>
          <w:p w14:paraId="7A595626" w14:textId="77777777" w:rsidR="009C0027" w:rsidRPr="00377B59" w:rsidRDefault="009C0027" w:rsidP="00492E03">
            <w:r w:rsidRPr="00377B59">
              <w:t>None</w:t>
            </w:r>
          </w:p>
        </w:tc>
        <w:tc>
          <w:tcPr>
            <w:tcW w:w="5683" w:type="dxa"/>
            <w:hideMark/>
          </w:tcPr>
          <w:p w14:paraId="504ADF86" w14:textId="77777777" w:rsidR="009C0027" w:rsidRPr="00377B59" w:rsidRDefault="009C0027" w:rsidP="00492E03">
            <w:r w:rsidRPr="00377B59">
              <w:t>There was no impact.</w:t>
            </w:r>
          </w:p>
        </w:tc>
      </w:tr>
      <w:tr w:rsidR="009C0027" w:rsidRPr="00377B59" w14:paraId="5666495A" w14:textId="77777777" w:rsidTr="00492E03">
        <w:trPr>
          <w:trHeight w:val="285"/>
        </w:trPr>
        <w:tc>
          <w:tcPr>
            <w:tcW w:w="3595" w:type="dxa"/>
            <w:noWrap/>
            <w:hideMark/>
          </w:tcPr>
          <w:p w14:paraId="0ADA585F" w14:textId="77777777" w:rsidR="009C0027" w:rsidRPr="00377B59" w:rsidRDefault="009C0027" w:rsidP="00492E03">
            <w:r w:rsidRPr="00377B59">
              <w:t>Minor</w:t>
            </w:r>
          </w:p>
        </w:tc>
        <w:tc>
          <w:tcPr>
            <w:tcW w:w="5683" w:type="dxa"/>
            <w:hideMark/>
          </w:tcPr>
          <w:p w14:paraId="757CF8EB" w14:textId="77777777" w:rsidR="009C0027" w:rsidRPr="00377B59" w:rsidRDefault="009C0027" w:rsidP="00492E03">
            <w:r w:rsidRPr="00377B59">
              <w:t>There was a minor impact.</w:t>
            </w:r>
          </w:p>
        </w:tc>
      </w:tr>
      <w:tr w:rsidR="009C0027" w:rsidRPr="00377B59" w14:paraId="5CC2A0A4" w14:textId="77777777" w:rsidTr="00492E03">
        <w:trPr>
          <w:trHeight w:val="285"/>
        </w:trPr>
        <w:tc>
          <w:tcPr>
            <w:tcW w:w="3595" w:type="dxa"/>
            <w:noWrap/>
            <w:hideMark/>
          </w:tcPr>
          <w:p w14:paraId="2D18F6CF" w14:textId="77777777" w:rsidR="009C0027" w:rsidRPr="00377B59" w:rsidRDefault="009C0027" w:rsidP="00492E03">
            <w:r w:rsidRPr="00377B59">
              <w:t>Moderate</w:t>
            </w:r>
          </w:p>
        </w:tc>
        <w:tc>
          <w:tcPr>
            <w:tcW w:w="5683" w:type="dxa"/>
            <w:hideMark/>
          </w:tcPr>
          <w:p w14:paraId="31C1395E" w14:textId="77777777" w:rsidR="009C0027" w:rsidRPr="00377B59" w:rsidRDefault="009C0027" w:rsidP="00492E03">
            <w:r w:rsidRPr="00377B59">
              <w:t>There was a moderate impact.</w:t>
            </w:r>
          </w:p>
        </w:tc>
      </w:tr>
      <w:tr w:rsidR="009C0027" w:rsidRPr="00377B59" w14:paraId="501CF0C8" w14:textId="77777777" w:rsidTr="00492E03">
        <w:trPr>
          <w:trHeight w:val="285"/>
        </w:trPr>
        <w:tc>
          <w:tcPr>
            <w:tcW w:w="3595" w:type="dxa"/>
            <w:noWrap/>
            <w:hideMark/>
          </w:tcPr>
          <w:p w14:paraId="31999716" w14:textId="77777777" w:rsidR="009C0027" w:rsidRPr="00377B59" w:rsidRDefault="009C0027" w:rsidP="00492E03">
            <w:r w:rsidRPr="00377B59">
              <w:t>Major</w:t>
            </w:r>
          </w:p>
        </w:tc>
        <w:tc>
          <w:tcPr>
            <w:tcW w:w="5683" w:type="dxa"/>
            <w:hideMark/>
          </w:tcPr>
          <w:p w14:paraId="6C45E2DC" w14:textId="77777777" w:rsidR="009C0027" w:rsidRPr="00377B59" w:rsidRDefault="009C0027" w:rsidP="00492E03">
            <w:r w:rsidRPr="00377B59">
              <w:t>There was a major impact.</w:t>
            </w:r>
          </w:p>
        </w:tc>
      </w:tr>
      <w:tr w:rsidR="009C0027" w:rsidRPr="00377B59" w14:paraId="2E2CFFC7" w14:textId="77777777" w:rsidTr="00492E03">
        <w:trPr>
          <w:trHeight w:val="285"/>
        </w:trPr>
        <w:tc>
          <w:tcPr>
            <w:tcW w:w="3595" w:type="dxa"/>
            <w:noWrap/>
            <w:hideMark/>
          </w:tcPr>
          <w:p w14:paraId="014E0100" w14:textId="77777777" w:rsidR="009C0027" w:rsidRPr="00377B59" w:rsidRDefault="009C0027" w:rsidP="00492E03">
            <w:r w:rsidRPr="00377B59">
              <w:lastRenderedPageBreak/>
              <w:t>Unknown</w:t>
            </w:r>
          </w:p>
        </w:tc>
        <w:tc>
          <w:tcPr>
            <w:tcW w:w="5683" w:type="dxa"/>
            <w:hideMark/>
          </w:tcPr>
          <w:p w14:paraId="28891666" w14:textId="77777777" w:rsidR="009C0027" w:rsidRPr="00377B59" w:rsidRDefault="009C0027" w:rsidP="00492E03">
            <w:r w:rsidRPr="00377B59">
              <w:t>The impact is not known.</w:t>
            </w:r>
          </w:p>
        </w:tc>
      </w:tr>
    </w:tbl>
    <w:p w14:paraId="0F5D4788" w14:textId="77777777" w:rsidR="009C0027" w:rsidRDefault="009C0027" w:rsidP="009C0027">
      <w:pPr>
        <w:pStyle w:val="Heading2"/>
      </w:pPr>
      <w:bookmarkStart w:id="103" w:name="_Toc426101903"/>
      <w:bookmarkStart w:id="104" w:name="_Toc429521533"/>
      <w:r w:rsidRPr="00500836">
        <w:t>IncidentCategory</w:t>
      </w:r>
      <w:r>
        <w:t>Vocab-</w:t>
      </w:r>
      <w:r w:rsidRPr="00500836">
        <w:t>1.0</w:t>
      </w:r>
      <w:r>
        <w:t xml:space="preserve"> Enumeration</w:t>
      </w:r>
      <w:bookmarkEnd w:id="103"/>
      <w:bookmarkEnd w:id="104"/>
    </w:p>
    <w:p w14:paraId="088DDA27" w14:textId="77777777" w:rsidR="009C0027" w:rsidRPr="00D32B06" w:rsidRDefault="009C0027" w:rsidP="009C0027">
      <w:pPr>
        <w:spacing w:after="240"/>
      </w:pPr>
      <w:r w:rsidRPr="00EE365F">
        <w:t xml:space="preserve">The </w:t>
      </w:r>
      <w:r w:rsidRPr="00D21E1C">
        <w:rPr>
          <w:rFonts w:ascii="Courier New" w:hAnsi="Courier New" w:cs="Courier New"/>
        </w:rPr>
        <w:t>IncidentCategoryVocab</w:t>
      </w:r>
      <w:r w:rsidRPr="00EE365F">
        <w:t xml:space="preserve"> </w:t>
      </w:r>
      <w:r>
        <w:t xml:space="preserve">enumeration </w:t>
      </w:r>
      <w:r w:rsidRPr="00EE365F">
        <w:t xml:space="preserve">is </w:t>
      </w:r>
      <w:r>
        <w:t>used to define the</w:t>
      </w:r>
      <w:r w:rsidRPr="00EE365F">
        <w:t xml:space="preserve"> default STIX vocabulary for expressing possible categories of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3595"/>
        <w:gridCol w:w="5683"/>
      </w:tblGrid>
      <w:tr w:rsidR="009C0027" w:rsidRPr="00500836" w14:paraId="3AD3338A" w14:textId="77777777" w:rsidTr="00492E03">
        <w:trPr>
          <w:trHeight w:val="288"/>
        </w:trPr>
        <w:tc>
          <w:tcPr>
            <w:tcW w:w="3595" w:type="dxa"/>
            <w:shd w:val="clear" w:color="auto" w:fill="BFBFBF" w:themeFill="background1" w:themeFillShade="BF"/>
            <w:noWrap/>
            <w:vAlign w:val="center"/>
          </w:tcPr>
          <w:p w14:paraId="44F6CCAB" w14:textId="77777777" w:rsidR="009C0027" w:rsidRPr="00500836" w:rsidRDefault="009C0027" w:rsidP="00492E03">
            <w:r>
              <w:rPr>
                <w:b/>
                <w:bCs/>
              </w:rPr>
              <w:t>Enumeration Literal</w:t>
            </w:r>
          </w:p>
        </w:tc>
        <w:tc>
          <w:tcPr>
            <w:tcW w:w="5683" w:type="dxa"/>
            <w:shd w:val="clear" w:color="auto" w:fill="BFBFBF" w:themeFill="background1" w:themeFillShade="BF"/>
            <w:vAlign w:val="center"/>
          </w:tcPr>
          <w:p w14:paraId="4B168AAF" w14:textId="77777777" w:rsidR="009C0027" w:rsidRPr="00500836" w:rsidRDefault="009C0027" w:rsidP="00492E03">
            <w:r>
              <w:rPr>
                <w:b/>
                <w:bCs/>
              </w:rPr>
              <w:t>Description</w:t>
            </w:r>
          </w:p>
        </w:tc>
      </w:tr>
      <w:tr w:rsidR="009C0027" w:rsidRPr="00500836" w14:paraId="29F2419A" w14:textId="77777777" w:rsidTr="00492E03">
        <w:trPr>
          <w:trHeight w:val="510"/>
        </w:trPr>
        <w:tc>
          <w:tcPr>
            <w:tcW w:w="3595" w:type="dxa"/>
            <w:noWrap/>
            <w:hideMark/>
          </w:tcPr>
          <w:p w14:paraId="536D1869" w14:textId="77777777" w:rsidR="009C0027" w:rsidRPr="00500836" w:rsidRDefault="009C0027" w:rsidP="00492E03">
            <w:pPr>
              <w:rPr>
                <w:b/>
              </w:rPr>
            </w:pPr>
            <w:r w:rsidRPr="00500836">
              <w:rPr>
                <w:b/>
              </w:rPr>
              <w:t>Denial of Service</w:t>
            </w:r>
          </w:p>
        </w:tc>
        <w:tc>
          <w:tcPr>
            <w:tcW w:w="5683" w:type="dxa"/>
            <w:hideMark/>
          </w:tcPr>
          <w:p w14:paraId="1B4E67D6" w14:textId="77777777" w:rsidR="009C0027" w:rsidRPr="00500836" w:rsidRDefault="009C0027" w:rsidP="00492E03">
            <w:r w:rsidRPr="00500836">
              <w:t>An attack that successfully prevents or impairs the normal authorized functionality of networks, systems or applications by exhausting resources.</w:t>
            </w:r>
          </w:p>
        </w:tc>
      </w:tr>
      <w:tr w:rsidR="009C0027" w:rsidRPr="00500836" w14:paraId="38E49BBD" w14:textId="77777777" w:rsidTr="00492E03">
        <w:trPr>
          <w:trHeight w:val="510"/>
        </w:trPr>
        <w:tc>
          <w:tcPr>
            <w:tcW w:w="3595" w:type="dxa"/>
            <w:noWrap/>
            <w:hideMark/>
          </w:tcPr>
          <w:p w14:paraId="4DCB8803" w14:textId="77777777" w:rsidR="009C0027" w:rsidRPr="00500836" w:rsidRDefault="009C0027" w:rsidP="00492E03">
            <w:pPr>
              <w:rPr>
                <w:b/>
              </w:rPr>
            </w:pPr>
            <w:r w:rsidRPr="00500836">
              <w:rPr>
                <w:b/>
              </w:rPr>
              <w:t>Exercise/Network Defense Testing</w:t>
            </w:r>
          </w:p>
        </w:tc>
        <w:tc>
          <w:tcPr>
            <w:tcW w:w="5683" w:type="dxa"/>
            <w:hideMark/>
          </w:tcPr>
          <w:p w14:paraId="142DB77B" w14:textId="77777777" w:rsidR="009C0027" w:rsidRPr="00500836" w:rsidRDefault="009C0027" w:rsidP="00492E03">
            <w:r w:rsidRPr="00500836">
              <w:t>This category is used during state, federal, national, international exercises and approved activity testing of internal/external network defenses or responses.</w:t>
            </w:r>
          </w:p>
        </w:tc>
      </w:tr>
      <w:tr w:rsidR="009C0027" w:rsidRPr="00500836" w14:paraId="438D618C" w14:textId="77777777" w:rsidTr="00492E03">
        <w:trPr>
          <w:trHeight w:val="285"/>
        </w:trPr>
        <w:tc>
          <w:tcPr>
            <w:tcW w:w="3595" w:type="dxa"/>
            <w:noWrap/>
            <w:hideMark/>
          </w:tcPr>
          <w:p w14:paraId="35376206" w14:textId="77777777" w:rsidR="009C0027" w:rsidRPr="00500836" w:rsidRDefault="009C0027" w:rsidP="00492E03">
            <w:pPr>
              <w:rPr>
                <w:b/>
              </w:rPr>
            </w:pPr>
            <w:r w:rsidRPr="00500836">
              <w:rPr>
                <w:b/>
              </w:rPr>
              <w:t>Improper Usage</w:t>
            </w:r>
          </w:p>
        </w:tc>
        <w:tc>
          <w:tcPr>
            <w:tcW w:w="5683" w:type="dxa"/>
            <w:hideMark/>
          </w:tcPr>
          <w:p w14:paraId="28B85B25" w14:textId="77777777" w:rsidR="009C0027" w:rsidRPr="00500836" w:rsidRDefault="009C0027" w:rsidP="00492E03">
            <w:r w:rsidRPr="00500836">
              <w:t>A person violates acceptable computing use policies.</w:t>
            </w:r>
          </w:p>
        </w:tc>
      </w:tr>
      <w:tr w:rsidR="009C0027" w:rsidRPr="00500836" w14:paraId="299A6E51" w14:textId="77777777" w:rsidTr="00492E03">
        <w:trPr>
          <w:trHeight w:val="285"/>
        </w:trPr>
        <w:tc>
          <w:tcPr>
            <w:tcW w:w="3595" w:type="dxa"/>
            <w:noWrap/>
            <w:hideMark/>
          </w:tcPr>
          <w:p w14:paraId="21E42029" w14:textId="77777777" w:rsidR="009C0027" w:rsidRPr="00500836" w:rsidRDefault="009C0027" w:rsidP="00492E03">
            <w:pPr>
              <w:rPr>
                <w:b/>
              </w:rPr>
            </w:pPr>
            <w:r w:rsidRPr="00500836">
              <w:rPr>
                <w:b/>
              </w:rPr>
              <w:t>Investigation</w:t>
            </w:r>
          </w:p>
        </w:tc>
        <w:tc>
          <w:tcPr>
            <w:tcW w:w="5683" w:type="dxa"/>
            <w:hideMark/>
          </w:tcPr>
          <w:p w14:paraId="47B298BD" w14:textId="77777777" w:rsidR="009C0027" w:rsidRPr="00500836" w:rsidRDefault="009C0027" w:rsidP="00492E03">
            <w:r w:rsidRPr="00500836">
              <w:t>Unconfirmed incidents that are potentially malicious or anomalous activity deemed by the reporting entity to warrant further review.</w:t>
            </w:r>
          </w:p>
        </w:tc>
      </w:tr>
      <w:tr w:rsidR="009C0027" w:rsidRPr="00500836" w14:paraId="4A423CAA" w14:textId="77777777" w:rsidTr="00492E03">
        <w:trPr>
          <w:trHeight w:val="510"/>
        </w:trPr>
        <w:tc>
          <w:tcPr>
            <w:tcW w:w="3595" w:type="dxa"/>
            <w:noWrap/>
            <w:hideMark/>
          </w:tcPr>
          <w:p w14:paraId="2486E33B" w14:textId="77777777" w:rsidR="009C0027" w:rsidRPr="00500836" w:rsidRDefault="009C0027" w:rsidP="00492E03">
            <w:pPr>
              <w:rPr>
                <w:b/>
              </w:rPr>
            </w:pPr>
            <w:r w:rsidRPr="00500836">
              <w:rPr>
                <w:b/>
              </w:rPr>
              <w:t>Malicious Code</w:t>
            </w:r>
          </w:p>
        </w:tc>
        <w:tc>
          <w:tcPr>
            <w:tcW w:w="5683" w:type="dxa"/>
            <w:hideMark/>
          </w:tcPr>
          <w:p w14:paraId="65C8250C" w14:textId="77777777" w:rsidR="009C0027" w:rsidRPr="00500836" w:rsidRDefault="009C0027" w:rsidP="00492E03">
            <w:r w:rsidRPr="00500836">
              <w:t>Installation of malicious software (e.g., virus, worm, Trojan horse, or other code-based malicious entity) that infects an operating system or application. Agencies are NOT required to report malicious logic that has been successfully quarantined by antivirus (AV) software.</w:t>
            </w:r>
          </w:p>
        </w:tc>
      </w:tr>
      <w:tr w:rsidR="009C0027" w:rsidRPr="00500836" w14:paraId="5FAD2CFA" w14:textId="77777777" w:rsidTr="00492E03">
        <w:trPr>
          <w:trHeight w:val="510"/>
        </w:trPr>
        <w:tc>
          <w:tcPr>
            <w:tcW w:w="3595" w:type="dxa"/>
            <w:noWrap/>
            <w:hideMark/>
          </w:tcPr>
          <w:p w14:paraId="6A1E1089" w14:textId="77777777" w:rsidR="009C0027" w:rsidRPr="00500836" w:rsidRDefault="009C0027" w:rsidP="00492E03">
            <w:pPr>
              <w:rPr>
                <w:b/>
              </w:rPr>
            </w:pPr>
            <w:r w:rsidRPr="00500836">
              <w:rPr>
                <w:b/>
              </w:rPr>
              <w:t>Scans/Probes/Attempted Access</w:t>
            </w:r>
          </w:p>
        </w:tc>
        <w:tc>
          <w:tcPr>
            <w:tcW w:w="5683" w:type="dxa"/>
            <w:hideMark/>
          </w:tcPr>
          <w:p w14:paraId="1E6D3C40" w14:textId="77777777" w:rsidR="009C0027" w:rsidRPr="00500836" w:rsidRDefault="009C0027" w:rsidP="00492E03">
            <w:r w:rsidRPr="00500836">
              <w:t>This category includes any activity that seeks to access or identify a federal agency computer, open ports, protocols, service, or any combination for later exploit. This activity does not directly result in a compromise or denial of service.</w:t>
            </w:r>
          </w:p>
        </w:tc>
      </w:tr>
      <w:tr w:rsidR="009C0027" w:rsidRPr="00500836" w14:paraId="35270975" w14:textId="77777777" w:rsidTr="00492E03">
        <w:trPr>
          <w:trHeight w:val="510"/>
        </w:trPr>
        <w:tc>
          <w:tcPr>
            <w:tcW w:w="3595" w:type="dxa"/>
            <w:noWrap/>
            <w:hideMark/>
          </w:tcPr>
          <w:p w14:paraId="11A368D6" w14:textId="77777777" w:rsidR="009C0027" w:rsidRPr="00500836" w:rsidRDefault="009C0027" w:rsidP="00492E03">
            <w:pPr>
              <w:rPr>
                <w:b/>
              </w:rPr>
            </w:pPr>
            <w:r w:rsidRPr="00500836">
              <w:rPr>
                <w:b/>
              </w:rPr>
              <w:t>Unauthorized Access</w:t>
            </w:r>
          </w:p>
        </w:tc>
        <w:tc>
          <w:tcPr>
            <w:tcW w:w="5683" w:type="dxa"/>
            <w:hideMark/>
          </w:tcPr>
          <w:p w14:paraId="44F99071" w14:textId="77777777" w:rsidR="009C0027" w:rsidRPr="00500836" w:rsidRDefault="009C0027" w:rsidP="00492E03">
            <w:r w:rsidRPr="00500836">
              <w:t>In this category an individual gains logical or physical access without permission to a federal agency network, system, application, data, or other resource.</w:t>
            </w:r>
          </w:p>
        </w:tc>
      </w:tr>
    </w:tbl>
    <w:p w14:paraId="35A28F24" w14:textId="77777777" w:rsidR="009C0027" w:rsidRDefault="009C0027" w:rsidP="009C0027">
      <w:pPr>
        <w:pStyle w:val="Heading2"/>
      </w:pPr>
      <w:bookmarkStart w:id="105" w:name="_Toc426101904"/>
      <w:bookmarkStart w:id="106" w:name="_Toc429521534"/>
      <w:r w:rsidRPr="00445B2F">
        <w:lastRenderedPageBreak/>
        <w:t>IncidentEffect</w:t>
      </w:r>
      <w:r>
        <w:t>Vocab-</w:t>
      </w:r>
      <w:r w:rsidRPr="00445B2F">
        <w:t>1.0</w:t>
      </w:r>
      <w:r>
        <w:t xml:space="preserve"> Enumeration</w:t>
      </w:r>
      <w:bookmarkEnd w:id="105"/>
      <w:bookmarkEnd w:id="106"/>
    </w:p>
    <w:p w14:paraId="385A366A" w14:textId="77777777" w:rsidR="009C0027" w:rsidRPr="00D32B06" w:rsidRDefault="009C0027" w:rsidP="009C0027">
      <w:pPr>
        <w:spacing w:after="240"/>
      </w:pPr>
      <w:r w:rsidRPr="00FB266D">
        <w:t xml:space="preserve">The </w:t>
      </w:r>
      <w:r w:rsidRPr="00FB266D">
        <w:rPr>
          <w:rFonts w:ascii="Courier New" w:hAnsi="Courier New" w:cs="Courier New"/>
        </w:rPr>
        <w:t>IncidentEffectVocab</w:t>
      </w:r>
      <w:r w:rsidRPr="00FB266D">
        <w:t xml:space="preserve"> </w:t>
      </w:r>
      <w:r>
        <w:t xml:space="preserve">enumeration </w:t>
      </w:r>
      <w:r w:rsidRPr="00EE365F">
        <w:t xml:space="preserve">is </w:t>
      </w:r>
      <w:r>
        <w:t>used to define the</w:t>
      </w:r>
      <w:r w:rsidRPr="00EE365F">
        <w:t xml:space="preserve"> default </w:t>
      </w:r>
      <w:r w:rsidRPr="00FB266D">
        <w:t>STIX vocabulary for expressing the possible effects of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035"/>
        <w:gridCol w:w="4243"/>
      </w:tblGrid>
      <w:tr w:rsidR="009C0027" w:rsidRPr="00445B2F" w14:paraId="5583996E" w14:textId="77777777" w:rsidTr="00492E03">
        <w:trPr>
          <w:trHeight w:val="285"/>
        </w:trPr>
        <w:tc>
          <w:tcPr>
            <w:tcW w:w="5035" w:type="dxa"/>
            <w:shd w:val="clear" w:color="auto" w:fill="BFBFBF" w:themeFill="background1" w:themeFillShade="BF"/>
            <w:noWrap/>
            <w:vAlign w:val="center"/>
          </w:tcPr>
          <w:p w14:paraId="77E64E48" w14:textId="77777777" w:rsidR="009C0027" w:rsidRPr="00445B2F" w:rsidRDefault="009C0027" w:rsidP="00492E03">
            <w:r>
              <w:rPr>
                <w:b/>
                <w:bCs/>
              </w:rPr>
              <w:t>Enumeration Literal</w:t>
            </w:r>
          </w:p>
        </w:tc>
        <w:tc>
          <w:tcPr>
            <w:tcW w:w="4243" w:type="dxa"/>
            <w:shd w:val="clear" w:color="auto" w:fill="BFBFBF" w:themeFill="background1" w:themeFillShade="BF"/>
            <w:vAlign w:val="center"/>
          </w:tcPr>
          <w:p w14:paraId="59560ED3" w14:textId="77777777" w:rsidR="009C0027" w:rsidRPr="00445B2F" w:rsidRDefault="009C0027" w:rsidP="00492E03">
            <w:r>
              <w:rPr>
                <w:b/>
                <w:bCs/>
              </w:rPr>
              <w:t>Description</w:t>
            </w:r>
          </w:p>
        </w:tc>
      </w:tr>
      <w:tr w:rsidR="009C0027" w:rsidRPr="00445B2F" w14:paraId="047131AB" w14:textId="77777777" w:rsidTr="00492E03">
        <w:trPr>
          <w:trHeight w:val="285"/>
        </w:trPr>
        <w:tc>
          <w:tcPr>
            <w:tcW w:w="5035" w:type="dxa"/>
            <w:noWrap/>
            <w:hideMark/>
          </w:tcPr>
          <w:p w14:paraId="34A1F691" w14:textId="77777777" w:rsidR="009C0027" w:rsidRPr="00500836" w:rsidRDefault="009C0027" w:rsidP="00492E03">
            <w:pPr>
              <w:rPr>
                <w:b/>
              </w:rPr>
            </w:pPr>
            <w:r w:rsidRPr="00500836">
              <w:rPr>
                <w:b/>
              </w:rPr>
              <w:t>Brand or Image Degradation</w:t>
            </w:r>
          </w:p>
        </w:tc>
        <w:tc>
          <w:tcPr>
            <w:tcW w:w="4243" w:type="dxa"/>
            <w:hideMark/>
          </w:tcPr>
          <w:p w14:paraId="447CD7D7" w14:textId="77777777" w:rsidR="009C0027" w:rsidRPr="00445B2F" w:rsidRDefault="009C0027" w:rsidP="00492E03">
            <w:r>
              <w:t>The image or brand of the target related to the incident is damaged.</w:t>
            </w:r>
          </w:p>
        </w:tc>
      </w:tr>
      <w:tr w:rsidR="009C0027" w:rsidRPr="00445B2F" w14:paraId="0ABDE91B" w14:textId="77777777" w:rsidTr="00492E03">
        <w:trPr>
          <w:trHeight w:val="285"/>
        </w:trPr>
        <w:tc>
          <w:tcPr>
            <w:tcW w:w="5035" w:type="dxa"/>
            <w:noWrap/>
            <w:hideMark/>
          </w:tcPr>
          <w:p w14:paraId="058B2971" w14:textId="77777777" w:rsidR="009C0027" w:rsidRPr="00500836" w:rsidRDefault="009C0027" w:rsidP="00492E03">
            <w:pPr>
              <w:rPr>
                <w:b/>
              </w:rPr>
            </w:pPr>
            <w:r w:rsidRPr="00500836">
              <w:rPr>
                <w:b/>
              </w:rPr>
              <w:t>Data Breach or Compromise</w:t>
            </w:r>
          </w:p>
        </w:tc>
        <w:tc>
          <w:tcPr>
            <w:tcW w:w="4243" w:type="dxa"/>
            <w:hideMark/>
          </w:tcPr>
          <w:p w14:paraId="46C18FFE" w14:textId="77777777" w:rsidR="009C0027" w:rsidRPr="00445B2F" w:rsidRDefault="009C0027" w:rsidP="00492E03">
            <w:r>
              <w:t>The incident involved obtained or altered data.</w:t>
            </w:r>
          </w:p>
        </w:tc>
      </w:tr>
      <w:tr w:rsidR="009C0027" w:rsidRPr="00445B2F" w14:paraId="0B3A559D" w14:textId="77777777" w:rsidTr="00492E03">
        <w:trPr>
          <w:trHeight w:val="285"/>
        </w:trPr>
        <w:tc>
          <w:tcPr>
            <w:tcW w:w="5035" w:type="dxa"/>
            <w:noWrap/>
            <w:hideMark/>
          </w:tcPr>
          <w:p w14:paraId="32A45E84" w14:textId="77777777" w:rsidR="009C0027" w:rsidRPr="00500836" w:rsidRDefault="009C0027" w:rsidP="00492E03">
            <w:pPr>
              <w:rPr>
                <w:b/>
              </w:rPr>
            </w:pPr>
            <w:r w:rsidRPr="00500836">
              <w:rPr>
                <w:b/>
              </w:rPr>
              <w:t>Degradation of Service</w:t>
            </w:r>
          </w:p>
        </w:tc>
        <w:tc>
          <w:tcPr>
            <w:tcW w:w="4243" w:type="dxa"/>
            <w:hideMark/>
          </w:tcPr>
          <w:p w14:paraId="66CAC026" w14:textId="77777777" w:rsidR="009C0027" w:rsidRPr="00445B2F" w:rsidRDefault="009C0027" w:rsidP="00492E03">
            <w:r>
              <w:t>The incident involved reducing the level of service of the target.</w:t>
            </w:r>
          </w:p>
        </w:tc>
      </w:tr>
      <w:tr w:rsidR="009C0027" w:rsidRPr="00445B2F" w14:paraId="650E48CA" w14:textId="77777777" w:rsidTr="00492E03">
        <w:trPr>
          <w:trHeight w:val="285"/>
        </w:trPr>
        <w:tc>
          <w:tcPr>
            <w:tcW w:w="5035" w:type="dxa"/>
            <w:noWrap/>
            <w:hideMark/>
          </w:tcPr>
          <w:p w14:paraId="57F31969" w14:textId="77777777" w:rsidR="009C0027" w:rsidRPr="00500836" w:rsidRDefault="009C0027" w:rsidP="00492E03">
            <w:pPr>
              <w:rPr>
                <w:b/>
              </w:rPr>
            </w:pPr>
            <w:r w:rsidRPr="00500836">
              <w:rPr>
                <w:b/>
              </w:rPr>
              <w:t>Destruction</w:t>
            </w:r>
          </w:p>
        </w:tc>
        <w:tc>
          <w:tcPr>
            <w:tcW w:w="4243" w:type="dxa"/>
            <w:hideMark/>
          </w:tcPr>
          <w:p w14:paraId="2422C5E3" w14:textId="77777777" w:rsidR="009C0027" w:rsidRPr="00445B2F" w:rsidRDefault="009C0027" w:rsidP="00492E03">
            <w:r>
              <w:t>The incident involved the destruction of a software or hardware system.</w:t>
            </w:r>
          </w:p>
        </w:tc>
      </w:tr>
      <w:tr w:rsidR="009C0027" w:rsidRPr="00445B2F" w14:paraId="5C7B4FFA" w14:textId="77777777" w:rsidTr="00492E03">
        <w:trPr>
          <w:trHeight w:val="285"/>
        </w:trPr>
        <w:tc>
          <w:tcPr>
            <w:tcW w:w="5035" w:type="dxa"/>
            <w:noWrap/>
            <w:hideMark/>
          </w:tcPr>
          <w:p w14:paraId="700B577B" w14:textId="77777777" w:rsidR="009C0027" w:rsidRPr="00500836" w:rsidRDefault="009C0027" w:rsidP="00492E03">
            <w:pPr>
              <w:rPr>
                <w:b/>
              </w:rPr>
            </w:pPr>
            <w:r w:rsidRPr="00500836">
              <w:rPr>
                <w:b/>
              </w:rPr>
              <w:t>Disruption of Service / Operations</w:t>
            </w:r>
          </w:p>
        </w:tc>
        <w:tc>
          <w:tcPr>
            <w:tcW w:w="4243" w:type="dxa"/>
            <w:hideMark/>
          </w:tcPr>
          <w:p w14:paraId="7E27EB50" w14:textId="77777777" w:rsidR="009C0027" w:rsidRPr="00445B2F" w:rsidRDefault="009C0027" w:rsidP="00492E03">
            <w:r>
              <w:t>The incident involved terminating the service or operations of the target</w:t>
            </w:r>
          </w:p>
        </w:tc>
      </w:tr>
      <w:tr w:rsidR="009C0027" w:rsidRPr="00445B2F" w14:paraId="121A3192" w14:textId="77777777" w:rsidTr="00492E03">
        <w:trPr>
          <w:trHeight w:val="285"/>
        </w:trPr>
        <w:tc>
          <w:tcPr>
            <w:tcW w:w="5035" w:type="dxa"/>
            <w:noWrap/>
            <w:hideMark/>
          </w:tcPr>
          <w:p w14:paraId="01B803AA" w14:textId="77777777" w:rsidR="009C0027" w:rsidRPr="00500836" w:rsidRDefault="009C0027" w:rsidP="00492E03">
            <w:pPr>
              <w:rPr>
                <w:b/>
              </w:rPr>
            </w:pPr>
            <w:r w:rsidRPr="00500836">
              <w:rPr>
                <w:b/>
              </w:rPr>
              <w:t>Financial Loss</w:t>
            </w:r>
          </w:p>
        </w:tc>
        <w:tc>
          <w:tcPr>
            <w:tcW w:w="4243" w:type="dxa"/>
            <w:hideMark/>
          </w:tcPr>
          <w:p w14:paraId="0B713C12" w14:textId="77777777" w:rsidR="009C0027" w:rsidRPr="00445B2F" w:rsidRDefault="009C0027" w:rsidP="00492E03">
            <w:r>
              <w:t>The incident involved a financial loss by the target</w:t>
            </w:r>
          </w:p>
        </w:tc>
      </w:tr>
      <w:tr w:rsidR="009C0027" w:rsidRPr="00445B2F" w14:paraId="2DEDFFA5" w14:textId="77777777" w:rsidTr="00492E03">
        <w:trPr>
          <w:trHeight w:val="285"/>
        </w:trPr>
        <w:tc>
          <w:tcPr>
            <w:tcW w:w="5035" w:type="dxa"/>
            <w:noWrap/>
            <w:hideMark/>
          </w:tcPr>
          <w:p w14:paraId="11EC6CE6" w14:textId="77777777" w:rsidR="009C0027" w:rsidRPr="00500836" w:rsidRDefault="009C0027" w:rsidP="00492E03">
            <w:pPr>
              <w:rPr>
                <w:b/>
              </w:rPr>
            </w:pPr>
            <w:r w:rsidRPr="00500836">
              <w:rPr>
                <w:b/>
              </w:rPr>
              <w:t>Loss of Competitive Advantage</w:t>
            </w:r>
          </w:p>
        </w:tc>
        <w:tc>
          <w:tcPr>
            <w:tcW w:w="4243" w:type="dxa"/>
            <w:hideMark/>
          </w:tcPr>
          <w:p w14:paraId="361A66FE" w14:textId="77777777" w:rsidR="009C0027" w:rsidRPr="00445B2F" w:rsidRDefault="009C0027" w:rsidP="00492E03">
            <w:r>
              <w:t>The incident involved a non-specified loss of competitive advantage</w:t>
            </w:r>
          </w:p>
        </w:tc>
      </w:tr>
      <w:tr w:rsidR="009C0027" w:rsidRPr="00445B2F" w14:paraId="55E30399" w14:textId="77777777" w:rsidTr="00492E03">
        <w:trPr>
          <w:trHeight w:val="285"/>
        </w:trPr>
        <w:tc>
          <w:tcPr>
            <w:tcW w:w="5035" w:type="dxa"/>
            <w:noWrap/>
            <w:hideMark/>
          </w:tcPr>
          <w:p w14:paraId="1E75252D" w14:textId="77777777" w:rsidR="009C0027" w:rsidRPr="00500836" w:rsidRDefault="009C0027" w:rsidP="00492E03">
            <w:pPr>
              <w:rPr>
                <w:b/>
              </w:rPr>
            </w:pPr>
            <w:r w:rsidRPr="00500836">
              <w:rPr>
                <w:b/>
              </w:rPr>
              <w:t>Loss of Competitive Advantage - Economic</w:t>
            </w:r>
          </w:p>
        </w:tc>
        <w:tc>
          <w:tcPr>
            <w:tcW w:w="4243" w:type="dxa"/>
            <w:hideMark/>
          </w:tcPr>
          <w:p w14:paraId="0F1FE6B9" w14:textId="77777777" w:rsidR="009C0027" w:rsidRPr="00445B2F" w:rsidRDefault="009C0027" w:rsidP="00492E03">
            <w:r>
              <w:t>The incident involved an economic loss of competitive advantage</w:t>
            </w:r>
          </w:p>
        </w:tc>
      </w:tr>
      <w:tr w:rsidR="009C0027" w:rsidRPr="00445B2F" w14:paraId="322B2126" w14:textId="77777777" w:rsidTr="00492E03">
        <w:trPr>
          <w:trHeight w:val="285"/>
        </w:trPr>
        <w:tc>
          <w:tcPr>
            <w:tcW w:w="5035" w:type="dxa"/>
            <w:noWrap/>
            <w:hideMark/>
          </w:tcPr>
          <w:p w14:paraId="010DEDDC" w14:textId="77777777" w:rsidR="009C0027" w:rsidRPr="00500836" w:rsidRDefault="009C0027" w:rsidP="00492E03">
            <w:pPr>
              <w:rPr>
                <w:b/>
              </w:rPr>
            </w:pPr>
            <w:r w:rsidRPr="00500836">
              <w:rPr>
                <w:b/>
              </w:rPr>
              <w:t>Loss of Competitive Advantage - Military</w:t>
            </w:r>
          </w:p>
        </w:tc>
        <w:tc>
          <w:tcPr>
            <w:tcW w:w="4243" w:type="dxa"/>
            <w:hideMark/>
          </w:tcPr>
          <w:p w14:paraId="0E6ACC45" w14:textId="77777777" w:rsidR="009C0027" w:rsidRPr="00445B2F" w:rsidRDefault="009C0027" w:rsidP="00492E03">
            <w:r>
              <w:t>The incident involved a military loss of competitive advantage</w:t>
            </w:r>
          </w:p>
        </w:tc>
      </w:tr>
      <w:tr w:rsidR="009C0027" w:rsidRPr="00445B2F" w14:paraId="017483F9" w14:textId="77777777" w:rsidTr="00492E03">
        <w:trPr>
          <w:trHeight w:val="285"/>
        </w:trPr>
        <w:tc>
          <w:tcPr>
            <w:tcW w:w="5035" w:type="dxa"/>
            <w:noWrap/>
            <w:hideMark/>
          </w:tcPr>
          <w:p w14:paraId="3BA388FB" w14:textId="77777777" w:rsidR="009C0027" w:rsidRPr="00500836" w:rsidRDefault="009C0027" w:rsidP="00492E03">
            <w:pPr>
              <w:rPr>
                <w:b/>
              </w:rPr>
            </w:pPr>
            <w:r w:rsidRPr="00500836">
              <w:rPr>
                <w:b/>
              </w:rPr>
              <w:t>Loss of Competitive Advantage - Political</w:t>
            </w:r>
          </w:p>
        </w:tc>
        <w:tc>
          <w:tcPr>
            <w:tcW w:w="4243" w:type="dxa"/>
            <w:hideMark/>
          </w:tcPr>
          <w:p w14:paraId="0BCAE309" w14:textId="77777777" w:rsidR="009C0027" w:rsidRPr="00445B2F" w:rsidRDefault="009C0027" w:rsidP="00492E03">
            <w:r>
              <w:t>The incident involved a political loss of competitive advantage</w:t>
            </w:r>
          </w:p>
        </w:tc>
      </w:tr>
      <w:tr w:rsidR="009C0027" w:rsidRPr="00445B2F" w14:paraId="0672E8D3" w14:textId="77777777" w:rsidTr="00492E03">
        <w:trPr>
          <w:trHeight w:val="285"/>
        </w:trPr>
        <w:tc>
          <w:tcPr>
            <w:tcW w:w="5035" w:type="dxa"/>
            <w:noWrap/>
            <w:hideMark/>
          </w:tcPr>
          <w:p w14:paraId="6DF7A7AB" w14:textId="77777777" w:rsidR="009C0027" w:rsidRDefault="009C0027" w:rsidP="00492E03">
            <w:pPr>
              <w:rPr>
                <w:b/>
              </w:rPr>
            </w:pPr>
            <w:r w:rsidRPr="00500836">
              <w:rPr>
                <w:b/>
              </w:rPr>
              <w:t xml:space="preserve">Loss of Confidential / </w:t>
            </w:r>
          </w:p>
          <w:p w14:paraId="50E83E83" w14:textId="77777777" w:rsidR="009C0027" w:rsidRPr="00500836" w:rsidRDefault="009C0027" w:rsidP="00492E03">
            <w:pPr>
              <w:rPr>
                <w:b/>
              </w:rPr>
            </w:pPr>
            <w:r w:rsidRPr="00500836">
              <w:rPr>
                <w:b/>
              </w:rPr>
              <w:t>Proprietary Information or Intellectual Property</w:t>
            </w:r>
          </w:p>
        </w:tc>
        <w:tc>
          <w:tcPr>
            <w:tcW w:w="4243" w:type="dxa"/>
            <w:hideMark/>
          </w:tcPr>
          <w:p w14:paraId="78B3027A" w14:textId="77777777" w:rsidR="009C0027" w:rsidRPr="00445B2F" w:rsidRDefault="009C0027" w:rsidP="00492E03">
            <w:r>
              <w:t>During the incident proprietary information or intellectual property (IP) was obtained</w:t>
            </w:r>
          </w:p>
        </w:tc>
      </w:tr>
      <w:tr w:rsidR="009C0027" w:rsidRPr="00445B2F" w14:paraId="419782AB" w14:textId="77777777" w:rsidTr="00492E03">
        <w:trPr>
          <w:trHeight w:val="285"/>
        </w:trPr>
        <w:tc>
          <w:tcPr>
            <w:tcW w:w="5035" w:type="dxa"/>
            <w:noWrap/>
            <w:hideMark/>
          </w:tcPr>
          <w:p w14:paraId="015AACB7" w14:textId="77777777" w:rsidR="009C0027" w:rsidRPr="00500836" w:rsidRDefault="009C0027" w:rsidP="00492E03">
            <w:pPr>
              <w:rPr>
                <w:b/>
              </w:rPr>
            </w:pPr>
            <w:r w:rsidRPr="00500836">
              <w:rPr>
                <w:b/>
              </w:rPr>
              <w:t>Regulatory, Compliance or Legal Impact</w:t>
            </w:r>
          </w:p>
        </w:tc>
        <w:tc>
          <w:tcPr>
            <w:tcW w:w="4243" w:type="dxa"/>
            <w:hideMark/>
          </w:tcPr>
          <w:p w14:paraId="0EA09597" w14:textId="77777777" w:rsidR="009C0027" w:rsidRPr="00445B2F" w:rsidRDefault="009C0027" w:rsidP="00492E03">
            <w:r>
              <w:t>The incident caused some violation of law, regulation, etc.</w:t>
            </w:r>
          </w:p>
        </w:tc>
      </w:tr>
      <w:tr w:rsidR="009C0027" w:rsidRPr="00445B2F" w14:paraId="0D22C0CA" w14:textId="77777777" w:rsidTr="00492E03">
        <w:trPr>
          <w:trHeight w:val="285"/>
        </w:trPr>
        <w:tc>
          <w:tcPr>
            <w:tcW w:w="5035" w:type="dxa"/>
            <w:noWrap/>
            <w:hideMark/>
          </w:tcPr>
          <w:p w14:paraId="6C7CC408" w14:textId="77777777" w:rsidR="009C0027" w:rsidRPr="00500836" w:rsidRDefault="009C0027" w:rsidP="00492E03">
            <w:pPr>
              <w:rPr>
                <w:b/>
              </w:rPr>
            </w:pPr>
            <w:r w:rsidRPr="00500836">
              <w:rPr>
                <w:b/>
              </w:rPr>
              <w:lastRenderedPageBreak/>
              <w:t>Unintended Access</w:t>
            </w:r>
          </w:p>
        </w:tc>
        <w:tc>
          <w:tcPr>
            <w:tcW w:w="4243" w:type="dxa"/>
            <w:hideMark/>
          </w:tcPr>
          <w:p w14:paraId="09794A44" w14:textId="77777777" w:rsidR="009C0027" w:rsidRPr="00445B2F" w:rsidRDefault="009C0027" w:rsidP="00492E03"/>
        </w:tc>
      </w:tr>
      <w:tr w:rsidR="009C0027" w:rsidRPr="00445B2F" w14:paraId="55227BE6" w14:textId="77777777" w:rsidTr="00492E03">
        <w:trPr>
          <w:trHeight w:val="285"/>
        </w:trPr>
        <w:tc>
          <w:tcPr>
            <w:tcW w:w="5035" w:type="dxa"/>
            <w:noWrap/>
            <w:hideMark/>
          </w:tcPr>
          <w:p w14:paraId="094AADB3" w14:textId="77777777" w:rsidR="009C0027" w:rsidRPr="00500836" w:rsidRDefault="009C0027" w:rsidP="00492E03">
            <w:pPr>
              <w:rPr>
                <w:b/>
              </w:rPr>
            </w:pPr>
            <w:r w:rsidRPr="00500836">
              <w:rPr>
                <w:b/>
              </w:rPr>
              <w:t>User Data Loss</w:t>
            </w:r>
          </w:p>
        </w:tc>
        <w:tc>
          <w:tcPr>
            <w:tcW w:w="4243" w:type="dxa"/>
            <w:hideMark/>
          </w:tcPr>
          <w:p w14:paraId="10F654DE" w14:textId="77777777" w:rsidR="009C0027" w:rsidRPr="00445B2F" w:rsidRDefault="009C0027" w:rsidP="00492E03">
            <w:r>
              <w:t>During the incident, user data was obtained</w:t>
            </w:r>
          </w:p>
        </w:tc>
      </w:tr>
    </w:tbl>
    <w:p w14:paraId="26F809B0" w14:textId="77777777" w:rsidR="009C0027" w:rsidRDefault="009C0027" w:rsidP="009C0027">
      <w:pPr>
        <w:pStyle w:val="Heading2"/>
      </w:pPr>
      <w:bookmarkStart w:id="107" w:name="_Toc426101905"/>
      <w:bookmarkStart w:id="108" w:name="_Toc429521535"/>
      <w:r w:rsidRPr="00A426CE">
        <w:t>IncidentStatus</w:t>
      </w:r>
      <w:r>
        <w:t>Vocab-</w:t>
      </w:r>
      <w:r w:rsidRPr="00A426CE">
        <w:t>1.0</w:t>
      </w:r>
      <w:r>
        <w:t xml:space="preserve"> Enumeration</w:t>
      </w:r>
      <w:bookmarkEnd w:id="107"/>
      <w:bookmarkEnd w:id="108"/>
    </w:p>
    <w:p w14:paraId="14986454" w14:textId="77777777" w:rsidR="009C0027" w:rsidRPr="00D32B06" w:rsidRDefault="009C0027" w:rsidP="009C0027">
      <w:pPr>
        <w:spacing w:after="240"/>
      </w:pPr>
      <w:r>
        <w:t xml:space="preserve">The </w:t>
      </w:r>
      <w:r w:rsidRPr="00962F92">
        <w:rPr>
          <w:rFonts w:ascii="Courier New" w:hAnsi="Courier New" w:cs="Courier New"/>
        </w:rPr>
        <w:t>IncidentStatusVocab-1.0</w:t>
      </w:r>
      <w:r>
        <w:t xml:space="preserve"> enumeration </w:t>
      </w:r>
      <w:r w:rsidRPr="00EE365F">
        <w:t xml:space="preserve">is </w:t>
      </w:r>
      <w:r>
        <w:t>used to define the</w:t>
      </w:r>
      <w:r w:rsidRPr="00EE365F">
        <w:t xml:space="preserve"> default STIX vocabulary for expressing</w:t>
      </w:r>
      <w:r>
        <w:t xml:space="preserve"> the possible status of the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9C0027" w:rsidRPr="00A426CE" w14:paraId="25FD95EA" w14:textId="77777777" w:rsidTr="00492E03">
        <w:trPr>
          <w:trHeight w:val="285"/>
        </w:trPr>
        <w:tc>
          <w:tcPr>
            <w:tcW w:w="2785" w:type="dxa"/>
            <w:shd w:val="clear" w:color="auto" w:fill="A6A6A6" w:themeFill="background1" w:themeFillShade="A6"/>
            <w:noWrap/>
            <w:vAlign w:val="center"/>
          </w:tcPr>
          <w:p w14:paraId="354DB79E" w14:textId="77777777" w:rsidR="009C0027" w:rsidRPr="00A426CE" w:rsidRDefault="009C0027" w:rsidP="00492E03">
            <w:r>
              <w:rPr>
                <w:b/>
                <w:bCs/>
              </w:rPr>
              <w:t>Enumeration Literal</w:t>
            </w:r>
          </w:p>
        </w:tc>
        <w:tc>
          <w:tcPr>
            <w:tcW w:w="6493" w:type="dxa"/>
            <w:shd w:val="clear" w:color="auto" w:fill="A6A6A6" w:themeFill="background1" w:themeFillShade="A6"/>
            <w:vAlign w:val="center"/>
          </w:tcPr>
          <w:p w14:paraId="0189FEB8" w14:textId="77777777" w:rsidR="009C0027" w:rsidRPr="00A426CE" w:rsidRDefault="009C0027" w:rsidP="00492E03">
            <w:r>
              <w:rPr>
                <w:b/>
                <w:bCs/>
              </w:rPr>
              <w:t>Description</w:t>
            </w:r>
          </w:p>
        </w:tc>
      </w:tr>
      <w:tr w:rsidR="009C0027" w:rsidRPr="00A426CE" w14:paraId="51385F4E" w14:textId="77777777" w:rsidTr="00492E03">
        <w:trPr>
          <w:trHeight w:val="285"/>
        </w:trPr>
        <w:tc>
          <w:tcPr>
            <w:tcW w:w="2785" w:type="dxa"/>
            <w:noWrap/>
            <w:hideMark/>
          </w:tcPr>
          <w:p w14:paraId="0C6CE6E9" w14:textId="77777777" w:rsidR="009C0027" w:rsidRPr="00377B59" w:rsidRDefault="009C0027" w:rsidP="00492E03">
            <w:pPr>
              <w:rPr>
                <w:b/>
              </w:rPr>
            </w:pPr>
            <w:r w:rsidRPr="00377B59">
              <w:rPr>
                <w:b/>
              </w:rPr>
              <w:t>New</w:t>
            </w:r>
          </w:p>
        </w:tc>
        <w:tc>
          <w:tcPr>
            <w:tcW w:w="6493" w:type="dxa"/>
            <w:hideMark/>
          </w:tcPr>
          <w:p w14:paraId="48E340C3" w14:textId="77777777" w:rsidR="009C0027" w:rsidRPr="00A426CE" w:rsidRDefault="009C0027" w:rsidP="00492E03"/>
        </w:tc>
      </w:tr>
      <w:tr w:rsidR="009C0027" w:rsidRPr="00A426CE" w14:paraId="6EE05E4B" w14:textId="77777777" w:rsidTr="00492E03">
        <w:trPr>
          <w:trHeight w:val="285"/>
        </w:trPr>
        <w:tc>
          <w:tcPr>
            <w:tcW w:w="2785" w:type="dxa"/>
            <w:noWrap/>
            <w:hideMark/>
          </w:tcPr>
          <w:p w14:paraId="7AAD090D" w14:textId="77777777" w:rsidR="009C0027" w:rsidRPr="00377B59" w:rsidRDefault="009C0027" w:rsidP="00492E03">
            <w:pPr>
              <w:rPr>
                <w:b/>
              </w:rPr>
            </w:pPr>
            <w:r w:rsidRPr="00377B59">
              <w:rPr>
                <w:b/>
              </w:rPr>
              <w:t>Open</w:t>
            </w:r>
          </w:p>
        </w:tc>
        <w:tc>
          <w:tcPr>
            <w:tcW w:w="6493" w:type="dxa"/>
            <w:hideMark/>
          </w:tcPr>
          <w:p w14:paraId="5B413022" w14:textId="77777777" w:rsidR="009C0027" w:rsidRPr="00A426CE" w:rsidRDefault="009C0027" w:rsidP="00492E03">
            <w:r>
              <w:t>The incident is being investigated</w:t>
            </w:r>
          </w:p>
        </w:tc>
      </w:tr>
      <w:tr w:rsidR="009C0027" w:rsidRPr="00A426CE" w14:paraId="5C2DE3C1" w14:textId="77777777" w:rsidTr="00492E03">
        <w:trPr>
          <w:trHeight w:val="647"/>
        </w:trPr>
        <w:tc>
          <w:tcPr>
            <w:tcW w:w="2785" w:type="dxa"/>
            <w:noWrap/>
            <w:hideMark/>
          </w:tcPr>
          <w:p w14:paraId="308E4A33" w14:textId="77777777" w:rsidR="009C0027" w:rsidRPr="00377B59" w:rsidRDefault="009C0027" w:rsidP="00492E03">
            <w:pPr>
              <w:rPr>
                <w:b/>
              </w:rPr>
            </w:pPr>
            <w:r w:rsidRPr="00377B59">
              <w:rPr>
                <w:b/>
              </w:rPr>
              <w:t>Stalled</w:t>
            </w:r>
          </w:p>
        </w:tc>
        <w:tc>
          <w:tcPr>
            <w:tcW w:w="6493" w:type="dxa"/>
            <w:hideMark/>
          </w:tcPr>
          <w:p w14:paraId="5DC1502E" w14:textId="77777777" w:rsidR="009C0027" w:rsidRPr="00A426CE" w:rsidRDefault="009C0027" w:rsidP="00492E03">
            <w:r>
              <w:t>The investigation of the incident is open but progress is not being made.</w:t>
            </w:r>
          </w:p>
        </w:tc>
      </w:tr>
      <w:tr w:rsidR="009C0027" w:rsidRPr="00A426CE" w14:paraId="6C0415BC" w14:textId="77777777" w:rsidTr="00492E03">
        <w:trPr>
          <w:trHeight w:val="285"/>
        </w:trPr>
        <w:tc>
          <w:tcPr>
            <w:tcW w:w="2785" w:type="dxa"/>
            <w:noWrap/>
            <w:hideMark/>
          </w:tcPr>
          <w:p w14:paraId="6787444B" w14:textId="77777777" w:rsidR="009C0027" w:rsidRPr="00377B59" w:rsidRDefault="009C0027" w:rsidP="00492E03">
            <w:pPr>
              <w:rPr>
                <w:b/>
              </w:rPr>
            </w:pPr>
            <w:r w:rsidRPr="00377B59">
              <w:rPr>
                <w:b/>
              </w:rPr>
              <w:t>Containment Achieved</w:t>
            </w:r>
          </w:p>
        </w:tc>
        <w:tc>
          <w:tcPr>
            <w:tcW w:w="6493" w:type="dxa"/>
            <w:hideMark/>
          </w:tcPr>
          <w:p w14:paraId="4B53E1A3" w14:textId="77777777" w:rsidR="009C0027" w:rsidRPr="00A426CE" w:rsidRDefault="009C0027" w:rsidP="00492E03">
            <w:r>
              <w:t>Any negative impacts of the incident have been mitigated</w:t>
            </w:r>
          </w:p>
        </w:tc>
      </w:tr>
      <w:tr w:rsidR="009C0027" w:rsidRPr="00A426CE" w14:paraId="1F55EF8C" w14:textId="77777777" w:rsidTr="00492E03">
        <w:trPr>
          <w:trHeight w:val="285"/>
        </w:trPr>
        <w:tc>
          <w:tcPr>
            <w:tcW w:w="2785" w:type="dxa"/>
            <w:noWrap/>
            <w:hideMark/>
          </w:tcPr>
          <w:p w14:paraId="73C2C03C" w14:textId="77777777" w:rsidR="009C0027" w:rsidRPr="00377B59" w:rsidRDefault="009C0027" w:rsidP="00492E03">
            <w:pPr>
              <w:rPr>
                <w:b/>
              </w:rPr>
            </w:pPr>
            <w:r w:rsidRPr="00377B59">
              <w:rPr>
                <w:b/>
              </w:rPr>
              <w:t>Restoration Achieved</w:t>
            </w:r>
          </w:p>
        </w:tc>
        <w:tc>
          <w:tcPr>
            <w:tcW w:w="6493" w:type="dxa"/>
            <w:hideMark/>
          </w:tcPr>
          <w:p w14:paraId="1155B037" w14:textId="77777777" w:rsidR="009C0027" w:rsidRPr="00A426CE" w:rsidRDefault="009C0027" w:rsidP="00492E03">
            <w:r>
              <w:t>Any services or operations that were degradated or distrupted have been restored</w:t>
            </w:r>
          </w:p>
        </w:tc>
      </w:tr>
      <w:tr w:rsidR="009C0027" w:rsidRPr="00A426CE" w14:paraId="4677F101" w14:textId="77777777" w:rsidTr="00492E03">
        <w:trPr>
          <w:trHeight w:val="285"/>
        </w:trPr>
        <w:tc>
          <w:tcPr>
            <w:tcW w:w="2785" w:type="dxa"/>
            <w:noWrap/>
            <w:hideMark/>
          </w:tcPr>
          <w:p w14:paraId="3ED37EDD" w14:textId="77777777" w:rsidR="009C0027" w:rsidRPr="00377B59" w:rsidRDefault="009C0027" w:rsidP="00492E03">
            <w:pPr>
              <w:rPr>
                <w:b/>
              </w:rPr>
            </w:pPr>
            <w:r w:rsidRPr="00377B59">
              <w:rPr>
                <w:b/>
              </w:rPr>
              <w:t>Incident Reported</w:t>
            </w:r>
          </w:p>
        </w:tc>
        <w:tc>
          <w:tcPr>
            <w:tcW w:w="6493" w:type="dxa"/>
            <w:hideMark/>
          </w:tcPr>
          <w:p w14:paraId="52B6B62E" w14:textId="77777777" w:rsidR="009C0027" w:rsidRPr="00A426CE" w:rsidRDefault="009C0027" w:rsidP="00492E03"/>
        </w:tc>
      </w:tr>
      <w:tr w:rsidR="009C0027" w:rsidRPr="00A426CE" w14:paraId="436B39B6" w14:textId="77777777" w:rsidTr="00492E03">
        <w:trPr>
          <w:trHeight w:val="285"/>
        </w:trPr>
        <w:tc>
          <w:tcPr>
            <w:tcW w:w="2785" w:type="dxa"/>
            <w:noWrap/>
            <w:hideMark/>
          </w:tcPr>
          <w:p w14:paraId="02659B98" w14:textId="77777777" w:rsidR="009C0027" w:rsidRPr="00377B59" w:rsidRDefault="009C0027" w:rsidP="00492E03">
            <w:pPr>
              <w:rPr>
                <w:b/>
              </w:rPr>
            </w:pPr>
            <w:r w:rsidRPr="00377B59">
              <w:rPr>
                <w:b/>
              </w:rPr>
              <w:t>Closed</w:t>
            </w:r>
          </w:p>
        </w:tc>
        <w:tc>
          <w:tcPr>
            <w:tcW w:w="6493" w:type="dxa"/>
            <w:hideMark/>
          </w:tcPr>
          <w:p w14:paraId="0F0EBCBC" w14:textId="77777777" w:rsidR="009C0027" w:rsidRPr="00A426CE" w:rsidRDefault="009C0027" w:rsidP="00492E03">
            <w:r>
              <w:t>The incident is no longer under investigation</w:t>
            </w:r>
          </w:p>
        </w:tc>
      </w:tr>
      <w:tr w:rsidR="009C0027" w:rsidRPr="00A426CE" w14:paraId="618D089D" w14:textId="77777777" w:rsidTr="00492E03">
        <w:trPr>
          <w:trHeight w:val="285"/>
        </w:trPr>
        <w:tc>
          <w:tcPr>
            <w:tcW w:w="2785" w:type="dxa"/>
            <w:noWrap/>
            <w:hideMark/>
          </w:tcPr>
          <w:p w14:paraId="0391DB8E" w14:textId="77777777" w:rsidR="009C0027" w:rsidRPr="00377B59" w:rsidRDefault="009C0027" w:rsidP="00492E03">
            <w:pPr>
              <w:rPr>
                <w:b/>
              </w:rPr>
            </w:pPr>
            <w:r w:rsidRPr="00377B59">
              <w:rPr>
                <w:b/>
              </w:rPr>
              <w:t>Rejected</w:t>
            </w:r>
          </w:p>
        </w:tc>
        <w:tc>
          <w:tcPr>
            <w:tcW w:w="6493" w:type="dxa"/>
            <w:hideMark/>
          </w:tcPr>
          <w:p w14:paraId="0DA0814C" w14:textId="77777777" w:rsidR="009C0027" w:rsidRPr="00A426CE" w:rsidRDefault="009C0027" w:rsidP="00492E03">
            <w:r>
              <w:t>The incident was determined to be invalid</w:t>
            </w:r>
          </w:p>
        </w:tc>
      </w:tr>
      <w:tr w:rsidR="009C0027" w:rsidRPr="00A426CE" w14:paraId="1A6F07AA" w14:textId="77777777" w:rsidTr="00492E03">
        <w:trPr>
          <w:trHeight w:val="285"/>
        </w:trPr>
        <w:tc>
          <w:tcPr>
            <w:tcW w:w="2785" w:type="dxa"/>
            <w:noWrap/>
            <w:hideMark/>
          </w:tcPr>
          <w:p w14:paraId="7A905E3A" w14:textId="77777777" w:rsidR="009C0027" w:rsidRPr="00377B59" w:rsidRDefault="009C0027" w:rsidP="00492E03">
            <w:pPr>
              <w:rPr>
                <w:b/>
              </w:rPr>
            </w:pPr>
            <w:r w:rsidRPr="00377B59">
              <w:rPr>
                <w:b/>
              </w:rPr>
              <w:t>Deleted</w:t>
            </w:r>
          </w:p>
        </w:tc>
        <w:tc>
          <w:tcPr>
            <w:tcW w:w="6493" w:type="dxa"/>
            <w:hideMark/>
          </w:tcPr>
          <w:p w14:paraId="0F7BC631" w14:textId="77777777" w:rsidR="009C0027" w:rsidRPr="00A426CE" w:rsidRDefault="009C0027" w:rsidP="00492E03">
            <w:r>
              <w:t>The incident was marked as “deleted”.</w:t>
            </w:r>
          </w:p>
        </w:tc>
      </w:tr>
    </w:tbl>
    <w:p w14:paraId="3085D1A3" w14:textId="77777777" w:rsidR="009C0027" w:rsidRDefault="009C0027" w:rsidP="009C0027">
      <w:pPr>
        <w:pStyle w:val="Heading2"/>
      </w:pPr>
      <w:bookmarkStart w:id="109" w:name="_Ref401841408"/>
      <w:bookmarkStart w:id="110" w:name="_Toc426101906"/>
      <w:bookmarkStart w:id="111" w:name="_Toc429521536"/>
      <w:r w:rsidRPr="00DE3E38">
        <w:t>IndicatorType</w:t>
      </w:r>
      <w:r>
        <w:t>Vocab-</w:t>
      </w:r>
      <w:r w:rsidRPr="00DE3E38">
        <w:t>1.1</w:t>
      </w:r>
      <w:r>
        <w:t xml:space="preserve"> Enumeration</w:t>
      </w:r>
      <w:bookmarkEnd w:id="109"/>
      <w:bookmarkEnd w:id="110"/>
      <w:bookmarkEnd w:id="111"/>
    </w:p>
    <w:p w14:paraId="18C81BA1" w14:textId="77777777" w:rsidR="009C0027" w:rsidRPr="007B2A6C" w:rsidRDefault="009C0027" w:rsidP="009C0027">
      <w:pPr>
        <w:spacing w:after="240"/>
      </w:pPr>
      <w:r w:rsidRPr="00FB266D">
        <w:t xml:space="preserve">The </w:t>
      </w:r>
      <w:r w:rsidRPr="00FB266D">
        <w:rPr>
          <w:rFonts w:ascii="Courier New" w:hAnsi="Courier New" w:cs="Courier New"/>
        </w:rPr>
        <w:t>IndicatorTypeVocab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indicator types. </w:t>
      </w:r>
      <w:r>
        <w:t>The associated enumeration literals are provided in the table below.</w:t>
      </w:r>
    </w:p>
    <w:tbl>
      <w:tblPr>
        <w:tblStyle w:val="TableGrid"/>
        <w:tblW w:w="0" w:type="auto"/>
        <w:tblLook w:val="04A0" w:firstRow="1" w:lastRow="0" w:firstColumn="1" w:lastColumn="0" w:noHBand="0" w:noVBand="1"/>
      </w:tblPr>
      <w:tblGrid>
        <w:gridCol w:w="3235"/>
        <w:gridCol w:w="6043"/>
      </w:tblGrid>
      <w:tr w:rsidR="009C0027" w:rsidRPr="00DE3E38" w14:paraId="171D0DC6" w14:textId="77777777" w:rsidTr="00492E03">
        <w:trPr>
          <w:trHeight w:val="285"/>
        </w:trPr>
        <w:tc>
          <w:tcPr>
            <w:tcW w:w="3235" w:type="dxa"/>
            <w:shd w:val="clear" w:color="auto" w:fill="A6A6A6" w:themeFill="background1" w:themeFillShade="A6"/>
            <w:noWrap/>
            <w:vAlign w:val="center"/>
          </w:tcPr>
          <w:p w14:paraId="4FD8B8EB" w14:textId="77777777" w:rsidR="009C0027" w:rsidRPr="00DE3E38" w:rsidRDefault="009C0027" w:rsidP="00492E03">
            <w:r>
              <w:rPr>
                <w:b/>
                <w:bCs/>
              </w:rPr>
              <w:t>Enumeration Literal</w:t>
            </w:r>
          </w:p>
        </w:tc>
        <w:tc>
          <w:tcPr>
            <w:tcW w:w="6043" w:type="dxa"/>
            <w:shd w:val="clear" w:color="auto" w:fill="A6A6A6" w:themeFill="background1" w:themeFillShade="A6"/>
            <w:vAlign w:val="center"/>
          </w:tcPr>
          <w:p w14:paraId="483AE982" w14:textId="77777777" w:rsidR="009C0027" w:rsidRPr="00DE3E38" w:rsidRDefault="009C0027" w:rsidP="00492E03">
            <w:r>
              <w:rPr>
                <w:b/>
                <w:bCs/>
              </w:rPr>
              <w:t>Description</w:t>
            </w:r>
          </w:p>
        </w:tc>
      </w:tr>
      <w:tr w:rsidR="009C0027" w:rsidRPr="00DE3E38" w14:paraId="3884CB43" w14:textId="77777777" w:rsidTr="00492E03">
        <w:trPr>
          <w:trHeight w:val="285"/>
        </w:trPr>
        <w:tc>
          <w:tcPr>
            <w:tcW w:w="3235" w:type="dxa"/>
            <w:noWrap/>
            <w:hideMark/>
          </w:tcPr>
          <w:p w14:paraId="50A62DD6" w14:textId="77777777" w:rsidR="009C0027" w:rsidRPr="00377B59" w:rsidRDefault="009C0027" w:rsidP="00492E03">
            <w:pPr>
              <w:rPr>
                <w:b/>
              </w:rPr>
            </w:pPr>
            <w:r w:rsidRPr="00377B59">
              <w:rPr>
                <w:b/>
              </w:rPr>
              <w:t>Malicious E-mail</w:t>
            </w:r>
          </w:p>
        </w:tc>
        <w:tc>
          <w:tcPr>
            <w:tcW w:w="6043" w:type="dxa"/>
            <w:hideMark/>
          </w:tcPr>
          <w:p w14:paraId="12393A78" w14:textId="77777777" w:rsidR="009C0027" w:rsidRPr="00DE3E38" w:rsidRDefault="009C0027" w:rsidP="00492E03">
            <w:r>
              <w:t>The i</w:t>
            </w:r>
            <w:r w:rsidRPr="00DE3E38">
              <w:t>ndicator describes suspected malicious e-mail (phishing, spear phishing, infected, etc.).</w:t>
            </w:r>
          </w:p>
        </w:tc>
      </w:tr>
      <w:tr w:rsidR="009C0027" w:rsidRPr="00DE3E38" w14:paraId="61FBAC87" w14:textId="77777777" w:rsidTr="00492E03">
        <w:trPr>
          <w:trHeight w:val="285"/>
        </w:trPr>
        <w:tc>
          <w:tcPr>
            <w:tcW w:w="3235" w:type="dxa"/>
            <w:noWrap/>
            <w:hideMark/>
          </w:tcPr>
          <w:p w14:paraId="59768F9F" w14:textId="77777777" w:rsidR="009C0027" w:rsidRPr="00377B59" w:rsidRDefault="009C0027" w:rsidP="00492E03">
            <w:pPr>
              <w:rPr>
                <w:b/>
              </w:rPr>
            </w:pPr>
            <w:r w:rsidRPr="00377B59">
              <w:rPr>
                <w:b/>
              </w:rPr>
              <w:lastRenderedPageBreak/>
              <w:t>IP Watchlist</w:t>
            </w:r>
          </w:p>
        </w:tc>
        <w:tc>
          <w:tcPr>
            <w:tcW w:w="6043" w:type="dxa"/>
            <w:hideMark/>
          </w:tcPr>
          <w:p w14:paraId="3470AF23" w14:textId="77777777" w:rsidR="009C0027" w:rsidRPr="00DE3E38" w:rsidRDefault="009C0027" w:rsidP="00492E03">
            <w:r>
              <w:t>The i</w:t>
            </w:r>
            <w:r w:rsidRPr="00DE3E38">
              <w:t>ndicator describes a set of suspected malicious IP addresses or IP blocks.</w:t>
            </w:r>
          </w:p>
        </w:tc>
      </w:tr>
      <w:tr w:rsidR="009C0027" w:rsidRPr="00DE3E38" w14:paraId="17089803" w14:textId="77777777" w:rsidTr="00492E03">
        <w:trPr>
          <w:trHeight w:val="285"/>
        </w:trPr>
        <w:tc>
          <w:tcPr>
            <w:tcW w:w="3235" w:type="dxa"/>
            <w:noWrap/>
            <w:hideMark/>
          </w:tcPr>
          <w:p w14:paraId="0F169694" w14:textId="77777777" w:rsidR="009C0027" w:rsidRPr="00377B59" w:rsidRDefault="009C0027" w:rsidP="00492E03">
            <w:pPr>
              <w:rPr>
                <w:b/>
              </w:rPr>
            </w:pPr>
            <w:r w:rsidRPr="00377B59">
              <w:rPr>
                <w:b/>
              </w:rPr>
              <w:t>File Hash Watchlist</w:t>
            </w:r>
          </w:p>
        </w:tc>
        <w:tc>
          <w:tcPr>
            <w:tcW w:w="6043" w:type="dxa"/>
            <w:hideMark/>
          </w:tcPr>
          <w:p w14:paraId="709B75F1" w14:textId="77777777" w:rsidR="009C0027" w:rsidRPr="00DE3E38" w:rsidRDefault="009C0027" w:rsidP="00492E03">
            <w:r>
              <w:t>The i</w:t>
            </w:r>
            <w:r w:rsidRPr="00DE3E38">
              <w:t>ndicator describes a set of hashes for suspected malicious files.</w:t>
            </w:r>
          </w:p>
        </w:tc>
      </w:tr>
      <w:tr w:rsidR="009C0027" w:rsidRPr="00DE3E38" w14:paraId="2FE45503" w14:textId="77777777" w:rsidTr="00492E03">
        <w:trPr>
          <w:trHeight w:val="285"/>
        </w:trPr>
        <w:tc>
          <w:tcPr>
            <w:tcW w:w="3235" w:type="dxa"/>
            <w:noWrap/>
            <w:hideMark/>
          </w:tcPr>
          <w:p w14:paraId="3FBC6F80" w14:textId="77777777" w:rsidR="009C0027" w:rsidRPr="00377B59" w:rsidRDefault="009C0027" w:rsidP="00492E03">
            <w:pPr>
              <w:rPr>
                <w:b/>
              </w:rPr>
            </w:pPr>
            <w:r w:rsidRPr="00377B59">
              <w:rPr>
                <w:b/>
              </w:rPr>
              <w:t>Domain Watchlist</w:t>
            </w:r>
          </w:p>
        </w:tc>
        <w:tc>
          <w:tcPr>
            <w:tcW w:w="6043" w:type="dxa"/>
            <w:hideMark/>
          </w:tcPr>
          <w:p w14:paraId="3B0E551F" w14:textId="77777777" w:rsidR="009C0027" w:rsidRPr="00DE3E38" w:rsidRDefault="009C0027" w:rsidP="00492E03">
            <w:r>
              <w:t>The i</w:t>
            </w:r>
            <w:r w:rsidRPr="00DE3E38">
              <w:t>ndicator describes a set of suspected malicious domains.</w:t>
            </w:r>
          </w:p>
        </w:tc>
      </w:tr>
      <w:tr w:rsidR="009C0027" w:rsidRPr="00DE3E38" w14:paraId="36070E19" w14:textId="77777777" w:rsidTr="00492E03">
        <w:trPr>
          <w:trHeight w:val="285"/>
        </w:trPr>
        <w:tc>
          <w:tcPr>
            <w:tcW w:w="3235" w:type="dxa"/>
            <w:noWrap/>
            <w:hideMark/>
          </w:tcPr>
          <w:p w14:paraId="659E2A41" w14:textId="77777777" w:rsidR="009C0027" w:rsidRPr="00377B59" w:rsidRDefault="009C0027" w:rsidP="00492E03">
            <w:pPr>
              <w:rPr>
                <w:b/>
              </w:rPr>
            </w:pPr>
            <w:r w:rsidRPr="00377B59">
              <w:rPr>
                <w:b/>
              </w:rPr>
              <w:t>URL Watchlist</w:t>
            </w:r>
          </w:p>
        </w:tc>
        <w:tc>
          <w:tcPr>
            <w:tcW w:w="6043" w:type="dxa"/>
            <w:hideMark/>
          </w:tcPr>
          <w:p w14:paraId="7FC7FB77" w14:textId="77777777" w:rsidR="009C0027" w:rsidRPr="00DE3E38" w:rsidRDefault="009C0027" w:rsidP="00492E03">
            <w:r>
              <w:t>The i</w:t>
            </w:r>
            <w:r w:rsidRPr="00DE3E38">
              <w:t>ndicator describes a set of suspected malicious URL</w:t>
            </w:r>
            <w:r>
              <w:t>s</w:t>
            </w:r>
            <w:r w:rsidRPr="00DE3E38">
              <w:t>.</w:t>
            </w:r>
          </w:p>
        </w:tc>
      </w:tr>
      <w:tr w:rsidR="009C0027" w:rsidRPr="00DE3E38" w14:paraId="64B873EC" w14:textId="77777777" w:rsidTr="00492E03">
        <w:trPr>
          <w:trHeight w:val="285"/>
        </w:trPr>
        <w:tc>
          <w:tcPr>
            <w:tcW w:w="3235" w:type="dxa"/>
            <w:noWrap/>
            <w:hideMark/>
          </w:tcPr>
          <w:p w14:paraId="47B4B750" w14:textId="77777777" w:rsidR="009C0027" w:rsidRPr="00377B59" w:rsidRDefault="009C0027" w:rsidP="00492E03">
            <w:pPr>
              <w:rPr>
                <w:b/>
              </w:rPr>
            </w:pPr>
            <w:r w:rsidRPr="00377B59">
              <w:rPr>
                <w:b/>
              </w:rPr>
              <w:t>Malware Artifacts</w:t>
            </w:r>
          </w:p>
        </w:tc>
        <w:tc>
          <w:tcPr>
            <w:tcW w:w="6043" w:type="dxa"/>
            <w:hideMark/>
          </w:tcPr>
          <w:p w14:paraId="7AE956EB" w14:textId="77777777" w:rsidR="009C0027" w:rsidRPr="00DE3E38" w:rsidRDefault="009C0027" w:rsidP="00492E03">
            <w:r>
              <w:t>The i</w:t>
            </w:r>
            <w:r w:rsidRPr="00DE3E38">
              <w:t>ndicator describes the effects of suspected malware.</w:t>
            </w:r>
          </w:p>
        </w:tc>
      </w:tr>
      <w:tr w:rsidR="009C0027" w:rsidRPr="00DE3E38" w14:paraId="5B82E4E6" w14:textId="77777777" w:rsidTr="00492E03">
        <w:trPr>
          <w:trHeight w:val="285"/>
        </w:trPr>
        <w:tc>
          <w:tcPr>
            <w:tcW w:w="3235" w:type="dxa"/>
            <w:noWrap/>
            <w:hideMark/>
          </w:tcPr>
          <w:p w14:paraId="13441CFF" w14:textId="77777777" w:rsidR="009C0027" w:rsidRPr="00377B59" w:rsidRDefault="009C0027" w:rsidP="00492E03">
            <w:pPr>
              <w:rPr>
                <w:b/>
              </w:rPr>
            </w:pPr>
            <w:r w:rsidRPr="00377B59">
              <w:rPr>
                <w:b/>
              </w:rPr>
              <w:t>C2</w:t>
            </w:r>
          </w:p>
        </w:tc>
        <w:tc>
          <w:tcPr>
            <w:tcW w:w="6043" w:type="dxa"/>
            <w:hideMark/>
          </w:tcPr>
          <w:p w14:paraId="37192A92" w14:textId="77777777" w:rsidR="009C0027" w:rsidRPr="00DE3E38" w:rsidRDefault="009C0027" w:rsidP="00492E03">
            <w:r>
              <w:t>The i</w:t>
            </w:r>
            <w:r w:rsidRPr="00DE3E38">
              <w:t>ndicator describes suspected command and control activity or static indications.</w:t>
            </w:r>
          </w:p>
        </w:tc>
      </w:tr>
      <w:tr w:rsidR="009C0027" w:rsidRPr="00DE3E38" w14:paraId="4F5AB31C" w14:textId="77777777" w:rsidTr="00492E03">
        <w:trPr>
          <w:trHeight w:val="285"/>
        </w:trPr>
        <w:tc>
          <w:tcPr>
            <w:tcW w:w="3235" w:type="dxa"/>
            <w:noWrap/>
            <w:hideMark/>
          </w:tcPr>
          <w:p w14:paraId="47943ECB" w14:textId="77777777" w:rsidR="009C0027" w:rsidRPr="00377B59" w:rsidRDefault="009C0027" w:rsidP="00492E03">
            <w:pPr>
              <w:rPr>
                <w:b/>
              </w:rPr>
            </w:pPr>
            <w:r w:rsidRPr="00377B59">
              <w:rPr>
                <w:b/>
              </w:rPr>
              <w:t>Anonymization</w:t>
            </w:r>
          </w:p>
        </w:tc>
        <w:tc>
          <w:tcPr>
            <w:tcW w:w="6043" w:type="dxa"/>
            <w:hideMark/>
          </w:tcPr>
          <w:p w14:paraId="1D39D986" w14:textId="77777777" w:rsidR="009C0027" w:rsidRPr="00DE3E38" w:rsidRDefault="009C0027" w:rsidP="00492E03">
            <w:r>
              <w:t>The i</w:t>
            </w:r>
            <w:r w:rsidRPr="00DE3E38">
              <w:t>ndicator describes suspected anonymization techniques (Proxy, TOR, VPN, etc.).</w:t>
            </w:r>
          </w:p>
        </w:tc>
      </w:tr>
      <w:tr w:rsidR="009C0027" w:rsidRPr="00DE3E38" w14:paraId="5C0958CA" w14:textId="77777777" w:rsidTr="00492E03">
        <w:trPr>
          <w:trHeight w:val="285"/>
        </w:trPr>
        <w:tc>
          <w:tcPr>
            <w:tcW w:w="3235" w:type="dxa"/>
            <w:noWrap/>
            <w:hideMark/>
          </w:tcPr>
          <w:p w14:paraId="6596134F" w14:textId="77777777" w:rsidR="009C0027" w:rsidRPr="00377B59" w:rsidRDefault="009C0027" w:rsidP="00492E03">
            <w:pPr>
              <w:rPr>
                <w:b/>
              </w:rPr>
            </w:pPr>
            <w:r w:rsidRPr="00377B59">
              <w:rPr>
                <w:b/>
              </w:rPr>
              <w:t>Exfiltration</w:t>
            </w:r>
          </w:p>
        </w:tc>
        <w:tc>
          <w:tcPr>
            <w:tcW w:w="6043" w:type="dxa"/>
            <w:hideMark/>
          </w:tcPr>
          <w:p w14:paraId="496FAB3E" w14:textId="77777777" w:rsidR="009C0027" w:rsidRPr="00DE3E38" w:rsidRDefault="009C0027" w:rsidP="00492E03">
            <w:r>
              <w:t>The i</w:t>
            </w:r>
            <w:r w:rsidRPr="00DE3E38">
              <w:t>ndicator describes suspected exfiltration techniques or behavior.</w:t>
            </w:r>
          </w:p>
        </w:tc>
      </w:tr>
      <w:tr w:rsidR="009C0027" w:rsidRPr="00DE3E38" w14:paraId="6FE4CE7B" w14:textId="77777777" w:rsidTr="00492E03">
        <w:trPr>
          <w:trHeight w:val="285"/>
        </w:trPr>
        <w:tc>
          <w:tcPr>
            <w:tcW w:w="3235" w:type="dxa"/>
            <w:noWrap/>
            <w:hideMark/>
          </w:tcPr>
          <w:p w14:paraId="6DA03378" w14:textId="77777777" w:rsidR="009C0027" w:rsidRPr="00377B59" w:rsidRDefault="009C0027" w:rsidP="00492E03">
            <w:pPr>
              <w:rPr>
                <w:b/>
              </w:rPr>
            </w:pPr>
            <w:r w:rsidRPr="00377B59">
              <w:rPr>
                <w:b/>
              </w:rPr>
              <w:t>Host Characteristics</w:t>
            </w:r>
          </w:p>
        </w:tc>
        <w:tc>
          <w:tcPr>
            <w:tcW w:w="6043" w:type="dxa"/>
            <w:hideMark/>
          </w:tcPr>
          <w:p w14:paraId="35E366A0" w14:textId="77777777" w:rsidR="009C0027" w:rsidRPr="00DE3E38" w:rsidRDefault="009C0027" w:rsidP="00492E03">
            <w:r>
              <w:t>The i</w:t>
            </w:r>
            <w:r w:rsidRPr="00DE3E38">
              <w:t>ndicator describes suspected malicious host characteristics.</w:t>
            </w:r>
          </w:p>
        </w:tc>
      </w:tr>
      <w:tr w:rsidR="009C0027" w:rsidRPr="00DE3E38" w14:paraId="4F47E872" w14:textId="77777777" w:rsidTr="00492E03">
        <w:trPr>
          <w:trHeight w:val="285"/>
        </w:trPr>
        <w:tc>
          <w:tcPr>
            <w:tcW w:w="3235" w:type="dxa"/>
            <w:noWrap/>
            <w:hideMark/>
          </w:tcPr>
          <w:p w14:paraId="37D23407" w14:textId="77777777" w:rsidR="009C0027" w:rsidRPr="00377B59" w:rsidRDefault="009C0027" w:rsidP="00492E03">
            <w:pPr>
              <w:rPr>
                <w:b/>
              </w:rPr>
            </w:pPr>
            <w:r w:rsidRPr="00377B59">
              <w:rPr>
                <w:b/>
              </w:rPr>
              <w:t>Compromised PKI Certificate</w:t>
            </w:r>
          </w:p>
        </w:tc>
        <w:tc>
          <w:tcPr>
            <w:tcW w:w="6043" w:type="dxa"/>
            <w:hideMark/>
          </w:tcPr>
          <w:p w14:paraId="1622C763" w14:textId="77777777" w:rsidR="009C0027" w:rsidRPr="00DE3E38" w:rsidRDefault="009C0027" w:rsidP="00492E03">
            <w:r>
              <w:t>The i</w:t>
            </w:r>
            <w:r w:rsidRPr="00DE3E38">
              <w:t>ndicator describes a compromised PKI Certificate.</w:t>
            </w:r>
          </w:p>
        </w:tc>
      </w:tr>
      <w:tr w:rsidR="009C0027" w:rsidRPr="00DE3E38" w14:paraId="56474FF2" w14:textId="77777777" w:rsidTr="00492E03">
        <w:trPr>
          <w:trHeight w:val="285"/>
        </w:trPr>
        <w:tc>
          <w:tcPr>
            <w:tcW w:w="3235" w:type="dxa"/>
            <w:noWrap/>
            <w:hideMark/>
          </w:tcPr>
          <w:p w14:paraId="14AD4232" w14:textId="77777777" w:rsidR="009C0027" w:rsidRPr="00377B59" w:rsidRDefault="009C0027" w:rsidP="00492E03">
            <w:pPr>
              <w:rPr>
                <w:b/>
              </w:rPr>
            </w:pPr>
            <w:r w:rsidRPr="00377B59">
              <w:rPr>
                <w:b/>
              </w:rPr>
              <w:t>Login Name</w:t>
            </w:r>
          </w:p>
        </w:tc>
        <w:tc>
          <w:tcPr>
            <w:tcW w:w="6043" w:type="dxa"/>
            <w:hideMark/>
          </w:tcPr>
          <w:p w14:paraId="55D13767" w14:textId="77777777" w:rsidR="009C0027" w:rsidRPr="00DE3E38" w:rsidRDefault="009C0027" w:rsidP="00492E03">
            <w:r>
              <w:t>The i</w:t>
            </w:r>
            <w:r w:rsidRPr="00DE3E38">
              <w:t>ndicator describes a compromised Login Name.</w:t>
            </w:r>
          </w:p>
        </w:tc>
      </w:tr>
      <w:tr w:rsidR="009C0027" w:rsidRPr="00DE3E38" w14:paraId="0FCC0086" w14:textId="77777777" w:rsidTr="00492E03">
        <w:trPr>
          <w:trHeight w:val="285"/>
        </w:trPr>
        <w:tc>
          <w:tcPr>
            <w:tcW w:w="3235" w:type="dxa"/>
            <w:noWrap/>
            <w:hideMark/>
          </w:tcPr>
          <w:p w14:paraId="08D2D57A" w14:textId="77777777" w:rsidR="009C0027" w:rsidRPr="00377B59" w:rsidRDefault="009C0027" w:rsidP="00492E03">
            <w:pPr>
              <w:rPr>
                <w:b/>
              </w:rPr>
            </w:pPr>
            <w:r w:rsidRPr="00377B59">
              <w:rPr>
                <w:b/>
              </w:rPr>
              <w:t>IMEI Watchlist</w:t>
            </w:r>
          </w:p>
        </w:tc>
        <w:tc>
          <w:tcPr>
            <w:tcW w:w="6043" w:type="dxa"/>
            <w:hideMark/>
          </w:tcPr>
          <w:p w14:paraId="1B5465A4" w14:textId="77777777" w:rsidR="009C0027" w:rsidRPr="00DE3E38" w:rsidRDefault="009C0027" w:rsidP="00492E03">
            <w:r>
              <w:t>The i</w:t>
            </w:r>
            <w:r w:rsidRPr="00DE3E38">
              <w:t>ndicator describes a watchlist for IMEI (</w:t>
            </w:r>
            <w:r w:rsidRPr="0043351A">
              <w:t xml:space="preserve">International Mobile Station Equipment Identity </w:t>
            </w:r>
            <w:r>
              <w:t>handset</w:t>
            </w:r>
            <w:r w:rsidRPr="00DE3E38">
              <w:t xml:space="preserve"> identifiers</w:t>
            </w:r>
            <w:r>
              <w:t>)</w:t>
            </w:r>
            <w:r w:rsidRPr="00DE3E38">
              <w:t>.</w:t>
            </w:r>
          </w:p>
        </w:tc>
      </w:tr>
      <w:tr w:rsidR="009C0027" w:rsidRPr="00DE3E38" w14:paraId="0F2D6ACA" w14:textId="77777777" w:rsidTr="00492E03">
        <w:trPr>
          <w:trHeight w:val="285"/>
        </w:trPr>
        <w:tc>
          <w:tcPr>
            <w:tcW w:w="3235" w:type="dxa"/>
            <w:noWrap/>
            <w:hideMark/>
          </w:tcPr>
          <w:p w14:paraId="203CD425" w14:textId="77777777" w:rsidR="009C0027" w:rsidRPr="00377B59" w:rsidRDefault="009C0027" w:rsidP="00492E03">
            <w:pPr>
              <w:rPr>
                <w:b/>
              </w:rPr>
            </w:pPr>
            <w:r w:rsidRPr="00377B59">
              <w:rPr>
                <w:b/>
              </w:rPr>
              <w:t>IMSI Watchlist</w:t>
            </w:r>
          </w:p>
        </w:tc>
        <w:tc>
          <w:tcPr>
            <w:tcW w:w="6043" w:type="dxa"/>
            <w:hideMark/>
          </w:tcPr>
          <w:p w14:paraId="58A36383" w14:textId="77777777" w:rsidR="009C0027" w:rsidRPr="00DE3E38" w:rsidRDefault="009C0027" w:rsidP="00492E03">
            <w:r>
              <w:t>The i</w:t>
            </w:r>
            <w:r w:rsidRPr="00DE3E38">
              <w:t>ndicator describes a watchlist for IMSI (</w:t>
            </w:r>
            <w:r w:rsidRPr="00B375E4">
              <w:t xml:space="preserve">International Mobile Subscriber Identity </w:t>
            </w:r>
            <w:r>
              <w:t>SIM card</w:t>
            </w:r>
            <w:r w:rsidRPr="00DE3E38">
              <w:t xml:space="preserve"> identifiers</w:t>
            </w:r>
            <w:r>
              <w:t>_</w:t>
            </w:r>
            <w:r w:rsidRPr="00DE3E38">
              <w:t>.</w:t>
            </w:r>
          </w:p>
        </w:tc>
      </w:tr>
    </w:tbl>
    <w:p w14:paraId="5C6684D3" w14:textId="77777777" w:rsidR="009C0027" w:rsidRDefault="009C0027" w:rsidP="009C0027">
      <w:pPr>
        <w:pStyle w:val="Heading2"/>
      </w:pPr>
      <w:bookmarkStart w:id="112" w:name="_Toc426101907"/>
      <w:bookmarkStart w:id="113" w:name="_Toc429521537"/>
      <w:r w:rsidRPr="00DE3E38">
        <w:t>IndicatorType</w:t>
      </w:r>
      <w:r>
        <w:t>Vocab-</w:t>
      </w:r>
      <w:r w:rsidRPr="00DE3E38">
        <w:t>1.0</w:t>
      </w:r>
      <w:r>
        <w:t xml:space="preserve"> Enumeration</w:t>
      </w:r>
      <w:bookmarkEnd w:id="112"/>
      <w:bookmarkEnd w:id="113"/>
    </w:p>
    <w:p w14:paraId="64026A64" w14:textId="77777777" w:rsidR="009C0027" w:rsidRPr="00D32B06" w:rsidRDefault="009C0027" w:rsidP="009C0027">
      <w:pPr>
        <w:spacing w:after="240"/>
      </w:pPr>
      <w:r w:rsidRPr="00FB266D">
        <w:t xml:space="preserve">The </w:t>
      </w:r>
      <w:r w:rsidRPr="00FB266D">
        <w:rPr>
          <w:rFonts w:ascii="Courier New" w:hAnsi="Courier New" w:cs="Courier New"/>
        </w:rPr>
        <w:t>IndicatorTypeVocab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indicator types. </w:t>
      </w:r>
      <w:r>
        <w:t>The associated enumeration literals are provided in the table below. NOTE: As of STIX Version 1.1.1</w:t>
      </w:r>
      <w:r w:rsidRPr="00EE365F">
        <w:t xml:space="preserve"> </w:t>
      </w:r>
      <w:r w:rsidRPr="00FB266D">
        <w:rPr>
          <w:rFonts w:ascii="Courier New" w:hAnsi="Courier New" w:cs="Courier New"/>
        </w:rPr>
        <w:t>IndicatorTypeVocab</w:t>
      </w:r>
      <w:r>
        <w:rPr>
          <w:rFonts w:ascii="Courier New" w:hAnsi="Courier New" w:cs="Courier New"/>
        </w:rPr>
        <w:t>-1.0</w:t>
      </w:r>
      <w:r w:rsidRPr="00EE365F">
        <w:t xml:space="preserve"> is deprecated. Please use </w:t>
      </w:r>
      <w:r>
        <w:rPr>
          <w:rFonts w:cs="Courier New"/>
        </w:rPr>
        <w:t>version 1.1</w:t>
      </w:r>
      <w:r w:rsidRPr="00EE365F">
        <w:t xml:space="preserve"> instead</w:t>
      </w:r>
      <w:r>
        <w:t xml:space="preserve"> (see section </w:t>
      </w:r>
      <w:r>
        <w:fldChar w:fldCharType="begin"/>
      </w:r>
      <w:r>
        <w:instrText xml:space="preserve"> REF _Ref401841408 \n \h </w:instrText>
      </w:r>
      <w:r>
        <w:fldChar w:fldCharType="separate"/>
      </w:r>
      <w:r w:rsidR="00B53B30">
        <w:t>3.17</w:t>
      </w:r>
      <w:r>
        <w:fldChar w:fldCharType="end"/>
      </w:r>
      <w:r>
        <w:t>)</w:t>
      </w:r>
      <w:r w:rsidRPr="00EE365F">
        <w:t>.</w:t>
      </w:r>
    </w:p>
    <w:tbl>
      <w:tblPr>
        <w:tblStyle w:val="TableGrid"/>
        <w:tblW w:w="0" w:type="auto"/>
        <w:tblLook w:val="04A0" w:firstRow="1" w:lastRow="0" w:firstColumn="1" w:lastColumn="0" w:noHBand="0" w:noVBand="1"/>
      </w:tblPr>
      <w:tblGrid>
        <w:gridCol w:w="3235"/>
        <w:gridCol w:w="6043"/>
      </w:tblGrid>
      <w:tr w:rsidR="009C0027" w:rsidRPr="00DE3E38" w14:paraId="267D0463" w14:textId="77777777" w:rsidTr="00492E03">
        <w:trPr>
          <w:trHeight w:val="285"/>
        </w:trPr>
        <w:tc>
          <w:tcPr>
            <w:tcW w:w="3235" w:type="dxa"/>
            <w:shd w:val="clear" w:color="auto" w:fill="A6A6A6" w:themeFill="background1" w:themeFillShade="A6"/>
            <w:noWrap/>
            <w:vAlign w:val="center"/>
          </w:tcPr>
          <w:p w14:paraId="4BB87311" w14:textId="77777777" w:rsidR="009C0027" w:rsidRPr="00DE3E38" w:rsidRDefault="009C0027" w:rsidP="00492E03">
            <w:r>
              <w:rPr>
                <w:b/>
                <w:bCs/>
              </w:rPr>
              <w:t>Enumeration Literal</w:t>
            </w:r>
          </w:p>
        </w:tc>
        <w:tc>
          <w:tcPr>
            <w:tcW w:w="6043" w:type="dxa"/>
            <w:shd w:val="clear" w:color="auto" w:fill="A6A6A6" w:themeFill="background1" w:themeFillShade="A6"/>
            <w:vAlign w:val="center"/>
          </w:tcPr>
          <w:p w14:paraId="7E232CDD" w14:textId="77777777" w:rsidR="009C0027" w:rsidRPr="00DE3E38" w:rsidRDefault="009C0027" w:rsidP="00492E03">
            <w:r>
              <w:rPr>
                <w:b/>
                <w:bCs/>
              </w:rPr>
              <w:t>Description</w:t>
            </w:r>
          </w:p>
        </w:tc>
      </w:tr>
      <w:tr w:rsidR="009C0027" w:rsidRPr="00DE3E38" w14:paraId="3766FC3A" w14:textId="77777777" w:rsidTr="00492E03">
        <w:trPr>
          <w:trHeight w:val="285"/>
        </w:trPr>
        <w:tc>
          <w:tcPr>
            <w:tcW w:w="3235" w:type="dxa"/>
            <w:noWrap/>
            <w:hideMark/>
          </w:tcPr>
          <w:p w14:paraId="251E053C" w14:textId="77777777" w:rsidR="009C0027" w:rsidRPr="00377B59" w:rsidRDefault="009C0027" w:rsidP="00492E03">
            <w:pPr>
              <w:rPr>
                <w:b/>
              </w:rPr>
            </w:pPr>
            <w:r w:rsidRPr="00377B59">
              <w:rPr>
                <w:b/>
              </w:rPr>
              <w:t>Malicious E-mail</w:t>
            </w:r>
          </w:p>
        </w:tc>
        <w:tc>
          <w:tcPr>
            <w:tcW w:w="6043" w:type="dxa"/>
            <w:hideMark/>
          </w:tcPr>
          <w:p w14:paraId="0BBB9C47" w14:textId="77777777" w:rsidR="009C0027" w:rsidRPr="00DE3E38" w:rsidRDefault="009C0027" w:rsidP="00492E03">
            <w:r>
              <w:t>The i</w:t>
            </w:r>
            <w:r w:rsidRPr="00DE3E38">
              <w:t xml:space="preserve">ndicator describes suspected malicious e-mail (phishing, </w:t>
            </w:r>
            <w:r w:rsidRPr="00DE3E38">
              <w:lastRenderedPageBreak/>
              <w:t>spear phishing, infected, etc.).</w:t>
            </w:r>
          </w:p>
        </w:tc>
      </w:tr>
      <w:tr w:rsidR="009C0027" w:rsidRPr="00DE3E38" w14:paraId="1D97C0E4" w14:textId="77777777" w:rsidTr="00492E03">
        <w:trPr>
          <w:trHeight w:val="285"/>
        </w:trPr>
        <w:tc>
          <w:tcPr>
            <w:tcW w:w="3235" w:type="dxa"/>
            <w:noWrap/>
            <w:hideMark/>
          </w:tcPr>
          <w:p w14:paraId="04E70BE6" w14:textId="77777777" w:rsidR="009C0027" w:rsidRPr="00377B59" w:rsidRDefault="009C0027" w:rsidP="00492E03">
            <w:pPr>
              <w:rPr>
                <w:b/>
              </w:rPr>
            </w:pPr>
            <w:r w:rsidRPr="00377B59">
              <w:rPr>
                <w:b/>
              </w:rPr>
              <w:lastRenderedPageBreak/>
              <w:t>IP Watchlist</w:t>
            </w:r>
          </w:p>
        </w:tc>
        <w:tc>
          <w:tcPr>
            <w:tcW w:w="6043" w:type="dxa"/>
            <w:hideMark/>
          </w:tcPr>
          <w:p w14:paraId="2EC02D54" w14:textId="77777777" w:rsidR="009C0027" w:rsidRPr="00DE3E38" w:rsidRDefault="009C0027" w:rsidP="00492E03">
            <w:r>
              <w:t>The i</w:t>
            </w:r>
            <w:r w:rsidRPr="00DE3E38">
              <w:t>ndicator describes a set of suspected malicious IP addresses or IP blocks.</w:t>
            </w:r>
          </w:p>
        </w:tc>
      </w:tr>
      <w:tr w:rsidR="009C0027" w:rsidRPr="00DE3E38" w14:paraId="44C4DB77" w14:textId="77777777" w:rsidTr="00492E03">
        <w:trPr>
          <w:trHeight w:val="285"/>
        </w:trPr>
        <w:tc>
          <w:tcPr>
            <w:tcW w:w="3235" w:type="dxa"/>
            <w:noWrap/>
            <w:hideMark/>
          </w:tcPr>
          <w:p w14:paraId="61CFA858" w14:textId="77777777" w:rsidR="009C0027" w:rsidRPr="00377B59" w:rsidRDefault="009C0027" w:rsidP="00492E03">
            <w:pPr>
              <w:rPr>
                <w:b/>
              </w:rPr>
            </w:pPr>
            <w:r w:rsidRPr="00377B59">
              <w:rPr>
                <w:b/>
              </w:rPr>
              <w:t>File Hash Watchlist</w:t>
            </w:r>
          </w:p>
        </w:tc>
        <w:tc>
          <w:tcPr>
            <w:tcW w:w="6043" w:type="dxa"/>
            <w:hideMark/>
          </w:tcPr>
          <w:p w14:paraId="767A16AD" w14:textId="77777777" w:rsidR="009C0027" w:rsidRPr="00DE3E38" w:rsidRDefault="009C0027" w:rsidP="00492E03">
            <w:r>
              <w:t>The i</w:t>
            </w:r>
            <w:r w:rsidRPr="00DE3E38">
              <w:t>ndicator describes a set of hashes for suspected malicious files.</w:t>
            </w:r>
          </w:p>
        </w:tc>
      </w:tr>
      <w:tr w:rsidR="009C0027" w:rsidRPr="00DE3E38" w14:paraId="1DA43A92" w14:textId="77777777" w:rsidTr="00492E03">
        <w:trPr>
          <w:trHeight w:val="285"/>
        </w:trPr>
        <w:tc>
          <w:tcPr>
            <w:tcW w:w="3235" w:type="dxa"/>
            <w:noWrap/>
            <w:hideMark/>
          </w:tcPr>
          <w:p w14:paraId="4F243E5E" w14:textId="77777777" w:rsidR="009C0027" w:rsidRPr="00377B59" w:rsidRDefault="009C0027" w:rsidP="00492E03">
            <w:pPr>
              <w:rPr>
                <w:b/>
              </w:rPr>
            </w:pPr>
            <w:r w:rsidRPr="00377B59">
              <w:rPr>
                <w:b/>
              </w:rPr>
              <w:t>Domain Watchlist</w:t>
            </w:r>
          </w:p>
        </w:tc>
        <w:tc>
          <w:tcPr>
            <w:tcW w:w="6043" w:type="dxa"/>
            <w:hideMark/>
          </w:tcPr>
          <w:p w14:paraId="3C7989B2" w14:textId="77777777" w:rsidR="009C0027" w:rsidRPr="00DE3E38" w:rsidRDefault="009C0027" w:rsidP="00492E03">
            <w:r>
              <w:t>The i</w:t>
            </w:r>
            <w:r w:rsidRPr="00DE3E38">
              <w:t>ndicator describes a set of suspected malicious domains.</w:t>
            </w:r>
          </w:p>
        </w:tc>
      </w:tr>
      <w:tr w:rsidR="009C0027" w:rsidRPr="00DE3E38" w14:paraId="2353AF4C" w14:textId="77777777" w:rsidTr="00492E03">
        <w:trPr>
          <w:trHeight w:val="285"/>
        </w:trPr>
        <w:tc>
          <w:tcPr>
            <w:tcW w:w="3235" w:type="dxa"/>
            <w:noWrap/>
            <w:hideMark/>
          </w:tcPr>
          <w:p w14:paraId="4067C2C3" w14:textId="77777777" w:rsidR="009C0027" w:rsidRPr="00377B59" w:rsidRDefault="009C0027" w:rsidP="00492E03">
            <w:pPr>
              <w:rPr>
                <w:b/>
              </w:rPr>
            </w:pPr>
            <w:r w:rsidRPr="00377B59">
              <w:rPr>
                <w:b/>
              </w:rPr>
              <w:t>URL Watchlist</w:t>
            </w:r>
          </w:p>
        </w:tc>
        <w:tc>
          <w:tcPr>
            <w:tcW w:w="6043" w:type="dxa"/>
            <w:hideMark/>
          </w:tcPr>
          <w:p w14:paraId="67A796DE" w14:textId="77777777" w:rsidR="009C0027" w:rsidRPr="00DE3E38" w:rsidRDefault="009C0027" w:rsidP="00492E03">
            <w:r>
              <w:t>The i</w:t>
            </w:r>
            <w:r w:rsidRPr="00DE3E38">
              <w:t>ndicator describes a set of suspected malicious URLS.</w:t>
            </w:r>
          </w:p>
        </w:tc>
      </w:tr>
      <w:tr w:rsidR="009C0027" w:rsidRPr="00DE3E38" w14:paraId="6BEA94EF" w14:textId="77777777" w:rsidTr="00492E03">
        <w:trPr>
          <w:trHeight w:val="285"/>
        </w:trPr>
        <w:tc>
          <w:tcPr>
            <w:tcW w:w="3235" w:type="dxa"/>
            <w:noWrap/>
            <w:hideMark/>
          </w:tcPr>
          <w:p w14:paraId="5C78B89F" w14:textId="77777777" w:rsidR="009C0027" w:rsidRPr="00377B59" w:rsidRDefault="009C0027" w:rsidP="00492E03">
            <w:pPr>
              <w:rPr>
                <w:b/>
              </w:rPr>
            </w:pPr>
            <w:r w:rsidRPr="00377B59">
              <w:rPr>
                <w:b/>
              </w:rPr>
              <w:t>Malware Artifacts</w:t>
            </w:r>
          </w:p>
        </w:tc>
        <w:tc>
          <w:tcPr>
            <w:tcW w:w="6043" w:type="dxa"/>
            <w:hideMark/>
          </w:tcPr>
          <w:p w14:paraId="1E4F8694" w14:textId="77777777" w:rsidR="009C0027" w:rsidRPr="00DE3E38" w:rsidRDefault="009C0027" w:rsidP="00492E03">
            <w:r>
              <w:t>The i</w:t>
            </w:r>
            <w:r w:rsidRPr="00DE3E38">
              <w:t>ndicator describes the effects of suspected malware.</w:t>
            </w:r>
          </w:p>
        </w:tc>
      </w:tr>
      <w:tr w:rsidR="009C0027" w:rsidRPr="00DE3E38" w14:paraId="247206F7" w14:textId="77777777" w:rsidTr="00492E03">
        <w:trPr>
          <w:trHeight w:val="285"/>
        </w:trPr>
        <w:tc>
          <w:tcPr>
            <w:tcW w:w="3235" w:type="dxa"/>
            <w:noWrap/>
            <w:hideMark/>
          </w:tcPr>
          <w:p w14:paraId="2160855E" w14:textId="77777777" w:rsidR="009C0027" w:rsidRPr="00377B59" w:rsidRDefault="009C0027" w:rsidP="00492E03">
            <w:pPr>
              <w:rPr>
                <w:b/>
              </w:rPr>
            </w:pPr>
            <w:r w:rsidRPr="00377B59">
              <w:rPr>
                <w:b/>
              </w:rPr>
              <w:t>C2</w:t>
            </w:r>
          </w:p>
        </w:tc>
        <w:tc>
          <w:tcPr>
            <w:tcW w:w="6043" w:type="dxa"/>
            <w:hideMark/>
          </w:tcPr>
          <w:p w14:paraId="0EE93A66" w14:textId="77777777" w:rsidR="009C0027" w:rsidRPr="00DE3E38" w:rsidRDefault="009C0027" w:rsidP="00492E03">
            <w:r>
              <w:t>The i</w:t>
            </w:r>
            <w:r w:rsidRPr="00DE3E38">
              <w:t>ndicator describes suspected command and control activity or static indications.</w:t>
            </w:r>
          </w:p>
        </w:tc>
      </w:tr>
      <w:tr w:rsidR="009C0027" w:rsidRPr="00DE3E38" w14:paraId="34BE1FC7" w14:textId="77777777" w:rsidTr="00492E03">
        <w:trPr>
          <w:trHeight w:val="285"/>
        </w:trPr>
        <w:tc>
          <w:tcPr>
            <w:tcW w:w="3235" w:type="dxa"/>
            <w:noWrap/>
            <w:hideMark/>
          </w:tcPr>
          <w:p w14:paraId="4581F624" w14:textId="77777777" w:rsidR="009C0027" w:rsidRPr="00377B59" w:rsidRDefault="009C0027" w:rsidP="00492E03">
            <w:pPr>
              <w:rPr>
                <w:b/>
              </w:rPr>
            </w:pPr>
            <w:r w:rsidRPr="00377B59">
              <w:rPr>
                <w:b/>
              </w:rPr>
              <w:t>Anonymization</w:t>
            </w:r>
          </w:p>
        </w:tc>
        <w:tc>
          <w:tcPr>
            <w:tcW w:w="6043" w:type="dxa"/>
            <w:hideMark/>
          </w:tcPr>
          <w:p w14:paraId="25CC96B3" w14:textId="77777777" w:rsidR="009C0027" w:rsidRPr="00DE3E38" w:rsidRDefault="009C0027" w:rsidP="00492E03">
            <w:r>
              <w:t>The i</w:t>
            </w:r>
            <w:r w:rsidRPr="00DE3E38">
              <w:t>ndicator describes suspected anonymization techniques (Proxy, TOR, VPN, etc.).</w:t>
            </w:r>
          </w:p>
        </w:tc>
      </w:tr>
      <w:tr w:rsidR="009C0027" w:rsidRPr="00DE3E38" w14:paraId="443D2400" w14:textId="77777777" w:rsidTr="00492E03">
        <w:trPr>
          <w:trHeight w:val="285"/>
        </w:trPr>
        <w:tc>
          <w:tcPr>
            <w:tcW w:w="3235" w:type="dxa"/>
            <w:noWrap/>
            <w:hideMark/>
          </w:tcPr>
          <w:p w14:paraId="7CD5EB75" w14:textId="77777777" w:rsidR="009C0027" w:rsidRPr="00377B59" w:rsidRDefault="009C0027" w:rsidP="00492E03">
            <w:pPr>
              <w:rPr>
                <w:b/>
              </w:rPr>
            </w:pPr>
            <w:r w:rsidRPr="00377B59">
              <w:rPr>
                <w:b/>
              </w:rPr>
              <w:t>Exfiltration</w:t>
            </w:r>
          </w:p>
        </w:tc>
        <w:tc>
          <w:tcPr>
            <w:tcW w:w="6043" w:type="dxa"/>
            <w:hideMark/>
          </w:tcPr>
          <w:p w14:paraId="35B6E35D" w14:textId="77777777" w:rsidR="009C0027" w:rsidRPr="00DE3E38" w:rsidRDefault="009C0027" w:rsidP="00492E03">
            <w:r>
              <w:t>The i</w:t>
            </w:r>
            <w:r w:rsidRPr="00DE3E38">
              <w:t>ndicator describes suspected exfiltration techniques or behavior.</w:t>
            </w:r>
          </w:p>
        </w:tc>
      </w:tr>
      <w:tr w:rsidR="009C0027" w:rsidRPr="00DE3E38" w14:paraId="5DDCD158" w14:textId="77777777" w:rsidTr="00492E03">
        <w:trPr>
          <w:trHeight w:val="285"/>
        </w:trPr>
        <w:tc>
          <w:tcPr>
            <w:tcW w:w="3235" w:type="dxa"/>
            <w:noWrap/>
            <w:hideMark/>
          </w:tcPr>
          <w:p w14:paraId="789AFD32" w14:textId="77777777" w:rsidR="009C0027" w:rsidRPr="00377B59" w:rsidRDefault="009C0027" w:rsidP="00492E03">
            <w:pPr>
              <w:rPr>
                <w:b/>
              </w:rPr>
            </w:pPr>
            <w:r w:rsidRPr="00377B59">
              <w:rPr>
                <w:b/>
              </w:rPr>
              <w:t>Host Characteristics</w:t>
            </w:r>
          </w:p>
        </w:tc>
        <w:tc>
          <w:tcPr>
            <w:tcW w:w="6043" w:type="dxa"/>
            <w:hideMark/>
          </w:tcPr>
          <w:p w14:paraId="6CF06843" w14:textId="77777777" w:rsidR="009C0027" w:rsidRPr="00DE3E38" w:rsidRDefault="009C0027" w:rsidP="00492E03">
            <w:r>
              <w:t>The i</w:t>
            </w:r>
            <w:r w:rsidRPr="00DE3E38">
              <w:t>ndicator describes suspected malicious host characteristics.</w:t>
            </w:r>
          </w:p>
        </w:tc>
      </w:tr>
    </w:tbl>
    <w:p w14:paraId="7B57F24F" w14:textId="77777777" w:rsidR="009C0027" w:rsidRPr="00C15714" w:rsidRDefault="009C0027" w:rsidP="009C0027">
      <w:pPr>
        <w:pStyle w:val="Heading2"/>
      </w:pPr>
      <w:bookmarkStart w:id="114" w:name="_Toc426101908"/>
      <w:bookmarkStart w:id="115" w:name="_Toc429521538"/>
      <w:r>
        <w:t>InformationSourceRoleVocab-1.0 Enumeration</w:t>
      </w:r>
      <w:bookmarkEnd w:id="114"/>
      <w:bookmarkEnd w:id="115"/>
    </w:p>
    <w:p w14:paraId="77F7BCA1" w14:textId="77777777" w:rsidR="009C0027" w:rsidRDefault="009C0027" w:rsidP="009C0027">
      <w:pPr>
        <w:spacing w:after="240"/>
      </w:pPr>
      <w:r>
        <w:t xml:space="preserve">The </w:t>
      </w:r>
      <w:r w:rsidRPr="00962F92">
        <w:rPr>
          <w:rFonts w:ascii="Courier New" w:hAnsi="Courier New" w:cs="Courier New"/>
        </w:rPr>
        <w:t>InformationSourceRoleVocab-1.0</w:t>
      </w:r>
      <w:r w:rsidRPr="00962F92">
        <w:t xml:space="preserve"> </w:t>
      </w:r>
      <w:r>
        <w:t xml:space="preserve">enumeration </w:t>
      </w:r>
      <w:r w:rsidRPr="00EE365F">
        <w:t xml:space="preserve">is </w:t>
      </w:r>
      <w:r>
        <w:t>used to define the</w:t>
      </w:r>
      <w:r w:rsidRPr="00EE365F">
        <w:t xml:space="preserve"> default STIX vocabulary for expressing</w:t>
      </w:r>
      <w:r>
        <w:t xml:space="preserve"> the role played by a given entity in the sourcing of the information.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965"/>
        <w:gridCol w:w="6313"/>
      </w:tblGrid>
      <w:tr w:rsidR="009C0027" w:rsidRPr="00500836" w14:paraId="2FAF5048" w14:textId="77777777" w:rsidTr="00492E03">
        <w:trPr>
          <w:trHeight w:val="285"/>
        </w:trPr>
        <w:tc>
          <w:tcPr>
            <w:tcW w:w="2965" w:type="dxa"/>
            <w:shd w:val="clear" w:color="auto" w:fill="BFBFBF" w:themeFill="background1" w:themeFillShade="BF"/>
            <w:noWrap/>
          </w:tcPr>
          <w:p w14:paraId="760C571C" w14:textId="77777777" w:rsidR="009C0027" w:rsidRPr="00500836" w:rsidRDefault="009C0027" w:rsidP="00492E03">
            <w:r>
              <w:rPr>
                <w:b/>
                <w:bCs/>
              </w:rPr>
              <w:t>Enumeration Literal</w:t>
            </w:r>
          </w:p>
        </w:tc>
        <w:tc>
          <w:tcPr>
            <w:tcW w:w="6313" w:type="dxa"/>
            <w:shd w:val="clear" w:color="auto" w:fill="BFBFBF" w:themeFill="background1" w:themeFillShade="BF"/>
          </w:tcPr>
          <w:p w14:paraId="5276B94B" w14:textId="77777777" w:rsidR="009C0027" w:rsidRPr="00500836" w:rsidRDefault="009C0027" w:rsidP="00492E03">
            <w:r>
              <w:rPr>
                <w:b/>
                <w:bCs/>
              </w:rPr>
              <w:t>Description</w:t>
            </w:r>
          </w:p>
        </w:tc>
      </w:tr>
      <w:tr w:rsidR="009C0027" w:rsidRPr="00500836" w14:paraId="2EDE7376" w14:textId="77777777" w:rsidTr="00492E03">
        <w:trPr>
          <w:trHeight w:val="285"/>
        </w:trPr>
        <w:tc>
          <w:tcPr>
            <w:tcW w:w="2965" w:type="dxa"/>
            <w:noWrap/>
            <w:hideMark/>
          </w:tcPr>
          <w:p w14:paraId="73A7B26B" w14:textId="77777777" w:rsidR="009C0027" w:rsidRPr="003F2FEC" w:rsidRDefault="009C0027" w:rsidP="00492E03">
            <w:pPr>
              <w:rPr>
                <w:b/>
              </w:rPr>
            </w:pPr>
            <w:r w:rsidRPr="003F2FEC">
              <w:rPr>
                <w:b/>
              </w:rPr>
              <w:t>Initial Author</w:t>
            </w:r>
          </w:p>
        </w:tc>
        <w:tc>
          <w:tcPr>
            <w:tcW w:w="6313" w:type="dxa"/>
            <w:hideMark/>
          </w:tcPr>
          <w:p w14:paraId="0374B207" w14:textId="77777777" w:rsidR="009C0027" w:rsidRPr="00500836" w:rsidRDefault="009C0027" w:rsidP="00492E03">
            <w:r w:rsidRPr="00500836">
              <w:t>A party acting as the initial author/creator of a set of information.</w:t>
            </w:r>
          </w:p>
        </w:tc>
      </w:tr>
      <w:tr w:rsidR="009C0027" w:rsidRPr="00500836" w14:paraId="4107AF3F" w14:textId="77777777" w:rsidTr="00492E03">
        <w:trPr>
          <w:trHeight w:val="285"/>
        </w:trPr>
        <w:tc>
          <w:tcPr>
            <w:tcW w:w="2965" w:type="dxa"/>
            <w:noWrap/>
            <w:hideMark/>
          </w:tcPr>
          <w:p w14:paraId="27004332" w14:textId="77777777" w:rsidR="009C0027" w:rsidRPr="003F2FEC" w:rsidRDefault="009C0027" w:rsidP="00492E03">
            <w:pPr>
              <w:rPr>
                <w:b/>
              </w:rPr>
            </w:pPr>
            <w:r w:rsidRPr="003F2FEC">
              <w:rPr>
                <w:b/>
              </w:rPr>
              <w:t>Content Enhancer/Refiner</w:t>
            </w:r>
          </w:p>
        </w:tc>
        <w:tc>
          <w:tcPr>
            <w:tcW w:w="6313" w:type="dxa"/>
            <w:hideMark/>
          </w:tcPr>
          <w:p w14:paraId="501E9A06" w14:textId="77777777" w:rsidR="009C0027" w:rsidRPr="00500836" w:rsidRDefault="009C0027" w:rsidP="00492E03">
            <w:r w:rsidRPr="00500836">
              <w:t>A party that enhances or refines a preexisting set of information.</w:t>
            </w:r>
          </w:p>
        </w:tc>
      </w:tr>
      <w:tr w:rsidR="009C0027" w:rsidRPr="00500836" w14:paraId="1A7F0633" w14:textId="77777777" w:rsidTr="00492E03">
        <w:trPr>
          <w:trHeight w:val="285"/>
        </w:trPr>
        <w:tc>
          <w:tcPr>
            <w:tcW w:w="2965" w:type="dxa"/>
            <w:noWrap/>
            <w:hideMark/>
          </w:tcPr>
          <w:p w14:paraId="5EDAE046" w14:textId="77777777" w:rsidR="009C0027" w:rsidRPr="003F2FEC" w:rsidRDefault="009C0027" w:rsidP="00492E03">
            <w:pPr>
              <w:rPr>
                <w:b/>
              </w:rPr>
            </w:pPr>
            <w:r w:rsidRPr="003F2FEC">
              <w:rPr>
                <w:b/>
              </w:rPr>
              <w:t>Aggregator</w:t>
            </w:r>
          </w:p>
        </w:tc>
        <w:tc>
          <w:tcPr>
            <w:tcW w:w="6313" w:type="dxa"/>
            <w:hideMark/>
          </w:tcPr>
          <w:p w14:paraId="0DDAB5D9" w14:textId="77777777" w:rsidR="009C0027" w:rsidRPr="00500836" w:rsidRDefault="009C0027" w:rsidP="00492E03">
            <w:r w:rsidRPr="00500836">
              <w:t>A party that aggregates multiple different sets of information into one new set of information.</w:t>
            </w:r>
          </w:p>
        </w:tc>
      </w:tr>
      <w:tr w:rsidR="009C0027" w:rsidRPr="00500836" w14:paraId="74D0B504" w14:textId="77777777" w:rsidTr="00492E03">
        <w:trPr>
          <w:trHeight w:val="510"/>
        </w:trPr>
        <w:tc>
          <w:tcPr>
            <w:tcW w:w="2965" w:type="dxa"/>
            <w:noWrap/>
            <w:hideMark/>
          </w:tcPr>
          <w:p w14:paraId="161D8721" w14:textId="77777777" w:rsidR="009C0027" w:rsidRPr="003F2FEC" w:rsidRDefault="009C0027" w:rsidP="00492E03">
            <w:pPr>
              <w:rPr>
                <w:b/>
              </w:rPr>
            </w:pPr>
            <w:r w:rsidRPr="003F2FEC">
              <w:rPr>
                <w:b/>
              </w:rPr>
              <w:t>Transformer/Translator</w:t>
            </w:r>
          </w:p>
        </w:tc>
        <w:tc>
          <w:tcPr>
            <w:tcW w:w="6313" w:type="dxa"/>
            <w:hideMark/>
          </w:tcPr>
          <w:p w14:paraId="05D5C419" w14:textId="77777777" w:rsidR="009C0027" w:rsidRPr="00500836" w:rsidRDefault="009C0027" w:rsidP="00492E03">
            <w:r w:rsidRPr="00500836">
              <w:t>A party that transforms or translates a preexisting set of information into a different representation (e.g., translating an unstructured prose threat analysis report into STIX).</w:t>
            </w:r>
          </w:p>
        </w:tc>
      </w:tr>
    </w:tbl>
    <w:p w14:paraId="05BD54AA" w14:textId="77777777" w:rsidR="009C0027" w:rsidRDefault="009C0027" w:rsidP="009C0027">
      <w:pPr>
        <w:pStyle w:val="Heading2"/>
      </w:pPr>
      <w:bookmarkStart w:id="116" w:name="_Toc426101909"/>
      <w:bookmarkStart w:id="117" w:name="_Toc429521539"/>
      <w:r w:rsidRPr="00BD1D94">
        <w:lastRenderedPageBreak/>
        <w:t>InformationType</w:t>
      </w:r>
      <w:r>
        <w:t>Vocab-</w:t>
      </w:r>
      <w:r w:rsidRPr="00BD1D94">
        <w:t>1.0</w:t>
      </w:r>
      <w:r>
        <w:t xml:space="preserve"> Enumeration</w:t>
      </w:r>
      <w:bookmarkEnd w:id="116"/>
      <w:bookmarkEnd w:id="117"/>
    </w:p>
    <w:p w14:paraId="4B65BB20" w14:textId="77777777" w:rsidR="009C0027" w:rsidRPr="00D32B06" w:rsidRDefault="009C0027" w:rsidP="009C0027">
      <w:pPr>
        <w:spacing w:after="240"/>
      </w:pPr>
      <w:r w:rsidRPr="00FB266D">
        <w:t xml:space="preserve">The </w:t>
      </w:r>
      <w:r w:rsidRPr="00FB266D">
        <w:rPr>
          <w:rFonts w:ascii="Courier New" w:hAnsi="Courier New" w:cs="Courier New"/>
        </w:rPr>
        <w:t>InformationTypeVocab</w:t>
      </w:r>
      <w:r w:rsidRPr="00FB266D">
        <w:t xml:space="preserve"> </w:t>
      </w:r>
      <w:r>
        <w:t xml:space="preserve">enumeration </w:t>
      </w:r>
      <w:r w:rsidRPr="00EE365F">
        <w:t xml:space="preserve">is </w:t>
      </w:r>
      <w:r>
        <w:t>used to define the</w:t>
      </w:r>
      <w:r w:rsidRPr="00EE365F">
        <w:t xml:space="preserve"> default </w:t>
      </w:r>
      <w:r w:rsidRPr="00FB266D">
        <w:t>STIX vocabulary for expressing type</w:t>
      </w:r>
      <w:r>
        <w:t>s</w:t>
      </w:r>
      <w:r w:rsidRPr="00FB266D">
        <w:t xml:space="preserve"> of information.</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9C0027" w:rsidRPr="00BD1D94" w14:paraId="596DEC89" w14:textId="77777777" w:rsidTr="00492E03">
        <w:trPr>
          <w:trHeight w:val="288"/>
        </w:trPr>
        <w:tc>
          <w:tcPr>
            <w:tcW w:w="5740" w:type="dxa"/>
            <w:shd w:val="clear" w:color="auto" w:fill="BFBFBF" w:themeFill="background1" w:themeFillShade="BF"/>
            <w:noWrap/>
            <w:vAlign w:val="center"/>
          </w:tcPr>
          <w:p w14:paraId="18C88B67" w14:textId="77777777" w:rsidR="009C0027" w:rsidRPr="00BD1D94" w:rsidRDefault="009C0027" w:rsidP="00492E03">
            <w:pPr>
              <w:rPr>
                <w:b/>
              </w:rPr>
            </w:pPr>
            <w:r>
              <w:rPr>
                <w:b/>
                <w:bCs/>
              </w:rPr>
              <w:t>Enumeration Literal</w:t>
            </w:r>
          </w:p>
        </w:tc>
        <w:tc>
          <w:tcPr>
            <w:tcW w:w="3538" w:type="dxa"/>
            <w:shd w:val="clear" w:color="auto" w:fill="BFBFBF" w:themeFill="background1" w:themeFillShade="BF"/>
            <w:vAlign w:val="center"/>
          </w:tcPr>
          <w:p w14:paraId="60989A8D" w14:textId="77777777" w:rsidR="009C0027" w:rsidRPr="00BD1D94" w:rsidRDefault="009C0027" w:rsidP="00492E03">
            <w:r>
              <w:rPr>
                <w:b/>
                <w:bCs/>
              </w:rPr>
              <w:t>Description</w:t>
            </w:r>
          </w:p>
        </w:tc>
      </w:tr>
      <w:tr w:rsidR="009C0027" w:rsidRPr="00BD1D94" w14:paraId="03A12B7F" w14:textId="77777777" w:rsidTr="00492E03">
        <w:trPr>
          <w:trHeight w:val="288"/>
        </w:trPr>
        <w:tc>
          <w:tcPr>
            <w:tcW w:w="5740" w:type="dxa"/>
            <w:noWrap/>
            <w:hideMark/>
          </w:tcPr>
          <w:p w14:paraId="69183163" w14:textId="77777777" w:rsidR="009C0027" w:rsidRPr="00BD1D94" w:rsidRDefault="009C0027" w:rsidP="00492E03">
            <w:pPr>
              <w:rPr>
                <w:b/>
              </w:rPr>
            </w:pPr>
            <w:r w:rsidRPr="00BD1D94">
              <w:rPr>
                <w:b/>
              </w:rPr>
              <w:t>Information Assets</w:t>
            </w:r>
          </w:p>
        </w:tc>
        <w:tc>
          <w:tcPr>
            <w:tcW w:w="3538" w:type="dxa"/>
            <w:hideMark/>
          </w:tcPr>
          <w:p w14:paraId="602B9933" w14:textId="77777777" w:rsidR="009C0027" w:rsidRPr="00BD1D94" w:rsidRDefault="009C0027" w:rsidP="00492E03">
            <w:r>
              <w:t>Non-specific information</w:t>
            </w:r>
          </w:p>
        </w:tc>
      </w:tr>
      <w:tr w:rsidR="009C0027" w:rsidRPr="00BD1D94" w14:paraId="43EAEDBA" w14:textId="77777777" w:rsidTr="00492E03">
        <w:trPr>
          <w:trHeight w:val="288"/>
        </w:trPr>
        <w:tc>
          <w:tcPr>
            <w:tcW w:w="5740" w:type="dxa"/>
            <w:noWrap/>
            <w:hideMark/>
          </w:tcPr>
          <w:p w14:paraId="590E652D" w14:textId="77777777" w:rsidR="009C0027" w:rsidRPr="00BD1D94" w:rsidRDefault="009C0027" w:rsidP="00492E03">
            <w:pPr>
              <w:rPr>
                <w:b/>
              </w:rPr>
            </w:pPr>
            <w:r w:rsidRPr="00BD1D94">
              <w:rPr>
                <w:b/>
              </w:rPr>
              <w:t>Information Assets - Corporate Employee Information</w:t>
            </w:r>
          </w:p>
        </w:tc>
        <w:tc>
          <w:tcPr>
            <w:tcW w:w="3538" w:type="dxa"/>
            <w:hideMark/>
          </w:tcPr>
          <w:p w14:paraId="184C587A" w14:textId="77777777" w:rsidR="009C0027" w:rsidRPr="00BD1D94" w:rsidRDefault="009C0027" w:rsidP="00492E03">
            <w:r>
              <w:t>Data related to an employee, such as salary</w:t>
            </w:r>
          </w:p>
        </w:tc>
      </w:tr>
      <w:tr w:rsidR="009C0027" w:rsidRPr="00BD1D94" w14:paraId="2E39FE29" w14:textId="77777777" w:rsidTr="00492E03">
        <w:trPr>
          <w:trHeight w:val="288"/>
        </w:trPr>
        <w:tc>
          <w:tcPr>
            <w:tcW w:w="5740" w:type="dxa"/>
            <w:noWrap/>
            <w:hideMark/>
          </w:tcPr>
          <w:p w14:paraId="26AED542" w14:textId="77777777" w:rsidR="009C0027" w:rsidRPr="00BD1D94" w:rsidRDefault="009C0027" w:rsidP="00492E03">
            <w:pPr>
              <w:rPr>
                <w:b/>
              </w:rPr>
            </w:pPr>
            <w:r w:rsidRPr="00BD1D94">
              <w:rPr>
                <w:b/>
              </w:rPr>
              <w:t>Information Assets - Customer PII</w:t>
            </w:r>
          </w:p>
        </w:tc>
        <w:tc>
          <w:tcPr>
            <w:tcW w:w="3538" w:type="dxa"/>
            <w:hideMark/>
          </w:tcPr>
          <w:p w14:paraId="1C3812E8" w14:textId="77777777" w:rsidR="009C0027" w:rsidRPr="00BD1D94" w:rsidRDefault="009C0027" w:rsidP="00492E03">
            <w:r>
              <w:t>Data related to a customer, such as their SSN</w:t>
            </w:r>
          </w:p>
        </w:tc>
      </w:tr>
      <w:tr w:rsidR="009C0027" w:rsidRPr="00BD1D94" w14:paraId="7B45CAA8" w14:textId="77777777" w:rsidTr="00492E03">
        <w:trPr>
          <w:trHeight w:val="288"/>
        </w:trPr>
        <w:tc>
          <w:tcPr>
            <w:tcW w:w="5740" w:type="dxa"/>
            <w:noWrap/>
            <w:hideMark/>
          </w:tcPr>
          <w:p w14:paraId="01D8475C" w14:textId="77777777" w:rsidR="009C0027" w:rsidRPr="00BD1D94" w:rsidRDefault="009C0027" w:rsidP="00492E03">
            <w:pPr>
              <w:rPr>
                <w:b/>
              </w:rPr>
            </w:pPr>
            <w:r w:rsidRPr="00BD1D94">
              <w:rPr>
                <w:b/>
              </w:rPr>
              <w:t>Information Assets - Email Lists / Archives</w:t>
            </w:r>
          </w:p>
        </w:tc>
        <w:tc>
          <w:tcPr>
            <w:tcW w:w="3538" w:type="dxa"/>
            <w:hideMark/>
          </w:tcPr>
          <w:p w14:paraId="61364D71" w14:textId="77777777" w:rsidR="009C0027" w:rsidRPr="00BD1D94" w:rsidRDefault="009C0027" w:rsidP="00492E03">
            <w:r>
              <w:t>Email addresses collected by an organization</w:t>
            </w:r>
          </w:p>
        </w:tc>
      </w:tr>
      <w:tr w:rsidR="009C0027" w:rsidRPr="00BD1D94" w14:paraId="7D4788F3" w14:textId="77777777" w:rsidTr="00492E03">
        <w:trPr>
          <w:trHeight w:val="288"/>
        </w:trPr>
        <w:tc>
          <w:tcPr>
            <w:tcW w:w="5740" w:type="dxa"/>
            <w:noWrap/>
            <w:hideMark/>
          </w:tcPr>
          <w:p w14:paraId="3F7C815F" w14:textId="77777777" w:rsidR="009C0027" w:rsidRPr="00BD1D94" w:rsidRDefault="009C0027" w:rsidP="00492E03">
            <w:pPr>
              <w:rPr>
                <w:b/>
              </w:rPr>
            </w:pPr>
            <w:r w:rsidRPr="00BD1D94">
              <w:rPr>
                <w:b/>
              </w:rPr>
              <w:t>Information Assets - Financial Data</w:t>
            </w:r>
          </w:p>
        </w:tc>
        <w:tc>
          <w:tcPr>
            <w:tcW w:w="3538" w:type="dxa"/>
            <w:hideMark/>
          </w:tcPr>
          <w:p w14:paraId="267BFA8C" w14:textId="77777777" w:rsidR="009C0027" w:rsidRPr="00BD1D94" w:rsidRDefault="009C0027" w:rsidP="00492E03">
            <w:r>
              <w:t>Information such as credit card numbers, bank accounts, etc.</w:t>
            </w:r>
          </w:p>
        </w:tc>
      </w:tr>
      <w:tr w:rsidR="009C0027" w:rsidRPr="00BD1D94" w14:paraId="6F02D477" w14:textId="77777777" w:rsidTr="00492E03">
        <w:trPr>
          <w:trHeight w:val="288"/>
        </w:trPr>
        <w:tc>
          <w:tcPr>
            <w:tcW w:w="5740" w:type="dxa"/>
            <w:noWrap/>
            <w:hideMark/>
          </w:tcPr>
          <w:p w14:paraId="3C5DC60B" w14:textId="77777777" w:rsidR="009C0027" w:rsidRPr="00BD1D94" w:rsidRDefault="009C0027" w:rsidP="00492E03">
            <w:pPr>
              <w:rPr>
                <w:b/>
              </w:rPr>
            </w:pPr>
            <w:r w:rsidRPr="00BD1D94">
              <w:rPr>
                <w:b/>
              </w:rPr>
              <w:t>Information Assets - Intellectual Property</w:t>
            </w:r>
          </w:p>
        </w:tc>
        <w:tc>
          <w:tcPr>
            <w:tcW w:w="3538" w:type="dxa"/>
            <w:hideMark/>
          </w:tcPr>
          <w:p w14:paraId="74835FE5" w14:textId="77777777" w:rsidR="009C0027" w:rsidRPr="00BD1D94" w:rsidRDefault="009C0027" w:rsidP="00492E03"/>
        </w:tc>
      </w:tr>
      <w:tr w:rsidR="009C0027" w:rsidRPr="00BD1D94" w14:paraId="05B879A6" w14:textId="77777777" w:rsidTr="00492E03">
        <w:trPr>
          <w:trHeight w:val="288"/>
        </w:trPr>
        <w:tc>
          <w:tcPr>
            <w:tcW w:w="5740" w:type="dxa"/>
            <w:noWrap/>
            <w:hideMark/>
          </w:tcPr>
          <w:p w14:paraId="5A9DD83C" w14:textId="77777777" w:rsidR="009C0027" w:rsidRPr="00BD1D94" w:rsidRDefault="009C0027" w:rsidP="00492E03">
            <w:pPr>
              <w:rPr>
                <w:b/>
              </w:rPr>
            </w:pPr>
            <w:r w:rsidRPr="00BD1D94">
              <w:rPr>
                <w:b/>
              </w:rPr>
              <w:t>Information Assets - Mobile Phone Contacts</w:t>
            </w:r>
          </w:p>
        </w:tc>
        <w:tc>
          <w:tcPr>
            <w:tcW w:w="3538" w:type="dxa"/>
            <w:hideMark/>
          </w:tcPr>
          <w:p w14:paraId="747D4B23" w14:textId="77777777" w:rsidR="009C0027" w:rsidRPr="00BD1D94" w:rsidRDefault="009C0027" w:rsidP="00492E03">
            <w:r>
              <w:t>Information related to associates from a cell phone.</w:t>
            </w:r>
          </w:p>
        </w:tc>
      </w:tr>
      <w:tr w:rsidR="009C0027" w:rsidRPr="00BD1D94" w14:paraId="0267416B" w14:textId="77777777" w:rsidTr="00492E03">
        <w:trPr>
          <w:trHeight w:val="288"/>
        </w:trPr>
        <w:tc>
          <w:tcPr>
            <w:tcW w:w="5740" w:type="dxa"/>
            <w:noWrap/>
            <w:hideMark/>
          </w:tcPr>
          <w:p w14:paraId="111F9991" w14:textId="77777777" w:rsidR="009C0027" w:rsidRPr="00BD1D94" w:rsidRDefault="009C0027" w:rsidP="00492E03">
            <w:pPr>
              <w:rPr>
                <w:b/>
              </w:rPr>
            </w:pPr>
            <w:r w:rsidRPr="00BD1D94">
              <w:rPr>
                <w:b/>
              </w:rPr>
              <w:t>Information Assets - User Credentials</w:t>
            </w:r>
          </w:p>
        </w:tc>
        <w:tc>
          <w:tcPr>
            <w:tcW w:w="3538" w:type="dxa"/>
            <w:hideMark/>
          </w:tcPr>
          <w:p w14:paraId="0453155D" w14:textId="77777777" w:rsidR="009C0027" w:rsidRPr="00BD1D94" w:rsidRDefault="009C0027" w:rsidP="00492E03">
            <w:r>
              <w:t>Username and/or passwords</w:t>
            </w:r>
          </w:p>
        </w:tc>
      </w:tr>
      <w:tr w:rsidR="009C0027" w:rsidRPr="00BD1D94" w14:paraId="796B1834" w14:textId="77777777" w:rsidTr="00492E03">
        <w:trPr>
          <w:trHeight w:val="288"/>
        </w:trPr>
        <w:tc>
          <w:tcPr>
            <w:tcW w:w="5740" w:type="dxa"/>
            <w:noWrap/>
            <w:hideMark/>
          </w:tcPr>
          <w:p w14:paraId="4E4554ED" w14:textId="77777777" w:rsidR="009C0027" w:rsidRPr="00BD1D94" w:rsidRDefault="009C0027" w:rsidP="00492E03">
            <w:pPr>
              <w:rPr>
                <w:b/>
              </w:rPr>
            </w:pPr>
            <w:r w:rsidRPr="00BD1D94">
              <w:rPr>
                <w:b/>
              </w:rPr>
              <w:t>Authentication Cookies</w:t>
            </w:r>
          </w:p>
        </w:tc>
        <w:tc>
          <w:tcPr>
            <w:tcW w:w="3538" w:type="dxa"/>
            <w:hideMark/>
          </w:tcPr>
          <w:p w14:paraId="54D7E4A3" w14:textId="77777777" w:rsidR="009C0027" w:rsidRPr="00BD1D94" w:rsidRDefault="009C0027" w:rsidP="00492E03">
            <w:r>
              <w:t>A small piece of data, usually stored to remember that a user has authenticated on a computer system.</w:t>
            </w:r>
          </w:p>
        </w:tc>
      </w:tr>
    </w:tbl>
    <w:p w14:paraId="1C8C7EAD" w14:textId="77777777" w:rsidR="009C0027" w:rsidRDefault="009C0027" w:rsidP="009C0027">
      <w:pPr>
        <w:pStyle w:val="Heading2"/>
      </w:pPr>
      <w:bookmarkStart w:id="118" w:name="_Toc426101910"/>
      <w:bookmarkStart w:id="119" w:name="_Toc429521540"/>
      <w:r w:rsidRPr="00BD1D94">
        <w:t>IntendedEffect</w:t>
      </w:r>
      <w:r>
        <w:t>Vocab-</w:t>
      </w:r>
      <w:r w:rsidRPr="00BD1D94">
        <w:t>1.0</w:t>
      </w:r>
      <w:r>
        <w:t xml:space="preserve"> Enumeration</w:t>
      </w:r>
      <w:bookmarkEnd w:id="118"/>
      <w:bookmarkEnd w:id="119"/>
    </w:p>
    <w:p w14:paraId="54E46905" w14:textId="77777777" w:rsidR="009C0027" w:rsidRDefault="009C0027" w:rsidP="009C0027">
      <w:pPr>
        <w:spacing w:after="240"/>
      </w:pPr>
      <w:r w:rsidRPr="00FB266D">
        <w:t xml:space="preserve">The </w:t>
      </w:r>
      <w:r w:rsidRPr="00FB266D">
        <w:rPr>
          <w:rFonts w:ascii="Courier New" w:hAnsi="Courier New" w:cs="Courier New"/>
        </w:rPr>
        <w:t>In</w:t>
      </w:r>
      <w:r>
        <w:rPr>
          <w:rFonts w:ascii="Courier New" w:hAnsi="Courier New" w:cs="Courier New"/>
        </w:rPr>
        <w:t>tended</w:t>
      </w:r>
      <w:r w:rsidRPr="00FB266D">
        <w:rPr>
          <w:rFonts w:ascii="Courier New" w:hAnsi="Courier New" w:cs="Courier New"/>
        </w:rPr>
        <w:t>EffectVocab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possible </w:t>
      </w:r>
      <w:r>
        <w:t xml:space="preserve">intended </w:t>
      </w:r>
      <w:r w:rsidRPr="00FB266D">
        <w:t xml:space="preserve">effects of </w:t>
      </w:r>
      <w:r>
        <w:t>a malicious actor or activity</w:t>
      </w:r>
      <w:r w:rsidRPr="00FB266D">
        <w: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4225"/>
        <w:gridCol w:w="5053"/>
      </w:tblGrid>
      <w:tr w:rsidR="009C0027" w:rsidRPr="00BD1D94" w14:paraId="1FB85A86" w14:textId="77777777" w:rsidTr="00492E03">
        <w:trPr>
          <w:trHeight w:val="285"/>
        </w:trPr>
        <w:tc>
          <w:tcPr>
            <w:tcW w:w="4225" w:type="dxa"/>
            <w:shd w:val="clear" w:color="auto" w:fill="BFBFBF" w:themeFill="background1" w:themeFillShade="BF"/>
            <w:noWrap/>
            <w:vAlign w:val="center"/>
          </w:tcPr>
          <w:p w14:paraId="599DCB2B" w14:textId="77777777" w:rsidR="009C0027" w:rsidRPr="00BD1D94" w:rsidRDefault="009C0027" w:rsidP="00492E03">
            <w:r>
              <w:rPr>
                <w:b/>
                <w:bCs/>
              </w:rPr>
              <w:t>Enumeration Literal</w:t>
            </w:r>
          </w:p>
        </w:tc>
        <w:tc>
          <w:tcPr>
            <w:tcW w:w="5053" w:type="dxa"/>
            <w:shd w:val="clear" w:color="auto" w:fill="BFBFBF" w:themeFill="background1" w:themeFillShade="BF"/>
            <w:vAlign w:val="center"/>
          </w:tcPr>
          <w:p w14:paraId="15880F1C" w14:textId="77777777" w:rsidR="009C0027" w:rsidRPr="00BD1D94" w:rsidRDefault="009C0027" w:rsidP="00492E03">
            <w:r>
              <w:rPr>
                <w:b/>
                <w:bCs/>
              </w:rPr>
              <w:t>Description</w:t>
            </w:r>
          </w:p>
        </w:tc>
      </w:tr>
      <w:tr w:rsidR="009C0027" w:rsidRPr="00BD1D94" w14:paraId="254E7C10" w14:textId="77777777" w:rsidTr="00492E03">
        <w:trPr>
          <w:trHeight w:val="285"/>
        </w:trPr>
        <w:tc>
          <w:tcPr>
            <w:tcW w:w="4225" w:type="dxa"/>
            <w:noWrap/>
            <w:hideMark/>
          </w:tcPr>
          <w:p w14:paraId="7E7586BD" w14:textId="77777777" w:rsidR="009C0027" w:rsidRPr="00BD1D94" w:rsidRDefault="009C0027" w:rsidP="00492E03">
            <w:pPr>
              <w:rPr>
                <w:b/>
              </w:rPr>
            </w:pPr>
            <w:r w:rsidRPr="00BD1D94">
              <w:rPr>
                <w:b/>
              </w:rPr>
              <w:t>Account Takeover</w:t>
            </w:r>
          </w:p>
        </w:tc>
        <w:tc>
          <w:tcPr>
            <w:tcW w:w="5053" w:type="dxa"/>
            <w:hideMark/>
          </w:tcPr>
          <w:p w14:paraId="7DBF0C79" w14:textId="77777777" w:rsidR="009C0027" w:rsidRPr="00BD1D94" w:rsidRDefault="009C0027" w:rsidP="00492E03">
            <w:r>
              <w:t>The intended effect of the incident was for the attacker to obtain control over an account (financial, etc)</w:t>
            </w:r>
          </w:p>
        </w:tc>
      </w:tr>
      <w:tr w:rsidR="009C0027" w:rsidRPr="00BD1D94" w14:paraId="5CFE5E9D" w14:textId="77777777" w:rsidTr="00492E03">
        <w:trPr>
          <w:trHeight w:val="285"/>
        </w:trPr>
        <w:tc>
          <w:tcPr>
            <w:tcW w:w="4225" w:type="dxa"/>
            <w:noWrap/>
            <w:hideMark/>
          </w:tcPr>
          <w:p w14:paraId="4EFA4043" w14:textId="77777777" w:rsidR="009C0027" w:rsidRPr="00BD1D94" w:rsidRDefault="009C0027" w:rsidP="00492E03">
            <w:pPr>
              <w:rPr>
                <w:b/>
              </w:rPr>
            </w:pPr>
            <w:r w:rsidRPr="00BD1D94">
              <w:rPr>
                <w:b/>
              </w:rPr>
              <w:lastRenderedPageBreak/>
              <w:t>Advantage</w:t>
            </w:r>
          </w:p>
        </w:tc>
        <w:tc>
          <w:tcPr>
            <w:tcW w:w="5053" w:type="dxa"/>
            <w:hideMark/>
          </w:tcPr>
          <w:p w14:paraId="71802AFF" w14:textId="77777777" w:rsidR="009C0027" w:rsidRPr="00BD1D94" w:rsidRDefault="009C0027" w:rsidP="00492E03">
            <w:r>
              <w:t>The intended effect of the incident was for the attacker to obtain some advantage over the target</w:t>
            </w:r>
          </w:p>
        </w:tc>
      </w:tr>
      <w:tr w:rsidR="009C0027" w:rsidRPr="00BD1D94" w14:paraId="0EB352BA" w14:textId="77777777" w:rsidTr="00492E03">
        <w:trPr>
          <w:trHeight w:val="285"/>
        </w:trPr>
        <w:tc>
          <w:tcPr>
            <w:tcW w:w="4225" w:type="dxa"/>
            <w:noWrap/>
            <w:hideMark/>
          </w:tcPr>
          <w:p w14:paraId="25808F1E" w14:textId="77777777" w:rsidR="009C0027" w:rsidRPr="00BD1D94" w:rsidRDefault="009C0027" w:rsidP="00492E03">
            <w:pPr>
              <w:rPr>
                <w:b/>
              </w:rPr>
            </w:pPr>
            <w:r w:rsidRPr="00BD1D94">
              <w:rPr>
                <w:b/>
              </w:rPr>
              <w:t>Advantage - Economic</w:t>
            </w:r>
          </w:p>
        </w:tc>
        <w:tc>
          <w:tcPr>
            <w:tcW w:w="5053" w:type="dxa"/>
            <w:hideMark/>
          </w:tcPr>
          <w:p w14:paraId="4FFF42D2" w14:textId="77777777" w:rsidR="009C0027" w:rsidRPr="00BD1D94" w:rsidRDefault="009C0027" w:rsidP="00492E03">
            <w:r>
              <w:t>The intended effect of the incident was for the attacker to obtain some economic advantage over the target</w:t>
            </w:r>
          </w:p>
        </w:tc>
      </w:tr>
      <w:tr w:rsidR="009C0027" w:rsidRPr="00BD1D94" w14:paraId="20961217" w14:textId="77777777" w:rsidTr="00492E03">
        <w:trPr>
          <w:trHeight w:val="285"/>
        </w:trPr>
        <w:tc>
          <w:tcPr>
            <w:tcW w:w="4225" w:type="dxa"/>
            <w:noWrap/>
            <w:hideMark/>
          </w:tcPr>
          <w:p w14:paraId="10795448" w14:textId="77777777" w:rsidR="009C0027" w:rsidRPr="00BD1D94" w:rsidRDefault="009C0027" w:rsidP="00492E03">
            <w:pPr>
              <w:rPr>
                <w:b/>
              </w:rPr>
            </w:pPr>
            <w:r w:rsidRPr="00BD1D94">
              <w:rPr>
                <w:b/>
              </w:rPr>
              <w:t>Advantage - Military</w:t>
            </w:r>
          </w:p>
        </w:tc>
        <w:tc>
          <w:tcPr>
            <w:tcW w:w="5053" w:type="dxa"/>
            <w:hideMark/>
          </w:tcPr>
          <w:p w14:paraId="19A3162A" w14:textId="77777777" w:rsidR="009C0027" w:rsidRPr="00BD1D94" w:rsidRDefault="009C0027" w:rsidP="00492E03">
            <w:r>
              <w:t>The intended effect of the incident was for the attacker to obtain some military advantage over the target</w:t>
            </w:r>
          </w:p>
        </w:tc>
      </w:tr>
      <w:tr w:rsidR="009C0027" w:rsidRPr="00BD1D94" w14:paraId="7177550F" w14:textId="77777777" w:rsidTr="00492E03">
        <w:trPr>
          <w:trHeight w:val="285"/>
        </w:trPr>
        <w:tc>
          <w:tcPr>
            <w:tcW w:w="4225" w:type="dxa"/>
            <w:noWrap/>
            <w:hideMark/>
          </w:tcPr>
          <w:p w14:paraId="3840C51D" w14:textId="77777777" w:rsidR="009C0027" w:rsidRPr="00BD1D94" w:rsidRDefault="009C0027" w:rsidP="00492E03">
            <w:pPr>
              <w:rPr>
                <w:b/>
              </w:rPr>
            </w:pPr>
            <w:r w:rsidRPr="00BD1D94">
              <w:rPr>
                <w:b/>
              </w:rPr>
              <w:t>Advantage - Political</w:t>
            </w:r>
          </w:p>
        </w:tc>
        <w:tc>
          <w:tcPr>
            <w:tcW w:w="5053" w:type="dxa"/>
            <w:hideMark/>
          </w:tcPr>
          <w:p w14:paraId="27D6AB53" w14:textId="77777777" w:rsidR="009C0027" w:rsidRPr="00BD1D94" w:rsidRDefault="009C0027" w:rsidP="00492E03">
            <w:r>
              <w:t>The intended effect of the incident was for the attacker to obtain some political advantage over the target</w:t>
            </w:r>
          </w:p>
        </w:tc>
      </w:tr>
      <w:tr w:rsidR="009C0027" w:rsidRPr="00BD1D94" w14:paraId="5B9762A0" w14:textId="77777777" w:rsidTr="00492E03">
        <w:trPr>
          <w:trHeight w:val="285"/>
        </w:trPr>
        <w:tc>
          <w:tcPr>
            <w:tcW w:w="4225" w:type="dxa"/>
            <w:noWrap/>
            <w:hideMark/>
          </w:tcPr>
          <w:p w14:paraId="0A070C59" w14:textId="77777777" w:rsidR="009C0027" w:rsidRPr="00BD1D94" w:rsidRDefault="009C0027" w:rsidP="00492E03">
            <w:pPr>
              <w:rPr>
                <w:b/>
              </w:rPr>
            </w:pPr>
            <w:r w:rsidRPr="00BD1D94">
              <w:rPr>
                <w:b/>
              </w:rPr>
              <w:t>Brand Damage</w:t>
            </w:r>
          </w:p>
        </w:tc>
        <w:tc>
          <w:tcPr>
            <w:tcW w:w="5053" w:type="dxa"/>
            <w:hideMark/>
          </w:tcPr>
          <w:p w14:paraId="4B717B63" w14:textId="77777777" w:rsidR="009C0027" w:rsidRPr="00BD1D94" w:rsidRDefault="009C0027" w:rsidP="00492E03">
            <w:r>
              <w:t>The intended effect of the incident was for the attacker to cause some brand damage on the target</w:t>
            </w:r>
          </w:p>
        </w:tc>
      </w:tr>
      <w:tr w:rsidR="009C0027" w:rsidRPr="00BD1D94" w14:paraId="5630FFF7" w14:textId="77777777" w:rsidTr="00492E03">
        <w:trPr>
          <w:trHeight w:val="285"/>
        </w:trPr>
        <w:tc>
          <w:tcPr>
            <w:tcW w:w="4225" w:type="dxa"/>
            <w:noWrap/>
            <w:hideMark/>
          </w:tcPr>
          <w:p w14:paraId="59AF6FE9" w14:textId="77777777" w:rsidR="009C0027" w:rsidRPr="00BD1D94" w:rsidRDefault="009C0027" w:rsidP="00492E03">
            <w:pPr>
              <w:rPr>
                <w:b/>
              </w:rPr>
            </w:pPr>
            <w:r w:rsidRPr="00BD1D94">
              <w:rPr>
                <w:b/>
              </w:rPr>
              <w:t>Competitive Advantage</w:t>
            </w:r>
          </w:p>
        </w:tc>
        <w:tc>
          <w:tcPr>
            <w:tcW w:w="5053" w:type="dxa"/>
            <w:hideMark/>
          </w:tcPr>
          <w:p w14:paraId="3A652B0A" w14:textId="77777777" w:rsidR="009C0027" w:rsidRPr="00BD1D94" w:rsidRDefault="009C0027" w:rsidP="00492E03">
            <w:r>
              <w:t>The intended effect of the incident was for the attacker to obtain some non-specific competitive advantage over the target</w:t>
            </w:r>
          </w:p>
        </w:tc>
      </w:tr>
      <w:tr w:rsidR="009C0027" w:rsidRPr="00BD1D94" w14:paraId="08CAF23E" w14:textId="77777777" w:rsidTr="00492E03">
        <w:trPr>
          <w:trHeight w:val="285"/>
        </w:trPr>
        <w:tc>
          <w:tcPr>
            <w:tcW w:w="4225" w:type="dxa"/>
            <w:noWrap/>
            <w:hideMark/>
          </w:tcPr>
          <w:p w14:paraId="30D87EB3" w14:textId="77777777" w:rsidR="009C0027" w:rsidRPr="00BD1D94" w:rsidRDefault="009C0027" w:rsidP="00492E03">
            <w:pPr>
              <w:rPr>
                <w:b/>
              </w:rPr>
            </w:pPr>
            <w:r w:rsidRPr="00BD1D94">
              <w:rPr>
                <w:b/>
              </w:rPr>
              <w:t>Degradation of Service</w:t>
            </w:r>
          </w:p>
        </w:tc>
        <w:tc>
          <w:tcPr>
            <w:tcW w:w="5053" w:type="dxa"/>
            <w:hideMark/>
          </w:tcPr>
          <w:p w14:paraId="7C8155F1" w14:textId="77777777" w:rsidR="009C0027" w:rsidRPr="00BD1D94" w:rsidRDefault="009C0027" w:rsidP="00492E03">
            <w:r>
              <w:t>The intended effect of the incident was reducing the level of services provided by the target</w:t>
            </w:r>
          </w:p>
        </w:tc>
      </w:tr>
      <w:tr w:rsidR="009C0027" w:rsidRPr="00BD1D94" w14:paraId="7775ABA8" w14:textId="77777777" w:rsidTr="00492E03">
        <w:trPr>
          <w:trHeight w:val="285"/>
        </w:trPr>
        <w:tc>
          <w:tcPr>
            <w:tcW w:w="4225" w:type="dxa"/>
            <w:noWrap/>
            <w:hideMark/>
          </w:tcPr>
          <w:p w14:paraId="6CBBF961" w14:textId="77777777" w:rsidR="009C0027" w:rsidRPr="00BD1D94" w:rsidRDefault="009C0027" w:rsidP="00492E03">
            <w:pPr>
              <w:rPr>
                <w:b/>
              </w:rPr>
            </w:pPr>
            <w:r w:rsidRPr="00BD1D94">
              <w:rPr>
                <w:b/>
              </w:rPr>
              <w:t>Denial and Deception</w:t>
            </w:r>
          </w:p>
        </w:tc>
        <w:tc>
          <w:tcPr>
            <w:tcW w:w="5053" w:type="dxa"/>
            <w:hideMark/>
          </w:tcPr>
          <w:p w14:paraId="025AFBAC" w14:textId="77777777" w:rsidR="009C0027" w:rsidRPr="00BD1D94" w:rsidRDefault="009C0027" w:rsidP="00492E03"/>
        </w:tc>
      </w:tr>
      <w:tr w:rsidR="009C0027" w:rsidRPr="00BD1D94" w14:paraId="5C6C57F2" w14:textId="77777777" w:rsidTr="00492E03">
        <w:trPr>
          <w:trHeight w:val="285"/>
        </w:trPr>
        <w:tc>
          <w:tcPr>
            <w:tcW w:w="4225" w:type="dxa"/>
            <w:noWrap/>
            <w:hideMark/>
          </w:tcPr>
          <w:p w14:paraId="78473262" w14:textId="77777777" w:rsidR="009C0027" w:rsidRPr="00BD1D94" w:rsidRDefault="009C0027" w:rsidP="00492E03">
            <w:pPr>
              <w:rPr>
                <w:b/>
              </w:rPr>
            </w:pPr>
            <w:r w:rsidRPr="00BD1D94">
              <w:rPr>
                <w:b/>
              </w:rPr>
              <w:t>Destruction</w:t>
            </w:r>
          </w:p>
        </w:tc>
        <w:tc>
          <w:tcPr>
            <w:tcW w:w="5053" w:type="dxa"/>
            <w:hideMark/>
          </w:tcPr>
          <w:p w14:paraId="5E64CF2A" w14:textId="77777777" w:rsidR="009C0027" w:rsidRPr="00BD1D94" w:rsidRDefault="009C0027" w:rsidP="00492E03">
            <w:r>
              <w:t>The intended effect of the incident was to cause the destruction of a software or hardware system.</w:t>
            </w:r>
          </w:p>
        </w:tc>
      </w:tr>
      <w:tr w:rsidR="009C0027" w:rsidRPr="00BD1D94" w14:paraId="0B20DBB0" w14:textId="77777777" w:rsidTr="00492E03">
        <w:trPr>
          <w:trHeight w:val="285"/>
        </w:trPr>
        <w:tc>
          <w:tcPr>
            <w:tcW w:w="4225" w:type="dxa"/>
            <w:noWrap/>
            <w:hideMark/>
          </w:tcPr>
          <w:p w14:paraId="4376C903" w14:textId="77777777" w:rsidR="009C0027" w:rsidRPr="00BD1D94" w:rsidRDefault="009C0027" w:rsidP="00492E03">
            <w:pPr>
              <w:rPr>
                <w:b/>
              </w:rPr>
            </w:pPr>
            <w:r w:rsidRPr="00BD1D94">
              <w:rPr>
                <w:b/>
              </w:rPr>
              <w:t>Disruption</w:t>
            </w:r>
          </w:p>
        </w:tc>
        <w:tc>
          <w:tcPr>
            <w:tcW w:w="5053" w:type="dxa"/>
            <w:hideMark/>
          </w:tcPr>
          <w:p w14:paraId="3F0A59B9" w14:textId="77777777" w:rsidR="009C0027" w:rsidRPr="00BD1D94" w:rsidRDefault="009C0027" w:rsidP="00492E03"/>
        </w:tc>
      </w:tr>
      <w:tr w:rsidR="009C0027" w:rsidRPr="00BD1D94" w14:paraId="74CF7260" w14:textId="77777777" w:rsidTr="00492E03">
        <w:trPr>
          <w:trHeight w:val="285"/>
        </w:trPr>
        <w:tc>
          <w:tcPr>
            <w:tcW w:w="4225" w:type="dxa"/>
            <w:noWrap/>
            <w:hideMark/>
          </w:tcPr>
          <w:p w14:paraId="06989B60" w14:textId="77777777" w:rsidR="009C0027" w:rsidRPr="00BD1D94" w:rsidRDefault="009C0027" w:rsidP="00492E03">
            <w:pPr>
              <w:rPr>
                <w:b/>
              </w:rPr>
            </w:pPr>
            <w:r w:rsidRPr="00BD1D94">
              <w:rPr>
                <w:b/>
              </w:rPr>
              <w:t>Embarrassment</w:t>
            </w:r>
          </w:p>
        </w:tc>
        <w:tc>
          <w:tcPr>
            <w:tcW w:w="5053" w:type="dxa"/>
            <w:hideMark/>
          </w:tcPr>
          <w:p w14:paraId="278D5A57" w14:textId="77777777" w:rsidR="009C0027" w:rsidRPr="00BD1D94" w:rsidRDefault="009C0027" w:rsidP="00492E03">
            <w:r>
              <w:t xml:space="preserve">The intended effect of the incident was to expose a socially unacceptable action by the target </w:t>
            </w:r>
          </w:p>
        </w:tc>
      </w:tr>
      <w:tr w:rsidR="009C0027" w:rsidRPr="00BD1D94" w14:paraId="487557AC" w14:textId="77777777" w:rsidTr="00492E03">
        <w:trPr>
          <w:trHeight w:val="285"/>
        </w:trPr>
        <w:tc>
          <w:tcPr>
            <w:tcW w:w="4225" w:type="dxa"/>
            <w:noWrap/>
            <w:hideMark/>
          </w:tcPr>
          <w:p w14:paraId="5563C49C" w14:textId="77777777" w:rsidR="009C0027" w:rsidRPr="00BD1D94" w:rsidRDefault="009C0027" w:rsidP="00492E03">
            <w:pPr>
              <w:rPr>
                <w:b/>
              </w:rPr>
            </w:pPr>
            <w:r w:rsidRPr="00BD1D94">
              <w:rPr>
                <w:b/>
              </w:rPr>
              <w:t>Exposure</w:t>
            </w:r>
          </w:p>
        </w:tc>
        <w:tc>
          <w:tcPr>
            <w:tcW w:w="5053" w:type="dxa"/>
            <w:hideMark/>
          </w:tcPr>
          <w:p w14:paraId="6F7A78B3" w14:textId="77777777" w:rsidR="009C0027" w:rsidRPr="00BD1D94" w:rsidRDefault="009C0027" w:rsidP="00492E03"/>
        </w:tc>
      </w:tr>
      <w:tr w:rsidR="009C0027" w:rsidRPr="00BD1D94" w14:paraId="219E7A9D" w14:textId="77777777" w:rsidTr="00492E03">
        <w:trPr>
          <w:trHeight w:val="285"/>
        </w:trPr>
        <w:tc>
          <w:tcPr>
            <w:tcW w:w="4225" w:type="dxa"/>
            <w:noWrap/>
            <w:hideMark/>
          </w:tcPr>
          <w:p w14:paraId="58B14A02" w14:textId="77777777" w:rsidR="009C0027" w:rsidRPr="00BD1D94" w:rsidRDefault="009C0027" w:rsidP="00492E03">
            <w:pPr>
              <w:rPr>
                <w:b/>
              </w:rPr>
            </w:pPr>
            <w:r w:rsidRPr="00BD1D94">
              <w:rPr>
                <w:b/>
              </w:rPr>
              <w:t>Extortion</w:t>
            </w:r>
          </w:p>
        </w:tc>
        <w:tc>
          <w:tcPr>
            <w:tcW w:w="5053" w:type="dxa"/>
            <w:hideMark/>
          </w:tcPr>
          <w:p w14:paraId="2471177A" w14:textId="77777777" w:rsidR="009C0027" w:rsidRPr="00BD1D94" w:rsidRDefault="009C0027" w:rsidP="00492E03">
            <w:r>
              <w:t>The intended effect of the incident was force the payment of some sort to prevent the attacker from taking some action.</w:t>
            </w:r>
          </w:p>
        </w:tc>
      </w:tr>
      <w:tr w:rsidR="009C0027" w:rsidRPr="00BD1D94" w14:paraId="74B60E81" w14:textId="77777777" w:rsidTr="00492E03">
        <w:trPr>
          <w:trHeight w:val="285"/>
        </w:trPr>
        <w:tc>
          <w:tcPr>
            <w:tcW w:w="4225" w:type="dxa"/>
            <w:noWrap/>
            <w:hideMark/>
          </w:tcPr>
          <w:p w14:paraId="57D2A3F6" w14:textId="77777777" w:rsidR="009C0027" w:rsidRPr="00BD1D94" w:rsidRDefault="009C0027" w:rsidP="00492E03">
            <w:pPr>
              <w:rPr>
                <w:b/>
              </w:rPr>
            </w:pPr>
            <w:r w:rsidRPr="00BD1D94">
              <w:rPr>
                <w:b/>
              </w:rPr>
              <w:t>Fraud</w:t>
            </w:r>
          </w:p>
        </w:tc>
        <w:tc>
          <w:tcPr>
            <w:tcW w:w="5053" w:type="dxa"/>
            <w:hideMark/>
          </w:tcPr>
          <w:p w14:paraId="46E906C8" w14:textId="77777777" w:rsidR="009C0027" w:rsidRPr="00BD1D94" w:rsidRDefault="009C0027" w:rsidP="00492E03"/>
        </w:tc>
      </w:tr>
      <w:tr w:rsidR="009C0027" w:rsidRPr="00BD1D94" w14:paraId="138CEBDF" w14:textId="77777777" w:rsidTr="00492E03">
        <w:trPr>
          <w:trHeight w:val="285"/>
        </w:trPr>
        <w:tc>
          <w:tcPr>
            <w:tcW w:w="4225" w:type="dxa"/>
            <w:noWrap/>
            <w:hideMark/>
          </w:tcPr>
          <w:p w14:paraId="075761A1" w14:textId="77777777" w:rsidR="009C0027" w:rsidRPr="00BD1D94" w:rsidRDefault="009C0027" w:rsidP="00492E03">
            <w:pPr>
              <w:rPr>
                <w:b/>
              </w:rPr>
            </w:pPr>
            <w:r w:rsidRPr="00BD1D94">
              <w:rPr>
                <w:b/>
              </w:rPr>
              <w:t>Harassment</w:t>
            </w:r>
          </w:p>
        </w:tc>
        <w:tc>
          <w:tcPr>
            <w:tcW w:w="5053" w:type="dxa"/>
            <w:hideMark/>
          </w:tcPr>
          <w:p w14:paraId="3E490D38" w14:textId="77777777" w:rsidR="009C0027" w:rsidRPr="00BD1D94" w:rsidRDefault="009C0027" w:rsidP="00492E03">
            <w:r>
              <w:t>The intended effect of the incident was to pressure or intimidate the target</w:t>
            </w:r>
          </w:p>
        </w:tc>
      </w:tr>
      <w:tr w:rsidR="009C0027" w:rsidRPr="00BD1D94" w14:paraId="56C478E6" w14:textId="77777777" w:rsidTr="00492E03">
        <w:trPr>
          <w:trHeight w:val="285"/>
        </w:trPr>
        <w:tc>
          <w:tcPr>
            <w:tcW w:w="4225" w:type="dxa"/>
            <w:noWrap/>
            <w:hideMark/>
          </w:tcPr>
          <w:p w14:paraId="20418B47" w14:textId="77777777" w:rsidR="009C0027" w:rsidRPr="00BD1D94" w:rsidRDefault="009C0027" w:rsidP="00492E03">
            <w:pPr>
              <w:rPr>
                <w:b/>
              </w:rPr>
            </w:pPr>
            <w:r w:rsidRPr="00BD1D94">
              <w:rPr>
                <w:b/>
              </w:rPr>
              <w:lastRenderedPageBreak/>
              <w:t>ICS Control</w:t>
            </w:r>
          </w:p>
        </w:tc>
        <w:tc>
          <w:tcPr>
            <w:tcW w:w="5053" w:type="dxa"/>
            <w:hideMark/>
          </w:tcPr>
          <w:p w14:paraId="0D88DE4A" w14:textId="77777777" w:rsidR="009C0027" w:rsidRPr="00BD1D94" w:rsidRDefault="009C0027" w:rsidP="00492E03"/>
        </w:tc>
      </w:tr>
      <w:tr w:rsidR="009C0027" w:rsidRPr="00BD1D94" w14:paraId="639B0483" w14:textId="77777777" w:rsidTr="00492E03">
        <w:trPr>
          <w:trHeight w:val="285"/>
        </w:trPr>
        <w:tc>
          <w:tcPr>
            <w:tcW w:w="4225" w:type="dxa"/>
            <w:noWrap/>
            <w:hideMark/>
          </w:tcPr>
          <w:p w14:paraId="4A5EFC5A" w14:textId="77777777" w:rsidR="009C0027" w:rsidRPr="00BD1D94" w:rsidRDefault="009C0027" w:rsidP="00492E03">
            <w:pPr>
              <w:rPr>
                <w:b/>
              </w:rPr>
            </w:pPr>
            <w:r w:rsidRPr="00BD1D94">
              <w:rPr>
                <w:b/>
              </w:rPr>
              <w:t>Theft</w:t>
            </w:r>
          </w:p>
        </w:tc>
        <w:tc>
          <w:tcPr>
            <w:tcW w:w="5053" w:type="dxa"/>
            <w:hideMark/>
          </w:tcPr>
          <w:p w14:paraId="3903D8A5" w14:textId="77777777" w:rsidR="009C0027" w:rsidRPr="00BD1D94" w:rsidRDefault="009C0027" w:rsidP="00492E03">
            <w:r>
              <w:t>The intended effect of the incident was to perpetrate a non-specific theft</w:t>
            </w:r>
          </w:p>
        </w:tc>
      </w:tr>
      <w:tr w:rsidR="009C0027" w:rsidRPr="00BD1D94" w14:paraId="3F5652D7" w14:textId="77777777" w:rsidTr="00492E03">
        <w:trPr>
          <w:trHeight w:val="285"/>
        </w:trPr>
        <w:tc>
          <w:tcPr>
            <w:tcW w:w="4225" w:type="dxa"/>
            <w:noWrap/>
            <w:hideMark/>
          </w:tcPr>
          <w:p w14:paraId="4D08F5DF" w14:textId="77777777" w:rsidR="009C0027" w:rsidRPr="00BD1D94" w:rsidRDefault="009C0027" w:rsidP="00492E03">
            <w:pPr>
              <w:rPr>
                <w:b/>
              </w:rPr>
            </w:pPr>
            <w:r w:rsidRPr="00BD1D94">
              <w:rPr>
                <w:b/>
              </w:rPr>
              <w:t>Theft - Credential Theft</w:t>
            </w:r>
          </w:p>
        </w:tc>
        <w:tc>
          <w:tcPr>
            <w:tcW w:w="5053" w:type="dxa"/>
            <w:hideMark/>
          </w:tcPr>
          <w:p w14:paraId="6BCD5582" w14:textId="77777777" w:rsidR="009C0027" w:rsidRPr="00BD1D94" w:rsidRDefault="009C0027" w:rsidP="00492E03">
            <w:r>
              <w:t>The intended effect of the incident was to perpetrate a theft of credentials</w:t>
            </w:r>
          </w:p>
        </w:tc>
      </w:tr>
      <w:tr w:rsidR="009C0027" w:rsidRPr="00BD1D94" w14:paraId="29DB49D6" w14:textId="77777777" w:rsidTr="00492E03">
        <w:trPr>
          <w:trHeight w:val="285"/>
        </w:trPr>
        <w:tc>
          <w:tcPr>
            <w:tcW w:w="4225" w:type="dxa"/>
            <w:noWrap/>
            <w:hideMark/>
          </w:tcPr>
          <w:p w14:paraId="6DB4CA42" w14:textId="77777777" w:rsidR="009C0027" w:rsidRPr="00BD1D94" w:rsidRDefault="009C0027" w:rsidP="00492E03">
            <w:pPr>
              <w:rPr>
                <w:b/>
              </w:rPr>
            </w:pPr>
            <w:r w:rsidRPr="00BD1D94">
              <w:rPr>
                <w:b/>
              </w:rPr>
              <w:t>Theft - Identity Theft</w:t>
            </w:r>
          </w:p>
        </w:tc>
        <w:tc>
          <w:tcPr>
            <w:tcW w:w="5053" w:type="dxa"/>
            <w:hideMark/>
          </w:tcPr>
          <w:p w14:paraId="4BC0431B" w14:textId="77777777" w:rsidR="009C0027" w:rsidRPr="00BD1D94" w:rsidRDefault="009C0027" w:rsidP="00492E03">
            <w:r>
              <w:t>The intended effect of the incident was to perpetrate a theft of the target’s identity</w:t>
            </w:r>
          </w:p>
        </w:tc>
      </w:tr>
      <w:tr w:rsidR="009C0027" w:rsidRPr="00BD1D94" w14:paraId="78203E87" w14:textId="77777777" w:rsidTr="00492E03">
        <w:trPr>
          <w:trHeight w:val="285"/>
        </w:trPr>
        <w:tc>
          <w:tcPr>
            <w:tcW w:w="4225" w:type="dxa"/>
            <w:noWrap/>
            <w:hideMark/>
          </w:tcPr>
          <w:p w14:paraId="5CAC6737" w14:textId="77777777" w:rsidR="009C0027" w:rsidRPr="00BD1D94" w:rsidRDefault="009C0027" w:rsidP="00492E03">
            <w:pPr>
              <w:rPr>
                <w:b/>
              </w:rPr>
            </w:pPr>
            <w:r w:rsidRPr="00BD1D94">
              <w:rPr>
                <w:b/>
              </w:rPr>
              <w:t>Theft - Intellectual Property</w:t>
            </w:r>
          </w:p>
        </w:tc>
        <w:tc>
          <w:tcPr>
            <w:tcW w:w="5053" w:type="dxa"/>
            <w:hideMark/>
          </w:tcPr>
          <w:p w14:paraId="5D0085F7" w14:textId="77777777" w:rsidR="009C0027" w:rsidRPr="00BD1D94" w:rsidRDefault="009C0027" w:rsidP="00492E03">
            <w:r>
              <w:t>The intended effect of the incident was to perpetrate a theft of intellectual property</w:t>
            </w:r>
          </w:p>
        </w:tc>
      </w:tr>
      <w:tr w:rsidR="009C0027" w:rsidRPr="00BD1D94" w14:paraId="4C07CF83" w14:textId="77777777" w:rsidTr="00492E03">
        <w:trPr>
          <w:trHeight w:val="285"/>
        </w:trPr>
        <w:tc>
          <w:tcPr>
            <w:tcW w:w="4225" w:type="dxa"/>
            <w:noWrap/>
            <w:hideMark/>
          </w:tcPr>
          <w:p w14:paraId="080BAD2B" w14:textId="77777777" w:rsidR="009C0027" w:rsidRPr="00BD1D94" w:rsidRDefault="009C0027" w:rsidP="00492E03">
            <w:pPr>
              <w:rPr>
                <w:b/>
              </w:rPr>
            </w:pPr>
            <w:r w:rsidRPr="00BD1D94">
              <w:rPr>
                <w:b/>
              </w:rPr>
              <w:t>Theft - Theft of Proprietary Information</w:t>
            </w:r>
          </w:p>
        </w:tc>
        <w:tc>
          <w:tcPr>
            <w:tcW w:w="5053" w:type="dxa"/>
            <w:hideMark/>
          </w:tcPr>
          <w:p w14:paraId="42FF024B" w14:textId="77777777" w:rsidR="009C0027" w:rsidRPr="00BD1D94" w:rsidRDefault="009C0027" w:rsidP="00492E03">
            <w:r>
              <w:t>The intended effect of the incident was to perpetrate a theft of proprietary information</w:t>
            </w:r>
          </w:p>
        </w:tc>
      </w:tr>
      <w:tr w:rsidR="009C0027" w:rsidRPr="00BD1D94" w14:paraId="058CECC7" w14:textId="77777777" w:rsidTr="00492E03">
        <w:trPr>
          <w:trHeight w:val="285"/>
        </w:trPr>
        <w:tc>
          <w:tcPr>
            <w:tcW w:w="4225" w:type="dxa"/>
            <w:noWrap/>
            <w:hideMark/>
          </w:tcPr>
          <w:p w14:paraId="62B0AD61" w14:textId="77777777" w:rsidR="009C0027" w:rsidRPr="00BD1D94" w:rsidRDefault="009C0027" w:rsidP="00492E03">
            <w:pPr>
              <w:rPr>
                <w:b/>
              </w:rPr>
            </w:pPr>
            <w:r w:rsidRPr="00BD1D94">
              <w:rPr>
                <w:b/>
              </w:rPr>
              <w:t>Traffic Diversion</w:t>
            </w:r>
          </w:p>
        </w:tc>
        <w:tc>
          <w:tcPr>
            <w:tcW w:w="5053" w:type="dxa"/>
            <w:hideMark/>
          </w:tcPr>
          <w:p w14:paraId="2EF84572" w14:textId="77777777" w:rsidR="009C0027" w:rsidRPr="00BD1D94" w:rsidRDefault="009C0027" w:rsidP="00492E03"/>
        </w:tc>
      </w:tr>
      <w:tr w:rsidR="009C0027" w:rsidRPr="00BD1D94" w14:paraId="02329028" w14:textId="77777777" w:rsidTr="00492E03">
        <w:trPr>
          <w:trHeight w:val="285"/>
        </w:trPr>
        <w:tc>
          <w:tcPr>
            <w:tcW w:w="4225" w:type="dxa"/>
            <w:noWrap/>
            <w:hideMark/>
          </w:tcPr>
          <w:p w14:paraId="0A6430EA" w14:textId="77777777" w:rsidR="009C0027" w:rsidRPr="00BD1D94" w:rsidRDefault="009C0027" w:rsidP="00492E03">
            <w:pPr>
              <w:rPr>
                <w:b/>
              </w:rPr>
            </w:pPr>
            <w:r w:rsidRPr="00BD1D94">
              <w:rPr>
                <w:b/>
              </w:rPr>
              <w:t>Unauthorized Access</w:t>
            </w:r>
          </w:p>
        </w:tc>
        <w:tc>
          <w:tcPr>
            <w:tcW w:w="5053" w:type="dxa"/>
            <w:hideMark/>
          </w:tcPr>
          <w:p w14:paraId="40B53156" w14:textId="77777777" w:rsidR="009C0027" w:rsidRPr="00BD1D94" w:rsidRDefault="009C0027" w:rsidP="00492E03"/>
        </w:tc>
      </w:tr>
    </w:tbl>
    <w:p w14:paraId="68D0EED3" w14:textId="77777777" w:rsidR="009C0027" w:rsidRDefault="009C0027" w:rsidP="009C0027">
      <w:pPr>
        <w:pStyle w:val="Heading2"/>
      </w:pPr>
      <w:bookmarkStart w:id="120" w:name="_Toc426101911"/>
      <w:bookmarkStart w:id="121" w:name="_Toc429521541"/>
      <w:r w:rsidRPr="00377B59">
        <w:t>LocationClass</w:t>
      </w:r>
      <w:r>
        <w:t>Vocab-</w:t>
      </w:r>
      <w:r w:rsidRPr="00377B59">
        <w:t>1.0</w:t>
      </w:r>
      <w:r>
        <w:t xml:space="preserve"> Enumeration</w:t>
      </w:r>
      <w:bookmarkEnd w:id="120"/>
      <w:bookmarkEnd w:id="121"/>
    </w:p>
    <w:p w14:paraId="3266F982" w14:textId="77777777" w:rsidR="009C0027" w:rsidRPr="00D32B06" w:rsidRDefault="009C0027" w:rsidP="009C0027">
      <w:pPr>
        <w:spacing w:after="240"/>
      </w:pPr>
      <w:r w:rsidRPr="00FB266D">
        <w:t xml:space="preserve">The LocationClassVocab </w:t>
      </w:r>
      <w:r>
        <w:t xml:space="preserve">enumeration </w:t>
      </w:r>
      <w:r w:rsidRPr="00EE365F">
        <w:t xml:space="preserve">is </w:t>
      </w:r>
      <w:r>
        <w:t>used to define the</w:t>
      </w:r>
      <w:r w:rsidRPr="00EE365F">
        <w:t xml:space="preserve"> default </w:t>
      </w:r>
      <w:r w:rsidRPr="00FB266D">
        <w:t xml:space="preserve">STIX vocabulary for expressing the </w:t>
      </w:r>
      <w:r>
        <w:t xml:space="preserve">subjective </w:t>
      </w:r>
      <w:r w:rsidRPr="00FB266D">
        <w:t>location of an asset.</w:t>
      </w:r>
    </w:p>
    <w:tbl>
      <w:tblPr>
        <w:tblStyle w:val="TableGrid"/>
        <w:tblW w:w="0" w:type="auto"/>
        <w:tblLook w:val="04A0" w:firstRow="1" w:lastRow="0" w:firstColumn="1" w:lastColumn="0" w:noHBand="0" w:noVBand="1"/>
      </w:tblPr>
      <w:tblGrid>
        <w:gridCol w:w="5740"/>
        <w:gridCol w:w="3538"/>
      </w:tblGrid>
      <w:tr w:rsidR="009C0027" w:rsidRPr="00377B59" w14:paraId="599F5E4D" w14:textId="77777777" w:rsidTr="00492E03">
        <w:trPr>
          <w:trHeight w:val="285"/>
        </w:trPr>
        <w:tc>
          <w:tcPr>
            <w:tcW w:w="5740" w:type="dxa"/>
            <w:shd w:val="clear" w:color="auto" w:fill="BFBFBF" w:themeFill="background1" w:themeFillShade="BF"/>
            <w:noWrap/>
            <w:vAlign w:val="center"/>
          </w:tcPr>
          <w:p w14:paraId="337ECD70" w14:textId="77777777" w:rsidR="009C0027" w:rsidRPr="00377B59" w:rsidRDefault="009C0027" w:rsidP="00492E03">
            <w:r>
              <w:rPr>
                <w:b/>
                <w:bCs/>
              </w:rPr>
              <w:t>Enumeration Literal</w:t>
            </w:r>
          </w:p>
        </w:tc>
        <w:tc>
          <w:tcPr>
            <w:tcW w:w="3538" w:type="dxa"/>
            <w:shd w:val="clear" w:color="auto" w:fill="BFBFBF" w:themeFill="background1" w:themeFillShade="BF"/>
            <w:vAlign w:val="center"/>
          </w:tcPr>
          <w:p w14:paraId="229C1A08" w14:textId="77777777" w:rsidR="009C0027" w:rsidRPr="00377B59" w:rsidRDefault="009C0027" w:rsidP="00492E03">
            <w:r>
              <w:rPr>
                <w:b/>
                <w:bCs/>
              </w:rPr>
              <w:t>Description</w:t>
            </w:r>
          </w:p>
        </w:tc>
      </w:tr>
      <w:tr w:rsidR="009C0027" w:rsidRPr="00377B59" w14:paraId="08A94589" w14:textId="77777777" w:rsidTr="00492E03">
        <w:trPr>
          <w:trHeight w:val="285"/>
        </w:trPr>
        <w:tc>
          <w:tcPr>
            <w:tcW w:w="5740" w:type="dxa"/>
            <w:noWrap/>
            <w:hideMark/>
          </w:tcPr>
          <w:p w14:paraId="51F18F0E" w14:textId="77777777" w:rsidR="009C0027" w:rsidRPr="00377B59" w:rsidRDefault="009C0027" w:rsidP="00492E03">
            <w:pPr>
              <w:rPr>
                <w:b/>
              </w:rPr>
            </w:pPr>
            <w:r w:rsidRPr="00377B59">
              <w:rPr>
                <w:b/>
              </w:rPr>
              <w:t>Internally-Located</w:t>
            </w:r>
          </w:p>
        </w:tc>
        <w:tc>
          <w:tcPr>
            <w:tcW w:w="3538" w:type="dxa"/>
            <w:hideMark/>
          </w:tcPr>
          <w:p w14:paraId="3B09F92F" w14:textId="77777777" w:rsidR="009C0027" w:rsidRPr="00377B59" w:rsidRDefault="009C0027" w:rsidP="00492E03">
            <w:r w:rsidRPr="00377B59">
              <w:t>The asset is located internally.</w:t>
            </w:r>
          </w:p>
        </w:tc>
      </w:tr>
      <w:tr w:rsidR="009C0027" w:rsidRPr="00377B59" w14:paraId="62839604" w14:textId="77777777" w:rsidTr="00492E03">
        <w:trPr>
          <w:trHeight w:val="285"/>
        </w:trPr>
        <w:tc>
          <w:tcPr>
            <w:tcW w:w="5740" w:type="dxa"/>
            <w:noWrap/>
            <w:hideMark/>
          </w:tcPr>
          <w:p w14:paraId="60DD5ADB" w14:textId="77777777" w:rsidR="009C0027" w:rsidRPr="00377B59" w:rsidRDefault="009C0027" w:rsidP="00492E03">
            <w:pPr>
              <w:rPr>
                <w:b/>
              </w:rPr>
            </w:pPr>
            <w:r w:rsidRPr="00377B59">
              <w:rPr>
                <w:b/>
              </w:rPr>
              <w:t>Externally-Located</w:t>
            </w:r>
          </w:p>
        </w:tc>
        <w:tc>
          <w:tcPr>
            <w:tcW w:w="3538" w:type="dxa"/>
            <w:hideMark/>
          </w:tcPr>
          <w:p w14:paraId="26F36558" w14:textId="77777777" w:rsidR="009C0027" w:rsidRPr="00377B59" w:rsidRDefault="009C0027" w:rsidP="00492E03">
            <w:r w:rsidRPr="00377B59">
              <w:t>The asset is located externally.</w:t>
            </w:r>
          </w:p>
        </w:tc>
      </w:tr>
      <w:tr w:rsidR="009C0027" w:rsidRPr="00377B59" w14:paraId="05F0C63D" w14:textId="77777777" w:rsidTr="00492E03">
        <w:trPr>
          <w:trHeight w:val="285"/>
        </w:trPr>
        <w:tc>
          <w:tcPr>
            <w:tcW w:w="5740" w:type="dxa"/>
            <w:noWrap/>
            <w:hideMark/>
          </w:tcPr>
          <w:p w14:paraId="6D1F085E" w14:textId="77777777" w:rsidR="009C0027" w:rsidRPr="00377B59" w:rsidRDefault="009C0027" w:rsidP="00492E03">
            <w:pPr>
              <w:rPr>
                <w:b/>
              </w:rPr>
            </w:pPr>
            <w:r w:rsidRPr="00377B59">
              <w:rPr>
                <w:b/>
              </w:rPr>
              <w:t>Co-Located</w:t>
            </w:r>
          </w:p>
        </w:tc>
        <w:tc>
          <w:tcPr>
            <w:tcW w:w="3538" w:type="dxa"/>
            <w:hideMark/>
          </w:tcPr>
          <w:p w14:paraId="5A90F416" w14:textId="77777777" w:rsidR="009C0027" w:rsidRPr="00377B59" w:rsidRDefault="009C0027" w:rsidP="00492E03">
            <w:r w:rsidRPr="00377B59">
              <w:t>The asset is co-located.</w:t>
            </w:r>
          </w:p>
        </w:tc>
      </w:tr>
      <w:tr w:rsidR="009C0027" w:rsidRPr="00377B59" w14:paraId="49CF8B07" w14:textId="77777777" w:rsidTr="00492E03">
        <w:trPr>
          <w:trHeight w:val="285"/>
        </w:trPr>
        <w:tc>
          <w:tcPr>
            <w:tcW w:w="5740" w:type="dxa"/>
            <w:noWrap/>
            <w:hideMark/>
          </w:tcPr>
          <w:p w14:paraId="00F1C843" w14:textId="77777777" w:rsidR="009C0027" w:rsidRPr="00377B59" w:rsidRDefault="009C0027" w:rsidP="00492E03">
            <w:pPr>
              <w:rPr>
                <w:b/>
              </w:rPr>
            </w:pPr>
            <w:r w:rsidRPr="00377B59">
              <w:rPr>
                <w:b/>
              </w:rPr>
              <w:t>Mobile</w:t>
            </w:r>
          </w:p>
        </w:tc>
        <w:tc>
          <w:tcPr>
            <w:tcW w:w="3538" w:type="dxa"/>
            <w:hideMark/>
          </w:tcPr>
          <w:p w14:paraId="569C6B5C" w14:textId="77777777" w:rsidR="009C0027" w:rsidRPr="00377B59" w:rsidRDefault="009C0027" w:rsidP="00492E03">
            <w:r w:rsidRPr="00377B59">
              <w:t>The asset is mobile.</w:t>
            </w:r>
          </w:p>
        </w:tc>
      </w:tr>
      <w:tr w:rsidR="009C0027" w:rsidRPr="00377B59" w14:paraId="502E0FE7" w14:textId="77777777" w:rsidTr="00492E03">
        <w:trPr>
          <w:trHeight w:val="285"/>
        </w:trPr>
        <w:tc>
          <w:tcPr>
            <w:tcW w:w="5740" w:type="dxa"/>
            <w:noWrap/>
            <w:hideMark/>
          </w:tcPr>
          <w:p w14:paraId="3A157258" w14:textId="77777777" w:rsidR="009C0027" w:rsidRPr="00377B59" w:rsidRDefault="009C0027" w:rsidP="00492E03">
            <w:pPr>
              <w:rPr>
                <w:b/>
              </w:rPr>
            </w:pPr>
            <w:r w:rsidRPr="00377B59">
              <w:rPr>
                <w:b/>
              </w:rPr>
              <w:t>Unknown</w:t>
            </w:r>
          </w:p>
        </w:tc>
        <w:tc>
          <w:tcPr>
            <w:tcW w:w="3538" w:type="dxa"/>
            <w:hideMark/>
          </w:tcPr>
          <w:p w14:paraId="63D07BE6" w14:textId="77777777" w:rsidR="009C0027" w:rsidRPr="00377B59" w:rsidRDefault="009C0027" w:rsidP="00492E03">
            <w:r w:rsidRPr="00377B59">
              <w:t>The asset location is unknown.</w:t>
            </w:r>
          </w:p>
        </w:tc>
      </w:tr>
    </w:tbl>
    <w:p w14:paraId="1224F999" w14:textId="77777777" w:rsidR="009C0027" w:rsidRDefault="009C0027" w:rsidP="009C0027">
      <w:pPr>
        <w:pStyle w:val="Heading2"/>
      </w:pPr>
      <w:bookmarkStart w:id="122" w:name="_Toc426101912"/>
      <w:bookmarkStart w:id="123" w:name="_Toc429521542"/>
      <w:r w:rsidRPr="00377B59">
        <w:t>LossDuration</w:t>
      </w:r>
      <w:r>
        <w:t>Vocab-</w:t>
      </w:r>
      <w:r w:rsidRPr="00377B59">
        <w:t>1.0</w:t>
      </w:r>
      <w:r>
        <w:t xml:space="preserve"> Enumeration</w:t>
      </w:r>
      <w:bookmarkEnd w:id="122"/>
      <w:bookmarkEnd w:id="123"/>
    </w:p>
    <w:p w14:paraId="2F880C8B" w14:textId="77777777" w:rsidR="009C0027" w:rsidRPr="007B2A6C" w:rsidRDefault="009C0027" w:rsidP="009C0027">
      <w:pPr>
        <w:spacing w:after="240"/>
      </w:pPr>
      <w:r w:rsidRPr="00FB266D">
        <w:t xml:space="preserve">The LossDurationVocab </w:t>
      </w:r>
      <w:r>
        <w:t xml:space="preserve">enumeration </w:t>
      </w:r>
      <w:r w:rsidRPr="00EE365F">
        <w:t xml:space="preserve">is </w:t>
      </w:r>
      <w:r>
        <w:t>used to define the</w:t>
      </w:r>
      <w:r w:rsidRPr="00EE365F">
        <w:t xml:space="preserve"> default </w:t>
      </w:r>
      <w:r w:rsidRPr="00FB266D">
        <w:t xml:space="preserve">STIX vocabulary for expressing the approximate length of time of a loss </w:t>
      </w:r>
      <w:r>
        <w:t>as part of</w:t>
      </w:r>
      <w:r w:rsidRPr="00FB266D">
        <w:t xml:space="preserve"> an incident.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9C0027" w:rsidRPr="00377B59" w14:paraId="54929824" w14:textId="77777777" w:rsidTr="00492E03">
        <w:trPr>
          <w:trHeight w:val="285"/>
        </w:trPr>
        <w:tc>
          <w:tcPr>
            <w:tcW w:w="5740" w:type="dxa"/>
            <w:shd w:val="clear" w:color="auto" w:fill="BFBFBF" w:themeFill="background1" w:themeFillShade="BF"/>
            <w:noWrap/>
            <w:vAlign w:val="center"/>
          </w:tcPr>
          <w:p w14:paraId="1155FF8C" w14:textId="77777777" w:rsidR="009C0027" w:rsidRPr="00377B59" w:rsidRDefault="009C0027" w:rsidP="00492E03">
            <w:r>
              <w:rPr>
                <w:b/>
                <w:bCs/>
              </w:rPr>
              <w:lastRenderedPageBreak/>
              <w:t>Enumeration Literal</w:t>
            </w:r>
          </w:p>
        </w:tc>
        <w:tc>
          <w:tcPr>
            <w:tcW w:w="3538" w:type="dxa"/>
            <w:shd w:val="clear" w:color="auto" w:fill="BFBFBF" w:themeFill="background1" w:themeFillShade="BF"/>
            <w:vAlign w:val="center"/>
          </w:tcPr>
          <w:p w14:paraId="2B39698A" w14:textId="77777777" w:rsidR="009C0027" w:rsidRPr="00377B59" w:rsidRDefault="009C0027" w:rsidP="00492E03">
            <w:r>
              <w:rPr>
                <w:b/>
                <w:bCs/>
              </w:rPr>
              <w:t>Description</w:t>
            </w:r>
          </w:p>
        </w:tc>
      </w:tr>
      <w:tr w:rsidR="009C0027" w:rsidRPr="00377B59" w14:paraId="3C890C18" w14:textId="77777777" w:rsidTr="00492E03">
        <w:trPr>
          <w:trHeight w:val="285"/>
        </w:trPr>
        <w:tc>
          <w:tcPr>
            <w:tcW w:w="5740" w:type="dxa"/>
            <w:noWrap/>
            <w:hideMark/>
          </w:tcPr>
          <w:p w14:paraId="16E38216" w14:textId="77777777" w:rsidR="009C0027" w:rsidRPr="00377B59" w:rsidRDefault="009C0027" w:rsidP="00492E03">
            <w:pPr>
              <w:rPr>
                <w:b/>
              </w:rPr>
            </w:pPr>
            <w:r w:rsidRPr="00377B59">
              <w:rPr>
                <w:b/>
              </w:rPr>
              <w:t>Permanent</w:t>
            </w:r>
          </w:p>
        </w:tc>
        <w:tc>
          <w:tcPr>
            <w:tcW w:w="3538" w:type="dxa"/>
            <w:hideMark/>
          </w:tcPr>
          <w:p w14:paraId="310233C6" w14:textId="77777777" w:rsidR="009C0027" w:rsidRPr="00377B59" w:rsidRDefault="009C0027" w:rsidP="00492E03">
            <w:r w:rsidRPr="00377B59">
              <w:t>The loss is permanent.</w:t>
            </w:r>
          </w:p>
        </w:tc>
      </w:tr>
      <w:tr w:rsidR="009C0027" w:rsidRPr="00377B59" w14:paraId="3B8491A0" w14:textId="77777777" w:rsidTr="00492E03">
        <w:trPr>
          <w:trHeight w:val="285"/>
        </w:trPr>
        <w:tc>
          <w:tcPr>
            <w:tcW w:w="5740" w:type="dxa"/>
            <w:noWrap/>
            <w:hideMark/>
          </w:tcPr>
          <w:p w14:paraId="70A1D466" w14:textId="77777777" w:rsidR="009C0027" w:rsidRPr="00377B59" w:rsidRDefault="009C0027" w:rsidP="00492E03">
            <w:pPr>
              <w:rPr>
                <w:b/>
              </w:rPr>
            </w:pPr>
            <w:r w:rsidRPr="00377B59">
              <w:rPr>
                <w:b/>
              </w:rPr>
              <w:t>Weeks</w:t>
            </w:r>
          </w:p>
        </w:tc>
        <w:tc>
          <w:tcPr>
            <w:tcW w:w="3538" w:type="dxa"/>
            <w:hideMark/>
          </w:tcPr>
          <w:p w14:paraId="0B5E4B8A" w14:textId="77777777" w:rsidR="009C0027" w:rsidRPr="00377B59" w:rsidRDefault="009C0027" w:rsidP="00492E03">
            <w:r w:rsidRPr="00377B59">
              <w:t>The loss lasted for weeks.</w:t>
            </w:r>
          </w:p>
        </w:tc>
      </w:tr>
      <w:tr w:rsidR="009C0027" w:rsidRPr="00377B59" w14:paraId="3A339618" w14:textId="77777777" w:rsidTr="00492E03">
        <w:trPr>
          <w:trHeight w:val="285"/>
        </w:trPr>
        <w:tc>
          <w:tcPr>
            <w:tcW w:w="5740" w:type="dxa"/>
            <w:noWrap/>
            <w:hideMark/>
          </w:tcPr>
          <w:p w14:paraId="67D36C35" w14:textId="77777777" w:rsidR="009C0027" w:rsidRPr="00377B59" w:rsidRDefault="009C0027" w:rsidP="00492E03">
            <w:pPr>
              <w:rPr>
                <w:b/>
              </w:rPr>
            </w:pPr>
            <w:r w:rsidRPr="00377B59">
              <w:rPr>
                <w:b/>
              </w:rPr>
              <w:t>Days</w:t>
            </w:r>
          </w:p>
        </w:tc>
        <w:tc>
          <w:tcPr>
            <w:tcW w:w="3538" w:type="dxa"/>
            <w:hideMark/>
          </w:tcPr>
          <w:p w14:paraId="34EB193A" w14:textId="77777777" w:rsidR="009C0027" w:rsidRPr="00377B59" w:rsidRDefault="009C0027" w:rsidP="00492E03">
            <w:r w:rsidRPr="00377B59">
              <w:t>The loss lasted for days.</w:t>
            </w:r>
          </w:p>
        </w:tc>
      </w:tr>
      <w:tr w:rsidR="009C0027" w:rsidRPr="00377B59" w14:paraId="571B5896" w14:textId="77777777" w:rsidTr="00492E03">
        <w:trPr>
          <w:trHeight w:val="285"/>
        </w:trPr>
        <w:tc>
          <w:tcPr>
            <w:tcW w:w="5740" w:type="dxa"/>
            <w:noWrap/>
            <w:hideMark/>
          </w:tcPr>
          <w:p w14:paraId="6811F042" w14:textId="77777777" w:rsidR="009C0027" w:rsidRPr="00377B59" w:rsidRDefault="009C0027" w:rsidP="00492E03">
            <w:pPr>
              <w:rPr>
                <w:b/>
              </w:rPr>
            </w:pPr>
            <w:r w:rsidRPr="00377B59">
              <w:rPr>
                <w:b/>
              </w:rPr>
              <w:t>Hours</w:t>
            </w:r>
          </w:p>
        </w:tc>
        <w:tc>
          <w:tcPr>
            <w:tcW w:w="3538" w:type="dxa"/>
            <w:hideMark/>
          </w:tcPr>
          <w:p w14:paraId="133AF024" w14:textId="77777777" w:rsidR="009C0027" w:rsidRPr="00377B59" w:rsidRDefault="009C0027" w:rsidP="00492E03">
            <w:r w:rsidRPr="00377B59">
              <w:t>The loss lasted for hours.</w:t>
            </w:r>
          </w:p>
        </w:tc>
      </w:tr>
      <w:tr w:rsidR="009C0027" w:rsidRPr="00377B59" w14:paraId="1139A1C5" w14:textId="77777777" w:rsidTr="00492E03">
        <w:trPr>
          <w:trHeight w:val="285"/>
        </w:trPr>
        <w:tc>
          <w:tcPr>
            <w:tcW w:w="5740" w:type="dxa"/>
            <w:noWrap/>
            <w:hideMark/>
          </w:tcPr>
          <w:p w14:paraId="4F226595" w14:textId="77777777" w:rsidR="009C0027" w:rsidRPr="00377B59" w:rsidRDefault="009C0027" w:rsidP="00492E03">
            <w:pPr>
              <w:rPr>
                <w:b/>
              </w:rPr>
            </w:pPr>
            <w:r w:rsidRPr="00377B59">
              <w:rPr>
                <w:b/>
              </w:rPr>
              <w:t>Minutes</w:t>
            </w:r>
          </w:p>
        </w:tc>
        <w:tc>
          <w:tcPr>
            <w:tcW w:w="3538" w:type="dxa"/>
            <w:hideMark/>
          </w:tcPr>
          <w:p w14:paraId="759FDEF7" w14:textId="77777777" w:rsidR="009C0027" w:rsidRPr="00377B59" w:rsidRDefault="009C0027" w:rsidP="00492E03">
            <w:r w:rsidRPr="00377B59">
              <w:t>The loss lasted for minutes.</w:t>
            </w:r>
          </w:p>
        </w:tc>
      </w:tr>
      <w:tr w:rsidR="009C0027" w:rsidRPr="00377B59" w14:paraId="721BF318" w14:textId="77777777" w:rsidTr="00492E03">
        <w:trPr>
          <w:trHeight w:val="285"/>
        </w:trPr>
        <w:tc>
          <w:tcPr>
            <w:tcW w:w="5740" w:type="dxa"/>
            <w:noWrap/>
            <w:hideMark/>
          </w:tcPr>
          <w:p w14:paraId="6AFFB5BD" w14:textId="77777777" w:rsidR="009C0027" w:rsidRPr="00377B59" w:rsidRDefault="009C0027" w:rsidP="00492E03">
            <w:pPr>
              <w:rPr>
                <w:b/>
              </w:rPr>
            </w:pPr>
            <w:r w:rsidRPr="00377B59">
              <w:rPr>
                <w:b/>
              </w:rPr>
              <w:t>Seconds</w:t>
            </w:r>
          </w:p>
        </w:tc>
        <w:tc>
          <w:tcPr>
            <w:tcW w:w="3538" w:type="dxa"/>
            <w:hideMark/>
          </w:tcPr>
          <w:p w14:paraId="6EEC162F" w14:textId="77777777" w:rsidR="009C0027" w:rsidRPr="00377B59" w:rsidRDefault="009C0027" w:rsidP="00492E03">
            <w:r w:rsidRPr="00377B59">
              <w:t>The loss lasted for seconds.</w:t>
            </w:r>
          </w:p>
        </w:tc>
      </w:tr>
      <w:tr w:rsidR="009C0027" w:rsidRPr="00377B59" w14:paraId="0F8A6FBC" w14:textId="77777777" w:rsidTr="00492E03">
        <w:trPr>
          <w:trHeight w:val="285"/>
        </w:trPr>
        <w:tc>
          <w:tcPr>
            <w:tcW w:w="5740" w:type="dxa"/>
            <w:noWrap/>
            <w:hideMark/>
          </w:tcPr>
          <w:p w14:paraId="3549E0D2" w14:textId="77777777" w:rsidR="009C0027" w:rsidRPr="00377B59" w:rsidRDefault="009C0027" w:rsidP="00492E03">
            <w:pPr>
              <w:rPr>
                <w:b/>
              </w:rPr>
            </w:pPr>
            <w:r w:rsidRPr="00377B59">
              <w:rPr>
                <w:b/>
              </w:rPr>
              <w:t>Unknown</w:t>
            </w:r>
          </w:p>
        </w:tc>
        <w:tc>
          <w:tcPr>
            <w:tcW w:w="3538" w:type="dxa"/>
            <w:hideMark/>
          </w:tcPr>
          <w:p w14:paraId="6E42B0ED" w14:textId="77777777" w:rsidR="009C0027" w:rsidRPr="00377B59" w:rsidRDefault="009C0027" w:rsidP="00492E03">
            <w:r w:rsidRPr="00377B59">
              <w:t>The loss duration is not known.</w:t>
            </w:r>
          </w:p>
        </w:tc>
      </w:tr>
    </w:tbl>
    <w:p w14:paraId="4CED27AF" w14:textId="77777777" w:rsidR="009C0027" w:rsidRDefault="009C0027" w:rsidP="009C0027">
      <w:pPr>
        <w:pStyle w:val="Heading2"/>
      </w:pPr>
      <w:bookmarkStart w:id="124" w:name="_Toc426101913"/>
      <w:bookmarkStart w:id="125" w:name="_Toc429521543"/>
      <w:r w:rsidRPr="00500836">
        <w:t>LossProperty</w:t>
      </w:r>
      <w:r>
        <w:t>Vocab-</w:t>
      </w:r>
      <w:r w:rsidRPr="00500836">
        <w:t>1.0</w:t>
      </w:r>
      <w:r>
        <w:t xml:space="preserve"> Enumeration</w:t>
      </w:r>
      <w:bookmarkEnd w:id="124"/>
      <w:bookmarkEnd w:id="125"/>
    </w:p>
    <w:p w14:paraId="41183ABE" w14:textId="77777777" w:rsidR="009C0027" w:rsidRPr="00D32B06" w:rsidRDefault="009C0027" w:rsidP="009C0027">
      <w:pPr>
        <w:spacing w:after="240"/>
      </w:pPr>
      <w:r w:rsidRPr="00FB266D">
        <w:t xml:space="preserve">The </w:t>
      </w:r>
      <w:r w:rsidRPr="001A00C8">
        <w:rPr>
          <w:rFonts w:ascii="Courier New" w:hAnsi="Courier New" w:cs="Courier New"/>
        </w:rPr>
        <w:t>LossPropertyVocab</w:t>
      </w:r>
      <w:r w:rsidRPr="00FB266D">
        <w:t xml:space="preserve"> </w:t>
      </w:r>
      <w:r>
        <w:t xml:space="preserve">enumeration </w:t>
      </w:r>
      <w:r w:rsidRPr="00EE365F">
        <w:t xml:space="preserve">is </w:t>
      </w:r>
      <w:r>
        <w:t>used to define the</w:t>
      </w:r>
      <w:r w:rsidRPr="00EE365F">
        <w:t xml:space="preserve"> default </w:t>
      </w:r>
      <w:r w:rsidRPr="00FB266D">
        <w:t xml:space="preserve">STIX vocabulary for expressing the possible </w:t>
      </w:r>
      <w:r>
        <w:t xml:space="preserve">security </w:t>
      </w:r>
      <w:r w:rsidRPr="00FB266D">
        <w:t xml:space="preserve">properties </w:t>
      </w:r>
      <w:r>
        <w:t xml:space="preserve">affected as part </w:t>
      </w:r>
      <w:r w:rsidRPr="00FB266D">
        <w:t>of a loss</w:t>
      </w:r>
      <w:r>
        <w:t xml:space="preserve"> in an incident</w:t>
      </w:r>
      <w:r w:rsidRPr="00FB266D">
        <w:t>.</w:t>
      </w:r>
    </w:p>
    <w:tbl>
      <w:tblPr>
        <w:tblStyle w:val="TableGrid"/>
        <w:tblW w:w="0" w:type="auto"/>
        <w:tblLook w:val="04A0" w:firstRow="1" w:lastRow="0" w:firstColumn="1" w:lastColumn="0" w:noHBand="0" w:noVBand="1"/>
      </w:tblPr>
      <w:tblGrid>
        <w:gridCol w:w="2425"/>
        <w:gridCol w:w="6853"/>
      </w:tblGrid>
      <w:tr w:rsidR="009C0027" w:rsidRPr="00500836" w14:paraId="542BE9BC" w14:textId="77777777" w:rsidTr="00492E03">
        <w:trPr>
          <w:trHeight w:val="285"/>
        </w:trPr>
        <w:tc>
          <w:tcPr>
            <w:tcW w:w="2425" w:type="dxa"/>
            <w:shd w:val="clear" w:color="auto" w:fill="BFBFBF" w:themeFill="background1" w:themeFillShade="BF"/>
            <w:noWrap/>
            <w:vAlign w:val="center"/>
          </w:tcPr>
          <w:p w14:paraId="59926084" w14:textId="77777777" w:rsidR="009C0027" w:rsidRPr="00500836" w:rsidRDefault="009C0027" w:rsidP="00492E03">
            <w:r>
              <w:rPr>
                <w:b/>
                <w:bCs/>
              </w:rPr>
              <w:t>Enumeration Literal</w:t>
            </w:r>
          </w:p>
        </w:tc>
        <w:tc>
          <w:tcPr>
            <w:tcW w:w="6853" w:type="dxa"/>
            <w:shd w:val="clear" w:color="auto" w:fill="BFBFBF" w:themeFill="background1" w:themeFillShade="BF"/>
            <w:vAlign w:val="center"/>
          </w:tcPr>
          <w:p w14:paraId="5F8D8B75" w14:textId="77777777" w:rsidR="009C0027" w:rsidRPr="00500836" w:rsidRDefault="009C0027" w:rsidP="00492E03">
            <w:r>
              <w:rPr>
                <w:b/>
                <w:bCs/>
              </w:rPr>
              <w:t>Description</w:t>
            </w:r>
          </w:p>
        </w:tc>
      </w:tr>
      <w:tr w:rsidR="009C0027" w:rsidRPr="00500836" w14:paraId="10007908" w14:textId="77777777" w:rsidTr="00492E03">
        <w:trPr>
          <w:trHeight w:val="285"/>
        </w:trPr>
        <w:tc>
          <w:tcPr>
            <w:tcW w:w="2425" w:type="dxa"/>
            <w:noWrap/>
            <w:hideMark/>
          </w:tcPr>
          <w:p w14:paraId="33B2B028" w14:textId="77777777" w:rsidR="009C0027" w:rsidRPr="00500836" w:rsidRDefault="009C0027" w:rsidP="00492E03">
            <w:pPr>
              <w:rPr>
                <w:b/>
              </w:rPr>
            </w:pPr>
            <w:r w:rsidRPr="00500836">
              <w:rPr>
                <w:b/>
              </w:rPr>
              <w:t>Accountability</w:t>
            </w:r>
          </w:p>
        </w:tc>
        <w:tc>
          <w:tcPr>
            <w:tcW w:w="6853" w:type="dxa"/>
            <w:hideMark/>
          </w:tcPr>
          <w:p w14:paraId="691CC6B8" w14:textId="77777777" w:rsidR="009C0027" w:rsidRPr="00500836" w:rsidRDefault="009C0027" w:rsidP="00492E03"/>
        </w:tc>
      </w:tr>
      <w:tr w:rsidR="009C0027" w:rsidRPr="00500836" w14:paraId="16FF9B4B" w14:textId="77777777" w:rsidTr="00492E03">
        <w:trPr>
          <w:trHeight w:val="285"/>
        </w:trPr>
        <w:tc>
          <w:tcPr>
            <w:tcW w:w="2425" w:type="dxa"/>
            <w:noWrap/>
            <w:hideMark/>
          </w:tcPr>
          <w:p w14:paraId="7D2FE8DE" w14:textId="77777777" w:rsidR="009C0027" w:rsidRPr="00500836" w:rsidRDefault="009C0027" w:rsidP="00492E03">
            <w:pPr>
              <w:rPr>
                <w:b/>
              </w:rPr>
            </w:pPr>
            <w:r w:rsidRPr="00500836">
              <w:rPr>
                <w:b/>
              </w:rPr>
              <w:t>Availability</w:t>
            </w:r>
          </w:p>
        </w:tc>
        <w:tc>
          <w:tcPr>
            <w:tcW w:w="6853" w:type="dxa"/>
            <w:hideMark/>
          </w:tcPr>
          <w:p w14:paraId="320578FF" w14:textId="77777777" w:rsidR="009C0027" w:rsidRPr="00500836" w:rsidRDefault="009C0027" w:rsidP="00492E03">
            <w:r>
              <w:t>The availability of a computer system has been compromised</w:t>
            </w:r>
          </w:p>
        </w:tc>
      </w:tr>
      <w:tr w:rsidR="009C0027" w:rsidRPr="00500836" w14:paraId="54E1B24C" w14:textId="77777777" w:rsidTr="00492E03">
        <w:trPr>
          <w:trHeight w:val="285"/>
        </w:trPr>
        <w:tc>
          <w:tcPr>
            <w:tcW w:w="2425" w:type="dxa"/>
            <w:noWrap/>
            <w:hideMark/>
          </w:tcPr>
          <w:p w14:paraId="66F538C0" w14:textId="77777777" w:rsidR="009C0027" w:rsidRPr="00500836" w:rsidRDefault="009C0027" w:rsidP="00492E03">
            <w:pPr>
              <w:rPr>
                <w:b/>
              </w:rPr>
            </w:pPr>
            <w:r w:rsidRPr="00500836">
              <w:rPr>
                <w:b/>
              </w:rPr>
              <w:t>Confidentiality</w:t>
            </w:r>
          </w:p>
        </w:tc>
        <w:tc>
          <w:tcPr>
            <w:tcW w:w="6853" w:type="dxa"/>
            <w:hideMark/>
          </w:tcPr>
          <w:p w14:paraId="688F19E7" w14:textId="77777777" w:rsidR="009C0027" w:rsidRPr="00500836" w:rsidRDefault="009C0027" w:rsidP="00492E03">
            <w:r>
              <w:t>Data can be obtained by an unauthorized user</w:t>
            </w:r>
          </w:p>
        </w:tc>
      </w:tr>
      <w:tr w:rsidR="009C0027" w:rsidRPr="00500836" w14:paraId="44CB8120" w14:textId="77777777" w:rsidTr="00492E03">
        <w:trPr>
          <w:trHeight w:val="285"/>
        </w:trPr>
        <w:tc>
          <w:tcPr>
            <w:tcW w:w="2425" w:type="dxa"/>
            <w:noWrap/>
            <w:hideMark/>
          </w:tcPr>
          <w:p w14:paraId="7181DF5A" w14:textId="77777777" w:rsidR="009C0027" w:rsidRPr="00500836" w:rsidRDefault="009C0027" w:rsidP="00492E03">
            <w:pPr>
              <w:rPr>
                <w:b/>
              </w:rPr>
            </w:pPr>
            <w:r w:rsidRPr="00500836">
              <w:rPr>
                <w:b/>
              </w:rPr>
              <w:t>Integrity</w:t>
            </w:r>
          </w:p>
        </w:tc>
        <w:tc>
          <w:tcPr>
            <w:tcW w:w="6853" w:type="dxa"/>
            <w:hideMark/>
          </w:tcPr>
          <w:p w14:paraId="1E62866B" w14:textId="77777777" w:rsidR="009C0027" w:rsidRPr="00500836" w:rsidRDefault="009C0027" w:rsidP="00492E03">
            <w:r>
              <w:t>Data produced by a computer system is unreliable</w:t>
            </w:r>
          </w:p>
        </w:tc>
      </w:tr>
      <w:tr w:rsidR="009C0027" w:rsidRPr="00500836" w14:paraId="573614FA" w14:textId="77777777" w:rsidTr="00492E03">
        <w:trPr>
          <w:trHeight w:val="285"/>
        </w:trPr>
        <w:tc>
          <w:tcPr>
            <w:tcW w:w="2425" w:type="dxa"/>
            <w:noWrap/>
            <w:hideMark/>
          </w:tcPr>
          <w:p w14:paraId="4E2582B0" w14:textId="77777777" w:rsidR="009C0027" w:rsidRPr="00500836" w:rsidRDefault="009C0027" w:rsidP="00492E03">
            <w:pPr>
              <w:rPr>
                <w:b/>
              </w:rPr>
            </w:pPr>
            <w:r w:rsidRPr="00500836">
              <w:rPr>
                <w:b/>
              </w:rPr>
              <w:t>Non-Repudiation</w:t>
            </w:r>
          </w:p>
        </w:tc>
        <w:tc>
          <w:tcPr>
            <w:tcW w:w="6853" w:type="dxa"/>
            <w:hideMark/>
          </w:tcPr>
          <w:p w14:paraId="10138085" w14:textId="77777777" w:rsidR="009C0027" w:rsidRPr="00500836" w:rsidRDefault="009C0027" w:rsidP="00492E03"/>
        </w:tc>
      </w:tr>
    </w:tbl>
    <w:p w14:paraId="50CFB088" w14:textId="77777777" w:rsidR="009C0027" w:rsidRDefault="009C0027" w:rsidP="009C0027">
      <w:pPr>
        <w:pStyle w:val="Heading2"/>
      </w:pPr>
      <w:bookmarkStart w:id="126" w:name="_Toc426101914"/>
      <w:bookmarkStart w:id="127" w:name="_Toc429521544"/>
      <w:r w:rsidRPr="00DE3E38">
        <w:t>MalwareType</w:t>
      </w:r>
      <w:r>
        <w:t>Vocab-</w:t>
      </w:r>
      <w:r w:rsidRPr="00DE3E38">
        <w:t>1.0</w:t>
      </w:r>
      <w:r>
        <w:t xml:space="preserve"> Enumeration</w:t>
      </w:r>
      <w:bookmarkEnd w:id="126"/>
      <w:bookmarkEnd w:id="127"/>
    </w:p>
    <w:p w14:paraId="4AB438F5" w14:textId="77777777" w:rsidR="009C0027" w:rsidRPr="00D32B06" w:rsidRDefault="009C0027" w:rsidP="009C0027">
      <w:pPr>
        <w:spacing w:after="240"/>
      </w:pPr>
      <w:r w:rsidRPr="001A00C8">
        <w:t xml:space="preserve">The </w:t>
      </w:r>
      <w:r w:rsidRPr="001A00C8">
        <w:rPr>
          <w:rFonts w:ascii="Courier New" w:hAnsi="Courier New" w:cs="Courier New"/>
        </w:rPr>
        <w:t>MalwareTypeVocab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types of malware. </w:t>
      </w:r>
      <w:r>
        <w:t>The associated enumeration literals are provided in the table below.</w:t>
      </w:r>
    </w:p>
    <w:tbl>
      <w:tblPr>
        <w:tblStyle w:val="TableGrid"/>
        <w:tblW w:w="0" w:type="auto"/>
        <w:tblLook w:val="04A0" w:firstRow="1" w:lastRow="0" w:firstColumn="1" w:lastColumn="0" w:noHBand="0" w:noVBand="1"/>
      </w:tblPr>
      <w:tblGrid>
        <w:gridCol w:w="3235"/>
        <w:gridCol w:w="6043"/>
      </w:tblGrid>
      <w:tr w:rsidR="009C0027" w:rsidRPr="00DE3E38" w14:paraId="01F5A0F1" w14:textId="77777777" w:rsidTr="00492E03">
        <w:trPr>
          <w:trHeight w:val="285"/>
        </w:trPr>
        <w:tc>
          <w:tcPr>
            <w:tcW w:w="3235" w:type="dxa"/>
            <w:shd w:val="clear" w:color="auto" w:fill="A6A6A6" w:themeFill="background1" w:themeFillShade="A6"/>
            <w:noWrap/>
            <w:vAlign w:val="center"/>
          </w:tcPr>
          <w:p w14:paraId="7EF9E9E3" w14:textId="77777777" w:rsidR="009C0027" w:rsidRPr="00DE3E38" w:rsidRDefault="009C0027" w:rsidP="00492E03">
            <w:r>
              <w:rPr>
                <w:b/>
                <w:bCs/>
              </w:rPr>
              <w:t>Enumeration Literal</w:t>
            </w:r>
          </w:p>
        </w:tc>
        <w:tc>
          <w:tcPr>
            <w:tcW w:w="6043" w:type="dxa"/>
            <w:shd w:val="clear" w:color="auto" w:fill="A6A6A6" w:themeFill="background1" w:themeFillShade="A6"/>
            <w:vAlign w:val="center"/>
          </w:tcPr>
          <w:p w14:paraId="548EB654" w14:textId="77777777" w:rsidR="009C0027" w:rsidRPr="00DE3E38" w:rsidRDefault="009C0027" w:rsidP="00492E03">
            <w:r>
              <w:rPr>
                <w:b/>
                <w:bCs/>
              </w:rPr>
              <w:t>Description</w:t>
            </w:r>
          </w:p>
        </w:tc>
      </w:tr>
      <w:tr w:rsidR="009C0027" w:rsidRPr="00DE3E38" w14:paraId="021EE4AC" w14:textId="77777777" w:rsidTr="00492E03">
        <w:trPr>
          <w:trHeight w:val="288"/>
        </w:trPr>
        <w:tc>
          <w:tcPr>
            <w:tcW w:w="3235" w:type="dxa"/>
            <w:noWrap/>
            <w:hideMark/>
          </w:tcPr>
          <w:p w14:paraId="472BEAA8" w14:textId="77777777" w:rsidR="009C0027" w:rsidRPr="00DE3E38" w:rsidRDefault="009C0027" w:rsidP="00492E03">
            <w:pPr>
              <w:rPr>
                <w:b/>
              </w:rPr>
            </w:pPr>
            <w:r w:rsidRPr="00DE3E38">
              <w:rPr>
                <w:b/>
              </w:rPr>
              <w:t>Automated Transfer Scripts</w:t>
            </w:r>
          </w:p>
        </w:tc>
        <w:tc>
          <w:tcPr>
            <w:tcW w:w="6043" w:type="dxa"/>
            <w:hideMark/>
          </w:tcPr>
          <w:p w14:paraId="7AD61635" w14:textId="77777777" w:rsidR="009C0027" w:rsidRPr="00DE3E38" w:rsidRDefault="009C0027" w:rsidP="00492E03"/>
        </w:tc>
      </w:tr>
      <w:tr w:rsidR="009C0027" w:rsidRPr="00DE3E38" w14:paraId="78A3B4A7" w14:textId="77777777" w:rsidTr="00492E03">
        <w:trPr>
          <w:trHeight w:val="288"/>
        </w:trPr>
        <w:tc>
          <w:tcPr>
            <w:tcW w:w="3235" w:type="dxa"/>
            <w:noWrap/>
            <w:hideMark/>
          </w:tcPr>
          <w:p w14:paraId="76373FDF" w14:textId="77777777" w:rsidR="009C0027" w:rsidRPr="00DE3E38" w:rsidRDefault="009C0027" w:rsidP="00492E03">
            <w:pPr>
              <w:rPr>
                <w:b/>
              </w:rPr>
            </w:pPr>
            <w:r w:rsidRPr="00DE3E38">
              <w:rPr>
                <w:b/>
              </w:rPr>
              <w:lastRenderedPageBreak/>
              <w:t>Adware</w:t>
            </w:r>
          </w:p>
        </w:tc>
        <w:tc>
          <w:tcPr>
            <w:tcW w:w="6043" w:type="dxa"/>
            <w:hideMark/>
          </w:tcPr>
          <w:p w14:paraId="409A405B" w14:textId="77777777" w:rsidR="009C0027" w:rsidRPr="00DE3E38" w:rsidRDefault="009C0027" w:rsidP="00492E03">
            <w:r>
              <w:t>Any software that is funded by advertising. Adware may also gather sensitive user information from a system.</w:t>
            </w:r>
          </w:p>
        </w:tc>
      </w:tr>
      <w:tr w:rsidR="009C0027" w:rsidRPr="00DE3E38" w14:paraId="2BBB25CA" w14:textId="77777777" w:rsidTr="00492E03">
        <w:trPr>
          <w:trHeight w:val="288"/>
        </w:trPr>
        <w:tc>
          <w:tcPr>
            <w:tcW w:w="3235" w:type="dxa"/>
            <w:noWrap/>
            <w:hideMark/>
          </w:tcPr>
          <w:p w14:paraId="3B566374" w14:textId="77777777" w:rsidR="009C0027" w:rsidRPr="00DE3E38" w:rsidRDefault="009C0027" w:rsidP="00492E03">
            <w:pPr>
              <w:rPr>
                <w:b/>
              </w:rPr>
            </w:pPr>
            <w:r w:rsidRPr="00DE3E38">
              <w:rPr>
                <w:b/>
              </w:rPr>
              <w:t>Dialer</w:t>
            </w:r>
          </w:p>
        </w:tc>
        <w:tc>
          <w:tcPr>
            <w:tcW w:w="6043" w:type="dxa"/>
            <w:hideMark/>
          </w:tcPr>
          <w:p w14:paraId="7C322B7C" w14:textId="77777777" w:rsidR="009C0027" w:rsidRPr="00DE3E38" w:rsidRDefault="009C0027" w:rsidP="00492E03">
            <w:r>
              <w:t>A program to automatically dial a telephone</w:t>
            </w:r>
          </w:p>
        </w:tc>
      </w:tr>
      <w:tr w:rsidR="009C0027" w:rsidRPr="00DE3E38" w14:paraId="626B9D7F" w14:textId="77777777" w:rsidTr="00492E03">
        <w:trPr>
          <w:trHeight w:val="288"/>
        </w:trPr>
        <w:tc>
          <w:tcPr>
            <w:tcW w:w="3235" w:type="dxa"/>
            <w:noWrap/>
            <w:hideMark/>
          </w:tcPr>
          <w:p w14:paraId="45A58608" w14:textId="77777777" w:rsidR="009C0027" w:rsidRPr="00DE3E38" w:rsidRDefault="009C0027" w:rsidP="00492E03">
            <w:pPr>
              <w:rPr>
                <w:b/>
              </w:rPr>
            </w:pPr>
            <w:r w:rsidRPr="00DE3E38">
              <w:rPr>
                <w:b/>
              </w:rPr>
              <w:t>Bot</w:t>
            </w:r>
          </w:p>
        </w:tc>
        <w:tc>
          <w:tcPr>
            <w:tcW w:w="6043" w:type="dxa"/>
            <w:hideMark/>
          </w:tcPr>
          <w:p w14:paraId="7A13BDF7" w14:textId="77777777" w:rsidR="009C0027" w:rsidRPr="00DE3E38" w:rsidRDefault="009C0027" w:rsidP="00492E03">
            <w:r>
              <w:t>A program that resides on an infected system, communicating with and forming part of a botnet. The bot may be implanted by a worm or trojan, which opens a backdoor. The bot then monitors the backdoor for further instructions.</w:t>
            </w:r>
          </w:p>
        </w:tc>
      </w:tr>
      <w:tr w:rsidR="009C0027" w:rsidRPr="00DE3E38" w14:paraId="653D3463" w14:textId="77777777" w:rsidTr="00492E03">
        <w:trPr>
          <w:trHeight w:val="288"/>
        </w:trPr>
        <w:tc>
          <w:tcPr>
            <w:tcW w:w="3235" w:type="dxa"/>
            <w:noWrap/>
            <w:hideMark/>
          </w:tcPr>
          <w:p w14:paraId="5585F936" w14:textId="77777777" w:rsidR="009C0027" w:rsidRPr="00DE3E38" w:rsidRDefault="009C0027" w:rsidP="00492E03">
            <w:pPr>
              <w:rPr>
                <w:b/>
              </w:rPr>
            </w:pPr>
            <w:r w:rsidRPr="00DE3E38">
              <w:rPr>
                <w:b/>
              </w:rPr>
              <w:t>Bot - Credential Theft</w:t>
            </w:r>
          </w:p>
        </w:tc>
        <w:tc>
          <w:tcPr>
            <w:tcW w:w="6043" w:type="dxa"/>
            <w:hideMark/>
          </w:tcPr>
          <w:p w14:paraId="0FB671EC" w14:textId="77777777" w:rsidR="009C0027" w:rsidRPr="00DE3E38" w:rsidRDefault="009C0027" w:rsidP="00492E03">
            <w:r>
              <w:t>A bot for the specific purpose to steal credentials</w:t>
            </w:r>
          </w:p>
        </w:tc>
      </w:tr>
      <w:tr w:rsidR="009C0027" w:rsidRPr="00DE3E38" w14:paraId="4EB7BEBF" w14:textId="77777777" w:rsidTr="00492E03">
        <w:trPr>
          <w:trHeight w:val="288"/>
        </w:trPr>
        <w:tc>
          <w:tcPr>
            <w:tcW w:w="3235" w:type="dxa"/>
            <w:noWrap/>
            <w:hideMark/>
          </w:tcPr>
          <w:p w14:paraId="780FA901" w14:textId="77777777" w:rsidR="009C0027" w:rsidRPr="00DE3E38" w:rsidRDefault="009C0027" w:rsidP="00492E03">
            <w:pPr>
              <w:rPr>
                <w:b/>
              </w:rPr>
            </w:pPr>
            <w:r w:rsidRPr="00DE3E38">
              <w:rPr>
                <w:b/>
              </w:rPr>
              <w:t>Bot - DDoS</w:t>
            </w:r>
          </w:p>
        </w:tc>
        <w:tc>
          <w:tcPr>
            <w:tcW w:w="6043" w:type="dxa"/>
            <w:hideMark/>
          </w:tcPr>
          <w:p w14:paraId="0BD392E9" w14:textId="77777777" w:rsidR="009C0027" w:rsidRPr="00DE3E38" w:rsidRDefault="009C0027" w:rsidP="00492E03">
            <w:r>
              <w:t xml:space="preserve">A bot for the specific purpose to </w:t>
            </w:r>
          </w:p>
        </w:tc>
      </w:tr>
      <w:tr w:rsidR="009C0027" w:rsidRPr="00DE3E38" w14:paraId="44AF5984" w14:textId="77777777" w:rsidTr="00492E03">
        <w:trPr>
          <w:trHeight w:val="288"/>
        </w:trPr>
        <w:tc>
          <w:tcPr>
            <w:tcW w:w="3235" w:type="dxa"/>
            <w:noWrap/>
            <w:hideMark/>
          </w:tcPr>
          <w:p w14:paraId="7A1D97E0" w14:textId="77777777" w:rsidR="009C0027" w:rsidRPr="00DE3E38" w:rsidRDefault="009C0027" w:rsidP="00492E03">
            <w:pPr>
              <w:rPr>
                <w:b/>
              </w:rPr>
            </w:pPr>
            <w:r w:rsidRPr="00DE3E38">
              <w:rPr>
                <w:b/>
              </w:rPr>
              <w:t>Bot - Loader</w:t>
            </w:r>
          </w:p>
        </w:tc>
        <w:tc>
          <w:tcPr>
            <w:tcW w:w="6043" w:type="dxa"/>
            <w:hideMark/>
          </w:tcPr>
          <w:p w14:paraId="5C585B31" w14:textId="77777777" w:rsidR="009C0027" w:rsidRPr="00DE3E38" w:rsidRDefault="009C0027" w:rsidP="00492E03"/>
        </w:tc>
      </w:tr>
      <w:tr w:rsidR="009C0027" w:rsidRPr="00DE3E38" w14:paraId="563DA21F" w14:textId="77777777" w:rsidTr="00492E03">
        <w:trPr>
          <w:trHeight w:val="288"/>
        </w:trPr>
        <w:tc>
          <w:tcPr>
            <w:tcW w:w="3235" w:type="dxa"/>
            <w:noWrap/>
            <w:hideMark/>
          </w:tcPr>
          <w:p w14:paraId="1609FA51" w14:textId="77777777" w:rsidR="009C0027" w:rsidRPr="00DE3E38" w:rsidRDefault="009C0027" w:rsidP="00492E03">
            <w:pPr>
              <w:rPr>
                <w:b/>
              </w:rPr>
            </w:pPr>
            <w:r w:rsidRPr="00DE3E38">
              <w:rPr>
                <w:b/>
              </w:rPr>
              <w:t>Bot - Spam</w:t>
            </w:r>
          </w:p>
        </w:tc>
        <w:tc>
          <w:tcPr>
            <w:tcW w:w="6043" w:type="dxa"/>
            <w:hideMark/>
          </w:tcPr>
          <w:p w14:paraId="17D4B558" w14:textId="77777777" w:rsidR="009C0027" w:rsidRPr="00DE3E38" w:rsidRDefault="009C0027" w:rsidP="00492E03">
            <w:r>
              <w:t>A bot for the specific purpose to send out spam email</w:t>
            </w:r>
          </w:p>
        </w:tc>
      </w:tr>
      <w:tr w:rsidR="009C0027" w:rsidRPr="00DE3E38" w14:paraId="2992CB8B" w14:textId="77777777" w:rsidTr="00492E03">
        <w:trPr>
          <w:trHeight w:val="288"/>
        </w:trPr>
        <w:tc>
          <w:tcPr>
            <w:tcW w:w="3235" w:type="dxa"/>
            <w:noWrap/>
            <w:hideMark/>
          </w:tcPr>
          <w:p w14:paraId="15815F19" w14:textId="77777777" w:rsidR="009C0027" w:rsidRPr="00DE3E38" w:rsidRDefault="009C0027" w:rsidP="00492E03">
            <w:pPr>
              <w:rPr>
                <w:b/>
              </w:rPr>
            </w:pPr>
            <w:r w:rsidRPr="00DE3E38">
              <w:rPr>
                <w:b/>
              </w:rPr>
              <w:t>DoS / DDoS</w:t>
            </w:r>
          </w:p>
        </w:tc>
        <w:tc>
          <w:tcPr>
            <w:tcW w:w="6043" w:type="dxa"/>
            <w:hideMark/>
          </w:tcPr>
          <w:p w14:paraId="1F2A01C6" w14:textId="77777777" w:rsidR="009C0027" w:rsidRPr="00DE3E38" w:rsidRDefault="009C0027" w:rsidP="00492E03"/>
        </w:tc>
      </w:tr>
      <w:tr w:rsidR="009C0027" w:rsidRPr="00DE3E38" w14:paraId="0D2B72AB" w14:textId="77777777" w:rsidTr="00492E03">
        <w:trPr>
          <w:trHeight w:val="288"/>
        </w:trPr>
        <w:tc>
          <w:tcPr>
            <w:tcW w:w="3235" w:type="dxa"/>
            <w:noWrap/>
            <w:hideMark/>
          </w:tcPr>
          <w:p w14:paraId="7F975953" w14:textId="77777777" w:rsidR="009C0027" w:rsidRPr="00DE3E38" w:rsidRDefault="009C0027" w:rsidP="00492E03">
            <w:pPr>
              <w:rPr>
                <w:b/>
              </w:rPr>
            </w:pPr>
            <w:r w:rsidRPr="00DE3E38">
              <w:rPr>
                <w:b/>
              </w:rPr>
              <w:t>DoS / DDoS - Participatory</w:t>
            </w:r>
          </w:p>
        </w:tc>
        <w:tc>
          <w:tcPr>
            <w:tcW w:w="6043" w:type="dxa"/>
            <w:hideMark/>
          </w:tcPr>
          <w:p w14:paraId="6C4AD071" w14:textId="77777777" w:rsidR="009C0027" w:rsidRPr="00DE3E38" w:rsidRDefault="009C0027" w:rsidP="00492E03"/>
        </w:tc>
      </w:tr>
      <w:tr w:rsidR="009C0027" w:rsidRPr="00DE3E38" w14:paraId="463647B2" w14:textId="77777777" w:rsidTr="00492E03">
        <w:trPr>
          <w:trHeight w:val="288"/>
        </w:trPr>
        <w:tc>
          <w:tcPr>
            <w:tcW w:w="3235" w:type="dxa"/>
            <w:noWrap/>
            <w:hideMark/>
          </w:tcPr>
          <w:p w14:paraId="56DAC816" w14:textId="77777777" w:rsidR="009C0027" w:rsidRPr="00DE3E38" w:rsidRDefault="009C0027" w:rsidP="00492E03">
            <w:pPr>
              <w:rPr>
                <w:b/>
              </w:rPr>
            </w:pPr>
            <w:r w:rsidRPr="00DE3E38">
              <w:rPr>
                <w:b/>
              </w:rPr>
              <w:t>DoS / DDoS - Script</w:t>
            </w:r>
          </w:p>
        </w:tc>
        <w:tc>
          <w:tcPr>
            <w:tcW w:w="6043" w:type="dxa"/>
            <w:hideMark/>
          </w:tcPr>
          <w:p w14:paraId="223AD627" w14:textId="77777777" w:rsidR="009C0027" w:rsidRPr="00DE3E38" w:rsidRDefault="009C0027" w:rsidP="00492E03"/>
        </w:tc>
      </w:tr>
      <w:tr w:rsidR="009C0027" w:rsidRPr="00DE3E38" w14:paraId="38046E8D" w14:textId="77777777" w:rsidTr="00492E03">
        <w:trPr>
          <w:trHeight w:val="288"/>
        </w:trPr>
        <w:tc>
          <w:tcPr>
            <w:tcW w:w="3235" w:type="dxa"/>
            <w:noWrap/>
            <w:hideMark/>
          </w:tcPr>
          <w:p w14:paraId="2B6953FA" w14:textId="77777777" w:rsidR="009C0027" w:rsidRPr="00DE3E38" w:rsidRDefault="009C0027" w:rsidP="00492E03">
            <w:pPr>
              <w:rPr>
                <w:b/>
              </w:rPr>
            </w:pPr>
            <w:r w:rsidRPr="00DE3E38">
              <w:rPr>
                <w:b/>
              </w:rPr>
              <w:t>DoS / DDoS - Stress Test Tools</w:t>
            </w:r>
          </w:p>
        </w:tc>
        <w:tc>
          <w:tcPr>
            <w:tcW w:w="6043" w:type="dxa"/>
            <w:hideMark/>
          </w:tcPr>
          <w:p w14:paraId="02C76F45" w14:textId="77777777" w:rsidR="009C0027" w:rsidRPr="00DE3E38" w:rsidRDefault="009C0027" w:rsidP="00492E03"/>
        </w:tc>
      </w:tr>
      <w:tr w:rsidR="009C0027" w:rsidRPr="00DE3E38" w14:paraId="65063DA3" w14:textId="77777777" w:rsidTr="00492E03">
        <w:trPr>
          <w:trHeight w:val="288"/>
        </w:trPr>
        <w:tc>
          <w:tcPr>
            <w:tcW w:w="3235" w:type="dxa"/>
            <w:noWrap/>
            <w:hideMark/>
          </w:tcPr>
          <w:p w14:paraId="1D11F1D1" w14:textId="77777777" w:rsidR="009C0027" w:rsidRPr="00DE3E38" w:rsidRDefault="009C0027" w:rsidP="00492E03">
            <w:pPr>
              <w:rPr>
                <w:b/>
              </w:rPr>
            </w:pPr>
            <w:r w:rsidRPr="00DE3E38">
              <w:rPr>
                <w:b/>
              </w:rPr>
              <w:t>Exploit Kits</w:t>
            </w:r>
          </w:p>
        </w:tc>
        <w:tc>
          <w:tcPr>
            <w:tcW w:w="6043" w:type="dxa"/>
            <w:hideMark/>
          </w:tcPr>
          <w:p w14:paraId="54769A31" w14:textId="77777777" w:rsidR="009C0027" w:rsidRPr="00DE3E38" w:rsidRDefault="009C0027" w:rsidP="00492E03">
            <w:r>
              <w:t>A software toolkit to target common vulnerabilties</w:t>
            </w:r>
          </w:p>
        </w:tc>
      </w:tr>
      <w:tr w:rsidR="009C0027" w:rsidRPr="00DE3E38" w14:paraId="23C0C42A" w14:textId="77777777" w:rsidTr="00492E03">
        <w:trPr>
          <w:trHeight w:val="288"/>
        </w:trPr>
        <w:tc>
          <w:tcPr>
            <w:tcW w:w="3235" w:type="dxa"/>
            <w:noWrap/>
            <w:hideMark/>
          </w:tcPr>
          <w:p w14:paraId="3B778F60" w14:textId="77777777" w:rsidR="009C0027" w:rsidRPr="00DE3E38" w:rsidRDefault="009C0027" w:rsidP="00492E03">
            <w:pPr>
              <w:rPr>
                <w:b/>
              </w:rPr>
            </w:pPr>
            <w:r w:rsidRPr="00DE3E38">
              <w:rPr>
                <w:b/>
              </w:rPr>
              <w:t>POS / ATM Malware</w:t>
            </w:r>
          </w:p>
        </w:tc>
        <w:tc>
          <w:tcPr>
            <w:tcW w:w="6043" w:type="dxa"/>
            <w:hideMark/>
          </w:tcPr>
          <w:p w14:paraId="74C424B2" w14:textId="77777777" w:rsidR="009C0027" w:rsidRPr="00DE3E38" w:rsidRDefault="009C0027" w:rsidP="00492E03">
            <w:r>
              <w:t xml:space="preserve">Malware </w:t>
            </w:r>
            <w:r w:rsidRPr="00865F68">
              <w:t>that exclusively targets point of sale (POS) systems or automatic teller machines (ATMs)</w:t>
            </w:r>
          </w:p>
        </w:tc>
      </w:tr>
      <w:tr w:rsidR="009C0027" w:rsidRPr="00DE3E38" w14:paraId="7DFCA2BF" w14:textId="77777777" w:rsidTr="00492E03">
        <w:trPr>
          <w:trHeight w:val="288"/>
        </w:trPr>
        <w:tc>
          <w:tcPr>
            <w:tcW w:w="3235" w:type="dxa"/>
            <w:noWrap/>
            <w:hideMark/>
          </w:tcPr>
          <w:p w14:paraId="353250B5" w14:textId="77777777" w:rsidR="009C0027" w:rsidRPr="00DE3E38" w:rsidRDefault="009C0027" w:rsidP="00492E03">
            <w:pPr>
              <w:rPr>
                <w:b/>
              </w:rPr>
            </w:pPr>
            <w:r w:rsidRPr="00DE3E38">
              <w:rPr>
                <w:b/>
              </w:rPr>
              <w:t>Ransomware</w:t>
            </w:r>
          </w:p>
        </w:tc>
        <w:tc>
          <w:tcPr>
            <w:tcW w:w="6043" w:type="dxa"/>
            <w:hideMark/>
          </w:tcPr>
          <w:p w14:paraId="664EF43D" w14:textId="77777777" w:rsidR="009C0027" w:rsidRPr="00DE3E38" w:rsidRDefault="009C0027" w:rsidP="00492E03">
            <w:r>
              <w:t>A</w:t>
            </w:r>
            <w:r w:rsidRPr="00302AF7">
              <w:t xml:space="preserve"> type of malware that encrypts files on a victim's system, demanding payment of ransom in return for the access codes required to unlock files.</w:t>
            </w:r>
          </w:p>
        </w:tc>
      </w:tr>
      <w:tr w:rsidR="009C0027" w:rsidRPr="00DE3E38" w14:paraId="51A787A1" w14:textId="77777777" w:rsidTr="00492E03">
        <w:trPr>
          <w:trHeight w:val="288"/>
        </w:trPr>
        <w:tc>
          <w:tcPr>
            <w:tcW w:w="3235" w:type="dxa"/>
            <w:noWrap/>
            <w:hideMark/>
          </w:tcPr>
          <w:p w14:paraId="5FFC6A61" w14:textId="77777777" w:rsidR="009C0027" w:rsidRPr="00DE3E38" w:rsidRDefault="009C0027" w:rsidP="00492E03">
            <w:pPr>
              <w:rPr>
                <w:b/>
              </w:rPr>
            </w:pPr>
            <w:r w:rsidRPr="00DE3E38">
              <w:rPr>
                <w:b/>
              </w:rPr>
              <w:t>Remote Access Trojan</w:t>
            </w:r>
          </w:p>
        </w:tc>
        <w:tc>
          <w:tcPr>
            <w:tcW w:w="6043" w:type="dxa"/>
            <w:hideMark/>
          </w:tcPr>
          <w:p w14:paraId="7189E1C7" w14:textId="77777777" w:rsidR="009C0027" w:rsidRPr="00DE3E38" w:rsidRDefault="009C0027" w:rsidP="00492E03">
            <w:r>
              <w:t>A remote access trojan program or RAT, is a trojan horse capable of controlling a machine through commands issue by a remote attacker.</w:t>
            </w:r>
          </w:p>
        </w:tc>
      </w:tr>
      <w:tr w:rsidR="009C0027" w:rsidRPr="00DE3E38" w14:paraId="127B2F93" w14:textId="77777777" w:rsidTr="00492E03">
        <w:trPr>
          <w:trHeight w:val="288"/>
        </w:trPr>
        <w:tc>
          <w:tcPr>
            <w:tcW w:w="3235" w:type="dxa"/>
            <w:noWrap/>
            <w:hideMark/>
          </w:tcPr>
          <w:p w14:paraId="230AFA8A" w14:textId="77777777" w:rsidR="009C0027" w:rsidRPr="00DE3E38" w:rsidRDefault="009C0027" w:rsidP="00492E03">
            <w:pPr>
              <w:rPr>
                <w:b/>
              </w:rPr>
            </w:pPr>
            <w:r w:rsidRPr="00DE3E38">
              <w:rPr>
                <w:b/>
              </w:rPr>
              <w:t>Rogue Antivirus</w:t>
            </w:r>
          </w:p>
        </w:tc>
        <w:tc>
          <w:tcPr>
            <w:tcW w:w="6043" w:type="dxa"/>
            <w:hideMark/>
          </w:tcPr>
          <w:p w14:paraId="773A4BCF" w14:textId="77777777" w:rsidR="009C0027" w:rsidRPr="00DE3E38" w:rsidRDefault="009C0027" w:rsidP="00492E03">
            <w:r>
              <w:t>A fake security product that demands money to clean phony infections.</w:t>
            </w:r>
          </w:p>
        </w:tc>
      </w:tr>
      <w:tr w:rsidR="009C0027" w:rsidRPr="00DE3E38" w14:paraId="0E525B23" w14:textId="77777777" w:rsidTr="00492E03">
        <w:trPr>
          <w:trHeight w:val="288"/>
        </w:trPr>
        <w:tc>
          <w:tcPr>
            <w:tcW w:w="3235" w:type="dxa"/>
            <w:noWrap/>
            <w:hideMark/>
          </w:tcPr>
          <w:p w14:paraId="1ADCD91F" w14:textId="77777777" w:rsidR="009C0027" w:rsidRPr="00DE3E38" w:rsidRDefault="009C0027" w:rsidP="00492E03">
            <w:pPr>
              <w:rPr>
                <w:b/>
              </w:rPr>
            </w:pPr>
            <w:r w:rsidRPr="00DE3E38">
              <w:rPr>
                <w:b/>
              </w:rPr>
              <w:t>Rootkit</w:t>
            </w:r>
          </w:p>
        </w:tc>
        <w:tc>
          <w:tcPr>
            <w:tcW w:w="6043" w:type="dxa"/>
            <w:hideMark/>
          </w:tcPr>
          <w:p w14:paraId="25822F03" w14:textId="77777777" w:rsidR="009C0027" w:rsidRPr="00DE3E38" w:rsidRDefault="009C0027" w:rsidP="00492E03">
            <w:r>
              <w:t xml:space="preserve">A method of hiding files or processes from normal methods of monitoring, and is often used by malware to conceal its presence </w:t>
            </w:r>
            <w:r>
              <w:lastRenderedPageBreak/>
              <w:t>and activities. Rootkits can operate at a number of levels, from the application level - simply replacing or adjusting the settings of system software to prevent the display of certain information - through hooking certain functions or inserting modules or drivers into the operating system kernel, to the deeper level of firmware or virtualization rook kits, which are activated before the operating system and thus even harder to detect while the system is running.</w:t>
            </w:r>
          </w:p>
        </w:tc>
      </w:tr>
    </w:tbl>
    <w:p w14:paraId="087F076A" w14:textId="77777777" w:rsidR="009C0027" w:rsidRDefault="009C0027" w:rsidP="009C0027">
      <w:pPr>
        <w:pStyle w:val="Heading2"/>
      </w:pPr>
      <w:bookmarkStart w:id="128" w:name="_Toc426101915"/>
      <w:bookmarkStart w:id="129" w:name="_Toc429521545"/>
      <w:r w:rsidRPr="00377B59">
        <w:lastRenderedPageBreak/>
        <w:t>ManagementClass</w:t>
      </w:r>
      <w:r>
        <w:t>Vocab-</w:t>
      </w:r>
      <w:r w:rsidRPr="00377B59">
        <w:t>1.0</w:t>
      </w:r>
      <w:r>
        <w:t xml:space="preserve"> Enumeration</w:t>
      </w:r>
      <w:bookmarkEnd w:id="128"/>
      <w:bookmarkEnd w:id="129"/>
    </w:p>
    <w:p w14:paraId="0C4C1BBE" w14:textId="77777777" w:rsidR="009C0027" w:rsidRPr="00D32B06" w:rsidRDefault="009C0027" w:rsidP="009C0027">
      <w:pPr>
        <w:spacing w:after="240"/>
      </w:pPr>
      <w:r w:rsidRPr="001A00C8">
        <w:t xml:space="preserve">The </w:t>
      </w:r>
      <w:r w:rsidRPr="001A00C8">
        <w:rPr>
          <w:rFonts w:ascii="Courier New" w:hAnsi="Courier New" w:cs="Courier New"/>
        </w:rPr>
        <w:t>ManagementClassVocab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w:t>
      </w:r>
      <w:r>
        <w:t xml:space="preserve">subjective </w:t>
      </w:r>
      <w:r w:rsidRPr="001A00C8">
        <w:t>type of management of an asset.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9C0027" w:rsidRPr="00377B59" w14:paraId="2644D255" w14:textId="77777777" w:rsidTr="00492E03">
        <w:trPr>
          <w:trHeight w:val="285"/>
        </w:trPr>
        <w:tc>
          <w:tcPr>
            <w:tcW w:w="2785" w:type="dxa"/>
            <w:shd w:val="clear" w:color="auto" w:fill="BFBFBF" w:themeFill="background1" w:themeFillShade="BF"/>
            <w:noWrap/>
            <w:vAlign w:val="center"/>
          </w:tcPr>
          <w:p w14:paraId="5ED0FE45" w14:textId="77777777" w:rsidR="009C0027" w:rsidRPr="00377B59" w:rsidRDefault="009C0027" w:rsidP="00492E03">
            <w:r>
              <w:rPr>
                <w:b/>
                <w:bCs/>
              </w:rPr>
              <w:t>Enumeration Literal</w:t>
            </w:r>
          </w:p>
        </w:tc>
        <w:tc>
          <w:tcPr>
            <w:tcW w:w="6493" w:type="dxa"/>
            <w:shd w:val="clear" w:color="auto" w:fill="BFBFBF" w:themeFill="background1" w:themeFillShade="BF"/>
            <w:vAlign w:val="center"/>
          </w:tcPr>
          <w:p w14:paraId="12B78A64" w14:textId="77777777" w:rsidR="009C0027" w:rsidRPr="00377B59" w:rsidRDefault="009C0027" w:rsidP="00492E03">
            <w:r>
              <w:rPr>
                <w:b/>
                <w:bCs/>
              </w:rPr>
              <w:t>Description</w:t>
            </w:r>
          </w:p>
        </w:tc>
      </w:tr>
      <w:tr w:rsidR="009C0027" w:rsidRPr="00377B59" w14:paraId="054E760C" w14:textId="77777777" w:rsidTr="00492E03">
        <w:trPr>
          <w:trHeight w:val="285"/>
        </w:trPr>
        <w:tc>
          <w:tcPr>
            <w:tcW w:w="2785" w:type="dxa"/>
            <w:noWrap/>
            <w:hideMark/>
          </w:tcPr>
          <w:p w14:paraId="3945BC9A" w14:textId="77777777" w:rsidR="009C0027" w:rsidRPr="00377B59" w:rsidRDefault="009C0027" w:rsidP="00492E03">
            <w:pPr>
              <w:rPr>
                <w:b/>
              </w:rPr>
            </w:pPr>
            <w:r w:rsidRPr="00377B59">
              <w:rPr>
                <w:b/>
              </w:rPr>
              <w:t>Internally-Managed</w:t>
            </w:r>
          </w:p>
        </w:tc>
        <w:tc>
          <w:tcPr>
            <w:tcW w:w="6493" w:type="dxa"/>
            <w:hideMark/>
          </w:tcPr>
          <w:p w14:paraId="436142DA" w14:textId="77777777" w:rsidR="009C0027" w:rsidRPr="00377B59" w:rsidRDefault="009C0027" w:rsidP="00492E03">
            <w:r w:rsidRPr="00377B59">
              <w:t>The asset is managed internally.</w:t>
            </w:r>
          </w:p>
        </w:tc>
      </w:tr>
      <w:tr w:rsidR="009C0027" w:rsidRPr="00377B59" w14:paraId="589A2671" w14:textId="77777777" w:rsidTr="00492E03">
        <w:trPr>
          <w:trHeight w:val="285"/>
        </w:trPr>
        <w:tc>
          <w:tcPr>
            <w:tcW w:w="2785" w:type="dxa"/>
            <w:noWrap/>
            <w:hideMark/>
          </w:tcPr>
          <w:p w14:paraId="2E135D76" w14:textId="77777777" w:rsidR="009C0027" w:rsidRPr="00377B59" w:rsidRDefault="009C0027" w:rsidP="00492E03">
            <w:pPr>
              <w:rPr>
                <w:b/>
              </w:rPr>
            </w:pPr>
            <w:r w:rsidRPr="00377B59">
              <w:rPr>
                <w:b/>
              </w:rPr>
              <w:t>Externally-Management</w:t>
            </w:r>
          </w:p>
        </w:tc>
        <w:tc>
          <w:tcPr>
            <w:tcW w:w="6493" w:type="dxa"/>
            <w:hideMark/>
          </w:tcPr>
          <w:p w14:paraId="37F54D10" w14:textId="77777777" w:rsidR="009C0027" w:rsidRPr="00377B59" w:rsidRDefault="009C0027" w:rsidP="00492E03">
            <w:r w:rsidRPr="00377B59">
              <w:t>The asset is managed externally.</w:t>
            </w:r>
          </w:p>
        </w:tc>
      </w:tr>
      <w:tr w:rsidR="009C0027" w:rsidRPr="00377B59" w14:paraId="71A7AD96" w14:textId="77777777" w:rsidTr="00492E03">
        <w:trPr>
          <w:trHeight w:val="285"/>
        </w:trPr>
        <w:tc>
          <w:tcPr>
            <w:tcW w:w="2785" w:type="dxa"/>
            <w:noWrap/>
            <w:hideMark/>
          </w:tcPr>
          <w:p w14:paraId="2CC1AFC4" w14:textId="77777777" w:rsidR="009C0027" w:rsidRPr="00377B59" w:rsidRDefault="009C0027" w:rsidP="00492E03">
            <w:pPr>
              <w:rPr>
                <w:b/>
              </w:rPr>
            </w:pPr>
            <w:r w:rsidRPr="00377B59">
              <w:rPr>
                <w:b/>
              </w:rPr>
              <w:t>Co-Management</w:t>
            </w:r>
          </w:p>
        </w:tc>
        <w:tc>
          <w:tcPr>
            <w:tcW w:w="6493" w:type="dxa"/>
            <w:hideMark/>
          </w:tcPr>
          <w:p w14:paraId="1D80CF91" w14:textId="77777777" w:rsidR="009C0027" w:rsidRPr="00377B59" w:rsidRDefault="009C0027" w:rsidP="00492E03">
            <w:r w:rsidRPr="00377B59">
              <w:t>The asset is co-managed.</w:t>
            </w:r>
          </w:p>
        </w:tc>
      </w:tr>
      <w:tr w:rsidR="009C0027" w:rsidRPr="00377B59" w14:paraId="4EFADB05" w14:textId="77777777" w:rsidTr="00492E03">
        <w:trPr>
          <w:trHeight w:val="285"/>
        </w:trPr>
        <w:tc>
          <w:tcPr>
            <w:tcW w:w="2785" w:type="dxa"/>
            <w:noWrap/>
            <w:hideMark/>
          </w:tcPr>
          <w:p w14:paraId="48BB515F" w14:textId="77777777" w:rsidR="009C0027" w:rsidRPr="00377B59" w:rsidRDefault="009C0027" w:rsidP="00492E03">
            <w:pPr>
              <w:rPr>
                <w:b/>
              </w:rPr>
            </w:pPr>
            <w:r w:rsidRPr="00377B59">
              <w:rPr>
                <w:b/>
              </w:rPr>
              <w:t>Unknown</w:t>
            </w:r>
          </w:p>
        </w:tc>
        <w:tc>
          <w:tcPr>
            <w:tcW w:w="6493" w:type="dxa"/>
            <w:hideMark/>
          </w:tcPr>
          <w:p w14:paraId="552D8958" w14:textId="77777777" w:rsidR="009C0027" w:rsidRPr="00377B59" w:rsidRDefault="009C0027" w:rsidP="00492E03">
            <w:r w:rsidRPr="00377B59">
              <w:t>The asset management class is unknown.</w:t>
            </w:r>
          </w:p>
        </w:tc>
      </w:tr>
    </w:tbl>
    <w:p w14:paraId="08B137CB" w14:textId="77777777" w:rsidR="009C0027" w:rsidRDefault="009C0027" w:rsidP="009C0027">
      <w:pPr>
        <w:pStyle w:val="Heading2"/>
      </w:pPr>
      <w:bookmarkStart w:id="130" w:name="_Ref401840874"/>
      <w:bookmarkStart w:id="131" w:name="_Ref401840953"/>
      <w:bookmarkStart w:id="132" w:name="_Toc426101916"/>
      <w:bookmarkStart w:id="133" w:name="_Toc429521546"/>
      <w:r w:rsidRPr="00BD1D94">
        <w:t>Motivation</w:t>
      </w:r>
      <w:r>
        <w:t>Vocab-</w:t>
      </w:r>
      <w:r w:rsidRPr="00BD1D94">
        <w:t>1.1</w:t>
      </w:r>
      <w:r>
        <w:t xml:space="preserve"> Enumeration</w:t>
      </w:r>
      <w:bookmarkEnd w:id="130"/>
      <w:bookmarkEnd w:id="131"/>
      <w:bookmarkEnd w:id="132"/>
      <w:bookmarkEnd w:id="133"/>
    </w:p>
    <w:p w14:paraId="11B62C95" w14:textId="77777777" w:rsidR="009C0027" w:rsidRPr="00D32B06" w:rsidRDefault="009C0027" w:rsidP="009C0027">
      <w:pPr>
        <w:spacing w:after="240"/>
      </w:pPr>
      <w:r w:rsidRPr="001A00C8">
        <w:t xml:space="preserve">The </w:t>
      </w:r>
      <w:r w:rsidRPr="001A00C8">
        <w:rPr>
          <w:rFonts w:ascii="Courier New" w:hAnsi="Courier New" w:cs="Courier New"/>
        </w:rPr>
        <w:t>MotivationVocab</w:t>
      </w:r>
      <w:r w:rsidRPr="001A00C8">
        <w:t xml:space="preserve"> </w:t>
      </w:r>
      <w:r>
        <w:t xml:space="preserve">enumeration </w:t>
      </w:r>
      <w:r w:rsidRPr="00EE365F">
        <w:t xml:space="preserve">is </w:t>
      </w:r>
      <w:r>
        <w:t>used to define the</w:t>
      </w:r>
      <w:r w:rsidRPr="00EE365F">
        <w:t xml:space="preserve"> default </w:t>
      </w:r>
      <w:r w:rsidRPr="001A00C8">
        <w:t>STIX vocabulary for expressing the motivation of a threat actor.</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3685"/>
        <w:gridCol w:w="5593"/>
      </w:tblGrid>
      <w:tr w:rsidR="009C0027" w:rsidRPr="00BD1D94" w14:paraId="643C0864" w14:textId="77777777" w:rsidTr="00492E03">
        <w:trPr>
          <w:trHeight w:val="288"/>
        </w:trPr>
        <w:tc>
          <w:tcPr>
            <w:tcW w:w="3685" w:type="dxa"/>
            <w:shd w:val="clear" w:color="auto" w:fill="BFBFBF" w:themeFill="background1" w:themeFillShade="BF"/>
            <w:noWrap/>
            <w:vAlign w:val="center"/>
          </w:tcPr>
          <w:p w14:paraId="14D90EB2" w14:textId="77777777" w:rsidR="009C0027" w:rsidRPr="00BD1D94" w:rsidRDefault="009C0027" w:rsidP="00492E03">
            <w:r>
              <w:rPr>
                <w:b/>
                <w:bCs/>
              </w:rPr>
              <w:t>Enumeration Literal</w:t>
            </w:r>
          </w:p>
        </w:tc>
        <w:tc>
          <w:tcPr>
            <w:tcW w:w="5593" w:type="dxa"/>
            <w:shd w:val="clear" w:color="auto" w:fill="BFBFBF" w:themeFill="background1" w:themeFillShade="BF"/>
            <w:vAlign w:val="center"/>
          </w:tcPr>
          <w:p w14:paraId="66158FD7" w14:textId="77777777" w:rsidR="009C0027" w:rsidRPr="00BD1D94" w:rsidRDefault="009C0027" w:rsidP="00492E03">
            <w:r>
              <w:rPr>
                <w:b/>
                <w:bCs/>
              </w:rPr>
              <w:t>Description</w:t>
            </w:r>
          </w:p>
        </w:tc>
      </w:tr>
      <w:tr w:rsidR="009C0027" w:rsidRPr="00BD1D94" w14:paraId="3262CDBB" w14:textId="77777777" w:rsidTr="00492E03">
        <w:trPr>
          <w:trHeight w:val="288"/>
        </w:trPr>
        <w:tc>
          <w:tcPr>
            <w:tcW w:w="3685" w:type="dxa"/>
            <w:noWrap/>
            <w:hideMark/>
          </w:tcPr>
          <w:p w14:paraId="6E1AC3A2" w14:textId="77777777" w:rsidR="009C0027" w:rsidRPr="00BD1D94" w:rsidRDefault="009C0027" w:rsidP="00492E03">
            <w:pPr>
              <w:rPr>
                <w:b/>
              </w:rPr>
            </w:pPr>
            <w:r w:rsidRPr="00BD1D94">
              <w:rPr>
                <w:b/>
              </w:rPr>
              <w:t>Ideological</w:t>
            </w:r>
          </w:p>
        </w:tc>
        <w:tc>
          <w:tcPr>
            <w:tcW w:w="5593" w:type="dxa"/>
            <w:hideMark/>
          </w:tcPr>
          <w:p w14:paraId="13D01FDB" w14:textId="77777777" w:rsidR="009C0027" w:rsidRPr="00BD1D94" w:rsidRDefault="009C0027" w:rsidP="00492E03">
            <w:r>
              <w:t>The threat actor is motivated by non-specific ideological reasons.</w:t>
            </w:r>
          </w:p>
        </w:tc>
      </w:tr>
      <w:tr w:rsidR="009C0027" w:rsidRPr="00BD1D94" w14:paraId="4474FB30" w14:textId="77777777" w:rsidTr="00492E03">
        <w:trPr>
          <w:trHeight w:val="288"/>
        </w:trPr>
        <w:tc>
          <w:tcPr>
            <w:tcW w:w="3685" w:type="dxa"/>
            <w:noWrap/>
            <w:hideMark/>
          </w:tcPr>
          <w:p w14:paraId="137B491E" w14:textId="77777777" w:rsidR="009C0027" w:rsidRPr="00BD1D94" w:rsidRDefault="009C0027" w:rsidP="00492E03">
            <w:pPr>
              <w:rPr>
                <w:b/>
              </w:rPr>
            </w:pPr>
            <w:r w:rsidRPr="00BD1D94">
              <w:rPr>
                <w:b/>
              </w:rPr>
              <w:t>Ideological - Anti-Corruption</w:t>
            </w:r>
          </w:p>
        </w:tc>
        <w:tc>
          <w:tcPr>
            <w:tcW w:w="5593" w:type="dxa"/>
            <w:hideMark/>
          </w:tcPr>
          <w:p w14:paraId="7BB0B0A1" w14:textId="77777777" w:rsidR="009C0027" w:rsidRPr="00BD1D94" w:rsidRDefault="009C0027" w:rsidP="00492E03">
            <w:r w:rsidRPr="000525A8">
              <w:t xml:space="preserve">The threat actor is motivated </w:t>
            </w:r>
            <w:r>
              <w:t>to</w:t>
            </w:r>
            <w:r w:rsidRPr="000525A8">
              <w:t xml:space="preserve"> </w:t>
            </w:r>
            <w:r>
              <w:t>attack targets engaging in corruption</w:t>
            </w:r>
            <w:r w:rsidRPr="000525A8">
              <w:t>.</w:t>
            </w:r>
          </w:p>
        </w:tc>
      </w:tr>
      <w:tr w:rsidR="009C0027" w:rsidRPr="00BD1D94" w14:paraId="7CD5ECDC" w14:textId="77777777" w:rsidTr="00492E03">
        <w:trPr>
          <w:trHeight w:val="288"/>
        </w:trPr>
        <w:tc>
          <w:tcPr>
            <w:tcW w:w="3685" w:type="dxa"/>
            <w:noWrap/>
            <w:hideMark/>
          </w:tcPr>
          <w:p w14:paraId="56D52D17" w14:textId="77777777" w:rsidR="009C0027" w:rsidRPr="00BD1D94" w:rsidRDefault="009C0027" w:rsidP="00492E03">
            <w:pPr>
              <w:rPr>
                <w:b/>
              </w:rPr>
            </w:pPr>
            <w:r w:rsidRPr="00BD1D94">
              <w:rPr>
                <w:b/>
              </w:rPr>
              <w:t>Ideological - Anti-Establishment</w:t>
            </w:r>
          </w:p>
        </w:tc>
        <w:tc>
          <w:tcPr>
            <w:tcW w:w="5593" w:type="dxa"/>
            <w:hideMark/>
          </w:tcPr>
          <w:p w14:paraId="4B2F9E3A" w14:textId="77777777" w:rsidR="009C0027" w:rsidRPr="00BD1D94" w:rsidRDefault="009C0027" w:rsidP="00492E03">
            <w:r>
              <w:t>The threat actor is motivated to attack established authority</w:t>
            </w:r>
          </w:p>
        </w:tc>
      </w:tr>
      <w:tr w:rsidR="009C0027" w:rsidRPr="00BD1D94" w14:paraId="34830D34" w14:textId="77777777" w:rsidTr="00492E03">
        <w:trPr>
          <w:trHeight w:val="288"/>
        </w:trPr>
        <w:tc>
          <w:tcPr>
            <w:tcW w:w="3685" w:type="dxa"/>
            <w:noWrap/>
            <w:hideMark/>
          </w:tcPr>
          <w:p w14:paraId="35ECB34D" w14:textId="77777777" w:rsidR="009C0027" w:rsidRPr="00BD1D94" w:rsidRDefault="009C0027" w:rsidP="00492E03">
            <w:pPr>
              <w:rPr>
                <w:b/>
              </w:rPr>
            </w:pPr>
            <w:r w:rsidRPr="00BD1D94">
              <w:rPr>
                <w:b/>
              </w:rPr>
              <w:t>Ideological - Environmental</w:t>
            </w:r>
          </w:p>
        </w:tc>
        <w:tc>
          <w:tcPr>
            <w:tcW w:w="5593" w:type="dxa"/>
            <w:hideMark/>
          </w:tcPr>
          <w:p w14:paraId="54A762B8" w14:textId="77777777" w:rsidR="009C0027" w:rsidRPr="00BD1D94" w:rsidRDefault="009C0027" w:rsidP="00492E03">
            <w:r>
              <w:t>The threat actor is motivated to</w:t>
            </w:r>
            <w:r w:rsidRPr="000525A8">
              <w:t xml:space="preserve"> </w:t>
            </w:r>
            <w:r>
              <w:t xml:space="preserve">attack targets engaging in </w:t>
            </w:r>
            <w:r>
              <w:lastRenderedPageBreak/>
              <w:t>actions determental to the environment.</w:t>
            </w:r>
          </w:p>
        </w:tc>
      </w:tr>
      <w:tr w:rsidR="009C0027" w:rsidRPr="00BD1D94" w14:paraId="0F2156A9" w14:textId="77777777" w:rsidTr="00492E03">
        <w:trPr>
          <w:trHeight w:val="288"/>
        </w:trPr>
        <w:tc>
          <w:tcPr>
            <w:tcW w:w="3685" w:type="dxa"/>
            <w:noWrap/>
            <w:hideMark/>
          </w:tcPr>
          <w:p w14:paraId="229E4DFF" w14:textId="77777777" w:rsidR="009C0027" w:rsidRPr="00BD1D94" w:rsidRDefault="009C0027" w:rsidP="00492E03">
            <w:pPr>
              <w:rPr>
                <w:b/>
              </w:rPr>
            </w:pPr>
            <w:r w:rsidRPr="00BD1D94">
              <w:rPr>
                <w:b/>
              </w:rPr>
              <w:lastRenderedPageBreak/>
              <w:t>Ideological - Ethnic / Nationalist</w:t>
            </w:r>
          </w:p>
        </w:tc>
        <w:tc>
          <w:tcPr>
            <w:tcW w:w="5593" w:type="dxa"/>
            <w:hideMark/>
          </w:tcPr>
          <w:p w14:paraId="2E22FBC4" w14:textId="77777777" w:rsidR="009C0027" w:rsidRPr="00BD1D94" w:rsidRDefault="009C0027" w:rsidP="00492E03">
            <w:r>
              <w:t>The threat actor is motivated to</w:t>
            </w:r>
            <w:r w:rsidRPr="000525A8">
              <w:t xml:space="preserve"> </w:t>
            </w:r>
            <w:r>
              <w:t>attack targets engaging in actions either against or in favor of a nation state or ethnic group</w:t>
            </w:r>
          </w:p>
        </w:tc>
      </w:tr>
      <w:tr w:rsidR="009C0027" w:rsidRPr="00BD1D94" w14:paraId="03052CC7" w14:textId="77777777" w:rsidTr="00492E03">
        <w:trPr>
          <w:trHeight w:val="288"/>
        </w:trPr>
        <w:tc>
          <w:tcPr>
            <w:tcW w:w="3685" w:type="dxa"/>
            <w:noWrap/>
            <w:hideMark/>
          </w:tcPr>
          <w:p w14:paraId="0D065DAD" w14:textId="77777777" w:rsidR="009C0027" w:rsidRPr="00BD1D94" w:rsidRDefault="009C0027" w:rsidP="00492E03">
            <w:pPr>
              <w:rPr>
                <w:b/>
              </w:rPr>
            </w:pPr>
            <w:r w:rsidRPr="00BD1D94">
              <w:rPr>
                <w:b/>
              </w:rPr>
              <w:t>Ideological - Information Freedom</w:t>
            </w:r>
          </w:p>
        </w:tc>
        <w:tc>
          <w:tcPr>
            <w:tcW w:w="5593" w:type="dxa"/>
            <w:hideMark/>
          </w:tcPr>
          <w:p w14:paraId="484465E0" w14:textId="77777777" w:rsidR="009C0027" w:rsidRPr="00BD1D94" w:rsidRDefault="009C0027" w:rsidP="00492E03">
            <w:r w:rsidRPr="00B97841">
              <w:t xml:space="preserve">The threat actor is motivated </w:t>
            </w:r>
            <w:r>
              <w:t>by the belief in the freedom of information.</w:t>
            </w:r>
          </w:p>
        </w:tc>
      </w:tr>
      <w:tr w:rsidR="009C0027" w:rsidRPr="00BD1D94" w14:paraId="11881491" w14:textId="77777777" w:rsidTr="00492E03">
        <w:trPr>
          <w:trHeight w:val="288"/>
        </w:trPr>
        <w:tc>
          <w:tcPr>
            <w:tcW w:w="3685" w:type="dxa"/>
            <w:noWrap/>
            <w:hideMark/>
          </w:tcPr>
          <w:p w14:paraId="78937F11" w14:textId="77777777" w:rsidR="009C0027" w:rsidRPr="00BD1D94" w:rsidRDefault="009C0027" w:rsidP="00492E03">
            <w:pPr>
              <w:rPr>
                <w:b/>
              </w:rPr>
            </w:pPr>
            <w:r w:rsidRPr="00BD1D94">
              <w:rPr>
                <w:b/>
              </w:rPr>
              <w:t>Ideological - Religious</w:t>
            </w:r>
          </w:p>
        </w:tc>
        <w:tc>
          <w:tcPr>
            <w:tcW w:w="5593" w:type="dxa"/>
            <w:hideMark/>
          </w:tcPr>
          <w:p w14:paraId="4D7EB8E5" w14:textId="77777777" w:rsidR="009C0027" w:rsidRPr="00BD1D94" w:rsidRDefault="009C0027" w:rsidP="00492E03">
            <w:r>
              <w:t>The threat actor is motivated to attack targets associated with a religion.</w:t>
            </w:r>
          </w:p>
        </w:tc>
      </w:tr>
      <w:tr w:rsidR="009C0027" w:rsidRPr="00BD1D94" w14:paraId="538CDA34" w14:textId="77777777" w:rsidTr="00492E03">
        <w:trPr>
          <w:trHeight w:val="288"/>
        </w:trPr>
        <w:tc>
          <w:tcPr>
            <w:tcW w:w="3685" w:type="dxa"/>
            <w:noWrap/>
            <w:hideMark/>
          </w:tcPr>
          <w:p w14:paraId="2C89BD51" w14:textId="77777777" w:rsidR="009C0027" w:rsidRPr="00BD1D94" w:rsidRDefault="009C0027" w:rsidP="00492E03">
            <w:pPr>
              <w:rPr>
                <w:b/>
              </w:rPr>
            </w:pPr>
            <w:r w:rsidRPr="00BD1D94">
              <w:rPr>
                <w:b/>
              </w:rPr>
              <w:t>Ideological - Security Awareness</w:t>
            </w:r>
          </w:p>
        </w:tc>
        <w:tc>
          <w:tcPr>
            <w:tcW w:w="5593" w:type="dxa"/>
            <w:hideMark/>
          </w:tcPr>
          <w:p w14:paraId="3B30A092" w14:textId="77777777" w:rsidR="009C0027" w:rsidRPr="00BD1D94" w:rsidRDefault="009C0027" w:rsidP="00492E03"/>
        </w:tc>
      </w:tr>
      <w:tr w:rsidR="009C0027" w:rsidRPr="00BD1D94" w14:paraId="58B1782B" w14:textId="77777777" w:rsidTr="00492E03">
        <w:trPr>
          <w:trHeight w:val="288"/>
        </w:trPr>
        <w:tc>
          <w:tcPr>
            <w:tcW w:w="3685" w:type="dxa"/>
            <w:noWrap/>
            <w:hideMark/>
          </w:tcPr>
          <w:p w14:paraId="5D9BDC93" w14:textId="77777777" w:rsidR="009C0027" w:rsidRPr="00BD1D94" w:rsidRDefault="009C0027" w:rsidP="00492E03">
            <w:pPr>
              <w:rPr>
                <w:b/>
              </w:rPr>
            </w:pPr>
            <w:r w:rsidRPr="00BD1D94">
              <w:rPr>
                <w:b/>
              </w:rPr>
              <w:t>Ideological - Human Rights</w:t>
            </w:r>
          </w:p>
        </w:tc>
        <w:tc>
          <w:tcPr>
            <w:tcW w:w="5593" w:type="dxa"/>
            <w:hideMark/>
          </w:tcPr>
          <w:p w14:paraId="3F69CB85" w14:textId="77777777" w:rsidR="009C0027" w:rsidRPr="00BD1D94" w:rsidRDefault="009C0027" w:rsidP="00492E03">
            <w:r>
              <w:t>The threat actor is motivated to attack targets engaging in actions either in favor or against human rights.</w:t>
            </w:r>
          </w:p>
        </w:tc>
      </w:tr>
      <w:tr w:rsidR="009C0027" w:rsidRPr="00BD1D94" w14:paraId="759576D3" w14:textId="77777777" w:rsidTr="00492E03">
        <w:trPr>
          <w:trHeight w:val="288"/>
        </w:trPr>
        <w:tc>
          <w:tcPr>
            <w:tcW w:w="3685" w:type="dxa"/>
            <w:noWrap/>
            <w:hideMark/>
          </w:tcPr>
          <w:p w14:paraId="2B5BF512" w14:textId="77777777" w:rsidR="009C0027" w:rsidRPr="00BD1D94" w:rsidRDefault="009C0027" w:rsidP="00492E03">
            <w:pPr>
              <w:rPr>
                <w:b/>
              </w:rPr>
            </w:pPr>
            <w:r w:rsidRPr="00BD1D94">
              <w:rPr>
                <w:b/>
              </w:rPr>
              <w:t>Ego</w:t>
            </w:r>
          </w:p>
        </w:tc>
        <w:tc>
          <w:tcPr>
            <w:tcW w:w="5593" w:type="dxa"/>
            <w:hideMark/>
          </w:tcPr>
          <w:p w14:paraId="01D57927" w14:textId="77777777" w:rsidR="009C0027" w:rsidRPr="00BD1D94" w:rsidRDefault="009C0027" w:rsidP="00492E03">
            <w:r>
              <w:t>The threat actor is motivated by enhancing their own self worth.</w:t>
            </w:r>
          </w:p>
        </w:tc>
      </w:tr>
      <w:tr w:rsidR="009C0027" w:rsidRPr="00BD1D94" w14:paraId="05FE1490" w14:textId="77777777" w:rsidTr="00492E03">
        <w:trPr>
          <w:trHeight w:val="288"/>
        </w:trPr>
        <w:tc>
          <w:tcPr>
            <w:tcW w:w="3685" w:type="dxa"/>
            <w:noWrap/>
            <w:hideMark/>
          </w:tcPr>
          <w:p w14:paraId="01FC7C90" w14:textId="77777777" w:rsidR="009C0027" w:rsidRPr="00BD1D94" w:rsidRDefault="009C0027" w:rsidP="00492E03">
            <w:pPr>
              <w:rPr>
                <w:b/>
              </w:rPr>
            </w:pPr>
            <w:r w:rsidRPr="00BD1D94">
              <w:rPr>
                <w:b/>
              </w:rPr>
              <w:t>Financial or Economic</w:t>
            </w:r>
          </w:p>
        </w:tc>
        <w:tc>
          <w:tcPr>
            <w:tcW w:w="5593" w:type="dxa"/>
            <w:hideMark/>
          </w:tcPr>
          <w:p w14:paraId="4E4346C0" w14:textId="77777777" w:rsidR="009C0027" w:rsidRPr="00BD1D94" w:rsidRDefault="009C0027" w:rsidP="00492E03">
            <w:r>
              <w:t>The threat actor is motivated by financial gain.</w:t>
            </w:r>
          </w:p>
        </w:tc>
      </w:tr>
      <w:tr w:rsidR="009C0027" w:rsidRPr="00BD1D94" w14:paraId="276096EB" w14:textId="77777777" w:rsidTr="00492E03">
        <w:trPr>
          <w:trHeight w:val="288"/>
        </w:trPr>
        <w:tc>
          <w:tcPr>
            <w:tcW w:w="3685" w:type="dxa"/>
            <w:noWrap/>
            <w:hideMark/>
          </w:tcPr>
          <w:p w14:paraId="7F679680" w14:textId="77777777" w:rsidR="009C0027" w:rsidRPr="00BD1D94" w:rsidRDefault="009C0027" w:rsidP="00492E03">
            <w:pPr>
              <w:rPr>
                <w:b/>
              </w:rPr>
            </w:pPr>
            <w:r w:rsidRPr="00BD1D94">
              <w:rPr>
                <w:b/>
              </w:rPr>
              <w:t>Military</w:t>
            </w:r>
          </w:p>
        </w:tc>
        <w:tc>
          <w:tcPr>
            <w:tcW w:w="5593" w:type="dxa"/>
            <w:hideMark/>
          </w:tcPr>
          <w:p w14:paraId="4405A390" w14:textId="77777777" w:rsidR="009C0027" w:rsidRPr="00BD1D94" w:rsidRDefault="009C0027" w:rsidP="00492E03">
            <w:r>
              <w:t>The threat actor is motivated by the desire to exercise some military advantage.</w:t>
            </w:r>
          </w:p>
        </w:tc>
      </w:tr>
      <w:tr w:rsidR="009C0027" w:rsidRPr="00BD1D94" w14:paraId="1C9866D7" w14:textId="77777777" w:rsidTr="00492E03">
        <w:trPr>
          <w:trHeight w:val="288"/>
        </w:trPr>
        <w:tc>
          <w:tcPr>
            <w:tcW w:w="3685" w:type="dxa"/>
            <w:noWrap/>
            <w:hideMark/>
          </w:tcPr>
          <w:p w14:paraId="3F8A7369" w14:textId="77777777" w:rsidR="009C0027" w:rsidRPr="00BD1D94" w:rsidRDefault="009C0027" w:rsidP="00492E03">
            <w:pPr>
              <w:rPr>
                <w:b/>
              </w:rPr>
            </w:pPr>
            <w:r w:rsidRPr="00BD1D94">
              <w:rPr>
                <w:b/>
              </w:rPr>
              <w:t>Opportunistic</w:t>
            </w:r>
          </w:p>
        </w:tc>
        <w:tc>
          <w:tcPr>
            <w:tcW w:w="5593" w:type="dxa"/>
            <w:hideMark/>
          </w:tcPr>
          <w:p w14:paraId="3D7A6C45" w14:textId="77777777" w:rsidR="009C0027" w:rsidRPr="00BD1D94" w:rsidRDefault="009C0027" w:rsidP="00492E03">
            <w:r>
              <w:t>The threat actor is motivated by the relative vulnerability of the target</w:t>
            </w:r>
          </w:p>
        </w:tc>
      </w:tr>
      <w:tr w:rsidR="009C0027" w:rsidRPr="00BD1D94" w14:paraId="124F3BB6" w14:textId="77777777" w:rsidTr="00492E03">
        <w:trPr>
          <w:trHeight w:val="288"/>
        </w:trPr>
        <w:tc>
          <w:tcPr>
            <w:tcW w:w="3685" w:type="dxa"/>
            <w:noWrap/>
            <w:hideMark/>
          </w:tcPr>
          <w:p w14:paraId="1DADFC6E" w14:textId="77777777" w:rsidR="009C0027" w:rsidRPr="00BD1D94" w:rsidRDefault="009C0027" w:rsidP="00492E03">
            <w:pPr>
              <w:rPr>
                <w:b/>
              </w:rPr>
            </w:pPr>
            <w:r w:rsidRPr="00BD1D94">
              <w:rPr>
                <w:b/>
              </w:rPr>
              <w:t>Political</w:t>
            </w:r>
          </w:p>
        </w:tc>
        <w:tc>
          <w:tcPr>
            <w:tcW w:w="5593" w:type="dxa"/>
            <w:hideMark/>
          </w:tcPr>
          <w:p w14:paraId="36B9D5E3" w14:textId="77777777" w:rsidR="009C0027" w:rsidRPr="00BD1D94" w:rsidRDefault="009C0027" w:rsidP="00492E03">
            <w:r>
              <w:t>The threat actor is motivated by the desire to exercise some political advantage.</w:t>
            </w:r>
          </w:p>
        </w:tc>
      </w:tr>
    </w:tbl>
    <w:p w14:paraId="04B26B38" w14:textId="77777777" w:rsidR="009C0027" w:rsidRDefault="009C0027" w:rsidP="009C0027">
      <w:pPr>
        <w:pStyle w:val="Heading2"/>
      </w:pPr>
      <w:bookmarkStart w:id="134" w:name="_Ref401841049"/>
      <w:bookmarkStart w:id="135" w:name="_Ref401841051"/>
      <w:bookmarkStart w:id="136" w:name="_Toc426101917"/>
      <w:bookmarkStart w:id="137" w:name="_Toc429521547"/>
      <w:r w:rsidRPr="00BD1D94">
        <w:t>Motivation</w:t>
      </w:r>
      <w:r>
        <w:t>Vocab-</w:t>
      </w:r>
      <w:r w:rsidRPr="00BD1D94">
        <w:t>1.0.1</w:t>
      </w:r>
      <w:r>
        <w:t xml:space="preserve"> Enumeration</w:t>
      </w:r>
      <w:bookmarkEnd w:id="134"/>
      <w:bookmarkEnd w:id="135"/>
      <w:bookmarkEnd w:id="136"/>
      <w:bookmarkEnd w:id="137"/>
    </w:p>
    <w:p w14:paraId="4BC7FC5D" w14:textId="6EE09A9F" w:rsidR="009C0027" w:rsidRPr="00D32B06" w:rsidRDefault="009C0027" w:rsidP="009C0027">
      <w:pPr>
        <w:spacing w:after="240"/>
      </w:pPr>
      <w:r w:rsidRPr="001A00C8">
        <w:t xml:space="preserve">The </w:t>
      </w:r>
      <w:r w:rsidRPr="001A00C8">
        <w:rPr>
          <w:rFonts w:ascii="Courier New" w:hAnsi="Courier New" w:cs="Courier New"/>
        </w:rPr>
        <w:t>MotivationVocab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motivation of a threat actor. </w:t>
      </w:r>
      <w:r>
        <w:t xml:space="preserve">The associated enumeration literals are provided in the table below. </w:t>
      </w:r>
      <w:r w:rsidRPr="001A00C8">
        <w:t xml:space="preserve">NOTE: As of STIX Version 1.1, </w:t>
      </w:r>
      <w:r w:rsidRPr="001A00C8">
        <w:rPr>
          <w:rFonts w:ascii="Courier New" w:hAnsi="Courier New" w:cs="Courier New"/>
        </w:rPr>
        <w:t>MotivationVocab</w:t>
      </w:r>
      <w:r>
        <w:rPr>
          <w:rFonts w:ascii="Courier New" w:hAnsi="Courier New" w:cs="Courier New"/>
        </w:rPr>
        <w:t>-1.0.1</w:t>
      </w:r>
      <w:r w:rsidRPr="001A00C8">
        <w:t xml:space="preserve"> is deprecated. </w:t>
      </w:r>
      <w:r>
        <w:t xml:space="preserve">Please use version </w:t>
      </w:r>
      <w:r w:rsidRPr="001A00C8">
        <w:t>1.1 instead</w:t>
      </w:r>
      <w:r>
        <w:t xml:space="preserve"> (see Section </w:t>
      </w:r>
      <w:r w:rsidRPr="00906B12">
        <w:rPr>
          <w:b/>
          <w:color w:val="0000EE"/>
        </w:rPr>
        <w:fldChar w:fldCharType="begin"/>
      </w:r>
      <w:r w:rsidRPr="00906B12">
        <w:rPr>
          <w:b/>
          <w:color w:val="0000EE"/>
        </w:rPr>
        <w:instrText xml:space="preserve"> REF _Ref401840874 \r \h </w:instrText>
      </w:r>
      <w:r w:rsidR="00906B12">
        <w:rPr>
          <w:b/>
          <w:color w:val="0000EE"/>
        </w:rPr>
        <w:instrText xml:space="preserve"> \* MERGEFORMAT </w:instrText>
      </w:r>
      <w:r w:rsidRPr="00906B12">
        <w:rPr>
          <w:b/>
          <w:color w:val="0000EE"/>
        </w:rPr>
      </w:r>
      <w:r w:rsidRPr="00906B12">
        <w:rPr>
          <w:b/>
          <w:color w:val="0000EE"/>
        </w:rPr>
        <w:fldChar w:fldCharType="separate"/>
      </w:r>
      <w:r w:rsidR="00B53B30">
        <w:rPr>
          <w:b/>
          <w:color w:val="0000EE"/>
        </w:rPr>
        <w:t>3.27</w:t>
      </w:r>
      <w:r w:rsidRPr="00906B12">
        <w:rPr>
          <w:b/>
          <w:color w:val="0000EE"/>
        </w:rPr>
        <w:fldChar w:fldCharType="end"/>
      </w:r>
      <w:r>
        <w:t>)</w:t>
      </w:r>
      <w:r w:rsidRPr="001A00C8">
        <w:t>.</w:t>
      </w:r>
    </w:p>
    <w:tbl>
      <w:tblPr>
        <w:tblStyle w:val="TableGrid"/>
        <w:tblW w:w="0" w:type="auto"/>
        <w:tblLook w:val="04A0" w:firstRow="1" w:lastRow="0" w:firstColumn="1" w:lastColumn="0" w:noHBand="0" w:noVBand="1"/>
      </w:tblPr>
      <w:tblGrid>
        <w:gridCol w:w="3685"/>
        <w:gridCol w:w="5593"/>
      </w:tblGrid>
      <w:tr w:rsidR="009C0027" w:rsidRPr="00BD1D94" w14:paraId="450E4CB5" w14:textId="77777777" w:rsidTr="00492E03">
        <w:trPr>
          <w:trHeight w:val="288"/>
        </w:trPr>
        <w:tc>
          <w:tcPr>
            <w:tcW w:w="3685" w:type="dxa"/>
            <w:shd w:val="clear" w:color="auto" w:fill="BFBFBF" w:themeFill="background1" w:themeFillShade="BF"/>
            <w:noWrap/>
            <w:vAlign w:val="center"/>
          </w:tcPr>
          <w:p w14:paraId="52295E64" w14:textId="77777777" w:rsidR="009C0027" w:rsidRPr="00BD1D94" w:rsidRDefault="009C0027" w:rsidP="00492E03">
            <w:r>
              <w:rPr>
                <w:b/>
                <w:bCs/>
              </w:rPr>
              <w:t>Enumeration Literal</w:t>
            </w:r>
          </w:p>
        </w:tc>
        <w:tc>
          <w:tcPr>
            <w:tcW w:w="5593" w:type="dxa"/>
            <w:shd w:val="clear" w:color="auto" w:fill="BFBFBF" w:themeFill="background1" w:themeFillShade="BF"/>
            <w:vAlign w:val="center"/>
          </w:tcPr>
          <w:p w14:paraId="1816FDAB" w14:textId="77777777" w:rsidR="009C0027" w:rsidRPr="00BD1D94" w:rsidRDefault="009C0027" w:rsidP="00492E03">
            <w:r>
              <w:rPr>
                <w:b/>
                <w:bCs/>
              </w:rPr>
              <w:t>Description</w:t>
            </w:r>
          </w:p>
        </w:tc>
      </w:tr>
      <w:tr w:rsidR="009C0027" w:rsidRPr="00BD1D94" w14:paraId="31FE4E2F" w14:textId="77777777" w:rsidTr="00492E03">
        <w:trPr>
          <w:trHeight w:val="288"/>
        </w:trPr>
        <w:tc>
          <w:tcPr>
            <w:tcW w:w="3685" w:type="dxa"/>
            <w:noWrap/>
            <w:hideMark/>
          </w:tcPr>
          <w:p w14:paraId="50A18F73" w14:textId="77777777" w:rsidR="009C0027" w:rsidRPr="00BD1D94" w:rsidRDefault="009C0027" w:rsidP="00492E03">
            <w:pPr>
              <w:rPr>
                <w:b/>
              </w:rPr>
            </w:pPr>
            <w:r w:rsidRPr="00BD1D94">
              <w:rPr>
                <w:b/>
              </w:rPr>
              <w:t>Ideological</w:t>
            </w:r>
          </w:p>
        </w:tc>
        <w:tc>
          <w:tcPr>
            <w:tcW w:w="5593" w:type="dxa"/>
            <w:hideMark/>
          </w:tcPr>
          <w:p w14:paraId="6109047E" w14:textId="77777777" w:rsidR="009C0027" w:rsidRPr="00BD1D94" w:rsidRDefault="009C0027" w:rsidP="00492E03">
            <w:r>
              <w:t>The threat actor is motivated by non-specific ideological reasons.</w:t>
            </w:r>
          </w:p>
        </w:tc>
      </w:tr>
      <w:tr w:rsidR="009C0027" w:rsidRPr="00BD1D94" w14:paraId="415DA465" w14:textId="77777777" w:rsidTr="00492E03">
        <w:trPr>
          <w:trHeight w:val="288"/>
        </w:trPr>
        <w:tc>
          <w:tcPr>
            <w:tcW w:w="3685" w:type="dxa"/>
            <w:noWrap/>
            <w:hideMark/>
          </w:tcPr>
          <w:p w14:paraId="040A36F2" w14:textId="77777777" w:rsidR="009C0027" w:rsidRPr="00BD1D94" w:rsidRDefault="009C0027" w:rsidP="00492E03">
            <w:pPr>
              <w:rPr>
                <w:b/>
              </w:rPr>
            </w:pPr>
            <w:r w:rsidRPr="00BD1D94">
              <w:rPr>
                <w:b/>
              </w:rPr>
              <w:lastRenderedPageBreak/>
              <w:t>Ideological - Anti-Corruption</w:t>
            </w:r>
          </w:p>
        </w:tc>
        <w:tc>
          <w:tcPr>
            <w:tcW w:w="5593" w:type="dxa"/>
            <w:hideMark/>
          </w:tcPr>
          <w:p w14:paraId="16EA9B89" w14:textId="77777777" w:rsidR="009C0027" w:rsidRPr="00BD1D94" w:rsidRDefault="009C0027" w:rsidP="00492E03">
            <w:r w:rsidRPr="000525A8">
              <w:t xml:space="preserve">The threat actor is motivated </w:t>
            </w:r>
            <w:r>
              <w:t>to</w:t>
            </w:r>
            <w:r w:rsidRPr="000525A8">
              <w:t xml:space="preserve"> </w:t>
            </w:r>
            <w:r>
              <w:t>attack targets engaging in corruption</w:t>
            </w:r>
            <w:r w:rsidRPr="000525A8">
              <w:t>.</w:t>
            </w:r>
          </w:p>
        </w:tc>
      </w:tr>
      <w:tr w:rsidR="009C0027" w:rsidRPr="00BD1D94" w14:paraId="15F87D99" w14:textId="77777777" w:rsidTr="00492E03">
        <w:trPr>
          <w:trHeight w:val="288"/>
        </w:trPr>
        <w:tc>
          <w:tcPr>
            <w:tcW w:w="3685" w:type="dxa"/>
            <w:noWrap/>
            <w:hideMark/>
          </w:tcPr>
          <w:p w14:paraId="4078976D" w14:textId="77777777" w:rsidR="009C0027" w:rsidRPr="00BD1D94" w:rsidRDefault="009C0027" w:rsidP="00492E03">
            <w:pPr>
              <w:rPr>
                <w:b/>
              </w:rPr>
            </w:pPr>
            <w:r w:rsidRPr="00BD1D94">
              <w:rPr>
                <w:b/>
              </w:rPr>
              <w:t>Ideological - Anti-Establishment</w:t>
            </w:r>
          </w:p>
        </w:tc>
        <w:tc>
          <w:tcPr>
            <w:tcW w:w="5593" w:type="dxa"/>
            <w:hideMark/>
          </w:tcPr>
          <w:p w14:paraId="6D55F72D" w14:textId="77777777" w:rsidR="009C0027" w:rsidRPr="00BD1D94" w:rsidRDefault="009C0027" w:rsidP="00492E03">
            <w:r>
              <w:t>The threat actor is motivated to attack established authority</w:t>
            </w:r>
          </w:p>
        </w:tc>
      </w:tr>
      <w:tr w:rsidR="009C0027" w:rsidRPr="00BD1D94" w14:paraId="4E941832" w14:textId="77777777" w:rsidTr="00492E03">
        <w:trPr>
          <w:trHeight w:val="288"/>
        </w:trPr>
        <w:tc>
          <w:tcPr>
            <w:tcW w:w="3685" w:type="dxa"/>
            <w:noWrap/>
            <w:hideMark/>
          </w:tcPr>
          <w:p w14:paraId="78F720FC" w14:textId="77777777" w:rsidR="009C0027" w:rsidRPr="00BD1D94" w:rsidRDefault="009C0027" w:rsidP="00492E03">
            <w:pPr>
              <w:rPr>
                <w:b/>
              </w:rPr>
            </w:pPr>
            <w:r w:rsidRPr="00BD1D94">
              <w:rPr>
                <w:b/>
              </w:rPr>
              <w:t>Ideological - Environmental</w:t>
            </w:r>
          </w:p>
        </w:tc>
        <w:tc>
          <w:tcPr>
            <w:tcW w:w="5593" w:type="dxa"/>
            <w:hideMark/>
          </w:tcPr>
          <w:p w14:paraId="3BB94B8C" w14:textId="77777777" w:rsidR="009C0027" w:rsidRPr="00BD1D94" w:rsidRDefault="009C0027" w:rsidP="00492E03">
            <w:r>
              <w:t>The threat actor is motivated to</w:t>
            </w:r>
            <w:r w:rsidRPr="000525A8">
              <w:t xml:space="preserve"> </w:t>
            </w:r>
            <w:r>
              <w:t>attack targets engaging in actions determental to the environment.</w:t>
            </w:r>
          </w:p>
        </w:tc>
      </w:tr>
      <w:tr w:rsidR="009C0027" w:rsidRPr="00BD1D94" w14:paraId="74E14242" w14:textId="77777777" w:rsidTr="00492E03">
        <w:trPr>
          <w:trHeight w:val="288"/>
        </w:trPr>
        <w:tc>
          <w:tcPr>
            <w:tcW w:w="3685" w:type="dxa"/>
            <w:noWrap/>
            <w:hideMark/>
          </w:tcPr>
          <w:p w14:paraId="227103F1" w14:textId="77777777" w:rsidR="009C0027" w:rsidRPr="00BD1D94" w:rsidRDefault="009C0027" w:rsidP="00492E03">
            <w:pPr>
              <w:rPr>
                <w:b/>
              </w:rPr>
            </w:pPr>
            <w:r w:rsidRPr="00BD1D94">
              <w:rPr>
                <w:b/>
              </w:rPr>
              <w:t>Ideological - Ethnic / Nationalist</w:t>
            </w:r>
          </w:p>
        </w:tc>
        <w:tc>
          <w:tcPr>
            <w:tcW w:w="5593" w:type="dxa"/>
            <w:hideMark/>
          </w:tcPr>
          <w:p w14:paraId="64B0FCDB" w14:textId="77777777" w:rsidR="009C0027" w:rsidRPr="00BD1D94" w:rsidRDefault="009C0027" w:rsidP="00492E03">
            <w:r>
              <w:t>The threat actor is motivated to</w:t>
            </w:r>
            <w:r w:rsidRPr="000525A8">
              <w:t xml:space="preserve"> </w:t>
            </w:r>
            <w:r>
              <w:t>attack targets engaging in actions either against or in favor of a nation state or ethnic group</w:t>
            </w:r>
          </w:p>
        </w:tc>
      </w:tr>
      <w:tr w:rsidR="009C0027" w:rsidRPr="00BD1D94" w14:paraId="61294DDD" w14:textId="77777777" w:rsidTr="00492E03">
        <w:trPr>
          <w:trHeight w:val="288"/>
        </w:trPr>
        <w:tc>
          <w:tcPr>
            <w:tcW w:w="3685" w:type="dxa"/>
            <w:noWrap/>
            <w:hideMark/>
          </w:tcPr>
          <w:p w14:paraId="00B7E2FA" w14:textId="77777777" w:rsidR="009C0027" w:rsidRPr="00BD1D94" w:rsidRDefault="009C0027" w:rsidP="00492E03">
            <w:pPr>
              <w:rPr>
                <w:b/>
              </w:rPr>
            </w:pPr>
            <w:r w:rsidRPr="00BD1D94">
              <w:rPr>
                <w:b/>
              </w:rPr>
              <w:t>Ideological - Information Freedom</w:t>
            </w:r>
          </w:p>
        </w:tc>
        <w:tc>
          <w:tcPr>
            <w:tcW w:w="5593" w:type="dxa"/>
            <w:hideMark/>
          </w:tcPr>
          <w:p w14:paraId="298B542F" w14:textId="77777777" w:rsidR="009C0027" w:rsidRPr="00BD1D94" w:rsidRDefault="009C0027" w:rsidP="00492E03">
            <w:r w:rsidRPr="00B97841">
              <w:t xml:space="preserve">The threat actor is motivated </w:t>
            </w:r>
            <w:r>
              <w:t>by the belief in the freedom of information.</w:t>
            </w:r>
          </w:p>
        </w:tc>
      </w:tr>
      <w:tr w:rsidR="009C0027" w:rsidRPr="00BD1D94" w14:paraId="7F6DED1F" w14:textId="77777777" w:rsidTr="00492E03">
        <w:trPr>
          <w:trHeight w:val="288"/>
        </w:trPr>
        <w:tc>
          <w:tcPr>
            <w:tcW w:w="3685" w:type="dxa"/>
            <w:noWrap/>
            <w:hideMark/>
          </w:tcPr>
          <w:p w14:paraId="089D04DF" w14:textId="77777777" w:rsidR="009C0027" w:rsidRPr="00BD1D94" w:rsidRDefault="009C0027" w:rsidP="00492E03">
            <w:pPr>
              <w:rPr>
                <w:b/>
              </w:rPr>
            </w:pPr>
            <w:r w:rsidRPr="00BD1D94">
              <w:rPr>
                <w:b/>
              </w:rPr>
              <w:t>Ideological - Religious</w:t>
            </w:r>
          </w:p>
        </w:tc>
        <w:tc>
          <w:tcPr>
            <w:tcW w:w="5593" w:type="dxa"/>
            <w:hideMark/>
          </w:tcPr>
          <w:p w14:paraId="0AD09843" w14:textId="77777777" w:rsidR="009C0027" w:rsidRPr="00BD1D94" w:rsidRDefault="009C0027" w:rsidP="00492E03">
            <w:r>
              <w:t>The threat actor is motivated to attack targets associated with a religion.</w:t>
            </w:r>
          </w:p>
        </w:tc>
      </w:tr>
      <w:tr w:rsidR="009C0027" w:rsidRPr="00BD1D94" w14:paraId="2412B8E8" w14:textId="77777777" w:rsidTr="00492E03">
        <w:trPr>
          <w:trHeight w:val="288"/>
        </w:trPr>
        <w:tc>
          <w:tcPr>
            <w:tcW w:w="3685" w:type="dxa"/>
            <w:noWrap/>
            <w:hideMark/>
          </w:tcPr>
          <w:p w14:paraId="372EB39A" w14:textId="77777777" w:rsidR="009C0027" w:rsidRPr="00BD1D94" w:rsidRDefault="009C0027" w:rsidP="00492E03">
            <w:pPr>
              <w:rPr>
                <w:b/>
              </w:rPr>
            </w:pPr>
            <w:r w:rsidRPr="00BD1D94">
              <w:rPr>
                <w:b/>
              </w:rPr>
              <w:t>Ideological - Security Awareness</w:t>
            </w:r>
          </w:p>
        </w:tc>
        <w:tc>
          <w:tcPr>
            <w:tcW w:w="5593" w:type="dxa"/>
            <w:hideMark/>
          </w:tcPr>
          <w:p w14:paraId="15ACDFCF" w14:textId="77777777" w:rsidR="009C0027" w:rsidRPr="00BD1D94" w:rsidRDefault="009C0027" w:rsidP="00492E03"/>
        </w:tc>
      </w:tr>
      <w:tr w:rsidR="009C0027" w:rsidRPr="00BD1D94" w14:paraId="7EB97679" w14:textId="77777777" w:rsidTr="00492E03">
        <w:trPr>
          <w:trHeight w:val="288"/>
        </w:trPr>
        <w:tc>
          <w:tcPr>
            <w:tcW w:w="3685" w:type="dxa"/>
            <w:noWrap/>
            <w:hideMark/>
          </w:tcPr>
          <w:p w14:paraId="7D4C524D" w14:textId="77777777" w:rsidR="009C0027" w:rsidRPr="00BD1D94" w:rsidRDefault="009C0027" w:rsidP="00492E03">
            <w:pPr>
              <w:rPr>
                <w:b/>
              </w:rPr>
            </w:pPr>
            <w:r w:rsidRPr="00BD1D94">
              <w:rPr>
                <w:b/>
              </w:rPr>
              <w:t>Ideological - Human Rights</w:t>
            </w:r>
          </w:p>
        </w:tc>
        <w:tc>
          <w:tcPr>
            <w:tcW w:w="5593" w:type="dxa"/>
            <w:hideMark/>
          </w:tcPr>
          <w:p w14:paraId="73FE52C0" w14:textId="77777777" w:rsidR="009C0027" w:rsidRPr="00BD1D94" w:rsidRDefault="009C0027" w:rsidP="00492E03">
            <w:r>
              <w:t>The threat actor is motivated to attack targets engaging in actions either in favor or against human rights.</w:t>
            </w:r>
          </w:p>
        </w:tc>
      </w:tr>
      <w:tr w:rsidR="009C0027" w:rsidRPr="00BD1D94" w14:paraId="6B4E702F" w14:textId="77777777" w:rsidTr="00492E03">
        <w:trPr>
          <w:trHeight w:val="288"/>
        </w:trPr>
        <w:tc>
          <w:tcPr>
            <w:tcW w:w="3685" w:type="dxa"/>
            <w:noWrap/>
            <w:hideMark/>
          </w:tcPr>
          <w:p w14:paraId="2C03015C" w14:textId="77777777" w:rsidR="009C0027" w:rsidRPr="00BD1D94" w:rsidRDefault="009C0027" w:rsidP="00492E03">
            <w:pPr>
              <w:rPr>
                <w:b/>
              </w:rPr>
            </w:pPr>
            <w:r w:rsidRPr="00BD1D94">
              <w:rPr>
                <w:b/>
              </w:rPr>
              <w:t>Ego</w:t>
            </w:r>
          </w:p>
        </w:tc>
        <w:tc>
          <w:tcPr>
            <w:tcW w:w="5593" w:type="dxa"/>
            <w:hideMark/>
          </w:tcPr>
          <w:p w14:paraId="0A57F493" w14:textId="77777777" w:rsidR="009C0027" w:rsidRPr="00BD1D94" w:rsidRDefault="009C0027" w:rsidP="00492E03">
            <w:r>
              <w:t>The threat actor is motivated by enhancing their own self worth.</w:t>
            </w:r>
          </w:p>
        </w:tc>
      </w:tr>
      <w:tr w:rsidR="009C0027" w:rsidRPr="00BD1D94" w14:paraId="62271CB4" w14:textId="77777777" w:rsidTr="00492E03">
        <w:trPr>
          <w:trHeight w:val="288"/>
        </w:trPr>
        <w:tc>
          <w:tcPr>
            <w:tcW w:w="3685" w:type="dxa"/>
            <w:noWrap/>
            <w:hideMark/>
          </w:tcPr>
          <w:p w14:paraId="3B32B189" w14:textId="77777777" w:rsidR="009C0027" w:rsidRPr="00BD1D94" w:rsidRDefault="009C0027" w:rsidP="00492E03">
            <w:pPr>
              <w:rPr>
                <w:b/>
              </w:rPr>
            </w:pPr>
            <w:r w:rsidRPr="00BD1D94">
              <w:rPr>
                <w:b/>
              </w:rPr>
              <w:t>Financial or Economic</w:t>
            </w:r>
          </w:p>
        </w:tc>
        <w:tc>
          <w:tcPr>
            <w:tcW w:w="5593" w:type="dxa"/>
            <w:hideMark/>
          </w:tcPr>
          <w:p w14:paraId="22D1B55B" w14:textId="77777777" w:rsidR="009C0027" w:rsidRPr="00BD1D94" w:rsidRDefault="009C0027" w:rsidP="00492E03">
            <w:r>
              <w:t>The threat actor is motivated by financial gain.</w:t>
            </w:r>
          </w:p>
        </w:tc>
      </w:tr>
      <w:tr w:rsidR="009C0027" w:rsidRPr="00BD1D94" w14:paraId="00D05745" w14:textId="77777777" w:rsidTr="00492E03">
        <w:trPr>
          <w:trHeight w:val="288"/>
        </w:trPr>
        <w:tc>
          <w:tcPr>
            <w:tcW w:w="3685" w:type="dxa"/>
            <w:noWrap/>
            <w:hideMark/>
          </w:tcPr>
          <w:p w14:paraId="11850B85" w14:textId="77777777" w:rsidR="009C0027" w:rsidRPr="00BD1D94" w:rsidRDefault="009C0027" w:rsidP="00492E03">
            <w:pPr>
              <w:rPr>
                <w:b/>
              </w:rPr>
            </w:pPr>
            <w:r w:rsidRPr="00BD1D94">
              <w:rPr>
                <w:b/>
              </w:rPr>
              <w:t>Military</w:t>
            </w:r>
          </w:p>
        </w:tc>
        <w:tc>
          <w:tcPr>
            <w:tcW w:w="5593" w:type="dxa"/>
            <w:hideMark/>
          </w:tcPr>
          <w:p w14:paraId="3817B6E6" w14:textId="77777777" w:rsidR="009C0027" w:rsidRPr="00BD1D94" w:rsidRDefault="009C0027" w:rsidP="00492E03">
            <w:r>
              <w:t>The threat actor is motivated by the desire to exercise some military advantage.</w:t>
            </w:r>
          </w:p>
        </w:tc>
      </w:tr>
      <w:tr w:rsidR="009C0027" w:rsidRPr="00BD1D94" w14:paraId="17887AC0" w14:textId="77777777" w:rsidTr="00492E03">
        <w:trPr>
          <w:trHeight w:val="288"/>
        </w:trPr>
        <w:tc>
          <w:tcPr>
            <w:tcW w:w="3685" w:type="dxa"/>
            <w:noWrap/>
            <w:hideMark/>
          </w:tcPr>
          <w:p w14:paraId="53B0B101" w14:textId="77777777" w:rsidR="009C0027" w:rsidRPr="00BD1D94" w:rsidRDefault="009C0027" w:rsidP="00492E03">
            <w:pPr>
              <w:rPr>
                <w:b/>
              </w:rPr>
            </w:pPr>
            <w:r w:rsidRPr="00BD1D94">
              <w:rPr>
                <w:b/>
              </w:rPr>
              <w:t>Opportunistic</w:t>
            </w:r>
          </w:p>
        </w:tc>
        <w:tc>
          <w:tcPr>
            <w:tcW w:w="5593" w:type="dxa"/>
            <w:hideMark/>
          </w:tcPr>
          <w:p w14:paraId="3C836362" w14:textId="77777777" w:rsidR="009C0027" w:rsidRPr="00BD1D94" w:rsidRDefault="009C0027" w:rsidP="00492E03">
            <w:r>
              <w:t>The threat actor is motivated by the relative vulnerability of the target</w:t>
            </w:r>
          </w:p>
        </w:tc>
      </w:tr>
      <w:tr w:rsidR="009C0027" w:rsidRPr="00BD1D94" w14:paraId="1EAB3666" w14:textId="77777777" w:rsidTr="00492E03">
        <w:trPr>
          <w:trHeight w:val="288"/>
        </w:trPr>
        <w:tc>
          <w:tcPr>
            <w:tcW w:w="3685" w:type="dxa"/>
            <w:noWrap/>
            <w:hideMark/>
          </w:tcPr>
          <w:p w14:paraId="69D9CA8D" w14:textId="063FF128" w:rsidR="009C0027" w:rsidRPr="00BD1D94" w:rsidRDefault="009C0027" w:rsidP="00D6497D">
            <w:pPr>
              <w:rPr>
                <w:b/>
              </w:rPr>
            </w:pPr>
            <w:r w:rsidRPr="00BD1D94">
              <w:rPr>
                <w:b/>
              </w:rPr>
              <w:t>Policital</w:t>
            </w:r>
            <w:r w:rsidR="00D6497D">
              <w:rPr>
                <w:rStyle w:val="EndnoteReference"/>
                <w:b/>
              </w:rPr>
              <w:endnoteReference w:id="5"/>
            </w:r>
          </w:p>
        </w:tc>
        <w:tc>
          <w:tcPr>
            <w:tcW w:w="5593" w:type="dxa"/>
            <w:hideMark/>
          </w:tcPr>
          <w:p w14:paraId="633C62E7" w14:textId="77777777" w:rsidR="009C0027" w:rsidRPr="00BD1D94" w:rsidRDefault="009C0027" w:rsidP="00492E03">
            <w:r>
              <w:t>The threat actor is motivated by the desire to exercise some political advantage.</w:t>
            </w:r>
          </w:p>
        </w:tc>
      </w:tr>
    </w:tbl>
    <w:p w14:paraId="2952B1E9" w14:textId="77777777" w:rsidR="009C0027" w:rsidRPr="00BD1D94" w:rsidRDefault="009C0027" w:rsidP="009C0027"/>
    <w:p w14:paraId="647FFCBA" w14:textId="77777777" w:rsidR="009C0027" w:rsidRDefault="009C0027" w:rsidP="009C0027">
      <w:pPr>
        <w:pStyle w:val="Heading2"/>
      </w:pPr>
      <w:bookmarkStart w:id="138" w:name="_Toc426101918"/>
      <w:bookmarkStart w:id="139" w:name="_Toc429521548"/>
      <w:r w:rsidRPr="00BD1D94">
        <w:t>Motivation</w:t>
      </w:r>
      <w:r>
        <w:t>Vocab-</w:t>
      </w:r>
      <w:r w:rsidRPr="00BD1D94">
        <w:t>1.0</w:t>
      </w:r>
      <w:r>
        <w:t xml:space="preserve"> Enumeration</w:t>
      </w:r>
      <w:bookmarkEnd w:id="138"/>
      <w:bookmarkEnd w:id="139"/>
    </w:p>
    <w:p w14:paraId="1D0F578B" w14:textId="0EB547EF" w:rsidR="009C0027" w:rsidRPr="00D32B06" w:rsidRDefault="009C0027" w:rsidP="009C0027">
      <w:pPr>
        <w:spacing w:after="240"/>
      </w:pPr>
      <w:r w:rsidRPr="001A00C8">
        <w:t xml:space="preserve">The </w:t>
      </w:r>
      <w:r w:rsidRPr="001A00C8">
        <w:rPr>
          <w:rFonts w:ascii="Courier New" w:hAnsi="Courier New" w:cs="Courier New"/>
        </w:rPr>
        <w:t>MotivationVocab</w:t>
      </w:r>
      <w:r w:rsidRPr="001A00C8">
        <w:t xml:space="preserve"> </w:t>
      </w:r>
      <w:r>
        <w:t xml:space="preserve">enumeration </w:t>
      </w:r>
      <w:r w:rsidRPr="00EE365F">
        <w:t xml:space="preserve">is </w:t>
      </w:r>
      <w:r>
        <w:t>used to define the</w:t>
      </w:r>
      <w:r w:rsidRPr="00EE365F">
        <w:t xml:space="preserve"> default </w:t>
      </w:r>
      <w:r w:rsidRPr="001A00C8">
        <w:t xml:space="preserve">STIX vocabulary for expressing the motivation of a threat actor. NOTE: As of STIX Version 1.0.1, </w:t>
      </w:r>
      <w:r w:rsidRPr="001A00C8">
        <w:rPr>
          <w:rFonts w:ascii="Courier New" w:hAnsi="Courier New" w:cs="Courier New"/>
        </w:rPr>
        <w:t>MotivationVocab</w:t>
      </w:r>
      <w:r>
        <w:rPr>
          <w:rFonts w:ascii="Courier New" w:hAnsi="Courier New" w:cs="Courier New"/>
        </w:rPr>
        <w:t>-1.0</w:t>
      </w:r>
      <w:r w:rsidRPr="001A00C8">
        <w:t xml:space="preserve"> is deprecated. Please use </w:t>
      </w:r>
      <w:r>
        <w:t xml:space="preserve">version </w:t>
      </w:r>
      <w:r w:rsidRPr="001A00C8">
        <w:t>1.1 instead</w:t>
      </w:r>
      <w:r>
        <w:t xml:space="preserve"> (see Section </w:t>
      </w:r>
      <w:r w:rsidRPr="00744354">
        <w:rPr>
          <w:b/>
          <w:color w:val="0000EE"/>
        </w:rPr>
        <w:fldChar w:fldCharType="begin"/>
      </w:r>
      <w:r w:rsidRPr="00744354">
        <w:rPr>
          <w:b/>
          <w:color w:val="0000EE"/>
        </w:rPr>
        <w:instrText xml:space="preserve"> REF _Ref401840874 \r \h </w:instrText>
      </w:r>
      <w:r w:rsidR="00744354">
        <w:rPr>
          <w:b/>
          <w:color w:val="0000EE"/>
        </w:rPr>
        <w:instrText xml:space="preserve"> \* MERGEFORMAT </w:instrText>
      </w:r>
      <w:r w:rsidRPr="00744354">
        <w:rPr>
          <w:b/>
          <w:color w:val="0000EE"/>
        </w:rPr>
      </w:r>
      <w:r w:rsidRPr="00744354">
        <w:rPr>
          <w:b/>
          <w:color w:val="0000EE"/>
        </w:rPr>
        <w:fldChar w:fldCharType="separate"/>
      </w:r>
      <w:r w:rsidR="00B53B30">
        <w:rPr>
          <w:b/>
          <w:color w:val="0000EE"/>
        </w:rPr>
        <w:t>3.27</w:t>
      </w:r>
      <w:r w:rsidRPr="00744354">
        <w:rPr>
          <w:b/>
          <w:color w:val="0000EE"/>
        </w:rPr>
        <w:fldChar w:fldCharType="end"/>
      </w:r>
      <w:r>
        <w:t>)</w:t>
      </w:r>
      <w:r w:rsidRPr="001A00C8">
        <w:t>.</w:t>
      </w:r>
    </w:p>
    <w:tbl>
      <w:tblPr>
        <w:tblStyle w:val="TableGrid"/>
        <w:tblW w:w="0" w:type="auto"/>
        <w:tblLook w:val="04A0" w:firstRow="1" w:lastRow="0" w:firstColumn="1" w:lastColumn="0" w:noHBand="0" w:noVBand="1"/>
      </w:tblPr>
      <w:tblGrid>
        <w:gridCol w:w="3685"/>
        <w:gridCol w:w="5593"/>
      </w:tblGrid>
      <w:tr w:rsidR="009C0027" w:rsidRPr="00BD1D94" w14:paraId="15626FCC" w14:textId="77777777" w:rsidTr="00492E03">
        <w:trPr>
          <w:trHeight w:val="288"/>
        </w:trPr>
        <w:tc>
          <w:tcPr>
            <w:tcW w:w="3685" w:type="dxa"/>
            <w:shd w:val="clear" w:color="auto" w:fill="BFBFBF" w:themeFill="background1" w:themeFillShade="BF"/>
            <w:noWrap/>
            <w:vAlign w:val="center"/>
          </w:tcPr>
          <w:p w14:paraId="709E3F84" w14:textId="77777777" w:rsidR="009C0027" w:rsidRPr="00BD1D94" w:rsidRDefault="009C0027" w:rsidP="00492E03">
            <w:r>
              <w:rPr>
                <w:b/>
                <w:bCs/>
              </w:rPr>
              <w:lastRenderedPageBreak/>
              <w:t>Enumeration Literal</w:t>
            </w:r>
          </w:p>
        </w:tc>
        <w:tc>
          <w:tcPr>
            <w:tcW w:w="5593" w:type="dxa"/>
            <w:shd w:val="clear" w:color="auto" w:fill="BFBFBF" w:themeFill="background1" w:themeFillShade="BF"/>
            <w:vAlign w:val="center"/>
          </w:tcPr>
          <w:p w14:paraId="01F7AADC" w14:textId="77777777" w:rsidR="009C0027" w:rsidRPr="00BD1D94" w:rsidRDefault="009C0027" w:rsidP="00492E03">
            <w:r>
              <w:rPr>
                <w:b/>
                <w:bCs/>
              </w:rPr>
              <w:t>Description</w:t>
            </w:r>
          </w:p>
        </w:tc>
      </w:tr>
      <w:tr w:rsidR="009C0027" w:rsidRPr="00BD1D94" w14:paraId="069F8D62" w14:textId="77777777" w:rsidTr="00492E03">
        <w:trPr>
          <w:trHeight w:val="288"/>
        </w:trPr>
        <w:tc>
          <w:tcPr>
            <w:tcW w:w="3685" w:type="dxa"/>
            <w:noWrap/>
            <w:hideMark/>
          </w:tcPr>
          <w:p w14:paraId="7C67AF96" w14:textId="77777777" w:rsidR="009C0027" w:rsidRPr="007F6575" w:rsidRDefault="009C0027" w:rsidP="00492E03">
            <w:pPr>
              <w:rPr>
                <w:b/>
              </w:rPr>
            </w:pPr>
            <w:r w:rsidRPr="007F6575">
              <w:rPr>
                <w:b/>
              </w:rPr>
              <w:t>Ideological</w:t>
            </w:r>
          </w:p>
        </w:tc>
        <w:tc>
          <w:tcPr>
            <w:tcW w:w="5593" w:type="dxa"/>
            <w:hideMark/>
          </w:tcPr>
          <w:p w14:paraId="30C81377" w14:textId="77777777" w:rsidR="009C0027" w:rsidRPr="00BD1D94" w:rsidRDefault="009C0027" w:rsidP="00492E03">
            <w:r>
              <w:t>The threat actor is motivated by non-specific ideological reasons.</w:t>
            </w:r>
          </w:p>
        </w:tc>
      </w:tr>
      <w:tr w:rsidR="009C0027" w:rsidRPr="00BD1D94" w14:paraId="2ECAE26F" w14:textId="77777777" w:rsidTr="00492E03">
        <w:trPr>
          <w:trHeight w:val="288"/>
        </w:trPr>
        <w:tc>
          <w:tcPr>
            <w:tcW w:w="3685" w:type="dxa"/>
            <w:noWrap/>
            <w:hideMark/>
          </w:tcPr>
          <w:p w14:paraId="31FF9137" w14:textId="77777777" w:rsidR="009C0027" w:rsidRPr="007F6575" w:rsidRDefault="009C0027" w:rsidP="00492E03">
            <w:pPr>
              <w:rPr>
                <w:b/>
              </w:rPr>
            </w:pPr>
            <w:r w:rsidRPr="007F6575">
              <w:rPr>
                <w:b/>
              </w:rPr>
              <w:t>Ideological - Anti-Corruption</w:t>
            </w:r>
          </w:p>
        </w:tc>
        <w:tc>
          <w:tcPr>
            <w:tcW w:w="5593" w:type="dxa"/>
            <w:hideMark/>
          </w:tcPr>
          <w:p w14:paraId="3472AFB1" w14:textId="77777777" w:rsidR="009C0027" w:rsidRPr="00BD1D94" w:rsidRDefault="009C0027" w:rsidP="00492E03">
            <w:r w:rsidRPr="000525A8">
              <w:t xml:space="preserve">The threat actor is motivated </w:t>
            </w:r>
            <w:r>
              <w:t>to</w:t>
            </w:r>
            <w:r w:rsidRPr="000525A8">
              <w:t xml:space="preserve"> </w:t>
            </w:r>
            <w:r>
              <w:t>attack targets engaging in corruption</w:t>
            </w:r>
            <w:r w:rsidRPr="000525A8">
              <w:t>.</w:t>
            </w:r>
          </w:p>
        </w:tc>
      </w:tr>
      <w:tr w:rsidR="009C0027" w:rsidRPr="00BD1D94" w14:paraId="054A3E17" w14:textId="77777777" w:rsidTr="00492E03">
        <w:trPr>
          <w:trHeight w:val="288"/>
        </w:trPr>
        <w:tc>
          <w:tcPr>
            <w:tcW w:w="3685" w:type="dxa"/>
            <w:noWrap/>
            <w:hideMark/>
          </w:tcPr>
          <w:p w14:paraId="385D7A97" w14:textId="15626747" w:rsidR="009C0027" w:rsidRPr="007F6575" w:rsidRDefault="009C0027" w:rsidP="004C5AA0">
            <w:pPr>
              <w:rPr>
                <w:b/>
              </w:rPr>
            </w:pPr>
            <w:r w:rsidRPr="007F6575">
              <w:rPr>
                <w:b/>
              </w:rPr>
              <w:t>Ideological - Anti-Establisment</w:t>
            </w:r>
            <w:r w:rsidR="004C5AA0">
              <w:rPr>
                <w:rStyle w:val="EndnoteReference"/>
                <w:b/>
              </w:rPr>
              <w:endnoteReference w:id="6"/>
            </w:r>
          </w:p>
        </w:tc>
        <w:tc>
          <w:tcPr>
            <w:tcW w:w="5593" w:type="dxa"/>
            <w:hideMark/>
          </w:tcPr>
          <w:p w14:paraId="7534CA85" w14:textId="77777777" w:rsidR="009C0027" w:rsidRPr="00BD1D94" w:rsidRDefault="009C0027" w:rsidP="00492E03">
            <w:r>
              <w:t>The threat actor is motivated to attack established authority</w:t>
            </w:r>
          </w:p>
        </w:tc>
      </w:tr>
      <w:tr w:rsidR="009C0027" w:rsidRPr="00BD1D94" w14:paraId="5C190E35" w14:textId="77777777" w:rsidTr="00492E03">
        <w:trPr>
          <w:trHeight w:val="288"/>
        </w:trPr>
        <w:tc>
          <w:tcPr>
            <w:tcW w:w="3685" w:type="dxa"/>
            <w:noWrap/>
            <w:hideMark/>
          </w:tcPr>
          <w:p w14:paraId="0C3CAFE1" w14:textId="77777777" w:rsidR="009C0027" w:rsidRPr="007F6575" w:rsidRDefault="009C0027" w:rsidP="00492E03">
            <w:pPr>
              <w:rPr>
                <w:b/>
              </w:rPr>
            </w:pPr>
            <w:r w:rsidRPr="007F6575">
              <w:rPr>
                <w:b/>
              </w:rPr>
              <w:t>Ideological - Environmental</w:t>
            </w:r>
          </w:p>
        </w:tc>
        <w:tc>
          <w:tcPr>
            <w:tcW w:w="5593" w:type="dxa"/>
            <w:hideMark/>
          </w:tcPr>
          <w:p w14:paraId="0F341512" w14:textId="77777777" w:rsidR="009C0027" w:rsidRPr="00BD1D94" w:rsidRDefault="009C0027" w:rsidP="00492E03">
            <w:r>
              <w:t>The threat actor is motivated to</w:t>
            </w:r>
            <w:r w:rsidRPr="000525A8">
              <w:t xml:space="preserve"> </w:t>
            </w:r>
            <w:r>
              <w:t>attack targets engaging in actions determental to the environment.</w:t>
            </w:r>
          </w:p>
        </w:tc>
      </w:tr>
      <w:tr w:rsidR="009C0027" w:rsidRPr="00BD1D94" w14:paraId="650F9224" w14:textId="77777777" w:rsidTr="00492E03">
        <w:trPr>
          <w:trHeight w:val="288"/>
        </w:trPr>
        <w:tc>
          <w:tcPr>
            <w:tcW w:w="3685" w:type="dxa"/>
            <w:noWrap/>
            <w:hideMark/>
          </w:tcPr>
          <w:p w14:paraId="4842E9B6" w14:textId="77777777" w:rsidR="009C0027" w:rsidRPr="007F6575" w:rsidRDefault="009C0027" w:rsidP="00492E03">
            <w:pPr>
              <w:rPr>
                <w:b/>
              </w:rPr>
            </w:pPr>
            <w:r w:rsidRPr="007F6575">
              <w:rPr>
                <w:b/>
              </w:rPr>
              <w:t>Ideological - Ethnic / Nationalist</w:t>
            </w:r>
          </w:p>
        </w:tc>
        <w:tc>
          <w:tcPr>
            <w:tcW w:w="5593" w:type="dxa"/>
            <w:hideMark/>
          </w:tcPr>
          <w:p w14:paraId="4A0CB885" w14:textId="77777777" w:rsidR="009C0027" w:rsidRPr="00BD1D94" w:rsidRDefault="009C0027" w:rsidP="00492E03">
            <w:r>
              <w:t>The threat actor is motivated to</w:t>
            </w:r>
            <w:r w:rsidRPr="000525A8">
              <w:t xml:space="preserve"> </w:t>
            </w:r>
            <w:r>
              <w:t>attack targets engaging in actions either against or in favor of a nation state or ethnic group</w:t>
            </w:r>
          </w:p>
        </w:tc>
      </w:tr>
      <w:tr w:rsidR="009C0027" w:rsidRPr="00BD1D94" w14:paraId="7CD40676" w14:textId="77777777" w:rsidTr="00492E03">
        <w:trPr>
          <w:trHeight w:val="288"/>
        </w:trPr>
        <w:tc>
          <w:tcPr>
            <w:tcW w:w="3685" w:type="dxa"/>
            <w:noWrap/>
            <w:hideMark/>
          </w:tcPr>
          <w:p w14:paraId="21666864" w14:textId="77777777" w:rsidR="009C0027" w:rsidRPr="007F6575" w:rsidRDefault="009C0027" w:rsidP="00492E03">
            <w:pPr>
              <w:rPr>
                <w:b/>
              </w:rPr>
            </w:pPr>
            <w:r w:rsidRPr="007F6575">
              <w:rPr>
                <w:b/>
              </w:rPr>
              <w:t>Ideological - Information Freedom</w:t>
            </w:r>
          </w:p>
        </w:tc>
        <w:tc>
          <w:tcPr>
            <w:tcW w:w="5593" w:type="dxa"/>
            <w:hideMark/>
          </w:tcPr>
          <w:p w14:paraId="70BF7AB9" w14:textId="77777777" w:rsidR="009C0027" w:rsidRPr="00BD1D94" w:rsidRDefault="009C0027" w:rsidP="00492E03">
            <w:r w:rsidRPr="00B97841">
              <w:t xml:space="preserve">The threat actor is motivated </w:t>
            </w:r>
            <w:r>
              <w:t>by the belief in the freedom of information.</w:t>
            </w:r>
          </w:p>
        </w:tc>
      </w:tr>
      <w:tr w:rsidR="009C0027" w:rsidRPr="00BD1D94" w14:paraId="5763191A" w14:textId="77777777" w:rsidTr="00492E03">
        <w:trPr>
          <w:trHeight w:val="288"/>
        </w:trPr>
        <w:tc>
          <w:tcPr>
            <w:tcW w:w="3685" w:type="dxa"/>
            <w:noWrap/>
            <w:hideMark/>
          </w:tcPr>
          <w:p w14:paraId="6D08D56D" w14:textId="77777777" w:rsidR="009C0027" w:rsidRPr="007F6575" w:rsidRDefault="009C0027" w:rsidP="00492E03">
            <w:pPr>
              <w:rPr>
                <w:b/>
              </w:rPr>
            </w:pPr>
            <w:r w:rsidRPr="007F6575">
              <w:rPr>
                <w:b/>
              </w:rPr>
              <w:t>Ideological - Religious</w:t>
            </w:r>
          </w:p>
        </w:tc>
        <w:tc>
          <w:tcPr>
            <w:tcW w:w="5593" w:type="dxa"/>
            <w:hideMark/>
          </w:tcPr>
          <w:p w14:paraId="06F09A7B" w14:textId="77777777" w:rsidR="009C0027" w:rsidRPr="00BD1D94" w:rsidRDefault="009C0027" w:rsidP="00492E03">
            <w:r>
              <w:t>The threat actor is motivated to attack targets associated with a religion.</w:t>
            </w:r>
          </w:p>
        </w:tc>
      </w:tr>
      <w:tr w:rsidR="009C0027" w:rsidRPr="00BD1D94" w14:paraId="565455C8" w14:textId="77777777" w:rsidTr="00492E03">
        <w:trPr>
          <w:trHeight w:val="288"/>
        </w:trPr>
        <w:tc>
          <w:tcPr>
            <w:tcW w:w="3685" w:type="dxa"/>
            <w:noWrap/>
            <w:hideMark/>
          </w:tcPr>
          <w:p w14:paraId="0FC6F209" w14:textId="77777777" w:rsidR="009C0027" w:rsidRPr="007F6575" w:rsidRDefault="009C0027" w:rsidP="00492E03">
            <w:pPr>
              <w:rPr>
                <w:b/>
              </w:rPr>
            </w:pPr>
            <w:r w:rsidRPr="007F6575">
              <w:rPr>
                <w:b/>
              </w:rPr>
              <w:t>Ideological - Security Awareness</w:t>
            </w:r>
          </w:p>
        </w:tc>
        <w:tc>
          <w:tcPr>
            <w:tcW w:w="5593" w:type="dxa"/>
            <w:hideMark/>
          </w:tcPr>
          <w:p w14:paraId="5E3FF2D9" w14:textId="77777777" w:rsidR="009C0027" w:rsidRPr="00BD1D94" w:rsidRDefault="009C0027" w:rsidP="00492E03"/>
        </w:tc>
      </w:tr>
      <w:tr w:rsidR="009C0027" w:rsidRPr="00BD1D94" w14:paraId="1587DA72" w14:textId="77777777" w:rsidTr="00492E03">
        <w:trPr>
          <w:trHeight w:val="288"/>
        </w:trPr>
        <w:tc>
          <w:tcPr>
            <w:tcW w:w="3685" w:type="dxa"/>
            <w:noWrap/>
            <w:hideMark/>
          </w:tcPr>
          <w:p w14:paraId="7C6BC985" w14:textId="77777777" w:rsidR="009C0027" w:rsidRPr="007F6575" w:rsidRDefault="009C0027" w:rsidP="00492E03">
            <w:pPr>
              <w:rPr>
                <w:b/>
              </w:rPr>
            </w:pPr>
            <w:r w:rsidRPr="007F6575">
              <w:rPr>
                <w:b/>
              </w:rPr>
              <w:t>Ideological - Human Rights</w:t>
            </w:r>
          </w:p>
        </w:tc>
        <w:tc>
          <w:tcPr>
            <w:tcW w:w="5593" w:type="dxa"/>
            <w:hideMark/>
          </w:tcPr>
          <w:p w14:paraId="4E1EFAC9" w14:textId="77777777" w:rsidR="009C0027" w:rsidRPr="00BD1D94" w:rsidRDefault="009C0027" w:rsidP="00492E03">
            <w:r>
              <w:t>The threat actor is motivated to attack targets engaging in actions either in favor or against human rights.</w:t>
            </w:r>
          </w:p>
        </w:tc>
      </w:tr>
      <w:tr w:rsidR="009C0027" w:rsidRPr="00BD1D94" w14:paraId="09A53C13" w14:textId="77777777" w:rsidTr="00492E03">
        <w:trPr>
          <w:trHeight w:val="288"/>
        </w:trPr>
        <w:tc>
          <w:tcPr>
            <w:tcW w:w="3685" w:type="dxa"/>
            <w:noWrap/>
            <w:hideMark/>
          </w:tcPr>
          <w:p w14:paraId="17D410B2" w14:textId="77777777" w:rsidR="009C0027" w:rsidRPr="007F6575" w:rsidRDefault="009C0027" w:rsidP="00492E03">
            <w:pPr>
              <w:rPr>
                <w:b/>
              </w:rPr>
            </w:pPr>
            <w:r w:rsidRPr="007F6575">
              <w:rPr>
                <w:b/>
              </w:rPr>
              <w:t>Ego</w:t>
            </w:r>
          </w:p>
        </w:tc>
        <w:tc>
          <w:tcPr>
            <w:tcW w:w="5593" w:type="dxa"/>
            <w:hideMark/>
          </w:tcPr>
          <w:p w14:paraId="3D9148DE" w14:textId="77777777" w:rsidR="009C0027" w:rsidRPr="00BD1D94" w:rsidRDefault="009C0027" w:rsidP="00492E03">
            <w:r>
              <w:t>The threat actor is motivated by enhancing their own self worth.</w:t>
            </w:r>
          </w:p>
        </w:tc>
      </w:tr>
      <w:tr w:rsidR="009C0027" w:rsidRPr="00BD1D94" w14:paraId="5010B7DB" w14:textId="77777777" w:rsidTr="00492E03">
        <w:trPr>
          <w:trHeight w:val="288"/>
        </w:trPr>
        <w:tc>
          <w:tcPr>
            <w:tcW w:w="3685" w:type="dxa"/>
            <w:noWrap/>
            <w:hideMark/>
          </w:tcPr>
          <w:p w14:paraId="22FE6D0F" w14:textId="77777777" w:rsidR="009C0027" w:rsidRPr="007F6575" w:rsidRDefault="009C0027" w:rsidP="00492E03">
            <w:pPr>
              <w:rPr>
                <w:b/>
              </w:rPr>
            </w:pPr>
            <w:r w:rsidRPr="007F6575">
              <w:rPr>
                <w:b/>
              </w:rPr>
              <w:t>Financial or Economic</w:t>
            </w:r>
          </w:p>
        </w:tc>
        <w:tc>
          <w:tcPr>
            <w:tcW w:w="5593" w:type="dxa"/>
            <w:hideMark/>
          </w:tcPr>
          <w:p w14:paraId="15AAAF38" w14:textId="77777777" w:rsidR="009C0027" w:rsidRPr="00BD1D94" w:rsidRDefault="009C0027" w:rsidP="00492E03">
            <w:r>
              <w:t>The threat actor is motivated by financial gain.</w:t>
            </w:r>
          </w:p>
        </w:tc>
      </w:tr>
      <w:tr w:rsidR="009C0027" w:rsidRPr="00BD1D94" w14:paraId="4CE924FC" w14:textId="77777777" w:rsidTr="00492E03">
        <w:trPr>
          <w:trHeight w:val="288"/>
        </w:trPr>
        <w:tc>
          <w:tcPr>
            <w:tcW w:w="3685" w:type="dxa"/>
            <w:noWrap/>
            <w:hideMark/>
          </w:tcPr>
          <w:p w14:paraId="2C6A3576" w14:textId="77777777" w:rsidR="009C0027" w:rsidRPr="007F6575" w:rsidRDefault="009C0027" w:rsidP="00492E03">
            <w:pPr>
              <w:rPr>
                <w:b/>
              </w:rPr>
            </w:pPr>
            <w:r w:rsidRPr="007F6575">
              <w:rPr>
                <w:b/>
              </w:rPr>
              <w:t>Military</w:t>
            </w:r>
          </w:p>
        </w:tc>
        <w:tc>
          <w:tcPr>
            <w:tcW w:w="5593" w:type="dxa"/>
            <w:hideMark/>
          </w:tcPr>
          <w:p w14:paraId="0191AEBC" w14:textId="77777777" w:rsidR="009C0027" w:rsidRPr="00BD1D94" w:rsidRDefault="009C0027" w:rsidP="00492E03">
            <w:r>
              <w:t>The threat actor is motivated by the desire to exercise some military advantage.</w:t>
            </w:r>
          </w:p>
        </w:tc>
      </w:tr>
      <w:tr w:rsidR="009C0027" w:rsidRPr="00BD1D94" w14:paraId="492ABDD8" w14:textId="77777777" w:rsidTr="00492E03">
        <w:trPr>
          <w:trHeight w:val="288"/>
        </w:trPr>
        <w:tc>
          <w:tcPr>
            <w:tcW w:w="3685" w:type="dxa"/>
            <w:noWrap/>
            <w:hideMark/>
          </w:tcPr>
          <w:p w14:paraId="273CA45A" w14:textId="77777777" w:rsidR="009C0027" w:rsidRPr="007F6575" w:rsidRDefault="009C0027" w:rsidP="00492E03">
            <w:pPr>
              <w:rPr>
                <w:b/>
              </w:rPr>
            </w:pPr>
            <w:r w:rsidRPr="007F6575">
              <w:rPr>
                <w:b/>
              </w:rPr>
              <w:t>Opportunistic</w:t>
            </w:r>
          </w:p>
        </w:tc>
        <w:tc>
          <w:tcPr>
            <w:tcW w:w="5593" w:type="dxa"/>
            <w:hideMark/>
          </w:tcPr>
          <w:p w14:paraId="5C79D69A" w14:textId="77777777" w:rsidR="009C0027" w:rsidRPr="00BD1D94" w:rsidRDefault="009C0027" w:rsidP="00492E03">
            <w:r>
              <w:t>The threat actor is motivated by the relative vulnerability of the target</w:t>
            </w:r>
          </w:p>
        </w:tc>
      </w:tr>
      <w:tr w:rsidR="009C0027" w:rsidRPr="00BD1D94" w14:paraId="37BA1F65" w14:textId="77777777" w:rsidTr="00492E03">
        <w:trPr>
          <w:trHeight w:val="288"/>
        </w:trPr>
        <w:tc>
          <w:tcPr>
            <w:tcW w:w="3685" w:type="dxa"/>
            <w:noWrap/>
            <w:hideMark/>
          </w:tcPr>
          <w:p w14:paraId="07C1D087" w14:textId="4355C915" w:rsidR="009C0027" w:rsidRPr="007F6575" w:rsidRDefault="009C0027" w:rsidP="00BA1692">
            <w:pPr>
              <w:rPr>
                <w:b/>
              </w:rPr>
            </w:pPr>
            <w:r w:rsidRPr="007F6575">
              <w:rPr>
                <w:b/>
              </w:rPr>
              <w:t>Policital</w:t>
            </w:r>
            <w:r w:rsidR="00BA1692">
              <w:rPr>
                <w:rStyle w:val="EndnoteReference"/>
                <w:b/>
              </w:rPr>
              <w:endnoteReference w:id="7"/>
            </w:r>
          </w:p>
        </w:tc>
        <w:tc>
          <w:tcPr>
            <w:tcW w:w="5593" w:type="dxa"/>
            <w:hideMark/>
          </w:tcPr>
          <w:p w14:paraId="31698257" w14:textId="77777777" w:rsidR="009C0027" w:rsidRPr="00BD1D94" w:rsidRDefault="009C0027" w:rsidP="00492E03">
            <w:r>
              <w:t>The threat actor is motivated by the desire to exercise some political advantage.</w:t>
            </w:r>
          </w:p>
        </w:tc>
      </w:tr>
    </w:tbl>
    <w:p w14:paraId="7A532CB8" w14:textId="77777777" w:rsidR="009C0027" w:rsidRDefault="009C0027" w:rsidP="009C0027">
      <w:pPr>
        <w:pStyle w:val="Heading2"/>
      </w:pPr>
      <w:bookmarkStart w:id="140" w:name="_Toc426101919"/>
      <w:bookmarkStart w:id="141" w:name="_Toc429521549"/>
      <w:r w:rsidRPr="00377B59">
        <w:lastRenderedPageBreak/>
        <w:t>OwnershipClass</w:t>
      </w:r>
      <w:r>
        <w:t>Vocab-</w:t>
      </w:r>
      <w:r w:rsidRPr="00377B59">
        <w:t>1.0</w:t>
      </w:r>
      <w:r>
        <w:t xml:space="preserve"> Enumeration</w:t>
      </w:r>
      <w:bookmarkEnd w:id="140"/>
      <w:bookmarkEnd w:id="141"/>
    </w:p>
    <w:p w14:paraId="63E79689" w14:textId="77777777" w:rsidR="009C0027" w:rsidRPr="00D32B06" w:rsidRDefault="009C0027" w:rsidP="009C0027">
      <w:pPr>
        <w:spacing w:after="240"/>
      </w:pPr>
      <w:r w:rsidRPr="000E7924">
        <w:t xml:space="preserve">The </w:t>
      </w:r>
      <w:r w:rsidRPr="000E7924">
        <w:rPr>
          <w:rFonts w:ascii="Courier New" w:hAnsi="Courier New" w:cs="Courier New"/>
        </w:rPr>
        <w:t>OwnershipClassVocab</w:t>
      </w:r>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w:t>
      </w:r>
      <w:r>
        <w:t xml:space="preserve">subjective </w:t>
      </w:r>
      <w:r w:rsidRPr="000E7924">
        <w:t>type of ownership of an asset.</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9C0027" w:rsidRPr="00377B59" w14:paraId="606E2500" w14:textId="77777777" w:rsidTr="00492E03">
        <w:trPr>
          <w:trHeight w:val="285"/>
        </w:trPr>
        <w:tc>
          <w:tcPr>
            <w:tcW w:w="2515" w:type="dxa"/>
            <w:shd w:val="clear" w:color="auto" w:fill="BFBFBF" w:themeFill="background1" w:themeFillShade="BF"/>
            <w:noWrap/>
            <w:vAlign w:val="center"/>
          </w:tcPr>
          <w:p w14:paraId="4687042C" w14:textId="77777777" w:rsidR="009C0027" w:rsidRPr="00377B59" w:rsidRDefault="009C0027" w:rsidP="00492E03">
            <w:r>
              <w:rPr>
                <w:b/>
                <w:bCs/>
              </w:rPr>
              <w:t>Enumeration Literal</w:t>
            </w:r>
          </w:p>
        </w:tc>
        <w:tc>
          <w:tcPr>
            <w:tcW w:w="6763" w:type="dxa"/>
            <w:shd w:val="clear" w:color="auto" w:fill="BFBFBF" w:themeFill="background1" w:themeFillShade="BF"/>
            <w:vAlign w:val="center"/>
          </w:tcPr>
          <w:p w14:paraId="44B7F63C" w14:textId="77777777" w:rsidR="009C0027" w:rsidRPr="00377B59" w:rsidRDefault="009C0027" w:rsidP="00492E03">
            <w:r>
              <w:rPr>
                <w:b/>
                <w:bCs/>
              </w:rPr>
              <w:t>Description</w:t>
            </w:r>
          </w:p>
        </w:tc>
      </w:tr>
      <w:tr w:rsidR="009C0027" w:rsidRPr="00377B59" w14:paraId="4F6712D8" w14:textId="77777777" w:rsidTr="00492E03">
        <w:trPr>
          <w:trHeight w:val="285"/>
        </w:trPr>
        <w:tc>
          <w:tcPr>
            <w:tcW w:w="2515" w:type="dxa"/>
            <w:noWrap/>
            <w:hideMark/>
          </w:tcPr>
          <w:p w14:paraId="7C8E5C98" w14:textId="77777777" w:rsidR="009C0027" w:rsidRPr="00377B59" w:rsidRDefault="009C0027" w:rsidP="00492E03">
            <w:pPr>
              <w:rPr>
                <w:b/>
              </w:rPr>
            </w:pPr>
            <w:r w:rsidRPr="00377B59">
              <w:rPr>
                <w:b/>
              </w:rPr>
              <w:t>Internally-Owned</w:t>
            </w:r>
          </w:p>
        </w:tc>
        <w:tc>
          <w:tcPr>
            <w:tcW w:w="6763" w:type="dxa"/>
            <w:hideMark/>
          </w:tcPr>
          <w:p w14:paraId="7C832D20" w14:textId="77777777" w:rsidR="009C0027" w:rsidRPr="00377B59" w:rsidRDefault="009C0027" w:rsidP="00492E03">
            <w:r w:rsidRPr="00377B59">
              <w:t>The asset is owned internally.</w:t>
            </w:r>
          </w:p>
        </w:tc>
      </w:tr>
      <w:tr w:rsidR="009C0027" w:rsidRPr="00377B59" w14:paraId="196DCCF8" w14:textId="77777777" w:rsidTr="00492E03">
        <w:trPr>
          <w:trHeight w:val="285"/>
        </w:trPr>
        <w:tc>
          <w:tcPr>
            <w:tcW w:w="2515" w:type="dxa"/>
            <w:noWrap/>
            <w:hideMark/>
          </w:tcPr>
          <w:p w14:paraId="404AC9CD" w14:textId="77777777" w:rsidR="009C0027" w:rsidRPr="00377B59" w:rsidRDefault="009C0027" w:rsidP="00492E03">
            <w:pPr>
              <w:rPr>
                <w:b/>
              </w:rPr>
            </w:pPr>
            <w:r w:rsidRPr="00377B59">
              <w:rPr>
                <w:b/>
              </w:rPr>
              <w:t>Employee-Owned</w:t>
            </w:r>
          </w:p>
        </w:tc>
        <w:tc>
          <w:tcPr>
            <w:tcW w:w="6763" w:type="dxa"/>
            <w:hideMark/>
          </w:tcPr>
          <w:p w14:paraId="102C9571" w14:textId="77777777" w:rsidR="009C0027" w:rsidRPr="00377B59" w:rsidRDefault="009C0027" w:rsidP="00492E03">
            <w:r w:rsidRPr="00377B59">
              <w:t>The asset is owned by an employee.</w:t>
            </w:r>
          </w:p>
        </w:tc>
      </w:tr>
      <w:tr w:rsidR="009C0027" w:rsidRPr="00377B59" w14:paraId="31E7FEC9" w14:textId="77777777" w:rsidTr="00492E03">
        <w:trPr>
          <w:trHeight w:val="285"/>
        </w:trPr>
        <w:tc>
          <w:tcPr>
            <w:tcW w:w="2515" w:type="dxa"/>
            <w:noWrap/>
            <w:hideMark/>
          </w:tcPr>
          <w:p w14:paraId="245D136C" w14:textId="77777777" w:rsidR="009C0027" w:rsidRPr="00377B59" w:rsidRDefault="009C0027" w:rsidP="00492E03">
            <w:pPr>
              <w:rPr>
                <w:b/>
              </w:rPr>
            </w:pPr>
            <w:r w:rsidRPr="00377B59">
              <w:rPr>
                <w:b/>
              </w:rPr>
              <w:t>Partner-Owned</w:t>
            </w:r>
          </w:p>
        </w:tc>
        <w:tc>
          <w:tcPr>
            <w:tcW w:w="6763" w:type="dxa"/>
            <w:hideMark/>
          </w:tcPr>
          <w:p w14:paraId="21BEDB18" w14:textId="77777777" w:rsidR="009C0027" w:rsidRPr="00377B59" w:rsidRDefault="009C0027" w:rsidP="00492E03">
            <w:r w:rsidRPr="00377B59">
              <w:t>The asset is owned by a partner.</w:t>
            </w:r>
          </w:p>
        </w:tc>
      </w:tr>
      <w:tr w:rsidR="009C0027" w:rsidRPr="00377B59" w14:paraId="13C263E5" w14:textId="77777777" w:rsidTr="00492E03">
        <w:trPr>
          <w:trHeight w:val="285"/>
        </w:trPr>
        <w:tc>
          <w:tcPr>
            <w:tcW w:w="2515" w:type="dxa"/>
            <w:noWrap/>
            <w:hideMark/>
          </w:tcPr>
          <w:p w14:paraId="2C264168" w14:textId="77777777" w:rsidR="009C0027" w:rsidRPr="00377B59" w:rsidRDefault="009C0027" w:rsidP="00492E03">
            <w:pPr>
              <w:rPr>
                <w:b/>
              </w:rPr>
            </w:pPr>
            <w:r w:rsidRPr="00377B59">
              <w:rPr>
                <w:b/>
              </w:rPr>
              <w:t>Customer-Owned</w:t>
            </w:r>
          </w:p>
        </w:tc>
        <w:tc>
          <w:tcPr>
            <w:tcW w:w="6763" w:type="dxa"/>
            <w:hideMark/>
          </w:tcPr>
          <w:p w14:paraId="52A80B32" w14:textId="77777777" w:rsidR="009C0027" w:rsidRPr="00377B59" w:rsidRDefault="009C0027" w:rsidP="00492E03">
            <w:r w:rsidRPr="00377B59">
              <w:t>The asset is owned by a customer.</w:t>
            </w:r>
          </w:p>
        </w:tc>
      </w:tr>
      <w:tr w:rsidR="009C0027" w:rsidRPr="00377B59" w14:paraId="060A9980" w14:textId="77777777" w:rsidTr="00492E03">
        <w:trPr>
          <w:trHeight w:val="285"/>
        </w:trPr>
        <w:tc>
          <w:tcPr>
            <w:tcW w:w="2515" w:type="dxa"/>
            <w:noWrap/>
            <w:hideMark/>
          </w:tcPr>
          <w:p w14:paraId="237EFCCB" w14:textId="77777777" w:rsidR="009C0027" w:rsidRPr="00377B59" w:rsidRDefault="009C0027" w:rsidP="00492E03">
            <w:pPr>
              <w:rPr>
                <w:b/>
              </w:rPr>
            </w:pPr>
            <w:r w:rsidRPr="00377B59">
              <w:rPr>
                <w:b/>
              </w:rPr>
              <w:t>Unknown</w:t>
            </w:r>
          </w:p>
        </w:tc>
        <w:tc>
          <w:tcPr>
            <w:tcW w:w="6763" w:type="dxa"/>
            <w:hideMark/>
          </w:tcPr>
          <w:p w14:paraId="59B4BEDA" w14:textId="77777777" w:rsidR="009C0027" w:rsidRPr="00377B59" w:rsidRDefault="009C0027" w:rsidP="00492E03">
            <w:r w:rsidRPr="00377B59">
              <w:t>The asset ownership class is unknown.</w:t>
            </w:r>
          </w:p>
        </w:tc>
      </w:tr>
    </w:tbl>
    <w:p w14:paraId="5FAF70FB" w14:textId="77777777" w:rsidR="009C0027" w:rsidRDefault="009C0027" w:rsidP="009C0027">
      <w:pPr>
        <w:pStyle w:val="Heading2"/>
      </w:pPr>
      <w:bookmarkStart w:id="142" w:name="_Toc426101920"/>
      <w:bookmarkStart w:id="143" w:name="_Toc429521550"/>
      <w:r w:rsidRPr="00D271EB">
        <w:t>PackageIntent</w:t>
      </w:r>
      <w:r>
        <w:t>Vocab-</w:t>
      </w:r>
      <w:r w:rsidRPr="00D271EB">
        <w:t>1.0</w:t>
      </w:r>
      <w:r>
        <w:t xml:space="preserve"> Enumeration</w:t>
      </w:r>
      <w:bookmarkEnd w:id="142"/>
      <w:bookmarkEnd w:id="143"/>
    </w:p>
    <w:p w14:paraId="688E30D6" w14:textId="77777777" w:rsidR="009C0027" w:rsidRPr="00D32B06" w:rsidRDefault="009C0027" w:rsidP="009C0027">
      <w:pPr>
        <w:spacing w:after="240"/>
      </w:pPr>
      <w:r w:rsidRPr="000E7924">
        <w:t xml:space="preserve">The </w:t>
      </w:r>
      <w:r w:rsidRPr="000E7924">
        <w:rPr>
          <w:rFonts w:ascii="Courier New" w:hAnsi="Courier New" w:cs="Courier New"/>
        </w:rPr>
        <w:t>PackageIntentVocab</w:t>
      </w:r>
      <w:r w:rsidRPr="000E7924">
        <w:t xml:space="preserve"> </w:t>
      </w:r>
      <w:r>
        <w:t xml:space="preserve">enumeration </w:t>
      </w:r>
      <w:r w:rsidRPr="00EE365F">
        <w:t xml:space="preserve">is </w:t>
      </w:r>
      <w:r>
        <w:t>used to define the</w:t>
      </w:r>
      <w:r w:rsidRPr="00EE365F">
        <w:t xml:space="preserve"> default </w:t>
      </w:r>
      <w:r w:rsidRPr="000E7924">
        <w:t>STIX vocabulary for</w:t>
      </w:r>
      <w:r>
        <w:t xml:space="preserve"> the</w:t>
      </w:r>
      <w:r w:rsidRPr="000E7924">
        <w:t xml:space="preserve"> </w:t>
      </w:r>
      <w:r>
        <w:t>grouping intent of a set of STIX content</w:t>
      </w:r>
      <w:r w:rsidRPr="000E7924">
        <w:t xml:space="preserve">. </w:t>
      </w:r>
      <w:r>
        <w:t>The associated enumeration literals are provided in the table below.</w:t>
      </w:r>
    </w:p>
    <w:tbl>
      <w:tblPr>
        <w:tblW w:w="10080" w:type="dxa"/>
        <w:tblLook w:val="04A0" w:firstRow="1" w:lastRow="0" w:firstColumn="1" w:lastColumn="0" w:noHBand="0" w:noVBand="1"/>
      </w:tblPr>
      <w:tblGrid>
        <w:gridCol w:w="3955"/>
        <w:gridCol w:w="6125"/>
      </w:tblGrid>
      <w:tr w:rsidR="009C0027" w:rsidRPr="00D271EB" w14:paraId="116FB948" w14:textId="77777777" w:rsidTr="00492E03">
        <w:trPr>
          <w:trHeight w:val="547"/>
        </w:trPr>
        <w:tc>
          <w:tcPr>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31F471E9" w14:textId="77777777" w:rsidR="009C0027" w:rsidRPr="00D271EB" w:rsidRDefault="009C0027" w:rsidP="00492E03">
            <w:pPr>
              <w:rPr>
                <w:rFonts w:cs="Arial"/>
                <w:b/>
              </w:rPr>
            </w:pPr>
            <w:r>
              <w:rPr>
                <w:b/>
                <w:bCs/>
              </w:rPr>
              <w:t>Enumeration Literal</w:t>
            </w:r>
          </w:p>
        </w:tc>
        <w:tc>
          <w:tcPr>
            <w:tcW w:w="612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9C2CE44" w14:textId="77777777" w:rsidR="009C0027" w:rsidRPr="00D271EB" w:rsidRDefault="009C0027" w:rsidP="00492E03">
            <w:pPr>
              <w:jc w:val="center"/>
              <w:rPr>
                <w:rFonts w:cs="Arial"/>
              </w:rPr>
            </w:pPr>
            <w:r>
              <w:rPr>
                <w:b/>
                <w:bCs/>
              </w:rPr>
              <w:t>Description</w:t>
            </w:r>
          </w:p>
        </w:tc>
      </w:tr>
      <w:tr w:rsidR="009C0027" w:rsidRPr="00D271EB" w14:paraId="6B260C10" w14:textId="77777777" w:rsidTr="00492E03">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623C9F0" w14:textId="77777777" w:rsidR="009C0027" w:rsidRPr="00D271EB" w:rsidRDefault="009C0027" w:rsidP="00492E03">
            <w:pPr>
              <w:rPr>
                <w:rFonts w:cs="Arial"/>
                <w:b/>
              </w:rPr>
            </w:pPr>
            <w:r w:rsidRPr="00D271EB">
              <w:rPr>
                <w:rFonts w:cs="Arial"/>
                <w:b/>
              </w:rPr>
              <w:t>Collective Threat Intelligence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2606BA4E" w14:textId="77777777" w:rsidR="009C0027" w:rsidRPr="00D271EB" w:rsidRDefault="009C0027" w:rsidP="00492E03">
            <w:pPr>
              <w:rPr>
                <w:rFonts w:cs="Arial"/>
              </w:rPr>
            </w:pPr>
            <w:r>
              <w:rPr>
                <w:rFonts w:cs="Arial"/>
              </w:rPr>
              <w:t>The p</w:t>
            </w:r>
            <w:r w:rsidRPr="00D271EB">
              <w:rPr>
                <w:rFonts w:cs="Arial"/>
              </w:rPr>
              <w:t>ackage is intended to convey a broad characterization of a threat across multiple facets.</w:t>
            </w:r>
          </w:p>
        </w:tc>
      </w:tr>
      <w:tr w:rsidR="009C0027" w:rsidRPr="00D271EB" w14:paraId="43F174C1" w14:textId="77777777" w:rsidTr="00492E03">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DA9B7D3" w14:textId="77777777" w:rsidR="009C0027" w:rsidRPr="00D271EB" w:rsidRDefault="009C0027" w:rsidP="00492E03">
            <w:pPr>
              <w:rPr>
                <w:rFonts w:cs="Arial"/>
                <w:b/>
              </w:rPr>
            </w:pPr>
            <w:r w:rsidRPr="00D271EB">
              <w:rPr>
                <w:rFonts w:cs="Arial"/>
                <w:b/>
              </w:rPr>
              <w:t>Threat Report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2FDF6C9" w14:textId="77777777" w:rsidR="009C0027" w:rsidRPr="00D271EB" w:rsidRDefault="009C0027" w:rsidP="00492E03">
            <w:pPr>
              <w:rPr>
                <w:rFonts w:cs="Arial"/>
              </w:rPr>
            </w:pPr>
            <w:r>
              <w:rPr>
                <w:rFonts w:cs="Arial"/>
              </w:rPr>
              <w:t>The p</w:t>
            </w:r>
            <w:r w:rsidRPr="00D271EB">
              <w:rPr>
                <w:rFonts w:cs="Arial"/>
              </w:rPr>
              <w:t>ackage is intended to convey a broad characterization of a threat across multiple facets expressed as a cohesive report.</w:t>
            </w:r>
          </w:p>
        </w:tc>
      </w:tr>
      <w:tr w:rsidR="009C0027" w:rsidRPr="00D271EB" w14:paraId="4104CECD" w14:textId="77777777" w:rsidTr="00492E03">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118F3FF" w14:textId="77777777" w:rsidR="009C0027" w:rsidRPr="00D271EB" w:rsidRDefault="009C0027" w:rsidP="00492E03">
            <w:pPr>
              <w:rPr>
                <w:rFonts w:cs="Arial"/>
                <w:b/>
              </w:rPr>
            </w:pPr>
            <w:r w:rsidRPr="00D271EB">
              <w:rPr>
                <w:rFonts w:cs="Arial"/>
                <w:b/>
              </w:rPr>
              <w:t>Indicators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55535FB" w14:textId="77777777" w:rsidR="009C0027" w:rsidRPr="00D271EB" w:rsidRDefault="009C0027" w:rsidP="00492E03">
            <w:pPr>
              <w:rPr>
                <w:rFonts w:cs="Arial"/>
              </w:rPr>
            </w:pPr>
            <w:r>
              <w:rPr>
                <w:rFonts w:cs="Arial"/>
              </w:rPr>
              <w:t>The p</w:t>
            </w:r>
            <w:r w:rsidRPr="00D271EB">
              <w:rPr>
                <w:rFonts w:cs="Arial"/>
              </w:rPr>
              <w:t>ackage is intended to convey mainly indicators.</w:t>
            </w:r>
          </w:p>
        </w:tc>
      </w:tr>
      <w:tr w:rsidR="009C0027" w:rsidRPr="00D271EB" w14:paraId="2A9AC16F" w14:textId="77777777" w:rsidTr="00492E03">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07E6889" w14:textId="77777777" w:rsidR="009C0027" w:rsidRPr="00D271EB" w:rsidRDefault="009C0027" w:rsidP="00492E03">
            <w:pPr>
              <w:rPr>
                <w:rFonts w:cs="Arial"/>
                <w:b/>
              </w:rPr>
            </w:pPr>
            <w:r w:rsidRPr="00D271EB">
              <w:rPr>
                <w:rFonts w:cs="Arial"/>
                <w:b/>
              </w:rPr>
              <w:t>Indicators - Phishing</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C7D3659" w14:textId="77777777" w:rsidR="009C0027" w:rsidRPr="00D271EB" w:rsidRDefault="009C0027" w:rsidP="00492E03">
            <w:pPr>
              <w:rPr>
                <w:rFonts w:cs="Arial"/>
              </w:rPr>
            </w:pPr>
            <w:r>
              <w:rPr>
                <w:rFonts w:cs="Arial"/>
              </w:rPr>
              <w:t>The p</w:t>
            </w:r>
            <w:r w:rsidRPr="00D271EB">
              <w:rPr>
                <w:rFonts w:cs="Arial"/>
              </w:rPr>
              <w:t>ackage is intended to convey mainly phishing indicators.</w:t>
            </w:r>
          </w:p>
        </w:tc>
      </w:tr>
      <w:tr w:rsidR="009C0027" w:rsidRPr="00D271EB" w14:paraId="69DC5FFD" w14:textId="77777777" w:rsidTr="00492E03">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DFB95A5" w14:textId="77777777" w:rsidR="009C0027" w:rsidRPr="00D271EB" w:rsidRDefault="009C0027" w:rsidP="00492E03">
            <w:pPr>
              <w:rPr>
                <w:rFonts w:cs="Arial"/>
                <w:b/>
              </w:rPr>
            </w:pPr>
            <w:r w:rsidRPr="00D271EB">
              <w:rPr>
                <w:rFonts w:cs="Arial"/>
                <w:b/>
              </w:rPr>
              <w:t>Indicators - Watchlist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7A89803" w14:textId="77777777" w:rsidR="009C0027" w:rsidRPr="00D271EB" w:rsidRDefault="009C0027" w:rsidP="00492E03">
            <w:pPr>
              <w:rPr>
                <w:rFonts w:cs="Arial"/>
              </w:rPr>
            </w:pPr>
            <w:r>
              <w:rPr>
                <w:rFonts w:cs="Arial"/>
              </w:rPr>
              <w:t>The p</w:t>
            </w:r>
            <w:r w:rsidRPr="00D271EB">
              <w:rPr>
                <w:rFonts w:cs="Arial"/>
              </w:rPr>
              <w:t>ackage is intended to convey mainly network watchlist indicators.</w:t>
            </w:r>
          </w:p>
        </w:tc>
      </w:tr>
      <w:tr w:rsidR="009C0027" w:rsidRPr="00D271EB" w14:paraId="0D89504A" w14:textId="77777777" w:rsidTr="00492E03">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65B4FE4" w14:textId="77777777" w:rsidR="009C0027" w:rsidRPr="00D271EB" w:rsidRDefault="009C0027" w:rsidP="00492E03">
            <w:pPr>
              <w:rPr>
                <w:rFonts w:cs="Arial"/>
                <w:b/>
              </w:rPr>
            </w:pPr>
            <w:r w:rsidRPr="00D271EB">
              <w:rPr>
                <w:rFonts w:cs="Arial"/>
                <w:b/>
              </w:rPr>
              <w:t>Indicators - Malware Artifacts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814B5A5" w14:textId="77777777" w:rsidR="009C0027" w:rsidRPr="00D271EB" w:rsidRDefault="009C0027" w:rsidP="00492E03">
            <w:pPr>
              <w:rPr>
                <w:rFonts w:cs="Arial"/>
              </w:rPr>
            </w:pPr>
            <w:r>
              <w:rPr>
                <w:rFonts w:cs="Arial"/>
              </w:rPr>
              <w:t>The p</w:t>
            </w:r>
            <w:r w:rsidRPr="00D271EB">
              <w:rPr>
                <w:rFonts w:cs="Arial"/>
              </w:rPr>
              <w:t>ackage is intended to convey mainly malware artifact indicators.</w:t>
            </w:r>
          </w:p>
        </w:tc>
      </w:tr>
      <w:tr w:rsidR="009C0027" w:rsidRPr="00D271EB" w14:paraId="5F0D5757" w14:textId="77777777" w:rsidTr="00492E03">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7D9D616" w14:textId="77777777" w:rsidR="009C0027" w:rsidRPr="00D271EB" w:rsidRDefault="009C0027" w:rsidP="00492E03">
            <w:pPr>
              <w:rPr>
                <w:rFonts w:cs="Arial"/>
                <w:b/>
              </w:rPr>
            </w:pPr>
            <w:r w:rsidRPr="00D271EB">
              <w:rPr>
                <w:rFonts w:cs="Arial"/>
                <w:b/>
              </w:rPr>
              <w:t>Indicators - Network Activity</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2AF6F478" w14:textId="77777777" w:rsidR="009C0027" w:rsidRPr="00D271EB" w:rsidRDefault="009C0027" w:rsidP="00492E03">
            <w:pPr>
              <w:rPr>
                <w:rFonts w:cs="Arial"/>
              </w:rPr>
            </w:pPr>
            <w:r>
              <w:rPr>
                <w:rFonts w:cs="Arial"/>
              </w:rPr>
              <w:t>The p</w:t>
            </w:r>
            <w:r w:rsidRPr="00D271EB">
              <w:rPr>
                <w:rFonts w:cs="Arial"/>
              </w:rPr>
              <w:t xml:space="preserve">ackage is intended to convey mainly network activity </w:t>
            </w:r>
            <w:r w:rsidRPr="00D271EB">
              <w:rPr>
                <w:rFonts w:cs="Arial"/>
              </w:rPr>
              <w:lastRenderedPageBreak/>
              <w:t>indicators.</w:t>
            </w:r>
          </w:p>
        </w:tc>
      </w:tr>
      <w:tr w:rsidR="009C0027" w:rsidRPr="00D271EB" w14:paraId="2629C683" w14:textId="77777777" w:rsidTr="00492E03">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DDC83D7" w14:textId="77777777" w:rsidR="009C0027" w:rsidRPr="00D271EB" w:rsidRDefault="009C0027" w:rsidP="00492E03">
            <w:pPr>
              <w:rPr>
                <w:rFonts w:cs="Arial"/>
                <w:b/>
              </w:rPr>
            </w:pPr>
            <w:r w:rsidRPr="00D271EB">
              <w:rPr>
                <w:rFonts w:cs="Arial"/>
                <w:b/>
              </w:rPr>
              <w:lastRenderedPageBreak/>
              <w:t>Indicators - Endpoint Characteristics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2FBAA3C7" w14:textId="77777777" w:rsidR="009C0027" w:rsidRPr="00D271EB" w:rsidRDefault="009C0027" w:rsidP="00492E03">
            <w:pPr>
              <w:rPr>
                <w:rFonts w:cs="Arial"/>
              </w:rPr>
            </w:pPr>
            <w:r>
              <w:rPr>
                <w:rFonts w:cs="Arial"/>
              </w:rPr>
              <w:t>The p</w:t>
            </w:r>
            <w:r w:rsidRPr="00D271EB">
              <w:rPr>
                <w:rFonts w:cs="Arial"/>
              </w:rPr>
              <w:t>ackage is intended to convey mainly endpoint characteristics (hashes, registry values, installed software, known vulnerabilities, etc.) indicators.</w:t>
            </w:r>
          </w:p>
        </w:tc>
      </w:tr>
      <w:tr w:rsidR="009C0027" w:rsidRPr="00D271EB" w14:paraId="2F978DCF" w14:textId="77777777" w:rsidTr="00492E03">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BB1526D" w14:textId="77777777" w:rsidR="009C0027" w:rsidRPr="00D271EB" w:rsidRDefault="009C0027" w:rsidP="00492E03">
            <w:pPr>
              <w:rPr>
                <w:rFonts w:cs="Arial"/>
                <w:b/>
              </w:rPr>
            </w:pPr>
            <w:r w:rsidRPr="00D271EB">
              <w:rPr>
                <w:rFonts w:cs="Arial"/>
                <w:b/>
              </w:rPr>
              <w:t>Campaign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CB3FA56"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campaigns.</w:t>
            </w:r>
          </w:p>
        </w:tc>
      </w:tr>
      <w:tr w:rsidR="009C0027" w:rsidRPr="00D271EB" w14:paraId="5E291B90" w14:textId="77777777" w:rsidTr="00492E03">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4280C7F" w14:textId="77777777" w:rsidR="009C0027" w:rsidRPr="00D271EB" w:rsidRDefault="009C0027" w:rsidP="00492E03">
            <w:pPr>
              <w:rPr>
                <w:rFonts w:cs="Arial"/>
                <w:b/>
              </w:rPr>
            </w:pPr>
            <w:r w:rsidRPr="00D271EB">
              <w:rPr>
                <w:rFonts w:cs="Arial"/>
                <w:b/>
              </w:rPr>
              <w:t>Threat Actor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F745D38"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threat actors.</w:t>
            </w:r>
          </w:p>
        </w:tc>
      </w:tr>
      <w:tr w:rsidR="009C0027" w:rsidRPr="00D271EB" w14:paraId="49AFB890" w14:textId="77777777" w:rsidTr="00492E03">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A1344A4" w14:textId="77777777" w:rsidR="009C0027" w:rsidRPr="00D271EB" w:rsidRDefault="009C0027" w:rsidP="00492E03">
            <w:pPr>
              <w:rPr>
                <w:rFonts w:cs="Arial"/>
                <w:b/>
              </w:rPr>
            </w:pPr>
            <w:r w:rsidRPr="00D271EB">
              <w:rPr>
                <w:rFonts w:cs="Arial"/>
                <w:b/>
              </w:rPr>
              <w:t>Exploit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03D45E9"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exploits.</w:t>
            </w:r>
          </w:p>
        </w:tc>
      </w:tr>
      <w:tr w:rsidR="009C0027" w:rsidRPr="00D271EB" w14:paraId="73B03FFF" w14:textId="77777777" w:rsidTr="00492E03">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54839A3" w14:textId="77777777" w:rsidR="009C0027" w:rsidRPr="00D271EB" w:rsidRDefault="009C0027" w:rsidP="00492E03">
            <w:pPr>
              <w:rPr>
                <w:rFonts w:cs="Arial"/>
                <w:b/>
              </w:rPr>
            </w:pPr>
            <w:r w:rsidRPr="00D271EB">
              <w:rPr>
                <w:rFonts w:cs="Arial"/>
                <w:b/>
              </w:rPr>
              <w:t>Attack Pattern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ED81BD2"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attack patterns.</w:t>
            </w:r>
          </w:p>
        </w:tc>
      </w:tr>
      <w:tr w:rsidR="009C0027" w:rsidRPr="00D271EB" w14:paraId="49CD068C" w14:textId="77777777" w:rsidTr="00492E03">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B940B74" w14:textId="77777777" w:rsidR="009C0027" w:rsidRPr="00D271EB" w:rsidRDefault="009C0027" w:rsidP="00492E03">
            <w:pPr>
              <w:rPr>
                <w:rFonts w:cs="Arial"/>
                <w:b/>
              </w:rPr>
            </w:pPr>
            <w:r w:rsidRPr="00D271EB">
              <w:rPr>
                <w:rFonts w:cs="Arial"/>
                <w:b/>
              </w:rPr>
              <w:t>Malware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98837B0" w14:textId="77777777" w:rsidR="009C0027" w:rsidRPr="00D271EB" w:rsidRDefault="009C0027" w:rsidP="00492E03">
            <w:pPr>
              <w:rPr>
                <w:rFonts w:cs="Arial"/>
              </w:rPr>
            </w:pPr>
            <w:r>
              <w:rPr>
                <w:rFonts w:cs="Arial"/>
              </w:rPr>
              <w:t>The p</w:t>
            </w:r>
            <w:r w:rsidRPr="00D271EB">
              <w:rPr>
                <w:rFonts w:cs="Arial"/>
              </w:rPr>
              <w:t>ackage is intended to convey mainly a characterization of one or more malware instances.</w:t>
            </w:r>
          </w:p>
        </w:tc>
      </w:tr>
      <w:tr w:rsidR="009C0027" w:rsidRPr="00D271EB" w14:paraId="79826E60" w14:textId="77777777" w:rsidTr="00492E03">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980F7C2" w14:textId="77777777" w:rsidR="009C0027" w:rsidRPr="00D271EB" w:rsidRDefault="009C0027" w:rsidP="00492E03">
            <w:pPr>
              <w:rPr>
                <w:rFonts w:cs="Arial"/>
                <w:b/>
              </w:rPr>
            </w:pPr>
            <w:r w:rsidRPr="00D271EB">
              <w:rPr>
                <w:rFonts w:cs="Arial"/>
                <w:b/>
              </w:rPr>
              <w:t>TTP - Infrastructure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3ADB195" w14:textId="77777777" w:rsidR="009C0027" w:rsidRPr="00D271EB" w:rsidRDefault="009C0027" w:rsidP="00492E03">
            <w:pPr>
              <w:rPr>
                <w:rFonts w:cs="Arial"/>
              </w:rPr>
            </w:pPr>
            <w:r>
              <w:rPr>
                <w:rFonts w:cs="Arial"/>
              </w:rPr>
              <w:t>The p</w:t>
            </w:r>
            <w:r w:rsidRPr="00D271EB">
              <w:rPr>
                <w:rFonts w:cs="Arial"/>
              </w:rPr>
              <w:t>ackage is intended to convey mainly a characterization of attacker infrastructure.</w:t>
            </w:r>
          </w:p>
        </w:tc>
      </w:tr>
      <w:tr w:rsidR="009C0027" w:rsidRPr="00D271EB" w14:paraId="7624801E" w14:textId="77777777" w:rsidTr="00492E03">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BD1637F" w14:textId="77777777" w:rsidR="009C0027" w:rsidRPr="00D271EB" w:rsidRDefault="009C0027" w:rsidP="00492E03">
            <w:pPr>
              <w:rPr>
                <w:rFonts w:cs="Arial"/>
                <w:b/>
              </w:rPr>
            </w:pPr>
            <w:r w:rsidRPr="00D271EB">
              <w:rPr>
                <w:rFonts w:cs="Arial"/>
                <w:b/>
              </w:rPr>
              <w:t>TTP - Tools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AE2B41C" w14:textId="77777777" w:rsidR="009C0027" w:rsidRPr="00D271EB" w:rsidRDefault="009C0027" w:rsidP="00492E03">
            <w:pPr>
              <w:rPr>
                <w:rFonts w:cs="Arial"/>
              </w:rPr>
            </w:pPr>
            <w:r>
              <w:rPr>
                <w:rFonts w:cs="Arial"/>
              </w:rPr>
              <w:t>The p</w:t>
            </w:r>
            <w:r w:rsidRPr="00D271EB">
              <w:rPr>
                <w:rFonts w:cs="Arial"/>
              </w:rPr>
              <w:t>ackage is intended to convey mainly a characterization of attacker tools.</w:t>
            </w:r>
          </w:p>
        </w:tc>
      </w:tr>
      <w:tr w:rsidR="009C0027" w:rsidRPr="00D271EB" w14:paraId="57F8FF33" w14:textId="77777777" w:rsidTr="00492E03">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153F8F4" w14:textId="77777777" w:rsidR="009C0027" w:rsidRPr="00D271EB" w:rsidRDefault="009C0027" w:rsidP="00492E03">
            <w:pPr>
              <w:rPr>
                <w:rFonts w:cs="Arial"/>
                <w:b/>
              </w:rPr>
            </w:pPr>
            <w:r w:rsidRPr="00D271EB">
              <w:rPr>
                <w:rFonts w:cs="Arial"/>
                <w:b/>
              </w:rPr>
              <w:t>Courses of Action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D82A4CC" w14:textId="77777777" w:rsidR="009C0027" w:rsidRPr="00D271EB" w:rsidRDefault="009C0027" w:rsidP="00492E03">
            <w:pPr>
              <w:rPr>
                <w:rFonts w:cs="Arial"/>
              </w:rPr>
            </w:pPr>
            <w:r>
              <w:rPr>
                <w:rFonts w:cs="Arial"/>
              </w:rPr>
              <w:t>The p</w:t>
            </w:r>
            <w:r w:rsidRPr="00D271EB">
              <w:rPr>
                <w:rFonts w:cs="Arial"/>
              </w:rPr>
              <w:t>ackage is intended to convey mainly a set of courses of action.</w:t>
            </w:r>
          </w:p>
        </w:tc>
      </w:tr>
      <w:tr w:rsidR="009C0027" w:rsidRPr="00D271EB" w14:paraId="4E4DF151" w14:textId="77777777" w:rsidTr="00492E03">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663203F" w14:textId="77777777" w:rsidR="009C0027" w:rsidRPr="00D271EB" w:rsidRDefault="009C0027" w:rsidP="00492E03">
            <w:pPr>
              <w:rPr>
                <w:rFonts w:cs="Arial"/>
                <w:b/>
              </w:rPr>
            </w:pPr>
            <w:r w:rsidRPr="00D271EB">
              <w:rPr>
                <w:rFonts w:cs="Arial"/>
                <w:b/>
              </w:rPr>
              <w:t>Incident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23D8C6C3" w14:textId="77777777" w:rsidR="009C0027" w:rsidRPr="00D271EB" w:rsidRDefault="009C0027" w:rsidP="00492E03">
            <w:pPr>
              <w:rPr>
                <w:rFonts w:cs="Arial"/>
              </w:rPr>
            </w:pPr>
            <w:r>
              <w:rPr>
                <w:rFonts w:cs="Arial"/>
              </w:rPr>
              <w:t>The p</w:t>
            </w:r>
            <w:r w:rsidRPr="00D271EB">
              <w:rPr>
                <w:rFonts w:cs="Arial"/>
              </w:rPr>
              <w:t>ackage is intended to convey mainly information about one or more incidents.</w:t>
            </w:r>
          </w:p>
        </w:tc>
      </w:tr>
      <w:tr w:rsidR="009C0027" w:rsidRPr="00D271EB" w14:paraId="6188F56E" w14:textId="77777777" w:rsidTr="00492E03">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F2F9F66" w14:textId="77777777" w:rsidR="009C0027" w:rsidRPr="00D271EB" w:rsidRDefault="009C0027" w:rsidP="00492E03">
            <w:pPr>
              <w:rPr>
                <w:rFonts w:cs="Arial"/>
                <w:b/>
              </w:rPr>
            </w:pPr>
            <w:r w:rsidRPr="00D271EB">
              <w:rPr>
                <w:rFonts w:cs="Arial"/>
                <w:b/>
              </w:rPr>
              <w:t>Observations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102BFE9" w14:textId="77777777" w:rsidR="009C0027" w:rsidRPr="00D271EB" w:rsidRDefault="009C0027" w:rsidP="00492E03">
            <w:pPr>
              <w:rPr>
                <w:rFonts w:cs="Arial"/>
              </w:rPr>
            </w:pPr>
            <w:r>
              <w:rPr>
                <w:rFonts w:cs="Arial"/>
              </w:rPr>
              <w:t>The p</w:t>
            </w:r>
            <w:r w:rsidRPr="00D271EB">
              <w:rPr>
                <w:rFonts w:cs="Arial"/>
              </w:rPr>
              <w:t>ackage is intended to convey mainly information about instantial observations (cyber observables).</w:t>
            </w:r>
          </w:p>
        </w:tc>
      </w:tr>
      <w:tr w:rsidR="009C0027" w:rsidRPr="00D271EB" w14:paraId="267E65CA" w14:textId="77777777" w:rsidTr="00492E03">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E3C681C" w14:textId="77777777" w:rsidR="009C0027" w:rsidRPr="00D271EB" w:rsidRDefault="009C0027" w:rsidP="00492E03">
            <w:pPr>
              <w:rPr>
                <w:rFonts w:cs="Arial"/>
                <w:b/>
              </w:rPr>
            </w:pPr>
            <w:r w:rsidRPr="00D271EB">
              <w:rPr>
                <w:rFonts w:cs="Arial"/>
                <w:b/>
              </w:rPr>
              <w:t>Observations - Email</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E72D5BC" w14:textId="77777777" w:rsidR="009C0027" w:rsidRPr="00D271EB" w:rsidRDefault="009C0027" w:rsidP="00492E03">
            <w:pPr>
              <w:rPr>
                <w:rFonts w:cs="Arial"/>
              </w:rPr>
            </w:pPr>
            <w:r>
              <w:rPr>
                <w:rFonts w:cs="Arial"/>
              </w:rPr>
              <w:t>The p</w:t>
            </w:r>
            <w:r w:rsidRPr="00D271EB">
              <w:rPr>
                <w:rFonts w:cs="Arial"/>
              </w:rPr>
              <w:t>ackage is intended to convey mainly information about instantial email observations (email cyber observables).</w:t>
            </w:r>
          </w:p>
        </w:tc>
      </w:tr>
      <w:tr w:rsidR="009C0027" w:rsidRPr="00D271EB" w14:paraId="41B3F3A2" w14:textId="77777777" w:rsidTr="00492E03">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A13BDB7" w14:textId="77777777" w:rsidR="009C0027" w:rsidRPr="00D271EB" w:rsidRDefault="009C0027" w:rsidP="00492E03">
            <w:pPr>
              <w:rPr>
                <w:rFonts w:cs="Arial"/>
                <w:b/>
              </w:rPr>
            </w:pPr>
            <w:r w:rsidRPr="00D271EB">
              <w:rPr>
                <w:rFonts w:cs="Arial"/>
                <w:b/>
              </w:rPr>
              <w:t>Malware Samples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261EC53" w14:textId="77777777" w:rsidR="009C0027" w:rsidRPr="00D271EB" w:rsidRDefault="009C0027" w:rsidP="00492E03">
            <w:pPr>
              <w:rPr>
                <w:rFonts w:cs="Arial"/>
              </w:rPr>
            </w:pPr>
            <w:r>
              <w:rPr>
                <w:rFonts w:cs="Arial"/>
              </w:rPr>
              <w:t>The p</w:t>
            </w:r>
            <w:r w:rsidRPr="00D271EB">
              <w:rPr>
                <w:rFonts w:cs="Arial"/>
              </w:rPr>
              <w:t>ackage is intended to convey a set of malware samples.</w:t>
            </w:r>
          </w:p>
        </w:tc>
      </w:tr>
    </w:tbl>
    <w:p w14:paraId="2F9672A2" w14:textId="77777777" w:rsidR="009C0027" w:rsidRDefault="009C0027" w:rsidP="009C0027">
      <w:pPr>
        <w:pStyle w:val="Heading2"/>
      </w:pPr>
      <w:bookmarkStart w:id="144" w:name="_Ref401841633"/>
      <w:bookmarkStart w:id="145" w:name="_Toc426101921"/>
      <w:bookmarkStart w:id="146" w:name="_Toc429521551"/>
      <w:r w:rsidRPr="00445B2F">
        <w:lastRenderedPageBreak/>
        <w:t>PlanningAndOperationalSupport</w:t>
      </w:r>
      <w:r>
        <w:t>Vocab-</w:t>
      </w:r>
      <w:r w:rsidRPr="00445B2F">
        <w:t>1.0.1</w:t>
      </w:r>
      <w:r>
        <w:t xml:space="preserve"> Enumeration</w:t>
      </w:r>
      <w:bookmarkEnd w:id="144"/>
      <w:bookmarkEnd w:id="145"/>
      <w:bookmarkEnd w:id="146"/>
    </w:p>
    <w:p w14:paraId="39B87017" w14:textId="77777777" w:rsidR="009C0027" w:rsidRPr="00D32B06" w:rsidRDefault="009C0027" w:rsidP="009C0027">
      <w:pPr>
        <w:spacing w:after="240"/>
      </w:pPr>
      <w:r w:rsidRPr="000E7924">
        <w:t xml:space="preserve">The </w:t>
      </w:r>
      <w:r w:rsidRPr="000E7924">
        <w:rPr>
          <w:rFonts w:ascii="Courier New" w:hAnsi="Courier New" w:cs="Courier New"/>
        </w:rPr>
        <w:t>PlanningAndOperationalSupportVocab</w:t>
      </w:r>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planning and operational support functions </w:t>
      </w:r>
      <w:r>
        <w:t>available to</w:t>
      </w:r>
      <w:r w:rsidRPr="000E7924">
        <w:t xml:space="preserve"> a threat actor. </w:t>
      </w:r>
      <w:r>
        <w:t>The associated enumeration literals are provided in the table below.</w:t>
      </w:r>
    </w:p>
    <w:tbl>
      <w:tblPr>
        <w:tblStyle w:val="TableGrid"/>
        <w:tblW w:w="0" w:type="auto"/>
        <w:tblLook w:val="04A0" w:firstRow="1" w:lastRow="0" w:firstColumn="1" w:lastColumn="0" w:noHBand="0" w:noVBand="1"/>
      </w:tblPr>
      <w:tblGrid>
        <w:gridCol w:w="6129"/>
        <w:gridCol w:w="3149"/>
      </w:tblGrid>
      <w:tr w:rsidR="009C0027" w:rsidRPr="00445B2F" w14:paraId="2C32013A" w14:textId="77777777" w:rsidTr="00492E03">
        <w:trPr>
          <w:trHeight w:val="285"/>
        </w:trPr>
        <w:tc>
          <w:tcPr>
            <w:tcW w:w="6129" w:type="dxa"/>
            <w:shd w:val="clear" w:color="auto" w:fill="BFBFBF" w:themeFill="background1" w:themeFillShade="BF"/>
            <w:noWrap/>
            <w:vAlign w:val="center"/>
          </w:tcPr>
          <w:p w14:paraId="73B107E1" w14:textId="77777777" w:rsidR="009C0027" w:rsidRPr="00445B2F" w:rsidRDefault="009C0027" w:rsidP="00492E03">
            <w:r>
              <w:rPr>
                <w:b/>
                <w:bCs/>
              </w:rPr>
              <w:t>Enumeration Literal</w:t>
            </w:r>
          </w:p>
        </w:tc>
        <w:tc>
          <w:tcPr>
            <w:tcW w:w="3149" w:type="dxa"/>
            <w:shd w:val="clear" w:color="auto" w:fill="BFBFBF" w:themeFill="background1" w:themeFillShade="BF"/>
            <w:vAlign w:val="center"/>
          </w:tcPr>
          <w:p w14:paraId="698847A9" w14:textId="77777777" w:rsidR="009C0027" w:rsidRPr="00445B2F" w:rsidRDefault="009C0027" w:rsidP="00492E03">
            <w:r>
              <w:rPr>
                <w:b/>
                <w:bCs/>
              </w:rPr>
              <w:t>Description</w:t>
            </w:r>
          </w:p>
        </w:tc>
      </w:tr>
      <w:tr w:rsidR="009C0027" w:rsidRPr="00445B2F" w14:paraId="324F8D1B" w14:textId="77777777" w:rsidTr="00492E03">
        <w:trPr>
          <w:trHeight w:val="285"/>
        </w:trPr>
        <w:tc>
          <w:tcPr>
            <w:tcW w:w="6129" w:type="dxa"/>
            <w:noWrap/>
            <w:hideMark/>
          </w:tcPr>
          <w:p w14:paraId="1565D7F4" w14:textId="77777777" w:rsidR="009C0027" w:rsidRPr="00445B2F" w:rsidRDefault="009C0027" w:rsidP="00492E03">
            <w:pPr>
              <w:rPr>
                <w:b/>
              </w:rPr>
            </w:pPr>
            <w:r w:rsidRPr="00445B2F">
              <w:rPr>
                <w:b/>
              </w:rPr>
              <w:t>Data Exploitation</w:t>
            </w:r>
          </w:p>
        </w:tc>
        <w:tc>
          <w:tcPr>
            <w:tcW w:w="3149" w:type="dxa"/>
            <w:hideMark/>
          </w:tcPr>
          <w:p w14:paraId="7F1A62DC" w14:textId="77777777" w:rsidR="009C0027" w:rsidRPr="00445B2F" w:rsidRDefault="009C0027" w:rsidP="00492E03"/>
        </w:tc>
      </w:tr>
      <w:tr w:rsidR="009C0027" w:rsidRPr="00445B2F" w14:paraId="0F4B18A5" w14:textId="77777777" w:rsidTr="00492E03">
        <w:trPr>
          <w:trHeight w:val="285"/>
        </w:trPr>
        <w:tc>
          <w:tcPr>
            <w:tcW w:w="6129" w:type="dxa"/>
            <w:noWrap/>
            <w:hideMark/>
          </w:tcPr>
          <w:p w14:paraId="30E50FF7" w14:textId="77777777" w:rsidR="009C0027" w:rsidRPr="00445B2F" w:rsidRDefault="009C0027" w:rsidP="00492E03">
            <w:pPr>
              <w:rPr>
                <w:b/>
              </w:rPr>
            </w:pPr>
            <w:r w:rsidRPr="00445B2F">
              <w:rPr>
                <w:b/>
              </w:rPr>
              <w:t>Data Exploitation - Analytic Support</w:t>
            </w:r>
          </w:p>
        </w:tc>
        <w:tc>
          <w:tcPr>
            <w:tcW w:w="3149" w:type="dxa"/>
            <w:hideMark/>
          </w:tcPr>
          <w:p w14:paraId="5EA23153" w14:textId="77777777" w:rsidR="009C0027" w:rsidRPr="00445B2F" w:rsidRDefault="009C0027" w:rsidP="00492E03"/>
        </w:tc>
      </w:tr>
      <w:tr w:rsidR="009C0027" w:rsidRPr="00445B2F" w14:paraId="70840305" w14:textId="77777777" w:rsidTr="00492E03">
        <w:trPr>
          <w:trHeight w:val="285"/>
        </w:trPr>
        <w:tc>
          <w:tcPr>
            <w:tcW w:w="6129" w:type="dxa"/>
            <w:noWrap/>
            <w:hideMark/>
          </w:tcPr>
          <w:p w14:paraId="4EFD1D19" w14:textId="77777777" w:rsidR="009C0027" w:rsidRPr="00445B2F" w:rsidRDefault="009C0027" w:rsidP="00492E03">
            <w:pPr>
              <w:rPr>
                <w:b/>
              </w:rPr>
            </w:pPr>
            <w:r w:rsidRPr="00445B2F">
              <w:rPr>
                <w:b/>
              </w:rPr>
              <w:t>Data Exploitation - Translation Support</w:t>
            </w:r>
          </w:p>
        </w:tc>
        <w:tc>
          <w:tcPr>
            <w:tcW w:w="3149" w:type="dxa"/>
            <w:hideMark/>
          </w:tcPr>
          <w:p w14:paraId="5F5239E6" w14:textId="77777777" w:rsidR="009C0027" w:rsidRPr="00445B2F" w:rsidRDefault="009C0027" w:rsidP="00492E03"/>
        </w:tc>
      </w:tr>
      <w:tr w:rsidR="009C0027" w:rsidRPr="00445B2F" w14:paraId="1A980A52" w14:textId="77777777" w:rsidTr="00492E03">
        <w:trPr>
          <w:trHeight w:val="285"/>
        </w:trPr>
        <w:tc>
          <w:tcPr>
            <w:tcW w:w="6129" w:type="dxa"/>
            <w:noWrap/>
            <w:hideMark/>
          </w:tcPr>
          <w:p w14:paraId="1374C830" w14:textId="77777777" w:rsidR="009C0027" w:rsidRPr="00445B2F" w:rsidRDefault="009C0027" w:rsidP="00492E03">
            <w:pPr>
              <w:rPr>
                <w:b/>
              </w:rPr>
            </w:pPr>
            <w:r w:rsidRPr="00445B2F">
              <w:rPr>
                <w:b/>
              </w:rPr>
              <w:t>Financial Resources</w:t>
            </w:r>
          </w:p>
        </w:tc>
        <w:tc>
          <w:tcPr>
            <w:tcW w:w="3149" w:type="dxa"/>
            <w:hideMark/>
          </w:tcPr>
          <w:p w14:paraId="0230862C" w14:textId="77777777" w:rsidR="009C0027" w:rsidRPr="00445B2F" w:rsidRDefault="009C0027" w:rsidP="00492E03"/>
        </w:tc>
      </w:tr>
      <w:tr w:rsidR="009C0027" w:rsidRPr="00445B2F" w14:paraId="23D040D4" w14:textId="77777777" w:rsidTr="00492E03">
        <w:trPr>
          <w:trHeight w:val="285"/>
        </w:trPr>
        <w:tc>
          <w:tcPr>
            <w:tcW w:w="6129" w:type="dxa"/>
            <w:noWrap/>
            <w:hideMark/>
          </w:tcPr>
          <w:p w14:paraId="55D0B871" w14:textId="77777777" w:rsidR="009C0027" w:rsidRPr="00445B2F" w:rsidRDefault="009C0027" w:rsidP="00492E03">
            <w:pPr>
              <w:rPr>
                <w:b/>
              </w:rPr>
            </w:pPr>
            <w:r w:rsidRPr="00445B2F">
              <w:rPr>
                <w:b/>
              </w:rPr>
              <w:t>Financial Resources - Academic</w:t>
            </w:r>
          </w:p>
        </w:tc>
        <w:tc>
          <w:tcPr>
            <w:tcW w:w="3149" w:type="dxa"/>
            <w:hideMark/>
          </w:tcPr>
          <w:p w14:paraId="4340B0ED" w14:textId="77777777" w:rsidR="009C0027" w:rsidRPr="00445B2F" w:rsidRDefault="009C0027" w:rsidP="00492E03"/>
        </w:tc>
      </w:tr>
      <w:tr w:rsidR="009C0027" w:rsidRPr="00445B2F" w14:paraId="01C76DCF" w14:textId="77777777" w:rsidTr="00492E03">
        <w:trPr>
          <w:trHeight w:val="285"/>
        </w:trPr>
        <w:tc>
          <w:tcPr>
            <w:tcW w:w="6129" w:type="dxa"/>
            <w:noWrap/>
            <w:hideMark/>
          </w:tcPr>
          <w:p w14:paraId="0753B87F" w14:textId="77777777" w:rsidR="009C0027" w:rsidRPr="00445B2F" w:rsidRDefault="009C0027" w:rsidP="00492E03">
            <w:pPr>
              <w:rPr>
                <w:b/>
              </w:rPr>
            </w:pPr>
            <w:r w:rsidRPr="00445B2F">
              <w:rPr>
                <w:b/>
              </w:rPr>
              <w:t>Financial Resources - Commercial</w:t>
            </w:r>
          </w:p>
        </w:tc>
        <w:tc>
          <w:tcPr>
            <w:tcW w:w="3149" w:type="dxa"/>
            <w:hideMark/>
          </w:tcPr>
          <w:p w14:paraId="31D98B72" w14:textId="77777777" w:rsidR="009C0027" w:rsidRPr="00445B2F" w:rsidRDefault="009C0027" w:rsidP="00492E03"/>
        </w:tc>
      </w:tr>
      <w:tr w:rsidR="009C0027" w:rsidRPr="00445B2F" w14:paraId="04FE60A9" w14:textId="77777777" w:rsidTr="00492E03">
        <w:trPr>
          <w:trHeight w:val="285"/>
        </w:trPr>
        <w:tc>
          <w:tcPr>
            <w:tcW w:w="6129" w:type="dxa"/>
            <w:noWrap/>
            <w:hideMark/>
          </w:tcPr>
          <w:p w14:paraId="5ACC460F" w14:textId="77777777" w:rsidR="009C0027" w:rsidRPr="00445B2F" w:rsidRDefault="009C0027" w:rsidP="00492E03">
            <w:pPr>
              <w:rPr>
                <w:b/>
              </w:rPr>
            </w:pPr>
            <w:r w:rsidRPr="00445B2F">
              <w:rPr>
                <w:b/>
              </w:rPr>
              <w:t>Financial Resources - Government</w:t>
            </w:r>
          </w:p>
        </w:tc>
        <w:tc>
          <w:tcPr>
            <w:tcW w:w="3149" w:type="dxa"/>
            <w:hideMark/>
          </w:tcPr>
          <w:p w14:paraId="69A89F91" w14:textId="77777777" w:rsidR="009C0027" w:rsidRPr="00445B2F" w:rsidRDefault="009C0027" w:rsidP="00492E03"/>
        </w:tc>
      </w:tr>
      <w:tr w:rsidR="009C0027" w:rsidRPr="00445B2F" w14:paraId="07AE49EB" w14:textId="77777777" w:rsidTr="00492E03">
        <w:trPr>
          <w:trHeight w:val="285"/>
        </w:trPr>
        <w:tc>
          <w:tcPr>
            <w:tcW w:w="6129" w:type="dxa"/>
            <w:noWrap/>
            <w:hideMark/>
          </w:tcPr>
          <w:p w14:paraId="2DCEE4D9" w14:textId="77777777" w:rsidR="009C0027" w:rsidRPr="00445B2F" w:rsidRDefault="009C0027" w:rsidP="00492E03">
            <w:pPr>
              <w:rPr>
                <w:b/>
              </w:rPr>
            </w:pPr>
            <w:r w:rsidRPr="00445B2F">
              <w:rPr>
                <w:b/>
              </w:rPr>
              <w:t>Financial Resources - Hacktivist or Grassroot</w:t>
            </w:r>
          </w:p>
        </w:tc>
        <w:tc>
          <w:tcPr>
            <w:tcW w:w="3149" w:type="dxa"/>
            <w:hideMark/>
          </w:tcPr>
          <w:p w14:paraId="752E2E2C" w14:textId="77777777" w:rsidR="009C0027" w:rsidRPr="00445B2F" w:rsidRDefault="009C0027" w:rsidP="00492E03"/>
        </w:tc>
      </w:tr>
      <w:tr w:rsidR="009C0027" w:rsidRPr="00445B2F" w14:paraId="7BC93AC2" w14:textId="77777777" w:rsidTr="00492E03">
        <w:trPr>
          <w:trHeight w:val="285"/>
        </w:trPr>
        <w:tc>
          <w:tcPr>
            <w:tcW w:w="6129" w:type="dxa"/>
            <w:noWrap/>
            <w:hideMark/>
          </w:tcPr>
          <w:p w14:paraId="445680A1" w14:textId="77777777" w:rsidR="009C0027" w:rsidRPr="00445B2F" w:rsidRDefault="009C0027" w:rsidP="00492E03">
            <w:pPr>
              <w:rPr>
                <w:b/>
              </w:rPr>
            </w:pPr>
            <w:r w:rsidRPr="00445B2F">
              <w:rPr>
                <w:b/>
              </w:rPr>
              <w:t>Financial Resources - Non-Attributable Finance</w:t>
            </w:r>
          </w:p>
        </w:tc>
        <w:tc>
          <w:tcPr>
            <w:tcW w:w="3149" w:type="dxa"/>
            <w:hideMark/>
          </w:tcPr>
          <w:p w14:paraId="45918C89" w14:textId="77777777" w:rsidR="009C0027" w:rsidRPr="00445B2F" w:rsidRDefault="009C0027" w:rsidP="00492E03"/>
        </w:tc>
      </w:tr>
      <w:tr w:rsidR="009C0027" w:rsidRPr="00445B2F" w14:paraId="137D6805" w14:textId="77777777" w:rsidTr="00492E03">
        <w:trPr>
          <w:trHeight w:val="285"/>
        </w:trPr>
        <w:tc>
          <w:tcPr>
            <w:tcW w:w="6129" w:type="dxa"/>
            <w:noWrap/>
            <w:hideMark/>
          </w:tcPr>
          <w:p w14:paraId="71E02041" w14:textId="77777777" w:rsidR="009C0027" w:rsidRPr="00445B2F" w:rsidRDefault="009C0027" w:rsidP="00492E03">
            <w:pPr>
              <w:rPr>
                <w:b/>
              </w:rPr>
            </w:pPr>
            <w:r w:rsidRPr="00445B2F">
              <w:rPr>
                <w:b/>
              </w:rPr>
              <w:t>Planning</w:t>
            </w:r>
          </w:p>
        </w:tc>
        <w:tc>
          <w:tcPr>
            <w:tcW w:w="3149" w:type="dxa"/>
            <w:hideMark/>
          </w:tcPr>
          <w:p w14:paraId="3E426083" w14:textId="77777777" w:rsidR="009C0027" w:rsidRPr="00445B2F" w:rsidRDefault="009C0027" w:rsidP="00492E03"/>
        </w:tc>
      </w:tr>
      <w:tr w:rsidR="009C0027" w:rsidRPr="00445B2F" w14:paraId="54CC96D0" w14:textId="77777777" w:rsidTr="00492E03">
        <w:trPr>
          <w:trHeight w:val="285"/>
        </w:trPr>
        <w:tc>
          <w:tcPr>
            <w:tcW w:w="6129" w:type="dxa"/>
            <w:noWrap/>
            <w:hideMark/>
          </w:tcPr>
          <w:p w14:paraId="4D0C46E8" w14:textId="77777777" w:rsidR="009C0027" w:rsidRPr="00445B2F" w:rsidRDefault="009C0027" w:rsidP="00492E03">
            <w:pPr>
              <w:rPr>
                <w:b/>
              </w:rPr>
            </w:pPr>
            <w:r w:rsidRPr="00445B2F">
              <w:rPr>
                <w:b/>
              </w:rPr>
              <w:t>Planning - Open-Source Intelligence (OSINT) Gathering</w:t>
            </w:r>
          </w:p>
        </w:tc>
        <w:tc>
          <w:tcPr>
            <w:tcW w:w="3149" w:type="dxa"/>
            <w:hideMark/>
          </w:tcPr>
          <w:p w14:paraId="6B0909DF" w14:textId="77777777" w:rsidR="009C0027" w:rsidRPr="00445B2F" w:rsidRDefault="009C0027" w:rsidP="00492E03"/>
        </w:tc>
      </w:tr>
      <w:tr w:rsidR="009C0027" w:rsidRPr="00445B2F" w14:paraId="5B1E6FEF" w14:textId="77777777" w:rsidTr="00492E03">
        <w:trPr>
          <w:trHeight w:val="285"/>
        </w:trPr>
        <w:tc>
          <w:tcPr>
            <w:tcW w:w="6129" w:type="dxa"/>
            <w:noWrap/>
            <w:hideMark/>
          </w:tcPr>
          <w:p w14:paraId="47C28B7E" w14:textId="77777777" w:rsidR="009C0027" w:rsidRPr="00445B2F" w:rsidRDefault="009C0027" w:rsidP="00492E03">
            <w:pPr>
              <w:rPr>
                <w:b/>
              </w:rPr>
            </w:pPr>
            <w:r w:rsidRPr="00445B2F">
              <w:rPr>
                <w:b/>
              </w:rPr>
              <w:t>Planning - Operational Cover Plan</w:t>
            </w:r>
          </w:p>
        </w:tc>
        <w:tc>
          <w:tcPr>
            <w:tcW w:w="3149" w:type="dxa"/>
            <w:hideMark/>
          </w:tcPr>
          <w:p w14:paraId="0D6E4A20" w14:textId="77777777" w:rsidR="009C0027" w:rsidRPr="00445B2F" w:rsidRDefault="009C0027" w:rsidP="00492E03"/>
        </w:tc>
      </w:tr>
      <w:tr w:rsidR="009C0027" w:rsidRPr="00445B2F" w14:paraId="27157942" w14:textId="77777777" w:rsidTr="00492E03">
        <w:trPr>
          <w:trHeight w:val="285"/>
        </w:trPr>
        <w:tc>
          <w:tcPr>
            <w:tcW w:w="6129" w:type="dxa"/>
            <w:noWrap/>
            <w:hideMark/>
          </w:tcPr>
          <w:p w14:paraId="39B91A83" w14:textId="77777777" w:rsidR="009C0027" w:rsidRPr="00445B2F" w:rsidRDefault="009C0027" w:rsidP="00492E03">
            <w:pPr>
              <w:rPr>
                <w:b/>
              </w:rPr>
            </w:pPr>
            <w:r w:rsidRPr="00445B2F">
              <w:rPr>
                <w:b/>
              </w:rPr>
              <w:t>Planning - Pre-Operational Surveillance and Reconnaissance</w:t>
            </w:r>
          </w:p>
        </w:tc>
        <w:tc>
          <w:tcPr>
            <w:tcW w:w="3149" w:type="dxa"/>
            <w:hideMark/>
          </w:tcPr>
          <w:p w14:paraId="0D3AE2A5" w14:textId="77777777" w:rsidR="009C0027" w:rsidRPr="00445B2F" w:rsidRDefault="009C0027" w:rsidP="00492E03"/>
        </w:tc>
      </w:tr>
      <w:tr w:rsidR="009C0027" w:rsidRPr="00445B2F" w14:paraId="1D3E425F" w14:textId="77777777" w:rsidTr="00492E03">
        <w:trPr>
          <w:trHeight w:val="285"/>
        </w:trPr>
        <w:tc>
          <w:tcPr>
            <w:tcW w:w="6129" w:type="dxa"/>
            <w:noWrap/>
            <w:hideMark/>
          </w:tcPr>
          <w:p w14:paraId="7DD99DFB" w14:textId="77777777" w:rsidR="009C0027" w:rsidRPr="00445B2F" w:rsidRDefault="009C0027" w:rsidP="00492E03">
            <w:pPr>
              <w:rPr>
                <w:b/>
              </w:rPr>
            </w:pPr>
            <w:r w:rsidRPr="00445B2F">
              <w:rPr>
                <w:b/>
              </w:rPr>
              <w:t>Planning - Target Selection</w:t>
            </w:r>
          </w:p>
        </w:tc>
        <w:tc>
          <w:tcPr>
            <w:tcW w:w="3149" w:type="dxa"/>
            <w:hideMark/>
          </w:tcPr>
          <w:p w14:paraId="208EB18D" w14:textId="77777777" w:rsidR="009C0027" w:rsidRPr="00445B2F" w:rsidRDefault="009C0027" w:rsidP="00492E03"/>
        </w:tc>
      </w:tr>
      <w:tr w:rsidR="009C0027" w:rsidRPr="00445B2F" w14:paraId="3B395494" w14:textId="77777777" w:rsidTr="00492E03">
        <w:trPr>
          <w:trHeight w:val="285"/>
        </w:trPr>
        <w:tc>
          <w:tcPr>
            <w:tcW w:w="6129" w:type="dxa"/>
            <w:noWrap/>
            <w:hideMark/>
          </w:tcPr>
          <w:p w14:paraId="7884E94F" w14:textId="77777777" w:rsidR="009C0027" w:rsidRPr="00445B2F" w:rsidRDefault="009C0027" w:rsidP="00492E03">
            <w:pPr>
              <w:rPr>
                <w:b/>
              </w:rPr>
            </w:pPr>
            <w:r w:rsidRPr="00445B2F">
              <w:rPr>
                <w:b/>
              </w:rPr>
              <w:t>Skill Development / Recruitment</w:t>
            </w:r>
          </w:p>
        </w:tc>
        <w:tc>
          <w:tcPr>
            <w:tcW w:w="3149" w:type="dxa"/>
            <w:hideMark/>
          </w:tcPr>
          <w:p w14:paraId="1DF781C0" w14:textId="77777777" w:rsidR="009C0027" w:rsidRPr="00445B2F" w:rsidRDefault="009C0027" w:rsidP="00492E03"/>
        </w:tc>
      </w:tr>
      <w:tr w:rsidR="009C0027" w:rsidRPr="00445B2F" w14:paraId="4AE85646" w14:textId="77777777" w:rsidTr="00492E03">
        <w:trPr>
          <w:trHeight w:val="285"/>
        </w:trPr>
        <w:tc>
          <w:tcPr>
            <w:tcW w:w="6129" w:type="dxa"/>
            <w:noWrap/>
            <w:hideMark/>
          </w:tcPr>
          <w:p w14:paraId="216E8397" w14:textId="77777777" w:rsidR="009C0027" w:rsidRPr="00445B2F" w:rsidRDefault="009C0027" w:rsidP="00492E03">
            <w:pPr>
              <w:rPr>
                <w:b/>
              </w:rPr>
            </w:pPr>
            <w:r w:rsidRPr="00445B2F">
              <w:rPr>
                <w:b/>
              </w:rPr>
              <w:t>Skill Development / Recruitment - Contracting and Hiring</w:t>
            </w:r>
          </w:p>
        </w:tc>
        <w:tc>
          <w:tcPr>
            <w:tcW w:w="3149" w:type="dxa"/>
            <w:hideMark/>
          </w:tcPr>
          <w:p w14:paraId="27BAF8D2" w14:textId="77777777" w:rsidR="009C0027" w:rsidRPr="00445B2F" w:rsidRDefault="009C0027" w:rsidP="00492E03"/>
        </w:tc>
      </w:tr>
      <w:tr w:rsidR="009C0027" w:rsidRPr="00445B2F" w14:paraId="7AD51082" w14:textId="77777777" w:rsidTr="00492E03">
        <w:trPr>
          <w:trHeight w:val="285"/>
        </w:trPr>
        <w:tc>
          <w:tcPr>
            <w:tcW w:w="6129" w:type="dxa"/>
            <w:noWrap/>
            <w:hideMark/>
          </w:tcPr>
          <w:p w14:paraId="4E4287EE" w14:textId="77777777" w:rsidR="009C0027" w:rsidRPr="00445B2F" w:rsidRDefault="009C0027" w:rsidP="00492E03">
            <w:pPr>
              <w:rPr>
                <w:b/>
              </w:rPr>
            </w:pPr>
            <w:r w:rsidRPr="00445B2F">
              <w:rPr>
                <w:b/>
              </w:rPr>
              <w:t>Skill Development / Recruitment - Document Exploitation (DOCEX) Training</w:t>
            </w:r>
          </w:p>
        </w:tc>
        <w:tc>
          <w:tcPr>
            <w:tcW w:w="3149" w:type="dxa"/>
            <w:hideMark/>
          </w:tcPr>
          <w:p w14:paraId="6965A0C2" w14:textId="77777777" w:rsidR="009C0027" w:rsidRPr="00445B2F" w:rsidRDefault="009C0027" w:rsidP="00492E03"/>
        </w:tc>
      </w:tr>
      <w:tr w:rsidR="009C0027" w:rsidRPr="00445B2F" w14:paraId="59700C47" w14:textId="77777777" w:rsidTr="00492E03">
        <w:trPr>
          <w:trHeight w:val="285"/>
        </w:trPr>
        <w:tc>
          <w:tcPr>
            <w:tcW w:w="6129" w:type="dxa"/>
            <w:noWrap/>
            <w:hideMark/>
          </w:tcPr>
          <w:p w14:paraId="5AE749DB" w14:textId="77777777" w:rsidR="009C0027" w:rsidRPr="00445B2F" w:rsidRDefault="009C0027" w:rsidP="00492E03">
            <w:pPr>
              <w:rPr>
                <w:b/>
              </w:rPr>
            </w:pPr>
            <w:r w:rsidRPr="00445B2F">
              <w:rPr>
                <w:b/>
              </w:rPr>
              <w:t>Skill Development / Recruitment - Internal Training</w:t>
            </w:r>
          </w:p>
        </w:tc>
        <w:tc>
          <w:tcPr>
            <w:tcW w:w="3149" w:type="dxa"/>
            <w:hideMark/>
          </w:tcPr>
          <w:p w14:paraId="76092F7F" w14:textId="77777777" w:rsidR="009C0027" w:rsidRPr="00445B2F" w:rsidRDefault="009C0027" w:rsidP="00492E03"/>
        </w:tc>
      </w:tr>
      <w:tr w:rsidR="009C0027" w:rsidRPr="00445B2F" w14:paraId="0D109754" w14:textId="77777777" w:rsidTr="00492E03">
        <w:trPr>
          <w:trHeight w:val="285"/>
        </w:trPr>
        <w:tc>
          <w:tcPr>
            <w:tcW w:w="6129" w:type="dxa"/>
            <w:noWrap/>
            <w:hideMark/>
          </w:tcPr>
          <w:p w14:paraId="3A93E46C" w14:textId="77777777" w:rsidR="009C0027" w:rsidRPr="00445B2F" w:rsidRDefault="009C0027" w:rsidP="00492E03">
            <w:pPr>
              <w:rPr>
                <w:b/>
              </w:rPr>
            </w:pPr>
            <w:r w:rsidRPr="00445B2F">
              <w:rPr>
                <w:b/>
              </w:rPr>
              <w:lastRenderedPageBreak/>
              <w:t>Skill Development / Recruitment - Military Programs</w:t>
            </w:r>
          </w:p>
        </w:tc>
        <w:tc>
          <w:tcPr>
            <w:tcW w:w="3149" w:type="dxa"/>
            <w:hideMark/>
          </w:tcPr>
          <w:p w14:paraId="56AEDAE6" w14:textId="77777777" w:rsidR="009C0027" w:rsidRPr="00445B2F" w:rsidRDefault="009C0027" w:rsidP="00492E03"/>
        </w:tc>
      </w:tr>
      <w:tr w:rsidR="009C0027" w:rsidRPr="00445B2F" w14:paraId="73B10A81" w14:textId="77777777" w:rsidTr="00492E03">
        <w:trPr>
          <w:trHeight w:val="285"/>
        </w:trPr>
        <w:tc>
          <w:tcPr>
            <w:tcW w:w="6129" w:type="dxa"/>
            <w:noWrap/>
            <w:hideMark/>
          </w:tcPr>
          <w:p w14:paraId="508A28F6" w14:textId="77777777" w:rsidR="009C0027" w:rsidRPr="00445B2F" w:rsidRDefault="009C0027" w:rsidP="00492E03">
            <w:pPr>
              <w:rPr>
                <w:b/>
              </w:rPr>
            </w:pPr>
            <w:r w:rsidRPr="00445B2F">
              <w:rPr>
                <w:b/>
              </w:rPr>
              <w:t>Skill Development / Recruitment - Security / Hacker Conferences</w:t>
            </w:r>
          </w:p>
        </w:tc>
        <w:tc>
          <w:tcPr>
            <w:tcW w:w="3149" w:type="dxa"/>
            <w:hideMark/>
          </w:tcPr>
          <w:p w14:paraId="5F524F17" w14:textId="77777777" w:rsidR="009C0027" w:rsidRPr="00445B2F" w:rsidRDefault="009C0027" w:rsidP="00492E03"/>
        </w:tc>
      </w:tr>
      <w:tr w:rsidR="009C0027" w:rsidRPr="00445B2F" w14:paraId="003D7612" w14:textId="77777777" w:rsidTr="00492E03">
        <w:trPr>
          <w:trHeight w:val="285"/>
        </w:trPr>
        <w:tc>
          <w:tcPr>
            <w:tcW w:w="6129" w:type="dxa"/>
            <w:noWrap/>
            <w:hideMark/>
          </w:tcPr>
          <w:p w14:paraId="69ECFF4E" w14:textId="77777777" w:rsidR="009C0027" w:rsidRPr="00445B2F" w:rsidRDefault="009C0027" w:rsidP="00492E03">
            <w:pPr>
              <w:rPr>
                <w:b/>
              </w:rPr>
            </w:pPr>
            <w:r w:rsidRPr="00445B2F">
              <w:rPr>
                <w:b/>
              </w:rPr>
              <w:t>Skill Development / Recruitment - Underground Forums</w:t>
            </w:r>
          </w:p>
        </w:tc>
        <w:tc>
          <w:tcPr>
            <w:tcW w:w="3149" w:type="dxa"/>
            <w:hideMark/>
          </w:tcPr>
          <w:p w14:paraId="440B4AB2" w14:textId="77777777" w:rsidR="009C0027" w:rsidRPr="00445B2F" w:rsidRDefault="009C0027" w:rsidP="00492E03"/>
        </w:tc>
      </w:tr>
      <w:tr w:rsidR="009C0027" w:rsidRPr="00445B2F" w14:paraId="544CD135" w14:textId="77777777" w:rsidTr="00492E03">
        <w:trPr>
          <w:trHeight w:val="285"/>
        </w:trPr>
        <w:tc>
          <w:tcPr>
            <w:tcW w:w="6129" w:type="dxa"/>
            <w:noWrap/>
            <w:hideMark/>
          </w:tcPr>
          <w:p w14:paraId="50E73720" w14:textId="77777777" w:rsidR="009C0027" w:rsidRPr="00445B2F" w:rsidRDefault="009C0027" w:rsidP="00492E03">
            <w:pPr>
              <w:rPr>
                <w:b/>
              </w:rPr>
            </w:pPr>
            <w:r w:rsidRPr="00445B2F">
              <w:rPr>
                <w:b/>
              </w:rPr>
              <w:t>Skill Development / Recruitment - University Programs</w:t>
            </w:r>
          </w:p>
        </w:tc>
        <w:tc>
          <w:tcPr>
            <w:tcW w:w="3149" w:type="dxa"/>
            <w:hideMark/>
          </w:tcPr>
          <w:p w14:paraId="513AB55F" w14:textId="77777777" w:rsidR="009C0027" w:rsidRPr="00445B2F" w:rsidRDefault="009C0027" w:rsidP="00492E03"/>
        </w:tc>
      </w:tr>
    </w:tbl>
    <w:p w14:paraId="2202B3F9" w14:textId="77777777" w:rsidR="009C0027" w:rsidRDefault="009C0027" w:rsidP="009C0027">
      <w:pPr>
        <w:pStyle w:val="Heading2"/>
      </w:pPr>
      <w:bookmarkStart w:id="147" w:name="_Toc426101922"/>
      <w:bookmarkStart w:id="148" w:name="_Toc429521552"/>
      <w:r w:rsidRPr="00445B2F">
        <w:t>PlanningAndOperationalSupport</w:t>
      </w:r>
      <w:r>
        <w:t>Vocab-</w:t>
      </w:r>
      <w:r w:rsidRPr="00445B2F">
        <w:t>1.0</w:t>
      </w:r>
      <w:r>
        <w:t xml:space="preserve"> Enumeration</w:t>
      </w:r>
      <w:bookmarkEnd w:id="147"/>
      <w:bookmarkEnd w:id="148"/>
    </w:p>
    <w:p w14:paraId="5CBF2981" w14:textId="31EE62ED" w:rsidR="009C0027" w:rsidRPr="00D32B06" w:rsidRDefault="009C0027" w:rsidP="009C0027">
      <w:pPr>
        <w:spacing w:after="240"/>
      </w:pPr>
      <w:r w:rsidRPr="000E7924">
        <w:t xml:space="preserve">The </w:t>
      </w:r>
      <w:r w:rsidRPr="000E7924">
        <w:rPr>
          <w:rFonts w:ascii="Courier New" w:hAnsi="Courier New" w:cs="Courier New"/>
        </w:rPr>
        <w:t>PlanningAndOperationalSupportVocab</w:t>
      </w:r>
      <w:r w:rsidRPr="000E7924">
        <w:t xml:space="preserve"> </w:t>
      </w:r>
      <w:r>
        <w:t xml:space="preserve">enumeration </w:t>
      </w:r>
      <w:r w:rsidRPr="00EE365F">
        <w:t xml:space="preserve">is </w:t>
      </w:r>
      <w:r>
        <w:t>used to define the</w:t>
      </w:r>
      <w:r w:rsidRPr="00EE365F">
        <w:t xml:space="preserve"> default </w:t>
      </w:r>
      <w:r w:rsidRPr="000E7924">
        <w:t xml:space="preserve">STIX vocabulary for expressing the planning and operational support functions </w:t>
      </w:r>
      <w:r>
        <w:t>available to</w:t>
      </w:r>
      <w:r w:rsidRPr="000E7924">
        <w:t xml:space="preserve"> a threat actor. </w:t>
      </w:r>
      <w:r>
        <w:t>The associated enumeration literals are provided in the table below.</w:t>
      </w:r>
      <w:r w:rsidRPr="000E7924">
        <w:t xml:space="preserve">NOTE: As of STIX Version 1.0.1, </w:t>
      </w:r>
      <w:r w:rsidRPr="000E7924">
        <w:rPr>
          <w:rFonts w:ascii="Courier New" w:hAnsi="Courier New" w:cs="Courier New"/>
        </w:rPr>
        <w:t>PlanningAndOperationalSupportVocab</w:t>
      </w:r>
      <w:r>
        <w:rPr>
          <w:rFonts w:ascii="Courier New" w:hAnsi="Courier New" w:cs="Courier New"/>
        </w:rPr>
        <w:t>-1.0</w:t>
      </w:r>
      <w:r w:rsidRPr="000E7924">
        <w:t xml:space="preserve"> is deprecated. Please use </w:t>
      </w:r>
      <w:r>
        <w:t xml:space="preserve">version </w:t>
      </w:r>
      <w:r w:rsidRPr="000E7924">
        <w:t>1.0.1 instead</w:t>
      </w:r>
      <w:r>
        <w:t xml:space="preserve"> (see Section </w:t>
      </w:r>
      <w:r w:rsidRPr="00744354">
        <w:rPr>
          <w:b/>
          <w:color w:val="0000EE"/>
        </w:rPr>
        <w:fldChar w:fldCharType="begin"/>
      </w:r>
      <w:r w:rsidRPr="00744354">
        <w:rPr>
          <w:b/>
          <w:color w:val="0000EE"/>
        </w:rPr>
        <w:instrText xml:space="preserve"> REF _Ref401841633 \r \h </w:instrText>
      </w:r>
      <w:r w:rsidR="00744354">
        <w:rPr>
          <w:b/>
          <w:color w:val="0000EE"/>
        </w:rPr>
        <w:instrText xml:space="preserve"> \* MERGEFORMAT </w:instrText>
      </w:r>
      <w:r w:rsidRPr="00744354">
        <w:rPr>
          <w:b/>
          <w:color w:val="0000EE"/>
        </w:rPr>
      </w:r>
      <w:r w:rsidRPr="00744354">
        <w:rPr>
          <w:b/>
          <w:color w:val="0000EE"/>
        </w:rPr>
        <w:fldChar w:fldCharType="separate"/>
      </w:r>
      <w:r w:rsidR="00B53B30">
        <w:rPr>
          <w:b/>
          <w:color w:val="0000EE"/>
        </w:rPr>
        <w:t>3.32</w:t>
      </w:r>
      <w:r w:rsidRPr="00744354">
        <w:rPr>
          <w:b/>
          <w:color w:val="0000EE"/>
        </w:rPr>
        <w:fldChar w:fldCharType="end"/>
      </w:r>
      <w:r>
        <w:t>)</w:t>
      </w:r>
      <w:r w:rsidRPr="000E7924">
        <w:t>.</w:t>
      </w:r>
    </w:p>
    <w:tbl>
      <w:tblPr>
        <w:tblStyle w:val="TableGrid"/>
        <w:tblW w:w="0" w:type="auto"/>
        <w:tblLook w:val="04A0" w:firstRow="1" w:lastRow="0" w:firstColumn="1" w:lastColumn="0" w:noHBand="0" w:noVBand="1"/>
      </w:tblPr>
      <w:tblGrid>
        <w:gridCol w:w="6385"/>
        <w:gridCol w:w="2893"/>
      </w:tblGrid>
      <w:tr w:rsidR="009C0027" w:rsidRPr="00445B2F" w14:paraId="5F0FFCFF" w14:textId="77777777" w:rsidTr="00492E03">
        <w:trPr>
          <w:trHeight w:val="285"/>
        </w:trPr>
        <w:tc>
          <w:tcPr>
            <w:tcW w:w="6385" w:type="dxa"/>
            <w:shd w:val="clear" w:color="auto" w:fill="BFBFBF" w:themeFill="background1" w:themeFillShade="BF"/>
            <w:noWrap/>
            <w:vAlign w:val="center"/>
          </w:tcPr>
          <w:p w14:paraId="2CA80FBC" w14:textId="77777777" w:rsidR="009C0027" w:rsidRPr="00445B2F" w:rsidRDefault="009C0027" w:rsidP="00492E03">
            <w:r>
              <w:rPr>
                <w:b/>
                <w:bCs/>
              </w:rPr>
              <w:t>Enumeration Literal</w:t>
            </w:r>
          </w:p>
        </w:tc>
        <w:tc>
          <w:tcPr>
            <w:tcW w:w="2893" w:type="dxa"/>
            <w:shd w:val="clear" w:color="auto" w:fill="BFBFBF" w:themeFill="background1" w:themeFillShade="BF"/>
            <w:vAlign w:val="center"/>
          </w:tcPr>
          <w:p w14:paraId="467058EB" w14:textId="77777777" w:rsidR="009C0027" w:rsidRPr="00445B2F" w:rsidRDefault="009C0027" w:rsidP="00492E03">
            <w:r>
              <w:rPr>
                <w:b/>
                <w:bCs/>
              </w:rPr>
              <w:t>Description</w:t>
            </w:r>
          </w:p>
        </w:tc>
      </w:tr>
      <w:tr w:rsidR="009C0027" w:rsidRPr="00445B2F" w14:paraId="3E9A889B" w14:textId="77777777" w:rsidTr="00492E03">
        <w:trPr>
          <w:trHeight w:val="285"/>
        </w:trPr>
        <w:tc>
          <w:tcPr>
            <w:tcW w:w="6385" w:type="dxa"/>
            <w:noWrap/>
            <w:hideMark/>
          </w:tcPr>
          <w:p w14:paraId="0369A360" w14:textId="77777777" w:rsidR="009C0027" w:rsidRPr="00445B2F" w:rsidRDefault="009C0027" w:rsidP="00492E03">
            <w:pPr>
              <w:rPr>
                <w:b/>
              </w:rPr>
            </w:pPr>
            <w:r w:rsidRPr="00445B2F">
              <w:rPr>
                <w:b/>
              </w:rPr>
              <w:t>Data Exploitation</w:t>
            </w:r>
          </w:p>
        </w:tc>
        <w:tc>
          <w:tcPr>
            <w:tcW w:w="2893" w:type="dxa"/>
            <w:hideMark/>
          </w:tcPr>
          <w:p w14:paraId="06AD3A19" w14:textId="77777777" w:rsidR="009C0027" w:rsidRPr="00445B2F" w:rsidRDefault="009C0027" w:rsidP="00492E03"/>
        </w:tc>
      </w:tr>
      <w:tr w:rsidR="009C0027" w:rsidRPr="00445B2F" w14:paraId="6EB77557" w14:textId="77777777" w:rsidTr="00492E03">
        <w:trPr>
          <w:trHeight w:val="285"/>
        </w:trPr>
        <w:tc>
          <w:tcPr>
            <w:tcW w:w="6385" w:type="dxa"/>
            <w:noWrap/>
            <w:hideMark/>
          </w:tcPr>
          <w:p w14:paraId="49776CA3" w14:textId="77777777" w:rsidR="009C0027" w:rsidRPr="00445B2F" w:rsidRDefault="009C0027" w:rsidP="00492E03">
            <w:pPr>
              <w:rPr>
                <w:b/>
              </w:rPr>
            </w:pPr>
            <w:r w:rsidRPr="00445B2F">
              <w:rPr>
                <w:b/>
              </w:rPr>
              <w:t>Data Exploitation - Analytic Support</w:t>
            </w:r>
          </w:p>
        </w:tc>
        <w:tc>
          <w:tcPr>
            <w:tcW w:w="2893" w:type="dxa"/>
            <w:hideMark/>
          </w:tcPr>
          <w:p w14:paraId="058F8A40" w14:textId="77777777" w:rsidR="009C0027" w:rsidRPr="00445B2F" w:rsidRDefault="009C0027" w:rsidP="00492E03"/>
        </w:tc>
      </w:tr>
      <w:tr w:rsidR="009C0027" w:rsidRPr="00445B2F" w14:paraId="1D4C926D" w14:textId="77777777" w:rsidTr="00492E03">
        <w:trPr>
          <w:trHeight w:val="285"/>
        </w:trPr>
        <w:tc>
          <w:tcPr>
            <w:tcW w:w="6385" w:type="dxa"/>
            <w:noWrap/>
            <w:hideMark/>
          </w:tcPr>
          <w:p w14:paraId="0F1D7E5F" w14:textId="77777777" w:rsidR="009C0027" w:rsidRPr="00445B2F" w:rsidRDefault="009C0027" w:rsidP="00492E03">
            <w:pPr>
              <w:rPr>
                <w:b/>
              </w:rPr>
            </w:pPr>
            <w:r w:rsidRPr="00445B2F">
              <w:rPr>
                <w:b/>
              </w:rPr>
              <w:t>Data Exploitation - Translation Support</w:t>
            </w:r>
          </w:p>
        </w:tc>
        <w:tc>
          <w:tcPr>
            <w:tcW w:w="2893" w:type="dxa"/>
            <w:hideMark/>
          </w:tcPr>
          <w:p w14:paraId="7985CE69" w14:textId="77777777" w:rsidR="009C0027" w:rsidRPr="00445B2F" w:rsidRDefault="009C0027" w:rsidP="00492E03"/>
        </w:tc>
      </w:tr>
      <w:tr w:rsidR="009C0027" w:rsidRPr="00445B2F" w14:paraId="09A8EF8B" w14:textId="77777777" w:rsidTr="00492E03">
        <w:trPr>
          <w:trHeight w:val="285"/>
        </w:trPr>
        <w:tc>
          <w:tcPr>
            <w:tcW w:w="6385" w:type="dxa"/>
            <w:noWrap/>
            <w:hideMark/>
          </w:tcPr>
          <w:p w14:paraId="1D9A11E1" w14:textId="77777777" w:rsidR="009C0027" w:rsidRPr="00445B2F" w:rsidRDefault="009C0027" w:rsidP="00492E03">
            <w:pPr>
              <w:rPr>
                <w:b/>
              </w:rPr>
            </w:pPr>
            <w:r w:rsidRPr="00445B2F">
              <w:rPr>
                <w:b/>
              </w:rPr>
              <w:t>Financial Resources</w:t>
            </w:r>
          </w:p>
        </w:tc>
        <w:tc>
          <w:tcPr>
            <w:tcW w:w="2893" w:type="dxa"/>
            <w:hideMark/>
          </w:tcPr>
          <w:p w14:paraId="3AAC93A5" w14:textId="77777777" w:rsidR="009C0027" w:rsidRPr="00445B2F" w:rsidRDefault="009C0027" w:rsidP="00492E03"/>
        </w:tc>
      </w:tr>
      <w:tr w:rsidR="009C0027" w:rsidRPr="00445B2F" w14:paraId="2E876318" w14:textId="77777777" w:rsidTr="00492E03">
        <w:trPr>
          <w:trHeight w:val="285"/>
        </w:trPr>
        <w:tc>
          <w:tcPr>
            <w:tcW w:w="6385" w:type="dxa"/>
            <w:noWrap/>
            <w:hideMark/>
          </w:tcPr>
          <w:p w14:paraId="30FA6FBA" w14:textId="77777777" w:rsidR="009C0027" w:rsidRPr="00445B2F" w:rsidRDefault="009C0027" w:rsidP="00492E03">
            <w:pPr>
              <w:rPr>
                <w:b/>
              </w:rPr>
            </w:pPr>
            <w:r w:rsidRPr="00445B2F">
              <w:rPr>
                <w:b/>
              </w:rPr>
              <w:t>Financial Resources - Academic</w:t>
            </w:r>
          </w:p>
        </w:tc>
        <w:tc>
          <w:tcPr>
            <w:tcW w:w="2893" w:type="dxa"/>
            <w:hideMark/>
          </w:tcPr>
          <w:p w14:paraId="129D104F" w14:textId="77777777" w:rsidR="009C0027" w:rsidRPr="00445B2F" w:rsidRDefault="009C0027" w:rsidP="00492E03"/>
        </w:tc>
      </w:tr>
      <w:tr w:rsidR="009C0027" w:rsidRPr="00445B2F" w14:paraId="74D56E9B" w14:textId="77777777" w:rsidTr="00492E03">
        <w:trPr>
          <w:trHeight w:val="285"/>
        </w:trPr>
        <w:tc>
          <w:tcPr>
            <w:tcW w:w="6385" w:type="dxa"/>
            <w:noWrap/>
            <w:hideMark/>
          </w:tcPr>
          <w:p w14:paraId="1AF152A2" w14:textId="77777777" w:rsidR="009C0027" w:rsidRPr="00445B2F" w:rsidRDefault="009C0027" w:rsidP="00492E03">
            <w:pPr>
              <w:rPr>
                <w:b/>
              </w:rPr>
            </w:pPr>
            <w:r w:rsidRPr="00445B2F">
              <w:rPr>
                <w:b/>
              </w:rPr>
              <w:t>Financial Resources - Commercial</w:t>
            </w:r>
          </w:p>
        </w:tc>
        <w:tc>
          <w:tcPr>
            <w:tcW w:w="2893" w:type="dxa"/>
            <w:hideMark/>
          </w:tcPr>
          <w:p w14:paraId="36FBCC32" w14:textId="77777777" w:rsidR="009C0027" w:rsidRPr="00445B2F" w:rsidRDefault="009C0027" w:rsidP="00492E03"/>
        </w:tc>
      </w:tr>
      <w:tr w:rsidR="009C0027" w:rsidRPr="00445B2F" w14:paraId="1C5B78C4" w14:textId="77777777" w:rsidTr="00492E03">
        <w:trPr>
          <w:trHeight w:val="285"/>
        </w:trPr>
        <w:tc>
          <w:tcPr>
            <w:tcW w:w="6385" w:type="dxa"/>
            <w:noWrap/>
            <w:hideMark/>
          </w:tcPr>
          <w:p w14:paraId="3B012559" w14:textId="77777777" w:rsidR="009C0027" w:rsidRPr="00445B2F" w:rsidRDefault="009C0027" w:rsidP="00492E03">
            <w:pPr>
              <w:rPr>
                <w:b/>
              </w:rPr>
            </w:pPr>
            <w:r w:rsidRPr="00445B2F">
              <w:rPr>
                <w:b/>
              </w:rPr>
              <w:t>Financial Resources - Government</w:t>
            </w:r>
          </w:p>
        </w:tc>
        <w:tc>
          <w:tcPr>
            <w:tcW w:w="2893" w:type="dxa"/>
            <w:hideMark/>
          </w:tcPr>
          <w:p w14:paraId="360296AF" w14:textId="77777777" w:rsidR="009C0027" w:rsidRPr="00445B2F" w:rsidRDefault="009C0027" w:rsidP="00492E03"/>
        </w:tc>
      </w:tr>
      <w:tr w:rsidR="009C0027" w:rsidRPr="00445B2F" w14:paraId="02DCCFF7" w14:textId="77777777" w:rsidTr="00492E03">
        <w:trPr>
          <w:trHeight w:val="285"/>
        </w:trPr>
        <w:tc>
          <w:tcPr>
            <w:tcW w:w="6385" w:type="dxa"/>
            <w:noWrap/>
            <w:hideMark/>
          </w:tcPr>
          <w:p w14:paraId="7C34ABB9" w14:textId="77777777" w:rsidR="009C0027" w:rsidRPr="00445B2F" w:rsidRDefault="009C0027" w:rsidP="00492E03">
            <w:pPr>
              <w:rPr>
                <w:b/>
              </w:rPr>
            </w:pPr>
            <w:r w:rsidRPr="00445B2F">
              <w:rPr>
                <w:b/>
              </w:rPr>
              <w:t>Financial Resources - Hacktivist or Grassroot</w:t>
            </w:r>
          </w:p>
        </w:tc>
        <w:tc>
          <w:tcPr>
            <w:tcW w:w="2893" w:type="dxa"/>
            <w:hideMark/>
          </w:tcPr>
          <w:p w14:paraId="0BACE513" w14:textId="77777777" w:rsidR="009C0027" w:rsidRPr="00445B2F" w:rsidRDefault="009C0027" w:rsidP="00492E03"/>
        </w:tc>
      </w:tr>
      <w:tr w:rsidR="009C0027" w:rsidRPr="00445B2F" w14:paraId="2D517FC9" w14:textId="77777777" w:rsidTr="00492E03">
        <w:trPr>
          <w:trHeight w:val="285"/>
        </w:trPr>
        <w:tc>
          <w:tcPr>
            <w:tcW w:w="6385" w:type="dxa"/>
            <w:noWrap/>
            <w:hideMark/>
          </w:tcPr>
          <w:p w14:paraId="6C22E3D6" w14:textId="77777777" w:rsidR="009C0027" w:rsidRPr="00445B2F" w:rsidRDefault="009C0027" w:rsidP="00492E03">
            <w:pPr>
              <w:rPr>
                <w:b/>
              </w:rPr>
            </w:pPr>
            <w:r w:rsidRPr="00445B2F">
              <w:rPr>
                <w:b/>
              </w:rPr>
              <w:t>Financial Resources - Non-Attributable Finance</w:t>
            </w:r>
          </w:p>
        </w:tc>
        <w:tc>
          <w:tcPr>
            <w:tcW w:w="2893" w:type="dxa"/>
            <w:hideMark/>
          </w:tcPr>
          <w:p w14:paraId="118B6FED" w14:textId="77777777" w:rsidR="009C0027" w:rsidRPr="00445B2F" w:rsidRDefault="009C0027" w:rsidP="00492E03"/>
        </w:tc>
      </w:tr>
      <w:tr w:rsidR="009C0027" w:rsidRPr="00445B2F" w14:paraId="2D43AB46" w14:textId="77777777" w:rsidTr="00492E03">
        <w:trPr>
          <w:trHeight w:val="285"/>
        </w:trPr>
        <w:tc>
          <w:tcPr>
            <w:tcW w:w="6385" w:type="dxa"/>
            <w:noWrap/>
            <w:hideMark/>
          </w:tcPr>
          <w:p w14:paraId="2AA00DB3" w14:textId="77777777" w:rsidR="009C0027" w:rsidRPr="00445B2F" w:rsidRDefault="009C0027" w:rsidP="00492E03">
            <w:pPr>
              <w:rPr>
                <w:b/>
              </w:rPr>
            </w:pPr>
            <w:r w:rsidRPr="00445B2F">
              <w:rPr>
                <w:b/>
              </w:rPr>
              <w:t xml:space="preserve">Planning </w:t>
            </w:r>
          </w:p>
        </w:tc>
        <w:tc>
          <w:tcPr>
            <w:tcW w:w="2893" w:type="dxa"/>
            <w:hideMark/>
          </w:tcPr>
          <w:p w14:paraId="593A5109" w14:textId="77777777" w:rsidR="009C0027" w:rsidRPr="00445B2F" w:rsidRDefault="009C0027" w:rsidP="00492E03"/>
        </w:tc>
      </w:tr>
      <w:tr w:rsidR="009C0027" w:rsidRPr="00445B2F" w14:paraId="4013EA5C" w14:textId="77777777" w:rsidTr="00492E03">
        <w:trPr>
          <w:trHeight w:val="285"/>
        </w:trPr>
        <w:tc>
          <w:tcPr>
            <w:tcW w:w="6385" w:type="dxa"/>
            <w:noWrap/>
            <w:hideMark/>
          </w:tcPr>
          <w:p w14:paraId="180E7094" w14:textId="0253B96B" w:rsidR="009C0027" w:rsidRPr="00445B2F" w:rsidRDefault="009C0027" w:rsidP="00BA1692">
            <w:pPr>
              <w:rPr>
                <w:b/>
              </w:rPr>
            </w:pPr>
            <w:r w:rsidRPr="00445B2F">
              <w:rPr>
                <w:b/>
              </w:rPr>
              <w:t>Planning - Open-Source Intelligence (OSINT) Gethering</w:t>
            </w:r>
            <w:r w:rsidR="00BA1692">
              <w:rPr>
                <w:rStyle w:val="EndnoteReference"/>
                <w:b/>
              </w:rPr>
              <w:endnoteReference w:id="8"/>
            </w:r>
          </w:p>
        </w:tc>
        <w:tc>
          <w:tcPr>
            <w:tcW w:w="2893" w:type="dxa"/>
            <w:hideMark/>
          </w:tcPr>
          <w:p w14:paraId="7D019090" w14:textId="77777777" w:rsidR="009C0027" w:rsidRPr="00445B2F" w:rsidRDefault="009C0027" w:rsidP="00492E03"/>
        </w:tc>
      </w:tr>
      <w:tr w:rsidR="009C0027" w:rsidRPr="00445B2F" w14:paraId="196AABE3" w14:textId="77777777" w:rsidTr="00492E03">
        <w:trPr>
          <w:trHeight w:val="285"/>
        </w:trPr>
        <w:tc>
          <w:tcPr>
            <w:tcW w:w="6385" w:type="dxa"/>
            <w:noWrap/>
            <w:hideMark/>
          </w:tcPr>
          <w:p w14:paraId="5712A39D" w14:textId="77777777" w:rsidR="009C0027" w:rsidRPr="00445B2F" w:rsidRDefault="009C0027" w:rsidP="00492E03">
            <w:pPr>
              <w:rPr>
                <w:b/>
              </w:rPr>
            </w:pPr>
            <w:r w:rsidRPr="00445B2F">
              <w:rPr>
                <w:b/>
              </w:rPr>
              <w:t>Planning - Operational Cover Plan</w:t>
            </w:r>
          </w:p>
        </w:tc>
        <w:tc>
          <w:tcPr>
            <w:tcW w:w="2893" w:type="dxa"/>
            <w:hideMark/>
          </w:tcPr>
          <w:p w14:paraId="011B8FDC" w14:textId="77777777" w:rsidR="009C0027" w:rsidRPr="00445B2F" w:rsidRDefault="009C0027" w:rsidP="00492E03"/>
        </w:tc>
      </w:tr>
      <w:tr w:rsidR="009C0027" w:rsidRPr="00445B2F" w14:paraId="4A75A43D" w14:textId="77777777" w:rsidTr="00492E03">
        <w:trPr>
          <w:trHeight w:val="285"/>
        </w:trPr>
        <w:tc>
          <w:tcPr>
            <w:tcW w:w="6385" w:type="dxa"/>
            <w:noWrap/>
            <w:hideMark/>
          </w:tcPr>
          <w:p w14:paraId="2C50E973" w14:textId="77777777" w:rsidR="009C0027" w:rsidRPr="00445B2F" w:rsidRDefault="009C0027" w:rsidP="00492E03">
            <w:pPr>
              <w:rPr>
                <w:b/>
              </w:rPr>
            </w:pPr>
            <w:r w:rsidRPr="00445B2F">
              <w:rPr>
                <w:b/>
              </w:rPr>
              <w:t>Planning - Pre-Operational Surveillance and Reconnaissance</w:t>
            </w:r>
          </w:p>
        </w:tc>
        <w:tc>
          <w:tcPr>
            <w:tcW w:w="2893" w:type="dxa"/>
            <w:hideMark/>
          </w:tcPr>
          <w:p w14:paraId="3718B8C8" w14:textId="77777777" w:rsidR="009C0027" w:rsidRPr="00445B2F" w:rsidRDefault="009C0027" w:rsidP="00492E03"/>
        </w:tc>
      </w:tr>
      <w:tr w:rsidR="009C0027" w:rsidRPr="00445B2F" w14:paraId="27D26A35" w14:textId="77777777" w:rsidTr="00492E03">
        <w:trPr>
          <w:trHeight w:val="285"/>
        </w:trPr>
        <w:tc>
          <w:tcPr>
            <w:tcW w:w="6385" w:type="dxa"/>
            <w:noWrap/>
            <w:hideMark/>
          </w:tcPr>
          <w:p w14:paraId="1E2A9692" w14:textId="77777777" w:rsidR="009C0027" w:rsidRPr="00445B2F" w:rsidRDefault="009C0027" w:rsidP="00492E03">
            <w:pPr>
              <w:rPr>
                <w:b/>
              </w:rPr>
            </w:pPr>
            <w:r w:rsidRPr="00445B2F">
              <w:rPr>
                <w:b/>
              </w:rPr>
              <w:lastRenderedPageBreak/>
              <w:t>Planning - Target Selection</w:t>
            </w:r>
          </w:p>
        </w:tc>
        <w:tc>
          <w:tcPr>
            <w:tcW w:w="2893" w:type="dxa"/>
            <w:hideMark/>
          </w:tcPr>
          <w:p w14:paraId="62DF33C8" w14:textId="77777777" w:rsidR="009C0027" w:rsidRPr="00445B2F" w:rsidRDefault="009C0027" w:rsidP="00492E03"/>
        </w:tc>
      </w:tr>
      <w:tr w:rsidR="009C0027" w:rsidRPr="00445B2F" w14:paraId="0A5B104D" w14:textId="77777777" w:rsidTr="00492E03">
        <w:trPr>
          <w:trHeight w:val="285"/>
        </w:trPr>
        <w:tc>
          <w:tcPr>
            <w:tcW w:w="6385" w:type="dxa"/>
            <w:noWrap/>
            <w:hideMark/>
          </w:tcPr>
          <w:p w14:paraId="4E4131F8" w14:textId="77777777" w:rsidR="009C0027" w:rsidRPr="00445B2F" w:rsidRDefault="009C0027" w:rsidP="00492E03">
            <w:pPr>
              <w:rPr>
                <w:b/>
              </w:rPr>
            </w:pPr>
            <w:r w:rsidRPr="00445B2F">
              <w:rPr>
                <w:b/>
              </w:rPr>
              <w:t>Skill Development / Recruitment</w:t>
            </w:r>
          </w:p>
        </w:tc>
        <w:tc>
          <w:tcPr>
            <w:tcW w:w="2893" w:type="dxa"/>
            <w:hideMark/>
          </w:tcPr>
          <w:p w14:paraId="3626D235" w14:textId="77777777" w:rsidR="009C0027" w:rsidRPr="00445B2F" w:rsidRDefault="009C0027" w:rsidP="00492E03"/>
        </w:tc>
      </w:tr>
      <w:tr w:rsidR="009C0027" w:rsidRPr="00445B2F" w14:paraId="62235817" w14:textId="77777777" w:rsidTr="00492E03">
        <w:trPr>
          <w:trHeight w:val="285"/>
        </w:trPr>
        <w:tc>
          <w:tcPr>
            <w:tcW w:w="6385" w:type="dxa"/>
            <w:noWrap/>
            <w:hideMark/>
          </w:tcPr>
          <w:p w14:paraId="628D13AA" w14:textId="77777777" w:rsidR="009C0027" w:rsidRPr="00445B2F" w:rsidRDefault="009C0027" w:rsidP="00492E03">
            <w:pPr>
              <w:rPr>
                <w:b/>
              </w:rPr>
            </w:pPr>
            <w:r w:rsidRPr="00445B2F">
              <w:rPr>
                <w:b/>
              </w:rPr>
              <w:t>Skill Development / Recruitment - Contracting and Hiring</w:t>
            </w:r>
          </w:p>
        </w:tc>
        <w:tc>
          <w:tcPr>
            <w:tcW w:w="2893" w:type="dxa"/>
            <w:hideMark/>
          </w:tcPr>
          <w:p w14:paraId="59385BB7" w14:textId="77777777" w:rsidR="009C0027" w:rsidRPr="00445B2F" w:rsidRDefault="009C0027" w:rsidP="00492E03"/>
        </w:tc>
      </w:tr>
      <w:tr w:rsidR="009C0027" w:rsidRPr="00445B2F" w14:paraId="6F0020CB" w14:textId="77777777" w:rsidTr="00492E03">
        <w:trPr>
          <w:trHeight w:val="285"/>
        </w:trPr>
        <w:tc>
          <w:tcPr>
            <w:tcW w:w="6385" w:type="dxa"/>
            <w:noWrap/>
            <w:hideMark/>
          </w:tcPr>
          <w:p w14:paraId="00F757AE" w14:textId="77777777" w:rsidR="009C0027" w:rsidRDefault="009C0027" w:rsidP="00492E03">
            <w:pPr>
              <w:rPr>
                <w:b/>
              </w:rPr>
            </w:pPr>
            <w:r w:rsidRPr="00445B2F">
              <w:rPr>
                <w:b/>
              </w:rPr>
              <w:t xml:space="preserve">Skill Development / Recruitment </w:t>
            </w:r>
            <w:r>
              <w:rPr>
                <w:b/>
              </w:rPr>
              <w:t>–</w:t>
            </w:r>
            <w:r w:rsidRPr="00445B2F">
              <w:rPr>
                <w:b/>
              </w:rPr>
              <w:t xml:space="preserve"> </w:t>
            </w:r>
          </w:p>
          <w:p w14:paraId="2BEB6236" w14:textId="77777777" w:rsidR="009C0027" w:rsidRPr="00445B2F" w:rsidRDefault="009C0027" w:rsidP="00492E03">
            <w:pPr>
              <w:rPr>
                <w:b/>
              </w:rPr>
            </w:pPr>
            <w:r w:rsidRPr="00445B2F">
              <w:rPr>
                <w:b/>
              </w:rPr>
              <w:t>Document Exploitation (DOCEX) Training</w:t>
            </w:r>
          </w:p>
        </w:tc>
        <w:tc>
          <w:tcPr>
            <w:tcW w:w="2893" w:type="dxa"/>
            <w:hideMark/>
          </w:tcPr>
          <w:p w14:paraId="00238DB6" w14:textId="77777777" w:rsidR="009C0027" w:rsidRPr="00445B2F" w:rsidRDefault="009C0027" w:rsidP="00492E03"/>
        </w:tc>
      </w:tr>
      <w:tr w:rsidR="009C0027" w:rsidRPr="00445B2F" w14:paraId="2EDCC777" w14:textId="77777777" w:rsidTr="00492E03">
        <w:trPr>
          <w:trHeight w:val="285"/>
        </w:trPr>
        <w:tc>
          <w:tcPr>
            <w:tcW w:w="6385" w:type="dxa"/>
            <w:noWrap/>
            <w:hideMark/>
          </w:tcPr>
          <w:p w14:paraId="72F7119B" w14:textId="77777777" w:rsidR="009C0027" w:rsidRPr="00445B2F" w:rsidRDefault="009C0027" w:rsidP="00492E03">
            <w:pPr>
              <w:rPr>
                <w:b/>
              </w:rPr>
            </w:pPr>
            <w:r w:rsidRPr="00445B2F">
              <w:rPr>
                <w:b/>
              </w:rPr>
              <w:t>Skill Development / Recruitment - Internal Training</w:t>
            </w:r>
          </w:p>
        </w:tc>
        <w:tc>
          <w:tcPr>
            <w:tcW w:w="2893" w:type="dxa"/>
            <w:hideMark/>
          </w:tcPr>
          <w:p w14:paraId="0B6B4FB0" w14:textId="77777777" w:rsidR="009C0027" w:rsidRPr="00445B2F" w:rsidRDefault="009C0027" w:rsidP="00492E03"/>
        </w:tc>
      </w:tr>
      <w:tr w:rsidR="009C0027" w:rsidRPr="00445B2F" w14:paraId="6B0A4E82" w14:textId="77777777" w:rsidTr="00492E03">
        <w:trPr>
          <w:trHeight w:val="285"/>
        </w:trPr>
        <w:tc>
          <w:tcPr>
            <w:tcW w:w="6385" w:type="dxa"/>
            <w:noWrap/>
            <w:hideMark/>
          </w:tcPr>
          <w:p w14:paraId="66DCE05E" w14:textId="77777777" w:rsidR="009C0027" w:rsidRPr="00445B2F" w:rsidRDefault="009C0027" w:rsidP="00492E03">
            <w:pPr>
              <w:rPr>
                <w:b/>
              </w:rPr>
            </w:pPr>
            <w:r w:rsidRPr="00445B2F">
              <w:rPr>
                <w:b/>
              </w:rPr>
              <w:t>Skill Development / Recruitment - Military Programs</w:t>
            </w:r>
          </w:p>
        </w:tc>
        <w:tc>
          <w:tcPr>
            <w:tcW w:w="2893" w:type="dxa"/>
            <w:hideMark/>
          </w:tcPr>
          <w:p w14:paraId="42986292" w14:textId="77777777" w:rsidR="009C0027" w:rsidRPr="00445B2F" w:rsidRDefault="009C0027" w:rsidP="00492E03"/>
        </w:tc>
      </w:tr>
      <w:tr w:rsidR="009C0027" w:rsidRPr="00445B2F" w14:paraId="68CFEAA1" w14:textId="77777777" w:rsidTr="00492E03">
        <w:trPr>
          <w:trHeight w:val="285"/>
        </w:trPr>
        <w:tc>
          <w:tcPr>
            <w:tcW w:w="6385" w:type="dxa"/>
            <w:noWrap/>
            <w:hideMark/>
          </w:tcPr>
          <w:p w14:paraId="0572B868" w14:textId="77777777" w:rsidR="009C0027" w:rsidRPr="00445B2F" w:rsidRDefault="009C0027" w:rsidP="00492E03">
            <w:pPr>
              <w:rPr>
                <w:b/>
              </w:rPr>
            </w:pPr>
            <w:r w:rsidRPr="00445B2F">
              <w:rPr>
                <w:b/>
              </w:rPr>
              <w:t>Skill Development / Recruitment - Security / Hacker Conferences</w:t>
            </w:r>
          </w:p>
        </w:tc>
        <w:tc>
          <w:tcPr>
            <w:tcW w:w="2893" w:type="dxa"/>
            <w:hideMark/>
          </w:tcPr>
          <w:p w14:paraId="1D1925E8" w14:textId="77777777" w:rsidR="009C0027" w:rsidRPr="00445B2F" w:rsidRDefault="009C0027" w:rsidP="00492E03"/>
        </w:tc>
      </w:tr>
      <w:tr w:rsidR="009C0027" w:rsidRPr="00445B2F" w14:paraId="126E2C76" w14:textId="77777777" w:rsidTr="00492E03">
        <w:trPr>
          <w:trHeight w:val="285"/>
        </w:trPr>
        <w:tc>
          <w:tcPr>
            <w:tcW w:w="6385" w:type="dxa"/>
            <w:noWrap/>
            <w:hideMark/>
          </w:tcPr>
          <w:p w14:paraId="0B6908EB" w14:textId="77777777" w:rsidR="009C0027" w:rsidRPr="00445B2F" w:rsidRDefault="009C0027" w:rsidP="00492E03">
            <w:pPr>
              <w:rPr>
                <w:b/>
              </w:rPr>
            </w:pPr>
            <w:r w:rsidRPr="00445B2F">
              <w:rPr>
                <w:b/>
              </w:rPr>
              <w:t>Skill Development / Recruitment - Underground Forums</w:t>
            </w:r>
          </w:p>
        </w:tc>
        <w:tc>
          <w:tcPr>
            <w:tcW w:w="2893" w:type="dxa"/>
            <w:hideMark/>
          </w:tcPr>
          <w:p w14:paraId="5787DE76" w14:textId="77777777" w:rsidR="009C0027" w:rsidRPr="00445B2F" w:rsidRDefault="009C0027" w:rsidP="00492E03"/>
        </w:tc>
      </w:tr>
      <w:tr w:rsidR="009C0027" w:rsidRPr="00445B2F" w14:paraId="5F0F270D" w14:textId="77777777" w:rsidTr="00492E03">
        <w:trPr>
          <w:trHeight w:val="285"/>
        </w:trPr>
        <w:tc>
          <w:tcPr>
            <w:tcW w:w="6385" w:type="dxa"/>
            <w:noWrap/>
            <w:hideMark/>
          </w:tcPr>
          <w:p w14:paraId="27AC6B4F" w14:textId="77777777" w:rsidR="009C0027" w:rsidRPr="00445B2F" w:rsidRDefault="009C0027" w:rsidP="00492E03">
            <w:pPr>
              <w:rPr>
                <w:b/>
              </w:rPr>
            </w:pPr>
            <w:r w:rsidRPr="00445B2F">
              <w:rPr>
                <w:b/>
              </w:rPr>
              <w:t>Skill Development / Recruitment - University Programs</w:t>
            </w:r>
          </w:p>
        </w:tc>
        <w:tc>
          <w:tcPr>
            <w:tcW w:w="2893" w:type="dxa"/>
            <w:hideMark/>
          </w:tcPr>
          <w:p w14:paraId="1C9D7145" w14:textId="77777777" w:rsidR="009C0027" w:rsidRPr="00445B2F" w:rsidRDefault="009C0027" w:rsidP="00492E03"/>
        </w:tc>
      </w:tr>
    </w:tbl>
    <w:p w14:paraId="635A0665" w14:textId="77777777" w:rsidR="009C0027" w:rsidRDefault="009C0027" w:rsidP="009C0027">
      <w:pPr>
        <w:pStyle w:val="Heading2"/>
      </w:pPr>
      <w:bookmarkStart w:id="149" w:name="_Toc426101923"/>
      <w:bookmarkStart w:id="150" w:name="_Toc429521553"/>
      <w:r>
        <w:t>ReportIntentVocab-1.0 Enumeration</w:t>
      </w:r>
      <w:bookmarkEnd w:id="149"/>
      <w:bookmarkEnd w:id="150"/>
    </w:p>
    <w:p w14:paraId="0FB44762" w14:textId="77777777" w:rsidR="009C0027" w:rsidRPr="00D32B06" w:rsidRDefault="009C0027" w:rsidP="009C0027">
      <w:pPr>
        <w:spacing w:after="240"/>
      </w:pPr>
      <w:r w:rsidRPr="000E7924">
        <w:t xml:space="preserve">The </w:t>
      </w:r>
      <w:r>
        <w:rPr>
          <w:rFonts w:ascii="Courier New" w:hAnsi="Courier New" w:cs="Courier New"/>
        </w:rPr>
        <w:t>Report</w:t>
      </w:r>
      <w:r w:rsidRPr="000E7924">
        <w:rPr>
          <w:rFonts w:ascii="Courier New" w:hAnsi="Courier New" w:cs="Courier New"/>
        </w:rPr>
        <w:t>IntentVocab</w:t>
      </w:r>
      <w:r w:rsidRPr="000E7924">
        <w:t xml:space="preserve"> </w:t>
      </w:r>
      <w:r>
        <w:t xml:space="preserve">enumeration </w:t>
      </w:r>
      <w:r w:rsidRPr="00EE365F">
        <w:t xml:space="preserve">is </w:t>
      </w:r>
      <w:r>
        <w:t>used to define the</w:t>
      </w:r>
      <w:r w:rsidRPr="00EE365F">
        <w:t xml:space="preserve"> default </w:t>
      </w:r>
      <w:r w:rsidRPr="000E7924">
        <w:t>STIX vocabulary for</w:t>
      </w:r>
      <w:r>
        <w:t xml:space="preserve"> the</w:t>
      </w:r>
      <w:r w:rsidRPr="000E7924">
        <w:t xml:space="preserve"> </w:t>
      </w:r>
      <w:r>
        <w:t>grouping intent of a STIX Report content</w:t>
      </w:r>
      <w:r w:rsidRPr="000E7924">
        <w:t xml:space="preserve">. </w:t>
      </w:r>
      <w:r>
        <w:t>The associated enumeration literals are provided in the table below.</w:t>
      </w:r>
    </w:p>
    <w:tbl>
      <w:tblPr>
        <w:tblW w:w="10080" w:type="dxa"/>
        <w:tblLook w:val="04A0" w:firstRow="1" w:lastRow="0" w:firstColumn="1" w:lastColumn="0" w:noHBand="0" w:noVBand="1"/>
      </w:tblPr>
      <w:tblGrid>
        <w:gridCol w:w="3955"/>
        <w:gridCol w:w="6125"/>
      </w:tblGrid>
      <w:tr w:rsidR="009C0027" w:rsidRPr="00D271EB" w14:paraId="49C8EE52" w14:textId="77777777" w:rsidTr="00492E03">
        <w:trPr>
          <w:trHeight w:val="547"/>
        </w:trPr>
        <w:tc>
          <w:tcPr>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1223234A" w14:textId="77777777" w:rsidR="009C0027" w:rsidRPr="00D271EB" w:rsidRDefault="009C0027" w:rsidP="00492E03">
            <w:pPr>
              <w:rPr>
                <w:rFonts w:cs="Arial"/>
                <w:b/>
              </w:rPr>
            </w:pPr>
            <w:r>
              <w:rPr>
                <w:b/>
                <w:bCs/>
              </w:rPr>
              <w:t>Enumeration Literal</w:t>
            </w:r>
          </w:p>
        </w:tc>
        <w:tc>
          <w:tcPr>
            <w:tcW w:w="612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90D998F" w14:textId="77777777" w:rsidR="009C0027" w:rsidRPr="00D271EB" w:rsidRDefault="009C0027" w:rsidP="00492E03">
            <w:pPr>
              <w:jc w:val="center"/>
              <w:rPr>
                <w:rFonts w:cs="Arial"/>
              </w:rPr>
            </w:pPr>
            <w:r>
              <w:rPr>
                <w:b/>
                <w:bCs/>
              </w:rPr>
              <w:t>Description</w:t>
            </w:r>
          </w:p>
        </w:tc>
      </w:tr>
      <w:tr w:rsidR="009C0027" w:rsidRPr="00D271EB" w14:paraId="29D6AAFF" w14:textId="77777777" w:rsidTr="00492E03">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C6BA4CB" w14:textId="77777777" w:rsidR="009C0027" w:rsidRPr="00D271EB" w:rsidRDefault="009C0027" w:rsidP="00492E03">
            <w:pPr>
              <w:rPr>
                <w:rFonts w:cs="Arial"/>
                <w:b/>
              </w:rPr>
            </w:pPr>
            <w:r w:rsidRPr="00D271EB">
              <w:rPr>
                <w:rFonts w:cs="Arial"/>
                <w:b/>
              </w:rPr>
              <w:t>Collective Threat Intelligence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89DD3E5" w14:textId="77777777" w:rsidR="009C0027" w:rsidRPr="00D271EB" w:rsidRDefault="009C0027" w:rsidP="00492E03">
            <w:pPr>
              <w:rPr>
                <w:rFonts w:cs="Arial"/>
              </w:rPr>
            </w:pPr>
            <w:r>
              <w:rPr>
                <w:rFonts w:cs="Arial"/>
              </w:rPr>
              <w:t>The report</w:t>
            </w:r>
            <w:r w:rsidRPr="00D271EB">
              <w:rPr>
                <w:rFonts w:cs="Arial"/>
              </w:rPr>
              <w:t xml:space="preserve"> is intended to convey a broad characterization of a threat across multiple facets.</w:t>
            </w:r>
          </w:p>
        </w:tc>
      </w:tr>
      <w:tr w:rsidR="009C0027" w:rsidRPr="00D271EB" w14:paraId="41BE5C1E" w14:textId="77777777" w:rsidTr="00492E03">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B6AB1F5" w14:textId="77777777" w:rsidR="009C0027" w:rsidRPr="00D271EB" w:rsidRDefault="009C0027" w:rsidP="00492E03">
            <w:pPr>
              <w:rPr>
                <w:rFonts w:cs="Arial"/>
                <w:b/>
              </w:rPr>
            </w:pPr>
            <w:r w:rsidRPr="00D271EB">
              <w:rPr>
                <w:rFonts w:cs="Arial"/>
                <w:b/>
              </w:rPr>
              <w:t>Threat Report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739DC1F" w14:textId="77777777" w:rsidR="009C0027" w:rsidRPr="00D271EB" w:rsidRDefault="009C0027" w:rsidP="00492E03">
            <w:pPr>
              <w:rPr>
                <w:rFonts w:cs="Arial"/>
              </w:rPr>
            </w:pPr>
            <w:r>
              <w:rPr>
                <w:rFonts w:cs="Arial"/>
              </w:rPr>
              <w:t>The report</w:t>
            </w:r>
            <w:r w:rsidRPr="00D271EB">
              <w:rPr>
                <w:rFonts w:cs="Arial"/>
              </w:rPr>
              <w:t xml:space="preserve"> is intended to convey a broad characterization of a threat across multiple facets expressed as a cohesive report.</w:t>
            </w:r>
          </w:p>
        </w:tc>
      </w:tr>
      <w:tr w:rsidR="009C0027" w:rsidRPr="00D271EB" w14:paraId="4D60FA8E" w14:textId="77777777" w:rsidTr="00492E03">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EE0AFFC" w14:textId="77777777" w:rsidR="009C0027" w:rsidRPr="00D271EB" w:rsidRDefault="009C0027" w:rsidP="00492E03">
            <w:pPr>
              <w:rPr>
                <w:rFonts w:cs="Arial"/>
                <w:b/>
              </w:rPr>
            </w:pPr>
            <w:r w:rsidRPr="00D271EB">
              <w:rPr>
                <w:rFonts w:cs="Arial"/>
                <w:b/>
              </w:rPr>
              <w:t>Indicators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CCC1C28" w14:textId="77777777" w:rsidR="009C0027" w:rsidRPr="00D271EB" w:rsidRDefault="009C0027" w:rsidP="00492E03">
            <w:pPr>
              <w:rPr>
                <w:rFonts w:cs="Arial"/>
              </w:rPr>
            </w:pPr>
            <w:r>
              <w:rPr>
                <w:rFonts w:cs="Arial"/>
              </w:rPr>
              <w:t>The report</w:t>
            </w:r>
            <w:r w:rsidRPr="00D271EB">
              <w:rPr>
                <w:rFonts w:cs="Arial"/>
              </w:rPr>
              <w:t xml:space="preserve"> is intended to convey mainly indicators.</w:t>
            </w:r>
          </w:p>
        </w:tc>
      </w:tr>
      <w:tr w:rsidR="009C0027" w:rsidRPr="00D271EB" w14:paraId="02BC7EE6" w14:textId="77777777" w:rsidTr="00492E03">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C78F321" w14:textId="77777777" w:rsidR="009C0027" w:rsidRPr="00D271EB" w:rsidRDefault="009C0027" w:rsidP="00492E03">
            <w:pPr>
              <w:rPr>
                <w:rFonts w:cs="Arial"/>
                <w:b/>
              </w:rPr>
            </w:pPr>
            <w:r w:rsidRPr="00D271EB">
              <w:rPr>
                <w:rFonts w:cs="Arial"/>
                <w:b/>
              </w:rPr>
              <w:t>Indicators - Phishing</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713EEC9" w14:textId="77777777" w:rsidR="009C0027" w:rsidRPr="00D271EB" w:rsidRDefault="009C0027" w:rsidP="00492E03">
            <w:pPr>
              <w:rPr>
                <w:rFonts w:cs="Arial"/>
              </w:rPr>
            </w:pPr>
            <w:r>
              <w:rPr>
                <w:rFonts w:cs="Arial"/>
              </w:rPr>
              <w:t>The report</w:t>
            </w:r>
            <w:r w:rsidRPr="00D271EB">
              <w:rPr>
                <w:rFonts w:cs="Arial"/>
              </w:rPr>
              <w:t xml:space="preserve"> is intended to convey mainly phishing indicators.</w:t>
            </w:r>
          </w:p>
        </w:tc>
      </w:tr>
      <w:tr w:rsidR="009C0027" w:rsidRPr="00D271EB" w14:paraId="0B96684C" w14:textId="77777777" w:rsidTr="00492E03">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45CE3EC" w14:textId="77777777" w:rsidR="009C0027" w:rsidRPr="00D271EB" w:rsidRDefault="009C0027" w:rsidP="00492E03">
            <w:pPr>
              <w:rPr>
                <w:rFonts w:cs="Arial"/>
                <w:b/>
              </w:rPr>
            </w:pPr>
            <w:r w:rsidRPr="00D271EB">
              <w:rPr>
                <w:rFonts w:cs="Arial"/>
                <w:b/>
              </w:rPr>
              <w:t>Indicators - Watchlist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AA08836" w14:textId="77777777" w:rsidR="009C0027" w:rsidRPr="00D271EB" w:rsidRDefault="009C0027" w:rsidP="00492E03">
            <w:pPr>
              <w:rPr>
                <w:rFonts w:cs="Arial"/>
              </w:rPr>
            </w:pPr>
            <w:r>
              <w:rPr>
                <w:rFonts w:cs="Arial"/>
              </w:rPr>
              <w:t>The report</w:t>
            </w:r>
            <w:r w:rsidRPr="00D271EB">
              <w:rPr>
                <w:rFonts w:cs="Arial"/>
              </w:rPr>
              <w:t xml:space="preserve"> is intended to convey mainly network watchlist indicators.</w:t>
            </w:r>
          </w:p>
        </w:tc>
      </w:tr>
      <w:tr w:rsidR="009C0027" w:rsidRPr="00D271EB" w14:paraId="4A756B08" w14:textId="77777777" w:rsidTr="00492E03">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42BD592" w14:textId="77777777" w:rsidR="009C0027" w:rsidRPr="00D271EB" w:rsidRDefault="009C0027" w:rsidP="00492E03">
            <w:pPr>
              <w:rPr>
                <w:rFonts w:cs="Arial"/>
                <w:b/>
              </w:rPr>
            </w:pPr>
            <w:r w:rsidRPr="00D271EB">
              <w:rPr>
                <w:rFonts w:cs="Arial"/>
                <w:b/>
              </w:rPr>
              <w:t>Indicators - Malware Artifacts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0AD1117" w14:textId="77777777" w:rsidR="009C0027" w:rsidRPr="00D271EB" w:rsidRDefault="009C0027" w:rsidP="00492E03">
            <w:pPr>
              <w:rPr>
                <w:rFonts w:cs="Arial"/>
              </w:rPr>
            </w:pPr>
            <w:r>
              <w:rPr>
                <w:rFonts w:cs="Arial"/>
              </w:rPr>
              <w:t>The report</w:t>
            </w:r>
            <w:r w:rsidRPr="00D271EB">
              <w:rPr>
                <w:rFonts w:cs="Arial"/>
              </w:rPr>
              <w:t xml:space="preserve"> is intended to convey mainly malware artifact indicators.</w:t>
            </w:r>
          </w:p>
        </w:tc>
      </w:tr>
      <w:tr w:rsidR="009C0027" w:rsidRPr="00D271EB" w14:paraId="5E067341" w14:textId="77777777" w:rsidTr="00492E03">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597FD48" w14:textId="77777777" w:rsidR="009C0027" w:rsidRPr="00D271EB" w:rsidRDefault="009C0027" w:rsidP="00492E03">
            <w:pPr>
              <w:rPr>
                <w:rFonts w:cs="Arial"/>
                <w:b/>
              </w:rPr>
            </w:pPr>
            <w:r w:rsidRPr="00D271EB">
              <w:rPr>
                <w:rFonts w:cs="Arial"/>
                <w:b/>
              </w:rPr>
              <w:lastRenderedPageBreak/>
              <w:t>Indicators - Network Activity</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2DC71CD" w14:textId="77777777" w:rsidR="009C0027" w:rsidRPr="00D271EB" w:rsidRDefault="009C0027" w:rsidP="00492E03">
            <w:pPr>
              <w:rPr>
                <w:rFonts w:cs="Arial"/>
              </w:rPr>
            </w:pPr>
            <w:r>
              <w:rPr>
                <w:rFonts w:cs="Arial"/>
              </w:rPr>
              <w:t>The report</w:t>
            </w:r>
            <w:r w:rsidRPr="00D271EB">
              <w:rPr>
                <w:rFonts w:cs="Arial"/>
              </w:rPr>
              <w:t xml:space="preserve"> is intended to convey mainly network activity indicators.</w:t>
            </w:r>
          </w:p>
        </w:tc>
      </w:tr>
      <w:tr w:rsidR="009C0027" w:rsidRPr="00D271EB" w14:paraId="57DF193B" w14:textId="77777777" w:rsidTr="00492E03">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8805DC8" w14:textId="77777777" w:rsidR="009C0027" w:rsidRPr="00D271EB" w:rsidRDefault="009C0027" w:rsidP="00492E03">
            <w:pPr>
              <w:rPr>
                <w:rFonts w:cs="Arial"/>
                <w:b/>
              </w:rPr>
            </w:pPr>
            <w:r w:rsidRPr="00D271EB">
              <w:rPr>
                <w:rFonts w:cs="Arial"/>
                <w:b/>
              </w:rPr>
              <w:t>Indicators - Endpoint Characteristics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2F9A91FB" w14:textId="77777777" w:rsidR="009C0027" w:rsidRPr="00D271EB" w:rsidRDefault="009C0027" w:rsidP="00492E03">
            <w:pPr>
              <w:rPr>
                <w:rFonts w:cs="Arial"/>
              </w:rPr>
            </w:pPr>
            <w:r>
              <w:rPr>
                <w:rFonts w:cs="Arial"/>
              </w:rPr>
              <w:t>The report</w:t>
            </w:r>
            <w:r w:rsidRPr="00D271EB">
              <w:rPr>
                <w:rFonts w:cs="Arial"/>
              </w:rPr>
              <w:t xml:space="preserve"> is intended to convey mainly endpoint characteristics (hashes, registry values, installed software, known vulnerabilities, etc.) indicators.</w:t>
            </w:r>
          </w:p>
        </w:tc>
      </w:tr>
      <w:tr w:rsidR="009C0027" w:rsidRPr="00D271EB" w14:paraId="7FB28284" w14:textId="77777777" w:rsidTr="00492E03">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4D7DE7A" w14:textId="77777777" w:rsidR="009C0027" w:rsidRPr="00D271EB" w:rsidRDefault="009C0027" w:rsidP="00492E03">
            <w:pPr>
              <w:rPr>
                <w:rFonts w:cs="Arial"/>
                <w:b/>
              </w:rPr>
            </w:pPr>
            <w:r w:rsidRPr="00D271EB">
              <w:rPr>
                <w:rFonts w:cs="Arial"/>
                <w:b/>
              </w:rPr>
              <w:t>Campaign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87EB355"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campaigns.</w:t>
            </w:r>
          </w:p>
        </w:tc>
      </w:tr>
      <w:tr w:rsidR="009C0027" w:rsidRPr="00D271EB" w14:paraId="51573689" w14:textId="77777777" w:rsidTr="00492E03">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E45FC75" w14:textId="77777777" w:rsidR="009C0027" w:rsidRPr="00D271EB" w:rsidRDefault="009C0027" w:rsidP="00492E03">
            <w:pPr>
              <w:rPr>
                <w:rFonts w:cs="Arial"/>
                <w:b/>
              </w:rPr>
            </w:pPr>
            <w:r w:rsidRPr="00D271EB">
              <w:rPr>
                <w:rFonts w:cs="Arial"/>
                <w:b/>
              </w:rPr>
              <w:t>Threat Actor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DF3141B"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threat actors.</w:t>
            </w:r>
          </w:p>
        </w:tc>
      </w:tr>
      <w:tr w:rsidR="009C0027" w:rsidRPr="00D271EB" w14:paraId="58829EB8" w14:textId="77777777" w:rsidTr="00492E03">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9D400BC" w14:textId="77777777" w:rsidR="009C0027" w:rsidRPr="00D271EB" w:rsidRDefault="009C0027" w:rsidP="00492E03">
            <w:pPr>
              <w:rPr>
                <w:rFonts w:cs="Arial"/>
                <w:b/>
              </w:rPr>
            </w:pPr>
            <w:r w:rsidRPr="00D271EB">
              <w:rPr>
                <w:rFonts w:cs="Arial"/>
                <w:b/>
              </w:rPr>
              <w:t>Exploit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752CF367"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exploits.</w:t>
            </w:r>
          </w:p>
        </w:tc>
      </w:tr>
      <w:tr w:rsidR="009C0027" w:rsidRPr="00D271EB" w14:paraId="0C5C1407" w14:textId="77777777" w:rsidTr="00492E03">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60FCCB1" w14:textId="77777777" w:rsidR="009C0027" w:rsidRPr="00D271EB" w:rsidRDefault="009C0027" w:rsidP="00492E03">
            <w:pPr>
              <w:rPr>
                <w:rFonts w:cs="Arial"/>
                <w:b/>
              </w:rPr>
            </w:pPr>
            <w:r w:rsidRPr="00D271EB">
              <w:rPr>
                <w:rFonts w:cs="Arial"/>
                <w:b/>
              </w:rPr>
              <w:t>Attack Pattern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72C5F98"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attack patterns.</w:t>
            </w:r>
          </w:p>
        </w:tc>
      </w:tr>
      <w:tr w:rsidR="009C0027" w:rsidRPr="00D271EB" w14:paraId="3AB79C80" w14:textId="77777777" w:rsidTr="00492E03">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37900CC" w14:textId="77777777" w:rsidR="009C0027" w:rsidRPr="00D271EB" w:rsidRDefault="009C0027" w:rsidP="00492E03">
            <w:pPr>
              <w:rPr>
                <w:rFonts w:cs="Arial"/>
                <w:b/>
              </w:rPr>
            </w:pPr>
            <w:r w:rsidRPr="00D271EB">
              <w:rPr>
                <w:rFonts w:cs="Arial"/>
                <w:b/>
              </w:rPr>
              <w:t>Malware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14206B0D"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one or more malware instances.</w:t>
            </w:r>
          </w:p>
        </w:tc>
      </w:tr>
      <w:tr w:rsidR="009C0027" w:rsidRPr="00D271EB" w14:paraId="0A911CA9" w14:textId="77777777" w:rsidTr="00492E03">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0FBBEFB" w14:textId="77777777" w:rsidR="009C0027" w:rsidRPr="00D271EB" w:rsidRDefault="009C0027" w:rsidP="00492E03">
            <w:pPr>
              <w:rPr>
                <w:rFonts w:cs="Arial"/>
                <w:b/>
              </w:rPr>
            </w:pPr>
            <w:r w:rsidRPr="00D271EB">
              <w:rPr>
                <w:rFonts w:cs="Arial"/>
                <w:b/>
              </w:rPr>
              <w:t>TTP - Infrastructure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4DA6CEA"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attacker infrastructure.</w:t>
            </w:r>
          </w:p>
        </w:tc>
      </w:tr>
      <w:tr w:rsidR="009C0027" w:rsidRPr="00D271EB" w14:paraId="61ACEA56" w14:textId="77777777" w:rsidTr="00492E03">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C053617" w14:textId="77777777" w:rsidR="009C0027" w:rsidRPr="00D271EB" w:rsidRDefault="009C0027" w:rsidP="00492E03">
            <w:pPr>
              <w:rPr>
                <w:rFonts w:cs="Arial"/>
                <w:b/>
              </w:rPr>
            </w:pPr>
            <w:r w:rsidRPr="00D271EB">
              <w:rPr>
                <w:rFonts w:cs="Arial"/>
                <w:b/>
              </w:rPr>
              <w:t>TTP - Tools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EF9011F" w14:textId="77777777" w:rsidR="009C0027" w:rsidRPr="00D271EB" w:rsidRDefault="009C0027" w:rsidP="00492E03">
            <w:pPr>
              <w:rPr>
                <w:rFonts w:cs="Arial"/>
              </w:rPr>
            </w:pPr>
            <w:r>
              <w:rPr>
                <w:rFonts w:cs="Arial"/>
              </w:rPr>
              <w:t>The report</w:t>
            </w:r>
            <w:r w:rsidRPr="00D271EB">
              <w:rPr>
                <w:rFonts w:cs="Arial"/>
              </w:rPr>
              <w:t xml:space="preserve"> is intended to convey mainly a characterization of attacker tools.</w:t>
            </w:r>
          </w:p>
        </w:tc>
      </w:tr>
      <w:tr w:rsidR="009C0027" w:rsidRPr="00D271EB" w14:paraId="4CD9C886" w14:textId="77777777" w:rsidTr="00492E03">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1A6CA9F" w14:textId="77777777" w:rsidR="009C0027" w:rsidRPr="00D271EB" w:rsidRDefault="009C0027" w:rsidP="00492E03">
            <w:pPr>
              <w:rPr>
                <w:rFonts w:cs="Arial"/>
                <w:b/>
              </w:rPr>
            </w:pPr>
            <w:r w:rsidRPr="00D271EB">
              <w:rPr>
                <w:rFonts w:cs="Arial"/>
                <w:b/>
              </w:rPr>
              <w:t>Courses of Action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6B80663" w14:textId="77777777" w:rsidR="009C0027" w:rsidRPr="00D271EB" w:rsidRDefault="009C0027" w:rsidP="00492E03">
            <w:pPr>
              <w:rPr>
                <w:rFonts w:cs="Arial"/>
              </w:rPr>
            </w:pPr>
            <w:r>
              <w:rPr>
                <w:rFonts w:cs="Arial"/>
              </w:rPr>
              <w:t>The report</w:t>
            </w:r>
            <w:r w:rsidRPr="00D271EB">
              <w:rPr>
                <w:rFonts w:cs="Arial"/>
              </w:rPr>
              <w:t xml:space="preserve"> is intended to convey mainly a set of courses of action.</w:t>
            </w:r>
          </w:p>
        </w:tc>
      </w:tr>
      <w:tr w:rsidR="009C0027" w:rsidRPr="00D271EB" w14:paraId="5BD88709" w14:textId="77777777" w:rsidTr="00492E03">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9EE9E3C" w14:textId="77777777" w:rsidR="009C0027" w:rsidRPr="00D271EB" w:rsidRDefault="009C0027" w:rsidP="00492E03">
            <w:pPr>
              <w:rPr>
                <w:rFonts w:cs="Arial"/>
                <w:b/>
              </w:rPr>
            </w:pPr>
            <w:r w:rsidRPr="00D271EB">
              <w:rPr>
                <w:rFonts w:cs="Arial"/>
                <w:b/>
              </w:rPr>
              <w:t>Incident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23950AB" w14:textId="77777777" w:rsidR="009C0027" w:rsidRPr="00D271EB" w:rsidRDefault="009C0027" w:rsidP="00492E03">
            <w:pPr>
              <w:rPr>
                <w:rFonts w:cs="Arial"/>
              </w:rPr>
            </w:pPr>
            <w:r>
              <w:rPr>
                <w:rFonts w:cs="Arial"/>
              </w:rPr>
              <w:t>The report</w:t>
            </w:r>
            <w:r w:rsidRPr="00D271EB">
              <w:rPr>
                <w:rFonts w:cs="Arial"/>
              </w:rPr>
              <w:t xml:space="preserve"> is intended to convey mainly information about one or more incidents.</w:t>
            </w:r>
          </w:p>
        </w:tc>
      </w:tr>
      <w:tr w:rsidR="009C0027" w:rsidRPr="00D271EB" w14:paraId="0A51E580" w14:textId="77777777" w:rsidTr="00492E03">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CC15916" w14:textId="77777777" w:rsidR="009C0027" w:rsidRPr="00D271EB" w:rsidRDefault="009C0027" w:rsidP="00492E03">
            <w:pPr>
              <w:rPr>
                <w:rFonts w:cs="Arial"/>
                <w:b/>
              </w:rPr>
            </w:pPr>
            <w:r w:rsidRPr="00D271EB">
              <w:rPr>
                <w:rFonts w:cs="Arial"/>
                <w:b/>
              </w:rPr>
              <w:t>Observations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0835B49" w14:textId="77777777" w:rsidR="009C0027" w:rsidRPr="00D271EB" w:rsidRDefault="009C0027" w:rsidP="00492E03">
            <w:pPr>
              <w:rPr>
                <w:rFonts w:cs="Arial"/>
              </w:rPr>
            </w:pPr>
            <w:r>
              <w:rPr>
                <w:rFonts w:cs="Arial"/>
              </w:rPr>
              <w:t>The report</w:t>
            </w:r>
            <w:r w:rsidRPr="00D271EB">
              <w:rPr>
                <w:rFonts w:cs="Arial"/>
              </w:rPr>
              <w:t xml:space="preserve"> is intended to convey mainly information about instantial observations (cyber observables).</w:t>
            </w:r>
          </w:p>
        </w:tc>
      </w:tr>
      <w:tr w:rsidR="009C0027" w:rsidRPr="00D271EB" w14:paraId="08B51B40" w14:textId="77777777" w:rsidTr="00492E03">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02DE1B26" w14:textId="77777777" w:rsidR="009C0027" w:rsidRPr="00D271EB" w:rsidRDefault="009C0027" w:rsidP="00492E03">
            <w:pPr>
              <w:rPr>
                <w:rFonts w:cs="Arial"/>
                <w:b/>
              </w:rPr>
            </w:pPr>
            <w:r w:rsidRPr="00D271EB">
              <w:rPr>
                <w:rFonts w:cs="Arial"/>
                <w:b/>
              </w:rPr>
              <w:t>Observations - Email</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1DC42466" w14:textId="77777777" w:rsidR="009C0027" w:rsidRPr="00D271EB" w:rsidRDefault="009C0027" w:rsidP="00492E03">
            <w:pPr>
              <w:rPr>
                <w:rFonts w:cs="Arial"/>
              </w:rPr>
            </w:pPr>
            <w:r>
              <w:rPr>
                <w:rFonts w:cs="Arial"/>
              </w:rPr>
              <w:t>The report</w:t>
            </w:r>
            <w:r w:rsidRPr="00D271EB">
              <w:rPr>
                <w:rFonts w:cs="Arial"/>
              </w:rPr>
              <w:t xml:space="preserve"> is intended to convey mainly information about instantial email observations (email cyber observables).</w:t>
            </w:r>
          </w:p>
        </w:tc>
      </w:tr>
      <w:tr w:rsidR="009C0027" w:rsidRPr="00D271EB" w14:paraId="0CCA97B0" w14:textId="77777777" w:rsidTr="00492E03">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6E32797" w14:textId="77777777" w:rsidR="009C0027" w:rsidRPr="00D271EB" w:rsidRDefault="009C0027" w:rsidP="00492E03">
            <w:pPr>
              <w:rPr>
                <w:rFonts w:cs="Arial"/>
                <w:b/>
              </w:rPr>
            </w:pPr>
            <w:r w:rsidRPr="00D271EB">
              <w:rPr>
                <w:rFonts w:cs="Arial"/>
                <w:b/>
              </w:rPr>
              <w:t>Malware Samples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73728E50" w14:textId="77777777" w:rsidR="009C0027" w:rsidRPr="00D271EB" w:rsidRDefault="009C0027" w:rsidP="00492E03">
            <w:pPr>
              <w:rPr>
                <w:rFonts w:cs="Arial"/>
              </w:rPr>
            </w:pPr>
            <w:r>
              <w:rPr>
                <w:rFonts w:cs="Arial"/>
              </w:rPr>
              <w:t>The report</w:t>
            </w:r>
            <w:r w:rsidRPr="00D271EB">
              <w:rPr>
                <w:rFonts w:cs="Arial"/>
              </w:rPr>
              <w:t xml:space="preserve"> is intended to convey a set of malware samples.</w:t>
            </w:r>
          </w:p>
        </w:tc>
      </w:tr>
    </w:tbl>
    <w:p w14:paraId="532A01E5" w14:textId="77777777" w:rsidR="009C0027" w:rsidRDefault="009C0027" w:rsidP="009C0027">
      <w:pPr>
        <w:pStyle w:val="Heading2"/>
      </w:pPr>
      <w:bookmarkStart w:id="151" w:name="_Toc426101924"/>
      <w:bookmarkStart w:id="152" w:name="_Toc429521554"/>
      <w:r w:rsidRPr="00A426CE">
        <w:lastRenderedPageBreak/>
        <w:t>SecurityCompromise</w:t>
      </w:r>
      <w:r>
        <w:t>Vocab-</w:t>
      </w:r>
      <w:r w:rsidRPr="00A426CE">
        <w:t>1.0</w:t>
      </w:r>
      <w:r>
        <w:t xml:space="preserve"> Enumeration</w:t>
      </w:r>
      <w:bookmarkEnd w:id="151"/>
      <w:bookmarkEnd w:id="152"/>
    </w:p>
    <w:p w14:paraId="0D97888F" w14:textId="77777777" w:rsidR="009C0027" w:rsidRPr="00D32B06" w:rsidRDefault="009C0027" w:rsidP="009C0027">
      <w:pPr>
        <w:spacing w:after="240"/>
      </w:pPr>
      <w:r w:rsidRPr="000E7924">
        <w:t xml:space="preserve">The </w:t>
      </w:r>
      <w:r w:rsidRPr="000E7924">
        <w:rPr>
          <w:rFonts w:ascii="Courier New" w:hAnsi="Courier New" w:cs="Courier New"/>
        </w:rPr>
        <w:t>SecurityCompromiseVocab</w:t>
      </w:r>
      <w:r w:rsidRPr="000E7924">
        <w:t xml:space="preserve"> </w:t>
      </w:r>
      <w:r>
        <w:t xml:space="preserve">enumeration </w:t>
      </w:r>
      <w:r w:rsidRPr="00EE365F">
        <w:t xml:space="preserve">is </w:t>
      </w:r>
      <w:r>
        <w:t>used to define the</w:t>
      </w:r>
      <w:r w:rsidRPr="00EE365F">
        <w:t xml:space="preserve"> default </w:t>
      </w:r>
      <w:r w:rsidRPr="000E7924">
        <w:t>STIX vocabulary for expressing whether or not an incident resulted in a security compromise.</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9C0027" w:rsidRPr="00A426CE" w14:paraId="1217552E" w14:textId="77777777" w:rsidTr="00492E03">
        <w:trPr>
          <w:trHeight w:val="285"/>
        </w:trPr>
        <w:tc>
          <w:tcPr>
            <w:tcW w:w="2245" w:type="dxa"/>
            <w:shd w:val="clear" w:color="auto" w:fill="A6A6A6" w:themeFill="background1" w:themeFillShade="A6"/>
            <w:noWrap/>
            <w:vAlign w:val="center"/>
          </w:tcPr>
          <w:p w14:paraId="095E8BAD" w14:textId="77777777" w:rsidR="009C0027" w:rsidRPr="00A426CE" w:rsidRDefault="009C0027" w:rsidP="00492E03">
            <w:r>
              <w:rPr>
                <w:b/>
                <w:bCs/>
              </w:rPr>
              <w:t>Enumeration Literal</w:t>
            </w:r>
          </w:p>
        </w:tc>
        <w:tc>
          <w:tcPr>
            <w:tcW w:w="7033" w:type="dxa"/>
            <w:shd w:val="clear" w:color="auto" w:fill="A6A6A6" w:themeFill="background1" w:themeFillShade="A6"/>
            <w:vAlign w:val="center"/>
          </w:tcPr>
          <w:p w14:paraId="0B212865" w14:textId="77777777" w:rsidR="009C0027" w:rsidRPr="00A426CE" w:rsidRDefault="009C0027" w:rsidP="00492E03">
            <w:r>
              <w:rPr>
                <w:b/>
                <w:bCs/>
              </w:rPr>
              <w:t>Description</w:t>
            </w:r>
          </w:p>
        </w:tc>
      </w:tr>
      <w:tr w:rsidR="009C0027" w:rsidRPr="00A426CE" w14:paraId="07DF121D" w14:textId="77777777" w:rsidTr="00492E03">
        <w:trPr>
          <w:trHeight w:val="285"/>
        </w:trPr>
        <w:tc>
          <w:tcPr>
            <w:tcW w:w="2245" w:type="dxa"/>
            <w:noWrap/>
            <w:hideMark/>
          </w:tcPr>
          <w:p w14:paraId="242B78D0" w14:textId="77777777" w:rsidR="009C0027" w:rsidRPr="00BD1D94" w:rsidRDefault="009C0027" w:rsidP="00492E03">
            <w:pPr>
              <w:rPr>
                <w:b/>
              </w:rPr>
            </w:pPr>
            <w:r w:rsidRPr="00BD1D94">
              <w:rPr>
                <w:b/>
              </w:rPr>
              <w:t>Yes</w:t>
            </w:r>
          </w:p>
        </w:tc>
        <w:tc>
          <w:tcPr>
            <w:tcW w:w="7033" w:type="dxa"/>
            <w:hideMark/>
          </w:tcPr>
          <w:p w14:paraId="32C698C2" w14:textId="77777777" w:rsidR="009C0027" w:rsidRPr="00A426CE" w:rsidRDefault="009C0027" w:rsidP="00492E03">
            <w:r w:rsidRPr="00A426CE">
              <w:t>It has been confirmed that this incident resulted in a security compromise.</w:t>
            </w:r>
          </w:p>
        </w:tc>
      </w:tr>
      <w:tr w:rsidR="009C0027" w:rsidRPr="00A426CE" w14:paraId="6B3B17E8" w14:textId="77777777" w:rsidTr="00492E03">
        <w:trPr>
          <w:trHeight w:val="285"/>
        </w:trPr>
        <w:tc>
          <w:tcPr>
            <w:tcW w:w="2245" w:type="dxa"/>
            <w:noWrap/>
            <w:hideMark/>
          </w:tcPr>
          <w:p w14:paraId="13C68887" w14:textId="77777777" w:rsidR="009C0027" w:rsidRPr="00BD1D94" w:rsidRDefault="009C0027" w:rsidP="00492E03">
            <w:pPr>
              <w:rPr>
                <w:b/>
              </w:rPr>
            </w:pPr>
            <w:r w:rsidRPr="00BD1D94">
              <w:rPr>
                <w:b/>
              </w:rPr>
              <w:t>Suspected</w:t>
            </w:r>
          </w:p>
        </w:tc>
        <w:tc>
          <w:tcPr>
            <w:tcW w:w="7033" w:type="dxa"/>
            <w:hideMark/>
          </w:tcPr>
          <w:p w14:paraId="42705A0A" w14:textId="77777777" w:rsidR="009C0027" w:rsidRPr="00A426CE" w:rsidRDefault="009C0027" w:rsidP="00492E03">
            <w:r w:rsidRPr="00A426CE">
              <w:t>It is suspected that this incident resulted in a security compromise.</w:t>
            </w:r>
          </w:p>
        </w:tc>
      </w:tr>
      <w:tr w:rsidR="009C0027" w:rsidRPr="00A426CE" w14:paraId="5381FE9F" w14:textId="77777777" w:rsidTr="00492E03">
        <w:trPr>
          <w:trHeight w:val="285"/>
        </w:trPr>
        <w:tc>
          <w:tcPr>
            <w:tcW w:w="2245" w:type="dxa"/>
            <w:noWrap/>
            <w:hideMark/>
          </w:tcPr>
          <w:p w14:paraId="55111D29" w14:textId="77777777" w:rsidR="009C0027" w:rsidRPr="00BD1D94" w:rsidRDefault="009C0027" w:rsidP="00492E03">
            <w:pPr>
              <w:rPr>
                <w:b/>
              </w:rPr>
            </w:pPr>
            <w:r w:rsidRPr="00BD1D94">
              <w:rPr>
                <w:b/>
              </w:rPr>
              <w:t>No</w:t>
            </w:r>
          </w:p>
        </w:tc>
        <w:tc>
          <w:tcPr>
            <w:tcW w:w="7033" w:type="dxa"/>
            <w:hideMark/>
          </w:tcPr>
          <w:p w14:paraId="0C988DBB" w14:textId="77777777" w:rsidR="009C0027" w:rsidRPr="00A426CE" w:rsidRDefault="009C0027" w:rsidP="00492E03">
            <w:r w:rsidRPr="00A426CE">
              <w:t>It has been confirmed that this incident did not result in a security compromise.</w:t>
            </w:r>
          </w:p>
        </w:tc>
      </w:tr>
      <w:tr w:rsidR="009C0027" w:rsidRPr="00A426CE" w14:paraId="4F3B10B4" w14:textId="77777777" w:rsidTr="00492E03">
        <w:trPr>
          <w:trHeight w:val="285"/>
        </w:trPr>
        <w:tc>
          <w:tcPr>
            <w:tcW w:w="2245" w:type="dxa"/>
            <w:noWrap/>
            <w:hideMark/>
          </w:tcPr>
          <w:p w14:paraId="3D1202BD" w14:textId="77777777" w:rsidR="009C0027" w:rsidRPr="00BD1D94" w:rsidRDefault="009C0027" w:rsidP="00492E03">
            <w:pPr>
              <w:rPr>
                <w:b/>
              </w:rPr>
            </w:pPr>
            <w:r w:rsidRPr="00BD1D94">
              <w:rPr>
                <w:b/>
              </w:rPr>
              <w:t>Unknown</w:t>
            </w:r>
          </w:p>
        </w:tc>
        <w:tc>
          <w:tcPr>
            <w:tcW w:w="7033" w:type="dxa"/>
            <w:hideMark/>
          </w:tcPr>
          <w:p w14:paraId="76FFD27E" w14:textId="77777777" w:rsidR="009C0027" w:rsidRPr="00A426CE" w:rsidRDefault="009C0027" w:rsidP="00492E03">
            <w:r w:rsidRPr="00A426CE">
              <w:t>It is not known whether this incident resulted in a security compromise.</w:t>
            </w:r>
          </w:p>
        </w:tc>
      </w:tr>
    </w:tbl>
    <w:p w14:paraId="27FC96A5" w14:textId="77777777" w:rsidR="009C0027" w:rsidRDefault="009C0027" w:rsidP="009C0027">
      <w:pPr>
        <w:pStyle w:val="Heading2"/>
      </w:pPr>
      <w:bookmarkStart w:id="153" w:name="_Toc426101925"/>
      <w:bookmarkStart w:id="154" w:name="_Toc429521555"/>
      <w:r w:rsidRPr="00DA0BBE">
        <w:t>SystemType</w:t>
      </w:r>
      <w:r>
        <w:t>Vocab-</w:t>
      </w:r>
      <w:r w:rsidRPr="00DA0BBE">
        <w:t>1.0</w:t>
      </w:r>
      <w:r>
        <w:t xml:space="preserve"> Enumeration</w:t>
      </w:r>
      <w:bookmarkEnd w:id="153"/>
      <w:bookmarkEnd w:id="154"/>
    </w:p>
    <w:p w14:paraId="202BF5D6" w14:textId="77777777" w:rsidR="009C0027" w:rsidRPr="00D32B06" w:rsidRDefault="009C0027" w:rsidP="009C0027">
      <w:pPr>
        <w:spacing w:after="240"/>
      </w:pPr>
      <w:r w:rsidRPr="007059DE">
        <w:t xml:space="preserve">The </w:t>
      </w:r>
      <w:r w:rsidRPr="007059DE">
        <w:rPr>
          <w:rFonts w:ascii="Courier New" w:hAnsi="Courier New" w:cs="Courier New"/>
        </w:rPr>
        <w:t>SystemTypeVocab</w:t>
      </w:r>
      <w:r w:rsidRPr="007059DE">
        <w:t xml:space="preserve"> </w:t>
      </w:r>
      <w:r>
        <w:t xml:space="preserve">enumeration </w:t>
      </w:r>
      <w:r w:rsidRPr="00EE365F">
        <w:t xml:space="preserve">is </w:t>
      </w:r>
      <w:r>
        <w:t>used to define the</w:t>
      </w:r>
      <w:r w:rsidRPr="00EE365F">
        <w:t xml:space="preserve"> default </w:t>
      </w:r>
      <w:r w:rsidRPr="007059DE">
        <w:t>STIX vocabulary for expressing the type of a system.</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5395"/>
        <w:gridCol w:w="3883"/>
      </w:tblGrid>
      <w:tr w:rsidR="009C0027" w:rsidRPr="00DA0BBE" w14:paraId="1E94F8E0" w14:textId="77777777" w:rsidTr="00492E03">
        <w:trPr>
          <w:trHeight w:val="288"/>
        </w:trPr>
        <w:tc>
          <w:tcPr>
            <w:tcW w:w="5395" w:type="dxa"/>
            <w:shd w:val="clear" w:color="auto" w:fill="BFBFBF" w:themeFill="background1" w:themeFillShade="BF"/>
            <w:noWrap/>
            <w:vAlign w:val="center"/>
          </w:tcPr>
          <w:p w14:paraId="5182C791" w14:textId="77777777" w:rsidR="009C0027" w:rsidRPr="00DA0BBE" w:rsidRDefault="009C0027" w:rsidP="00492E03">
            <w:r>
              <w:rPr>
                <w:b/>
                <w:bCs/>
              </w:rPr>
              <w:t>Enumeration Literal</w:t>
            </w:r>
          </w:p>
        </w:tc>
        <w:tc>
          <w:tcPr>
            <w:tcW w:w="3883" w:type="dxa"/>
            <w:shd w:val="clear" w:color="auto" w:fill="BFBFBF" w:themeFill="background1" w:themeFillShade="BF"/>
            <w:vAlign w:val="center"/>
          </w:tcPr>
          <w:p w14:paraId="212EE1B1" w14:textId="77777777" w:rsidR="009C0027" w:rsidRPr="00DA0BBE" w:rsidRDefault="009C0027" w:rsidP="00492E03">
            <w:r>
              <w:rPr>
                <w:b/>
                <w:bCs/>
              </w:rPr>
              <w:t>Description</w:t>
            </w:r>
          </w:p>
        </w:tc>
      </w:tr>
      <w:tr w:rsidR="009C0027" w:rsidRPr="00DA0BBE" w14:paraId="663F4B2A" w14:textId="77777777" w:rsidTr="00492E03">
        <w:trPr>
          <w:trHeight w:val="288"/>
        </w:trPr>
        <w:tc>
          <w:tcPr>
            <w:tcW w:w="5395" w:type="dxa"/>
            <w:noWrap/>
            <w:hideMark/>
          </w:tcPr>
          <w:p w14:paraId="541C7E58" w14:textId="77777777" w:rsidR="009C0027" w:rsidRPr="00BD1D94" w:rsidRDefault="009C0027" w:rsidP="00492E03">
            <w:pPr>
              <w:rPr>
                <w:b/>
              </w:rPr>
            </w:pPr>
            <w:r w:rsidRPr="00BD1D94">
              <w:rPr>
                <w:b/>
              </w:rPr>
              <w:t>Enterprise Systems</w:t>
            </w:r>
          </w:p>
        </w:tc>
        <w:tc>
          <w:tcPr>
            <w:tcW w:w="3883" w:type="dxa"/>
            <w:hideMark/>
          </w:tcPr>
          <w:p w14:paraId="6427CF0E" w14:textId="77777777" w:rsidR="009C0027" w:rsidRPr="00DA0BBE" w:rsidRDefault="009C0027" w:rsidP="00492E03"/>
        </w:tc>
      </w:tr>
      <w:tr w:rsidR="009C0027" w:rsidRPr="00DA0BBE" w14:paraId="7088D600" w14:textId="77777777" w:rsidTr="00492E03">
        <w:trPr>
          <w:trHeight w:val="288"/>
        </w:trPr>
        <w:tc>
          <w:tcPr>
            <w:tcW w:w="5395" w:type="dxa"/>
            <w:noWrap/>
            <w:hideMark/>
          </w:tcPr>
          <w:p w14:paraId="2533667F" w14:textId="77777777" w:rsidR="009C0027" w:rsidRPr="00BD1D94" w:rsidRDefault="009C0027" w:rsidP="00492E03">
            <w:pPr>
              <w:rPr>
                <w:b/>
              </w:rPr>
            </w:pPr>
            <w:r w:rsidRPr="00BD1D94">
              <w:rPr>
                <w:b/>
              </w:rPr>
              <w:t>Enterprise Systems - Application Layer</w:t>
            </w:r>
          </w:p>
        </w:tc>
        <w:tc>
          <w:tcPr>
            <w:tcW w:w="3883" w:type="dxa"/>
            <w:hideMark/>
          </w:tcPr>
          <w:p w14:paraId="3FEFE09E" w14:textId="77777777" w:rsidR="009C0027" w:rsidRPr="00DA0BBE" w:rsidRDefault="009C0027" w:rsidP="00492E03"/>
        </w:tc>
      </w:tr>
      <w:tr w:rsidR="009C0027" w:rsidRPr="00DA0BBE" w14:paraId="7A385927" w14:textId="77777777" w:rsidTr="00492E03">
        <w:trPr>
          <w:trHeight w:val="288"/>
        </w:trPr>
        <w:tc>
          <w:tcPr>
            <w:tcW w:w="5395" w:type="dxa"/>
            <w:noWrap/>
            <w:hideMark/>
          </w:tcPr>
          <w:p w14:paraId="4C86BE94" w14:textId="77777777" w:rsidR="009C0027" w:rsidRPr="00BD1D94" w:rsidRDefault="009C0027" w:rsidP="00492E03">
            <w:pPr>
              <w:rPr>
                <w:b/>
              </w:rPr>
            </w:pPr>
            <w:r w:rsidRPr="00BD1D94">
              <w:rPr>
                <w:b/>
              </w:rPr>
              <w:t>Enterprise Systems - Database Layer</w:t>
            </w:r>
          </w:p>
        </w:tc>
        <w:tc>
          <w:tcPr>
            <w:tcW w:w="3883" w:type="dxa"/>
            <w:hideMark/>
          </w:tcPr>
          <w:p w14:paraId="684A01EA" w14:textId="77777777" w:rsidR="009C0027" w:rsidRPr="00DA0BBE" w:rsidRDefault="009C0027" w:rsidP="00492E03"/>
        </w:tc>
      </w:tr>
      <w:tr w:rsidR="009C0027" w:rsidRPr="00DA0BBE" w14:paraId="363805FD" w14:textId="77777777" w:rsidTr="00492E03">
        <w:trPr>
          <w:trHeight w:val="288"/>
        </w:trPr>
        <w:tc>
          <w:tcPr>
            <w:tcW w:w="5395" w:type="dxa"/>
            <w:noWrap/>
            <w:hideMark/>
          </w:tcPr>
          <w:p w14:paraId="5EC123A1" w14:textId="77777777" w:rsidR="009C0027" w:rsidRDefault="009C0027" w:rsidP="00492E03">
            <w:pPr>
              <w:rPr>
                <w:b/>
              </w:rPr>
            </w:pPr>
            <w:r w:rsidRPr="00BD1D94">
              <w:rPr>
                <w:b/>
              </w:rPr>
              <w:t xml:space="preserve">Enterprise Systems </w:t>
            </w:r>
            <w:r>
              <w:rPr>
                <w:b/>
              </w:rPr>
              <w:t>–</w:t>
            </w:r>
            <w:r w:rsidRPr="00BD1D94">
              <w:rPr>
                <w:b/>
              </w:rPr>
              <w:t xml:space="preserve"> </w:t>
            </w:r>
          </w:p>
          <w:p w14:paraId="3280B812" w14:textId="77777777" w:rsidR="009C0027" w:rsidRPr="00BD1D94" w:rsidRDefault="009C0027" w:rsidP="00492E03">
            <w:pPr>
              <w:rPr>
                <w:b/>
              </w:rPr>
            </w:pPr>
            <w:r w:rsidRPr="00BD1D94">
              <w:rPr>
                <w:b/>
              </w:rPr>
              <w:t>Enterprise Technologies and Support Infrastructure</w:t>
            </w:r>
          </w:p>
        </w:tc>
        <w:tc>
          <w:tcPr>
            <w:tcW w:w="3883" w:type="dxa"/>
            <w:hideMark/>
          </w:tcPr>
          <w:p w14:paraId="0F22698D" w14:textId="77777777" w:rsidR="009C0027" w:rsidRPr="00DA0BBE" w:rsidRDefault="009C0027" w:rsidP="00492E03"/>
        </w:tc>
      </w:tr>
      <w:tr w:rsidR="009C0027" w:rsidRPr="00DA0BBE" w14:paraId="6FC55559" w14:textId="77777777" w:rsidTr="00492E03">
        <w:trPr>
          <w:trHeight w:val="288"/>
        </w:trPr>
        <w:tc>
          <w:tcPr>
            <w:tcW w:w="5395" w:type="dxa"/>
            <w:noWrap/>
            <w:hideMark/>
          </w:tcPr>
          <w:p w14:paraId="1E4A847E" w14:textId="77777777" w:rsidR="009C0027" w:rsidRPr="00BD1D94" w:rsidRDefault="009C0027" w:rsidP="00492E03">
            <w:pPr>
              <w:rPr>
                <w:b/>
              </w:rPr>
            </w:pPr>
            <w:r w:rsidRPr="00BD1D94">
              <w:rPr>
                <w:b/>
              </w:rPr>
              <w:t>Enterprise Systems - Network Systems</w:t>
            </w:r>
          </w:p>
        </w:tc>
        <w:tc>
          <w:tcPr>
            <w:tcW w:w="3883" w:type="dxa"/>
            <w:hideMark/>
          </w:tcPr>
          <w:p w14:paraId="2BC9977D" w14:textId="77777777" w:rsidR="009C0027" w:rsidRPr="00DA0BBE" w:rsidRDefault="009C0027" w:rsidP="00492E03"/>
        </w:tc>
      </w:tr>
      <w:tr w:rsidR="009C0027" w:rsidRPr="00DA0BBE" w14:paraId="2978D3EE" w14:textId="77777777" w:rsidTr="00492E03">
        <w:trPr>
          <w:trHeight w:val="288"/>
        </w:trPr>
        <w:tc>
          <w:tcPr>
            <w:tcW w:w="5395" w:type="dxa"/>
            <w:noWrap/>
            <w:hideMark/>
          </w:tcPr>
          <w:p w14:paraId="0068275B" w14:textId="77777777" w:rsidR="009C0027" w:rsidRPr="00BD1D94" w:rsidRDefault="009C0027" w:rsidP="00492E03">
            <w:pPr>
              <w:rPr>
                <w:b/>
              </w:rPr>
            </w:pPr>
            <w:r w:rsidRPr="00BD1D94">
              <w:rPr>
                <w:b/>
              </w:rPr>
              <w:t>Enterprise Systems - Networking Devices</w:t>
            </w:r>
          </w:p>
        </w:tc>
        <w:tc>
          <w:tcPr>
            <w:tcW w:w="3883" w:type="dxa"/>
            <w:hideMark/>
          </w:tcPr>
          <w:p w14:paraId="36BA7074" w14:textId="77777777" w:rsidR="009C0027" w:rsidRPr="00DA0BBE" w:rsidRDefault="009C0027" w:rsidP="00492E03"/>
        </w:tc>
      </w:tr>
      <w:tr w:rsidR="009C0027" w:rsidRPr="00DA0BBE" w14:paraId="73E5C96B" w14:textId="77777777" w:rsidTr="00492E03">
        <w:trPr>
          <w:trHeight w:val="288"/>
        </w:trPr>
        <w:tc>
          <w:tcPr>
            <w:tcW w:w="5395" w:type="dxa"/>
            <w:noWrap/>
            <w:hideMark/>
          </w:tcPr>
          <w:p w14:paraId="1B6725C2" w14:textId="77777777" w:rsidR="009C0027" w:rsidRPr="00BD1D94" w:rsidRDefault="009C0027" w:rsidP="00492E03">
            <w:pPr>
              <w:rPr>
                <w:b/>
              </w:rPr>
            </w:pPr>
            <w:r w:rsidRPr="00BD1D94">
              <w:rPr>
                <w:b/>
              </w:rPr>
              <w:t>Enterprise Systems - Web Layer</w:t>
            </w:r>
          </w:p>
        </w:tc>
        <w:tc>
          <w:tcPr>
            <w:tcW w:w="3883" w:type="dxa"/>
            <w:hideMark/>
          </w:tcPr>
          <w:p w14:paraId="5F204437" w14:textId="77777777" w:rsidR="009C0027" w:rsidRPr="00DA0BBE" w:rsidRDefault="009C0027" w:rsidP="00492E03"/>
        </w:tc>
      </w:tr>
      <w:tr w:rsidR="009C0027" w:rsidRPr="00DA0BBE" w14:paraId="0D77FFF5" w14:textId="77777777" w:rsidTr="00492E03">
        <w:trPr>
          <w:trHeight w:val="288"/>
        </w:trPr>
        <w:tc>
          <w:tcPr>
            <w:tcW w:w="5395" w:type="dxa"/>
            <w:noWrap/>
            <w:hideMark/>
          </w:tcPr>
          <w:p w14:paraId="516D0D19" w14:textId="77777777" w:rsidR="009C0027" w:rsidRPr="00BD1D94" w:rsidRDefault="009C0027" w:rsidP="00492E03">
            <w:pPr>
              <w:rPr>
                <w:b/>
              </w:rPr>
            </w:pPr>
            <w:r w:rsidRPr="00BD1D94">
              <w:rPr>
                <w:b/>
              </w:rPr>
              <w:t>Enterprise Systems - VoIP</w:t>
            </w:r>
          </w:p>
        </w:tc>
        <w:tc>
          <w:tcPr>
            <w:tcW w:w="3883" w:type="dxa"/>
            <w:hideMark/>
          </w:tcPr>
          <w:p w14:paraId="5F9C6267" w14:textId="77777777" w:rsidR="009C0027" w:rsidRPr="00DA0BBE" w:rsidRDefault="009C0027" w:rsidP="00492E03"/>
        </w:tc>
      </w:tr>
      <w:tr w:rsidR="009C0027" w:rsidRPr="00DA0BBE" w14:paraId="19A2398D" w14:textId="77777777" w:rsidTr="00492E03">
        <w:trPr>
          <w:trHeight w:val="288"/>
        </w:trPr>
        <w:tc>
          <w:tcPr>
            <w:tcW w:w="5395" w:type="dxa"/>
            <w:noWrap/>
            <w:hideMark/>
          </w:tcPr>
          <w:p w14:paraId="4FA31B1E" w14:textId="77777777" w:rsidR="009C0027" w:rsidRPr="00BD1D94" w:rsidRDefault="009C0027" w:rsidP="00492E03">
            <w:pPr>
              <w:rPr>
                <w:b/>
              </w:rPr>
            </w:pPr>
            <w:r w:rsidRPr="00BD1D94">
              <w:rPr>
                <w:b/>
              </w:rPr>
              <w:t>Industrial Control Systems</w:t>
            </w:r>
          </w:p>
        </w:tc>
        <w:tc>
          <w:tcPr>
            <w:tcW w:w="3883" w:type="dxa"/>
            <w:hideMark/>
          </w:tcPr>
          <w:p w14:paraId="3F5421D2" w14:textId="77777777" w:rsidR="009C0027" w:rsidRPr="00DA0BBE" w:rsidRDefault="009C0027" w:rsidP="00492E03"/>
        </w:tc>
      </w:tr>
      <w:tr w:rsidR="009C0027" w:rsidRPr="00DA0BBE" w14:paraId="735DC53D" w14:textId="77777777" w:rsidTr="00492E03">
        <w:trPr>
          <w:trHeight w:val="288"/>
        </w:trPr>
        <w:tc>
          <w:tcPr>
            <w:tcW w:w="5395" w:type="dxa"/>
            <w:noWrap/>
            <w:hideMark/>
          </w:tcPr>
          <w:p w14:paraId="7F869BE7" w14:textId="77777777" w:rsidR="009C0027" w:rsidRDefault="009C0027" w:rsidP="00492E03">
            <w:pPr>
              <w:rPr>
                <w:b/>
              </w:rPr>
            </w:pPr>
            <w:r w:rsidRPr="00BD1D94">
              <w:rPr>
                <w:b/>
              </w:rPr>
              <w:lastRenderedPageBreak/>
              <w:t xml:space="preserve">Industrial Control Systems </w:t>
            </w:r>
            <w:r>
              <w:rPr>
                <w:b/>
              </w:rPr>
              <w:t>–</w:t>
            </w:r>
            <w:r w:rsidRPr="00BD1D94">
              <w:rPr>
                <w:b/>
              </w:rPr>
              <w:t xml:space="preserve"> </w:t>
            </w:r>
          </w:p>
          <w:p w14:paraId="6A17EA45" w14:textId="77777777" w:rsidR="009C0027" w:rsidRPr="00BD1D94" w:rsidRDefault="009C0027" w:rsidP="00492E03">
            <w:pPr>
              <w:rPr>
                <w:b/>
              </w:rPr>
            </w:pPr>
            <w:r w:rsidRPr="00BD1D94">
              <w:rPr>
                <w:b/>
              </w:rPr>
              <w:t>Equipment Under Control</w:t>
            </w:r>
          </w:p>
        </w:tc>
        <w:tc>
          <w:tcPr>
            <w:tcW w:w="3883" w:type="dxa"/>
            <w:hideMark/>
          </w:tcPr>
          <w:p w14:paraId="328354ED" w14:textId="77777777" w:rsidR="009C0027" w:rsidRPr="00DA0BBE" w:rsidRDefault="009C0027" w:rsidP="00492E03"/>
        </w:tc>
      </w:tr>
      <w:tr w:rsidR="009C0027" w:rsidRPr="00DA0BBE" w14:paraId="4F886712" w14:textId="77777777" w:rsidTr="00492E03">
        <w:trPr>
          <w:trHeight w:val="288"/>
        </w:trPr>
        <w:tc>
          <w:tcPr>
            <w:tcW w:w="5395" w:type="dxa"/>
            <w:noWrap/>
            <w:hideMark/>
          </w:tcPr>
          <w:p w14:paraId="6F649763" w14:textId="77777777" w:rsidR="009C0027" w:rsidRDefault="009C0027" w:rsidP="00492E03">
            <w:pPr>
              <w:rPr>
                <w:b/>
              </w:rPr>
            </w:pPr>
            <w:r w:rsidRPr="00BD1D94">
              <w:rPr>
                <w:b/>
              </w:rPr>
              <w:t xml:space="preserve">Industrial Control Systems </w:t>
            </w:r>
            <w:r>
              <w:rPr>
                <w:b/>
              </w:rPr>
              <w:t>–</w:t>
            </w:r>
            <w:r w:rsidRPr="00BD1D94">
              <w:rPr>
                <w:b/>
              </w:rPr>
              <w:t xml:space="preserve"> </w:t>
            </w:r>
          </w:p>
          <w:p w14:paraId="0110B644" w14:textId="77777777" w:rsidR="009C0027" w:rsidRPr="00BD1D94" w:rsidRDefault="009C0027" w:rsidP="00492E03">
            <w:pPr>
              <w:rPr>
                <w:b/>
              </w:rPr>
            </w:pPr>
            <w:r w:rsidRPr="00BD1D94">
              <w:rPr>
                <w:b/>
              </w:rPr>
              <w:t>Operations Management</w:t>
            </w:r>
          </w:p>
        </w:tc>
        <w:tc>
          <w:tcPr>
            <w:tcW w:w="3883" w:type="dxa"/>
            <w:hideMark/>
          </w:tcPr>
          <w:p w14:paraId="792D0792" w14:textId="77777777" w:rsidR="009C0027" w:rsidRPr="00DA0BBE" w:rsidRDefault="009C0027" w:rsidP="00492E03"/>
        </w:tc>
      </w:tr>
      <w:tr w:rsidR="009C0027" w:rsidRPr="00DA0BBE" w14:paraId="1B8FD215" w14:textId="77777777" w:rsidTr="00492E03">
        <w:trPr>
          <w:trHeight w:val="288"/>
        </w:trPr>
        <w:tc>
          <w:tcPr>
            <w:tcW w:w="5395" w:type="dxa"/>
            <w:noWrap/>
            <w:hideMark/>
          </w:tcPr>
          <w:p w14:paraId="3EE70CA8" w14:textId="77777777" w:rsidR="009C0027" w:rsidRDefault="009C0027" w:rsidP="00492E03">
            <w:pPr>
              <w:rPr>
                <w:b/>
              </w:rPr>
            </w:pPr>
            <w:r w:rsidRPr="00BD1D94">
              <w:rPr>
                <w:b/>
              </w:rPr>
              <w:t xml:space="preserve">Industrial Control Systems </w:t>
            </w:r>
            <w:r>
              <w:rPr>
                <w:b/>
              </w:rPr>
              <w:t>–</w:t>
            </w:r>
            <w:r w:rsidRPr="00BD1D94">
              <w:rPr>
                <w:b/>
              </w:rPr>
              <w:t xml:space="preserve"> </w:t>
            </w:r>
          </w:p>
          <w:p w14:paraId="40DD712F" w14:textId="77777777" w:rsidR="009C0027" w:rsidRPr="00BD1D94" w:rsidRDefault="009C0027" w:rsidP="00492E03">
            <w:pPr>
              <w:rPr>
                <w:b/>
              </w:rPr>
            </w:pPr>
            <w:r w:rsidRPr="00BD1D94">
              <w:rPr>
                <w:b/>
              </w:rPr>
              <w:t>Safety, Protection and Local Control</w:t>
            </w:r>
          </w:p>
        </w:tc>
        <w:tc>
          <w:tcPr>
            <w:tcW w:w="3883" w:type="dxa"/>
            <w:hideMark/>
          </w:tcPr>
          <w:p w14:paraId="0A4BDDFC" w14:textId="77777777" w:rsidR="009C0027" w:rsidRPr="00DA0BBE" w:rsidRDefault="009C0027" w:rsidP="00492E03"/>
        </w:tc>
      </w:tr>
      <w:tr w:rsidR="009C0027" w:rsidRPr="00DA0BBE" w14:paraId="55CA2CBC" w14:textId="77777777" w:rsidTr="00492E03">
        <w:trPr>
          <w:trHeight w:val="288"/>
        </w:trPr>
        <w:tc>
          <w:tcPr>
            <w:tcW w:w="5395" w:type="dxa"/>
            <w:noWrap/>
            <w:hideMark/>
          </w:tcPr>
          <w:p w14:paraId="777B38AE" w14:textId="77777777" w:rsidR="009C0027" w:rsidRPr="00BD1D94" w:rsidRDefault="009C0027" w:rsidP="00492E03">
            <w:pPr>
              <w:rPr>
                <w:b/>
              </w:rPr>
            </w:pPr>
            <w:r w:rsidRPr="00BD1D94">
              <w:rPr>
                <w:b/>
              </w:rPr>
              <w:t>Industrial Control Systems - Supervisory Control</w:t>
            </w:r>
          </w:p>
        </w:tc>
        <w:tc>
          <w:tcPr>
            <w:tcW w:w="3883" w:type="dxa"/>
            <w:hideMark/>
          </w:tcPr>
          <w:p w14:paraId="4D3A6F3C" w14:textId="77777777" w:rsidR="009C0027" w:rsidRPr="00DA0BBE" w:rsidRDefault="009C0027" w:rsidP="00492E03"/>
        </w:tc>
      </w:tr>
      <w:tr w:rsidR="009C0027" w:rsidRPr="00DA0BBE" w14:paraId="19212E77" w14:textId="77777777" w:rsidTr="00492E03">
        <w:trPr>
          <w:trHeight w:val="288"/>
        </w:trPr>
        <w:tc>
          <w:tcPr>
            <w:tcW w:w="5395" w:type="dxa"/>
            <w:noWrap/>
            <w:hideMark/>
          </w:tcPr>
          <w:p w14:paraId="4822FD44" w14:textId="77777777" w:rsidR="009C0027" w:rsidRPr="00BD1D94" w:rsidRDefault="009C0027" w:rsidP="00492E03">
            <w:pPr>
              <w:rPr>
                <w:b/>
              </w:rPr>
            </w:pPr>
            <w:r w:rsidRPr="00BD1D94">
              <w:rPr>
                <w:b/>
              </w:rPr>
              <w:t>Mobile Systems</w:t>
            </w:r>
          </w:p>
        </w:tc>
        <w:tc>
          <w:tcPr>
            <w:tcW w:w="3883" w:type="dxa"/>
            <w:hideMark/>
          </w:tcPr>
          <w:p w14:paraId="015AF2CC" w14:textId="77777777" w:rsidR="009C0027" w:rsidRPr="00DA0BBE" w:rsidRDefault="009C0027" w:rsidP="00492E03"/>
        </w:tc>
      </w:tr>
      <w:tr w:rsidR="009C0027" w:rsidRPr="00DA0BBE" w14:paraId="51E2E2A3" w14:textId="77777777" w:rsidTr="00492E03">
        <w:trPr>
          <w:trHeight w:val="288"/>
        </w:trPr>
        <w:tc>
          <w:tcPr>
            <w:tcW w:w="5395" w:type="dxa"/>
            <w:noWrap/>
            <w:hideMark/>
          </w:tcPr>
          <w:p w14:paraId="2900411B" w14:textId="77777777" w:rsidR="009C0027" w:rsidRPr="00BD1D94" w:rsidRDefault="009C0027" w:rsidP="00492E03">
            <w:pPr>
              <w:rPr>
                <w:b/>
              </w:rPr>
            </w:pPr>
            <w:r w:rsidRPr="00BD1D94">
              <w:rPr>
                <w:b/>
              </w:rPr>
              <w:t>Mobile Systems - Mobile Operating Systems</w:t>
            </w:r>
          </w:p>
        </w:tc>
        <w:tc>
          <w:tcPr>
            <w:tcW w:w="3883" w:type="dxa"/>
            <w:hideMark/>
          </w:tcPr>
          <w:p w14:paraId="09CE7ECB" w14:textId="77777777" w:rsidR="009C0027" w:rsidRPr="00DA0BBE" w:rsidRDefault="009C0027" w:rsidP="00492E03"/>
        </w:tc>
      </w:tr>
      <w:tr w:rsidR="009C0027" w:rsidRPr="00DA0BBE" w14:paraId="1AE0FEC9" w14:textId="77777777" w:rsidTr="00492E03">
        <w:trPr>
          <w:trHeight w:val="288"/>
        </w:trPr>
        <w:tc>
          <w:tcPr>
            <w:tcW w:w="5395" w:type="dxa"/>
            <w:noWrap/>
            <w:hideMark/>
          </w:tcPr>
          <w:p w14:paraId="081D61D8" w14:textId="77777777" w:rsidR="009C0027" w:rsidRPr="00BD1D94" w:rsidRDefault="009C0027" w:rsidP="00492E03">
            <w:pPr>
              <w:rPr>
                <w:b/>
              </w:rPr>
            </w:pPr>
            <w:r w:rsidRPr="00BD1D94">
              <w:rPr>
                <w:b/>
              </w:rPr>
              <w:t>Mobile Systems - Near Field Communications</w:t>
            </w:r>
          </w:p>
        </w:tc>
        <w:tc>
          <w:tcPr>
            <w:tcW w:w="3883" w:type="dxa"/>
            <w:hideMark/>
          </w:tcPr>
          <w:p w14:paraId="6A3F565C" w14:textId="77777777" w:rsidR="009C0027" w:rsidRPr="00DA0BBE" w:rsidRDefault="009C0027" w:rsidP="00492E03"/>
        </w:tc>
      </w:tr>
      <w:tr w:rsidR="009C0027" w:rsidRPr="00DA0BBE" w14:paraId="6E3A69CC" w14:textId="77777777" w:rsidTr="00492E03">
        <w:trPr>
          <w:trHeight w:val="288"/>
        </w:trPr>
        <w:tc>
          <w:tcPr>
            <w:tcW w:w="5395" w:type="dxa"/>
            <w:noWrap/>
            <w:hideMark/>
          </w:tcPr>
          <w:p w14:paraId="449B260F" w14:textId="77777777" w:rsidR="009C0027" w:rsidRPr="00BD1D94" w:rsidRDefault="009C0027" w:rsidP="00492E03">
            <w:pPr>
              <w:rPr>
                <w:b/>
              </w:rPr>
            </w:pPr>
            <w:r w:rsidRPr="00BD1D94">
              <w:rPr>
                <w:b/>
              </w:rPr>
              <w:t>Mobile Systems - Mobile Devices</w:t>
            </w:r>
          </w:p>
        </w:tc>
        <w:tc>
          <w:tcPr>
            <w:tcW w:w="3883" w:type="dxa"/>
            <w:hideMark/>
          </w:tcPr>
          <w:p w14:paraId="0F0FDA67" w14:textId="77777777" w:rsidR="009C0027" w:rsidRPr="00DA0BBE" w:rsidRDefault="009C0027" w:rsidP="00492E03"/>
        </w:tc>
      </w:tr>
      <w:tr w:rsidR="009C0027" w:rsidRPr="00DA0BBE" w14:paraId="5C911484" w14:textId="77777777" w:rsidTr="00492E03">
        <w:trPr>
          <w:trHeight w:val="288"/>
        </w:trPr>
        <w:tc>
          <w:tcPr>
            <w:tcW w:w="5395" w:type="dxa"/>
            <w:noWrap/>
            <w:hideMark/>
          </w:tcPr>
          <w:p w14:paraId="51F9A2C8" w14:textId="77777777" w:rsidR="009C0027" w:rsidRPr="00BD1D94" w:rsidRDefault="009C0027" w:rsidP="00492E03">
            <w:pPr>
              <w:rPr>
                <w:b/>
              </w:rPr>
            </w:pPr>
            <w:r w:rsidRPr="00BD1D94">
              <w:rPr>
                <w:b/>
              </w:rPr>
              <w:t>Third-Party Services</w:t>
            </w:r>
          </w:p>
        </w:tc>
        <w:tc>
          <w:tcPr>
            <w:tcW w:w="3883" w:type="dxa"/>
            <w:hideMark/>
          </w:tcPr>
          <w:p w14:paraId="70E6AD3E" w14:textId="77777777" w:rsidR="009C0027" w:rsidRPr="00DA0BBE" w:rsidRDefault="009C0027" w:rsidP="00492E03"/>
        </w:tc>
      </w:tr>
      <w:tr w:rsidR="009C0027" w:rsidRPr="00DA0BBE" w14:paraId="15B6A513" w14:textId="77777777" w:rsidTr="00492E03">
        <w:trPr>
          <w:trHeight w:val="288"/>
        </w:trPr>
        <w:tc>
          <w:tcPr>
            <w:tcW w:w="5395" w:type="dxa"/>
            <w:noWrap/>
            <w:hideMark/>
          </w:tcPr>
          <w:p w14:paraId="44CCE27F" w14:textId="77777777" w:rsidR="009C0027" w:rsidRPr="00BD1D94" w:rsidRDefault="009C0027" w:rsidP="00492E03">
            <w:pPr>
              <w:rPr>
                <w:b/>
              </w:rPr>
            </w:pPr>
            <w:r w:rsidRPr="00BD1D94">
              <w:rPr>
                <w:b/>
              </w:rPr>
              <w:t>Third-Party Services - Application Stores</w:t>
            </w:r>
          </w:p>
        </w:tc>
        <w:tc>
          <w:tcPr>
            <w:tcW w:w="3883" w:type="dxa"/>
            <w:hideMark/>
          </w:tcPr>
          <w:p w14:paraId="0319F41D" w14:textId="77777777" w:rsidR="009C0027" w:rsidRPr="00DA0BBE" w:rsidRDefault="009C0027" w:rsidP="00492E03"/>
        </w:tc>
      </w:tr>
      <w:tr w:rsidR="009C0027" w:rsidRPr="00DA0BBE" w14:paraId="54A6BE5A" w14:textId="77777777" w:rsidTr="00492E03">
        <w:trPr>
          <w:trHeight w:val="288"/>
        </w:trPr>
        <w:tc>
          <w:tcPr>
            <w:tcW w:w="5395" w:type="dxa"/>
            <w:noWrap/>
            <w:hideMark/>
          </w:tcPr>
          <w:p w14:paraId="1AE787A6" w14:textId="77777777" w:rsidR="009C0027" w:rsidRPr="00BD1D94" w:rsidRDefault="009C0027" w:rsidP="00492E03">
            <w:pPr>
              <w:rPr>
                <w:b/>
              </w:rPr>
            </w:pPr>
            <w:r w:rsidRPr="00BD1D94">
              <w:rPr>
                <w:b/>
              </w:rPr>
              <w:t>Third-Party Services - Cloud Services</w:t>
            </w:r>
          </w:p>
        </w:tc>
        <w:tc>
          <w:tcPr>
            <w:tcW w:w="3883" w:type="dxa"/>
            <w:hideMark/>
          </w:tcPr>
          <w:p w14:paraId="3F4BA932" w14:textId="77777777" w:rsidR="009C0027" w:rsidRPr="00DA0BBE" w:rsidRDefault="009C0027" w:rsidP="00492E03"/>
        </w:tc>
      </w:tr>
      <w:tr w:rsidR="009C0027" w:rsidRPr="00DA0BBE" w14:paraId="50485845" w14:textId="77777777" w:rsidTr="00492E03">
        <w:trPr>
          <w:trHeight w:val="288"/>
        </w:trPr>
        <w:tc>
          <w:tcPr>
            <w:tcW w:w="5395" w:type="dxa"/>
            <w:noWrap/>
            <w:hideMark/>
          </w:tcPr>
          <w:p w14:paraId="1BE15EB6" w14:textId="77777777" w:rsidR="009C0027" w:rsidRPr="00BD1D94" w:rsidRDefault="009C0027" w:rsidP="00492E03">
            <w:pPr>
              <w:rPr>
                <w:b/>
              </w:rPr>
            </w:pPr>
            <w:r w:rsidRPr="00BD1D94">
              <w:rPr>
                <w:b/>
              </w:rPr>
              <w:t>Third-Party Services - Security Vendors</w:t>
            </w:r>
          </w:p>
        </w:tc>
        <w:tc>
          <w:tcPr>
            <w:tcW w:w="3883" w:type="dxa"/>
            <w:hideMark/>
          </w:tcPr>
          <w:p w14:paraId="2FFB21B1" w14:textId="77777777" w:rsidR="009C0027" w:rsidRPr="00DA0BBE" w:rsidRDefault="009C0027" w:rsidP="00492E03"/>
        </w:tc>
      </w:tr>
      <w:tr w:rsidR="009C0027" w:rsidRPr="00DA0BBE" w14:paraId="0EA6D021" w14:textId="77777777" w:rsidTr="00492E03">
        <w:trPr>
          <w:trHeight w:val="288"/>
        </w:trPr>
        <w:tc>
          <w:tcPr>
            <w:tcW w:w="5395" w:type="dxa"/>
            <w:noWrap/>
            <w:hideMark/>
          </w:tcPr>
          <w:p w14:paraId="026F2829" w14:textId="77777777" w:rsidR="009C0027" w:rsidRPr="00BD1D94" w:rsidRDefault="009C0027" w:rsidP="00492E03">
            <w:pPr>
              <w:rPr>
                <w:b/>
              </w:rPr>
            </w:pPr>
            <w:r w:rsidRPr="00BD1D94">
              <w:rPr>
                <w:b/>
              </w:rPr>
              <w:t>Third-Party Services - Social Media</w:t>
            </w:r>
          </w:p>
        </w:tc>
        <w:tc>
          <w:tcPr>
            <w:tcW w:w="3883" w:type="dxa"/>
            <w:hideMark/>
          </w:tcPr>
          <w:p w14:paraId="7D645F3E" w14:textId="77777777" w:rsidR="009C0027" w:rsidRPr="00DA0BBE" w:rsidRDefault="009C0027" w:rsidP="00492E03"/>
        </w:tc>
      </w:tr>
      <w:tr w:rsidR="009C0027" w:rsidRPr="00DA0BBE" w14:paraId="60719327" w14:textId="77777777" w:rsidTr="00492E03">
        <w:trPr>
          <w:trHeight w:val="288"/>
        </w:trPr>
        <w:tc>
          <w:tcPr>
            <w:tcW w:w="5395" w:type="dxa"/>
            <w:noWrap/>
            <w:hideMark/>
          </w:tcPr>
          <w:p w14:paraId="308B3D1C" w14:textId="77777777" w:rsidR="009C0027" w:rsidRPr="00BD1D94" w:rsidRDefault="009C0027" w:rsidP="00492E03">
            <w:pPr>
              <w:rPr>
                <w:b/>
              </w:rPr>
            </w:pPr>
            <w:r w:rsidRPr="00BD1D94">
              <w:rPr>
                <w:b/>
              </w:rPr>
              <w:t>Third-Party Services - Software Update</w:t>
            </w:r>
          </w:p>
        </w:tc>
        <w:tc>
          <w:tcPr>
            <w:tcW w:w="3883" w:type="dxa"/>
            <w:hideMark/>
          </w:tcPr>
          <w:p w14:paraId="68B41AB5" w14:textId="77777777" w:rsidR="009C0027" w:rsidRPr="00DA0BBE" w:rsidRDefault="009C0027" w:rsidP="00492E03"/>
        </w:tc>
      </w:tr>
      <w:tr w:rsidR="009C0027" w:rsidRPr="00DA0BBE" w14:paraId="702080A1" w14:textId="77777777" w:rsidTr="00492E03">
        <w:trPr>
          <w:trHeight w:val="288"/>
        </w:trPr>
        <w:tc>
          <w:tcPr>
            <w:tcW w:w="5395" w:type="dxa"/>
            <w:noWrap/>
            <w:hideMark/>
          </w:tcPr>
          <w:p w14:paraId="0027339C" w14:textId="77777777" w:rsidR="009C0027" w:rsidRPr="00BD1D94" w:rsidRDefault="009C0027" w:rsidP="00492E03">
            <w:pPr>
              <w:rPr>
                <w:b/>
              </w:rPr>
            </w:pPr>
            <w:r w:rsidRPr="00BD1D94">
              <w:rPr>
                <w:b/>
              </w:rPr>
              <w:t>Users</w:t>
            </w:r>
          </w:p>
        </w:tc>
        <w:tc>
          <w:tcPr>
            <w:tcW w:w="3883" w:type="dxa"/>
            <w:hideMark/>
          </w:tcPr>
          <w:p w14:paraId="7AF3A57C" w14:textId="77777777" w:rsidR="009C0027" w:rsidRPr="00DA0BBE" w:rsidRDefault="009C0027" w:rsidP="00492E03"/>
        </w:tc>
      </w:tr>
      <w:tr w:rsidR="009C0027" w:rsidRPr="00DA0BBE" w14:paraId="53E8A685" w14:textId="77777777" w:rsidTr="00492E03">
        <w:trPr>
          <w:trHeight w:val="288"/>
        </w:trPr>
        <w:tc>
          <w:tcPr>
            <w:tcW w:w="5395" w:type="dxa"/>
            <w:noWrap/>
            <w:hideMark/>
          </w:tcPr>
          <w:p w14:paraId="29F38F02" w14:textId="77777777" w:rsidR="009C0027" w:rsidRPr="00BD1D94" w:rsidRDefault="009C0027" w:rsidP="00492E03">
            <w:pPr>
              <w:rPr>
                <w:b/>
              </w:rPr>
            </w:pPr>
            <w:r w:rsidRPr="00BD1D94">
              <w:rPr>
                <w:b/>
              </w:rPr>
              <w:t>Users - Application And Software</w:t>
            </w:r>
          </w:p>
        </w:tc>
        <w:tc>
          <w:tcPr>
            <w:tcW w:w="3883" w:type="dxa"/>
            <w:hideMark/>
          </w:tcPr>
          <w:p w14:paraId="7FC21691" w14:textId="77777777" w:rsidR="009C0027" w:rsidRPr="00DA0BBE" w:rsidRDefault="009C0027" w:rsidP="00492E03"/>
        </w:tc>
      </w:tr>
      <w:tr w:rsidR="009C0027" w:rsidRPr="00DA0BBE" w14:paraId="6C1FB219" w14:textId="77777777" w:rsidTr="00492E03">
        <w:trPr>
          <w:trHeight w:val="288"/>
        </w:trPr>
        <w:tc>
          <w:tcPr>
            <w:tcW w:w="5395" w:type="dxa"/>
            <w:noWrap/>
            <w:hideMark/>
          </w:tcPr>
          <w:p w14:paraId="1F49213F" w14:textId="77777777" w:rsidR="009C0027" w:rsidRPr="00BD1D94" w:rsidRDefault="009C0027" w:rsidP="00492E03">
            <w:pPr>
              <w:rPr>
                <w:b/>
              </w:rPr>
            </w:pPr>
            <w:r w:rsidRPr="00BD1D94">
              <w:rPr>
                <w:b/>
              </w:rPr>
              <w:t>Users - Workstation</w:t>
            </w:r>
          </w:p>
        </w:tc>
        <w:tc>
          <w:tcPr>
            <w:tcW w:w="3883" w:type="dxa"/>
            <w:hideMark/>
          </w:tcPr>
          <w:p w14:paraId="538D3B10" w14:textId="77777777" w:rsidR="009C0027" w:rsidRPr="00DA0BBE" w:rsidRDefault="009C0027" w:rsidP="00492E03"/>
        </w:tc>
      </w:tr>
      <w:tr w:rsidR="009C0027" w:rsidRPr="00DA0BBE" w14:paraId="12998631" w14:textId="77777777" w:rsidTr="00492E03">
        <w:trPr>
          <w:trHeight w:val="288"/>
        </w:trPr>
        <w:tc>
          <w:tcPr>
            <w:tcW w:w="5395" w:type="dxa"/>
            <w:noWrap/>
            <w:hideMark/>
          </w:tcPr>
          <w:p w14:paraId="17004865" w14:textId="77777777" w:rsidR="009C0027" w:rsidRPr="00BD1D94" w:rsidRDefault="009C0027" w:rsidP="00492E03">
            <w:pPr>
              <w:rPr>
                <w:b/>
              </w:rPr>
            </w:pPr>
            <w:r w:rsidRPr="00BD1D94">
              <w:rPr>
                <w:b/>
              </w:rPr>
              <w:t>Users - Removable Media</w:t>
            </w:r>
          </w:p>
        </w:tc>
        <w:tc>
          <w:tcPr>
            <w:tcW w:w="3883" w:type="dxa"/>
            <w:hideMark/>
          </w:tcPr>
          <w:p w14:paraId="00E5FFF8" w14:textId="77777777" w:rsidR="009C0027" w:rsidRPr="00DA0BBE" w:rsidRDefault="009C0027" w:rsidP="00492E03"/>
        </w:tc>
      </w:tr>
    </w:tbl>
    <w:p w14:paraId="26BDC904" w14:textId="77777777" w:rsidR="009C0027" w:rsidRDefault="009C0027" w:rsidP="009C0027">
      <w:pPr>
        <w:pStyle w:val="Heading2"/>
        <w:numPr>
          <w:ilvl w:val="1"/>
          <w:numId w:val="10"/>
        </w:numPr>
        <w:spacing w:before="360" w:after="60"/>
        <w:sectPr w:rsidR="009C0027" w:rsidSect="00906B12">
          <w:pgSz w:w="15840" w:h="12240" w:orient="landscape"/>
          <w:pgMar w:top="1152" w:right="1440" w:bottom="1800" w:left="1440" w:header="720" w:footer="720" w:gutter="0"/>
          <w:pgNumType w:start="1"/>
          <w:cols w:space="720"/>
          <w:docGrid w:linePitch="360"/>
        </w:sectPr>
      </w:pPr>
    </w:p>
    <w:p w14:paraId="59D55ACE" w14:textId="77777777" w:rsidR="009C0027" w:rsidRDefault="009C0027" w:rsidP="009C0027">
      <w:pPr>
        <w:pStyle w:val="Heading2"/>
      </w:pPr>
      <w:bookmarkStart w:id="155" w:name="_Toc426101926"/>
      <w:bookmarkStart w:id="156" w:name="_Toc429521556"/>
      <w:r w:rsidRPr="00500836">
        <w:lastRenderedPageBreak/>
        <w:t>ThreatActorSophistication</w:t>
      </w:r>
      <w:r>
        <w:t>Vocab-</w:t>
      </w:r>
      <w:r w:rsidRPr="00500836">
        <w:t>1.0</w:t>
      </w:r>
      <w:r>
        <w:t xml:space="preserve"> Enumeration</w:t>
      </w:r>
      <w:bookmarkEnd w:id="155"/>
      <w:bookmarkEnd w:id="156"/>
    </w:p>
    <w:p w14:paraId="690989CE" w14:textId="77777777" w:rsidR="009C0027" w:rsidRPr="00D32B06" w:rsidRDefault="009C0027" w:rsidP="009C0027">
      <w:pPr>
        <w:spacing w:after="240"/>
      </w:pPr>
      <w:r w:rsidRPr="007059DE">
        <w:t xml:space="preserve">The </w:t>
      </w:r>
      <w:r w:rsidRPr="007059DE">
        <w:rPr>
          <w:rFonts w:ascii="Courier New" w:hAnsi="Courier New" w:cs="Courier New"/>
        </w:rPr>
        <w:t>ThreatActorSophisticationVocab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expressing the </w:t>
      </w:r>
      <w:r>
        <w:t xml:space="preserve">subjective </w:t>
      </w:r>
      <w:r w:rsidRPr="007059DE">
        <w:t>level of sophistication of a threat actor.</w:t>
      </w:r>
      <w:r w:rsidRPr="007B2A6C">
        <w:t xml:space="preserve"> </w:t>
      </w:r>
      <w:r>
        <w:t>The associated enumeration literals are provided in the table below.</w:t>
      </w:r>
    </w:p>
    <w:tbl>
      <w:tblPr>
        <w:tblStyle w:val="TableGrid"/>
        <w:tblW w:w="0" w:type="auto"/>
        <w:tblLook w:val="04A0" w:firstRow="1" w:lastRow="0" w:firstColumn="1" w:lastColumn="0" w:noHBand="0" w:noVBand="1"/>
      </w:tblPr>
      <w:tblGrid>
        <w:gridCol w:w="2155"/>
        <w:gridCol w:w="7123"/>
      </w:tblGrid>
      <w:tr w:rsidR="009C0027" w:rsidRPr="00500836" w14:paraId="18C9DA2D" w14:textId="77777777" w:rsidTr="00492E03">
        <w:trPr>
          <w:trHeight w:val="288"/>
        </w:trPr>
        <w:tc>
          <w:tcPr>
            <w:tcW w:w="2155" w:type="dxa"/>
            <w:shd w:val="clear" w:color="auto" w:fill="BFBFBF" w:themeFill="background1" w:themeFillShade="BF"/>
            <w:noWrap/>
          </w:tcPr>
          <w:p w14:paraId="2DF89AD3" w14:textId="77777777" w:rsidR="009C0027" w:rsidRPr="00500836" w:rsidRDefault="009C0027" w:rsidP="00492E03">
            <w:r>
              <w:rPr>
                <w:b/>
                <w:bCs/>
              </w:rPr>
              <w:t>Enumeration Literal</w:t>
            </w:r>
          </w:p>
        </w:tc>
        <w:tc>
          <w:tcPr>
            <w:tcW w:w="7123" w:type="dxa"/>
            <w:shd w:val="clear" w:color="auto" w:fill="BFBFBF" w:themeFill="background1" w:themeFillShade="BF"/>
          </w:tcPr>
          <w:p w14:paraId="35585536" w14:textId="77777777" w:rsidR="009C0027" w:rsidRPr="00500836" w:rsidRDefault="009C0027" w:rsidP="00492E03">
            <w:r>
              <w:rPr>
                <w:b/>
                <w:bCs/>
              </w:rPr>
              <w:t>Description</w:t>
            </w:r>
          </w:p>
        </w:tc>
      </w:tr>
      <w:tr w:rsidR="009C0027" w:rsidRPr="00500836" w14:paraId="44AD04C5" w14:textId="77777777" w:rsidTr="00492E03">
        <w:trPr>
          <w:trHeight w:val="1020"/>
        </w:trPr>
        <w:tc>
          <w:tcPr>
            <w:tcW w:w="2155" w:type="dxa"/>
            <w:noWrap/>
            <w:hideMark/>
          </w:tcPr>
          <w:p w14:paraId="12C3B6DC" w14:textId="77777777" w:rsidR="009C0027" w:rsidRPr="007F6575" w:rsidRDefault="009C0027" w:rsidP="00492E03">
            <w:pPr>
              <w:rPr>
                <w:b/>
              </w:rPr>
            </w:pPr>
            <w:r w:rsidRPr="007F6575">
              <w:rPr>
                <w:b/>
              </w:rPr>
              <w:t>Innovator</w:t>
            </w:r>
          </w:p>
        </w:tc>
        <w:tc>
          <w:tcPr>
            <w:tcW w:w="7123" w:type="dxa"/>
            <w:hideMark/>
          </w:tcPr>
          <w:p w14:paraId="794AC679" w14:textId="77777777" w:rsidR="009C0027" w:rsidRPr="00500836" w:rsidRDefault="009C0027" w:rsidP="00492E03">
            <w:r w:rsidRPr="00500836">
              <w:t>Demonstrates sophisticated capability. An innovator has the ability to create and script unique programs and codes targeting virtually any form of technology. At this level, this actor has a deep knowledge of networks, operating systems, programming languages, firmware, and infrastructure topologies and will demonstrate operational security when conducting his activities. Innovators are largely responsible for the discovery of 0-day vulnerabilities and the development of new attack techniques.</w:t>
            </w:r>
          </w:p>
        </w:tc>
      </w:tr>
      <w:tr w:rsidR="009C0027" w:rsidRPr="00500836" w14:paraId="18F05F79" w14:textId="77777777" w:rsidTr="00492E03">
        <w:trPr>
          <w:trHeight w:val="765"/>
        </w:trPr>
        <w:tc>
          <w:tcPr>
            <w:tcW w:w="2155" w:type="dxa"/>
            <w:noWrap/>
            <w:hideMark/>
          </w:tcPr>
          <w:p w14:paraId="3C9CDA4D" w14:textId="77777777" w:rsidR="009C0027" w:rsidRPr="007F6575" w:rsidRDefault="009C0027" w:rsidP="00492E03">
            <w:pPr>
              <w:rPr>
                <w:b/>
              </w:rPr>
            </w:pPr>
            <w:r w:rsidRPr="007F6575">
              <w:rPr>
                <w:b/>
              </w:rPr>
              <w:t>Expert</w:t>
            </w:r>
          </w:p>
        </w:tc>
        <w:tc>
          <w:tcPr>
            <w:tcW w:w="7123" w:type="dxa"/>
            <w:hideMark/>
          </w:tcPr>
          <w:p w14:paraId="686F828E" w14:textId="77777777" w:rsidR="009C0027" w:rsidRPr="00500836" w:rsidRDefault="009C0027" w:rsidP="00492E03">
            <w:r w:rsidRPr="00500836">
              <w:t>Demonstrates advanced capability. An actor possessing expert capability has the ability to modify existing programs or codes but does not have the capability to script sophisticated programs from scratch. The expert has a working knowledge of networks, operating systems, and possibly even defensive techniques and will typically exhibit some operational security.</w:t>
            </w:r>
          </w:p>
        </w:tc>
      </w:tr>
      <w:tr w:rsidR="009C0027" w:rsidRPr="00500836" w14:paraId="433C17AE" w14:textId="77777777" w:rsidTr="00492E03">
        <w:trPr>
          <w:trHeight w:val="765"/>
        </w:trPr>
        <w:tc>
          <w:tcPr>
            <w:tcW w:w="2155" w:type="dxa"/>
            <w:noWrap/>
            <w:hideMark/>
          </w:tcPr>
          <w:p w14:paraId="588B6F49" w14:textId="77777777" w:rsidR="009C0027" w:rsidRPr="007F6575" w:rsidRDefault="009C0027" w:rsidP="00492E03">
            <w:pPr>
              <w:rPr>
                <w:b/>
              </w:rPr>
            </w:pPr>
            <w:r w:rsidRPr="007F6575">
              <w:rPr>
                <w:b/>
              </w:rPr>
              <w:t>Practitioner</w:t>
            </w:r>
          </w:p>
        </w:tc>
        <w:tc>
          <w:tcPr>
            <w:tcW w:w="7123" w:type="dxa"/>
            <w:hideMark/>
          </w:tcPr>
          <w:p w14:paraId="7839248C" w14:textId="77777777" w:rsidR="009C0027" w:rsidRPr="00500836" w:rsidRDefault="009C0027" w:rsidP="00492E03">
            <w:r w:rsidRPr="00500836">
              <w:t>Has a demonstrated, albeit low, capability. A practitioner possesses low sophistication capability. He does not have the ability to identify or exploit known vulnerabilities without the use of automated tools. He is proficient in the basic uses of publicly available hacking tools, but is unable to write or alter such programs on his own.</w:t>
            </w:r>
          </w:p>
        </w:tc>
      </w:tr>
      <w:tr w:rsidR="009C0027" w:rsidRPr="00500836" w14:paraId="1422E22A" w14:textId="77777777" w:rsidTr="00492E03">
        <w:trPr>
          <w:trHeight w:val="765"/>
        </w:trPr>
        <w:tc>
          <w:tcPr>
            <w:tcW w:w="2155" w:type="dxa"/>
            <w:noWrap/>
            <w:hideMark/>
          </w:tcPr>
          <w:p w14:paraId="73653BC2" w14:textId="77777777" w:rsidR="009C0027" w:rsidRPr="007F6575" w:rsidRDefault="009C0027" w:rsidP="00492E03">
            <w:pPr>
              <w:rPr>
                <w:b/>
              </w:rPr>
            </w:pPr>
            <w:r w:rsidRPr="007F6575">
              <w:rPr>
                <w:b/>
              </w:rPr>
              <w:t>Novice</w:t>
            </w:r>
          </w:p>
        </w:tc>
        <w:tc>
          <w:tcPr>
            <w:tcW w:w="7123" w:type="dxa"/>
            <w:hideMark/>
          </w:tcPr>
          <w:p w14:paraId="0DB2819B" w14:textId="77777777" w:rsidR="009C0027" w:rsidRPr="00500836" w:rsidRDefault="009C0027" w:rsidP="00492E03">
            <w:r w:rsidRPr="00500836">
              <w:t>Demonstrates a nascent capability. A novice has basic computer skills and likely requires the assistance of a Practitioner or higher to engage in hacking activity. He uses existing and frequently well known and easy-to-find techniques and programs or scripts to search for and exploit weaknesses in other computers on the Internet and lacks the ability to conduct his own reconnaissance and targeting research.</w:t>
            </w:r>
          </w:p>
        </w:tc>
      </w:tr>
    </w:tbl>
    <w:p w14:paraId="194B2A58" w14:textId="77777777" w:rsidR="009C0027" w:rsidRDefault="009C0027" w:rsidP="009C0027"/>
    <w:p w14:paraId="73A43793" w14:textId="77777777" w:rsidR="009C0027" w:rsidRPr="00500836" w:rsidRDefault="009C0027" w:rsidP="009C0027"/>
    <w:p w14:paraId="7DF4F8C9" w14:textId="77777777" w:rsidR="009C0027" w:rsidRDefault="009C0027" w:rsidP="009C0027">
      <w:pPr>
        <w:pStyle w:val="Heading2"/>
      </w:pPr>
      <w:bookmarkStart w:id="157" w:name="_Toc426101927"/>
      <w:bookmarkStart w:id="158" w:name="_Toc429521557"/>
      <w:r w:rsidRPr="00BD1D94">
        <w:lastRenderedPageBreak/>
        <w:t>ThreatActorType</w:t>
      </w:r>
      <w:r>
        <w:t>Vocab-</w:t>
      </w:r>
      <w:r w:rsidRPr="00BD1D94">
        <w:t>1.0</w:t>
      </w:r>
      <w:r>
        <w:t xml:space="preserve"> Enumeration</w:t>
      </w:r>
      <w:bookmarkEnd w:id="157"/>
      <w:bookmarkEnd w:id="158"/>
    </w:p>
    <w:p w14:paraId="39F936EC" w14:textId="77777777" w:rsidR="009C0027" w:rsidRPr="003209F8" w:rsidRDefault="009C0027" w:rsidP="009C0027">
      <w:pPr>
        <w:spacing w:after="240"/>
      </w:pPr>
      <w:r w:rsidRPr="007059DE">
        <w:t xml:space="preserve">The </w:t>
      </w:r>
      <w:r w:rsidRPr="007059DE">
        <w:rPr>
          <w:rFonts w:ascii="Courier New" w:hAnsi="Courier New" w:cs="Courier New"/>
        </w:rPr>
        <w:t>ThreatActorTypeVocab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expressing the </w:t>
      </w:r>
      <w:r>
        <w:t xml:space="preserve">subjective </w:t>
      </w:r>
      <w:r w:rsidRPr="007059DE">
        <w:t>type of a threat actor.</w:t>
      </w:r>
      <w:r>
        <w:t xml:space="preserve"> 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9C0027" w:rsidRPr="00BD1D94" w14:paraId="3C4000CB" w14:textId="77777777" w:rsidTr="00492E03">
        <w:trPr>
          <w:trHeight w:val="288"/>
        </w:trPr>
        <w:tc>
          <w:tcPr>
            <w:tcW w:w="5740" w:type="dxa"/>
            <w:shd w:val="clear" w:color="auto" w:fill="BFBFBF" w:themeFill="background1" w:themeFillShade="BF"/>
            <w:noWrap/>
            <w:vAlign w:val="center"/>
          </w:tcPr>
          <w:p w14:paraId="28BCD7F9" w14:textId="77777777" w:rsidR="009C0027" w:rsidRPr="00BD1D94" w:rsidRDefault="009C0027" w:rsidP="00492E03">
            <w:r>
              <w:rPr>
                <w:b/>
                <w:bCs/>
              </w:rPr>
              <w:t>Enumeration Literal</w:t>
            </w:r>
          </w:p>
        </w:tc>
        <w:tc>
          <w:tcPr>
            <w:tcW w:w="3538" w:type="dxa"/>
            <w:shd w:val="clear" w:color="auto" w:fill="BFBFBF" w:themeFill="background1" w:themeFillShade="BF"/>
            <w:vAlign w:val="center"/>
          </w:tcPr>
          <w:p w14:paraId="6FB635EF" w14:textId="77777777" w:rsidR="009C0027" w:rsidRPr="00BD1D94" w:rsidRDefault="009C0027" w:rsidP="00492E03">
            <w:r>
              <w:rPr>
                <w:b/>
                <w:bCs/>
              </w:rPr>
              <w:t>Description</w:t>
            </w:r>
          </w:p>
        </w:tc>
      </w:tr>
      <w:tr w:rsidR="009C0027" w:rsidRPr="00BD1D94" w14:paraId="38FE68FE" w14:textId="77777777" w:rsidTr="00492E03">
        <w:trPr>
          <w:trHeight w:val="288"/>
        </w:trPr>
        <w:tc>
          <w:tcPr>
            <w:tcW w:w="5740" w:type="dxa"/>
            <w:noWrap/>
            <w:hideMark/>
          </w:tcPr>
          <w:p w14:paraId="7E6B4608" w14:textId="77777777" w:rsidR="009C0027" w:rsidRPr="007F6575" w:rsidRDefault="009C0027" w:rsidP="00492E03">
            <w:pPr>
              <w:rPr>
                <w:b/>
              </w:rPr>
            </w:pPr>
            <w:r w:rsidRPr="007F6575">
              <w:rPr>
                <w:b/>
              </w:rPr>
              <w:t>Cyber Espionage Operations</w:t>
            </w:r>
          </w:p>
        </w:tc>
        <w:tc>
          <w:tcPr>
            <w:tcW w:w="3538" w:type="dxa"/>
            <w:hideMark/>
          </w:tcPr>
          <w:p w14:paraId="746A9C63" w14:textId="77777777" w:rsidR="009C0027" w:rsidRPr="00BD1D94" w:rsidRDefault="009C0027" w:rsidP="00492E03"/>
        </w:tc>
      </w:tr>
      <w:tr w:rsidR="009C0027" w:rsidRPr="00BD1D94" w14:paraId="30658434" w14:textId="77777777" w:rsidTr="00492E03">
        <w:trPr>
          <w:trHeight w:val="288"/>
        </w:trPr>
        <w:tc>
          <w:tcPr>
            <w:tcW w:w="5740" w:type="dxa"/>
            <w:noWrap/>
            <w:hideMark/>
          </w:tcPr>
          <w:p w14:paraId="130EA8D3" w14:textId="77777777" w:rsidR="009C0027" w:rsidRPr="007F6575" w:rsidRDefault="009C0027" w:rsidP="00492E03">
            <w:pPr>
              <w:rPr>
                <w:b/>
              </w:rPr>
            </w:pPr>
            <w:r w:rsidRPr="007F6575">
              <w:rPr>
                <w:b/>
              </w:rPr>
              <w:t>Hacker</w:t>
            </w:r>
          </w:p>
        </w:tc>
        <w:tc>
          <w:tcPr>
            <w:tcW w:w="3538" w:type="dxa"/>
            <w:hideMark/>
          </w:tcPr>
          <w:p w14:paraId="346F643F" w14:textId="77777777" w:rsidR="009C0027" w:rsidRPr="00BD1D94" w:rsidRDefault="009C0027" w:rsidP="00492E03"/>
        </w:tc>
      </w:tr>
      <w:tr w:rsidR="009C0027" w:rsidRPr="00BD1D94" w14:paraId="27F1BD75" w14:textId="77777777" w:rsidTr="00492E03">
        <w:trPr>
          <w:trHeight w:val="288"/>
        </w:trPr>
        <w:tc>
          <w:tcPr>
            <w:tcW w:w="5740" w:type="dxa"/>
            <w:noWrap/>
            <w:hideMark/>
          </w:tcPr>
          <w:p w14:paraId="418D8506" w14:textId="77777777" w:rsidR="009C0027" w:rsidRPr="007F6575" w:rsidRDefault="009C0027" w:rsidP="00492E03">
            <w:pPr>
              <w:rPr>
                <w:b/>
              </w:rPr>
            </w:pPr>
            <w:r w:rsidRPr="007F6575">
              <w:rPr>
                <w:b/>
              </w:rPr>
              <w:t>Hacker - White hat</w:t>
            </w:r>
          </w:p>
        </w:tc>
        <w:tc>
          <w:tcPr>
            <w:tcW w:w="3538" w:type="dxa"/>
            <w:hideMark/>
          </w:tcPr>
          <w:p w14:paraId="6D35119E" w14:textId="77777777" w:rsidR="009C0027" w:rsidRPr="00BD1D94" w:rsidRDefault="009C0027" w:rsidP="00492E03"/>
        </w:tc>
      </w:tr>
      <w:tr w:rsidR="009C0027" w:rsidRPr="00BD1D94" w14:paraId="4F33C5AA" w14:textId="77777777" w:rsidTr="00492E03">
        <w:trPr>
          <w:trHeight w:val="288"/>
        </w:trPr>
        <w:tc>
          <w:tcPr>
            <w:tcW w:w="5740" w:type="dxa"/>
            <w:noWrap/>
            <w:hideMark/>
          </w:tcPr>
          <w:p w14:paraId="7FFDEA12" w14:textId="77777777" w:rsidR="009C0027" w:rsidRPr="007F6575" w:rsidRDefault="009C0027" w:rsidP="00492E03">
            <w:pPr>
              <w:rPr>
                <w:b/>
              </w:rPr>
            </w:pPr>
            <w:r w:rsidRPr="007F6575">
              <w:rPr>
                <w:b/>
              </w:rPr>
              <w:t>Hacker - Gray hat</w:t>
            </w:r>
          </w:p>
        </w:tc>
        <w:tc>
          <w:tcPr>
            <w:tcW w:w="3538" w:type="dxa"/>
            <w:hideMark/>
          </w:tcPr>
          <w:p w14:paraId="4B09BA10" w14:textId="77777777" w:rsidR="009C0027" w:rsidRPr="00BD1D94" w:rsidRDefault="009C0027" w:rsidP="00492E03"/>
        </w:tc>
      </w:tr>
      <w:tr w:rsidR="009C0027" w:rsidRPr="00BD1D94" w14:paraId="6EEDAB6B" w14:textId="77777777" w:rsidTr="00492E03">
        <w:trPr>
          <w:trHeight w:val="288"/>
        </w:trPr>
        <w:tc>
          <w:tcPr>
            <w:tcW w:w="5740" w:type="dxa"/>
            <w:noWrap/>
            <w:hideMark/>
          </w:tcPr>
          <w:p w14:paraId="1032DA09" w14:textId="77777777" w:rsidR="009C0027" w:rsidRPr="007F6575" w:rsidRDefault="009C0027" w:rsidP="00492E03">
            <w:pPr>
              <w:rPr>
                <w:b/>
              </w:rPr>
            </w:pPr>
            <w:r w:rsidRPr="007F6575">
              <w:rPr>
                <w:b/>
              </w:rPr>
              <w:t>Hacker - Black hat</w:t>
            </w:r>
          </w:p>
        </w:tc>
        <w:tc>
          <w:tcPr>
            <w:tcW w:w="3538" w:type="dxa"/>
            <w:hideMark/>
          </w:tcPr>
          <w:p w14:paraId="09E3457E" w14:textId="77777777" w:rsidR="009C0027" w:rsidRPr="00BD1D94" w:rsidRDefault="009C0027" w:rsidP="00492E03"/>
        </w:tc>
      </w:tr>
      <w:tr w:rsidR="009C0027" w:rsidRPr="00BD1D94" w14:paraId="1507F8B7" w14:textId="77777777" w:rsidTr="00492E03">
        <w:trPr>
          <w:trHeight w:val="288"/>
        </w:trPr>
        <w:tc>
          <w:tcPr>
            <w:tcW w:w="5740" w:type="dxa"/>
            <w:noWrap/>
            <w:hideMark/>
          </w:tcPr>
          <w:p w14:paraId="2ED60E00" w14:textId="77777777" w:rsidR="009C0027" w:rsidRPr="007F6575" w:rsidRDefault="009C0027" w:rsidP="00492E03">
            <w:pPr>
              <w:rPr>
                <w:b/>
              </w:rPr>
            </w:pPr>
            <w:r w:rsidRPr="007F6575">
              <w:rPr>
                <w:b/>
              </w:rPr>
              <w:t>Hacktivist</w:t>
            </w:r>
          </w:p>
        </w:tc>
        <w:tc>
          <w:tcPr>
            <w:tcW w:w="3538" w:type="dxa"/>
            <w:hideMark/>
          </w:tcPr>
          <w:p w14:paraId="64E3DFA7" w14:textId="77777777" w:rsidR="009C0027" w:rsidRPr="00BD1D94" w:rsidRDefault="009C0027" w:rsidP="00492E03"/>
        </w:tc>
      </w:tr>
      <w:tr w:rsidR="009C0027" w:rsidRPr="00BD1D94" w14:paraId="2A94E686" w14:textId="77777777" w:rsidTr="00492E03">
        <w:trPr>
          <w:trHeight w:val="288"/>
        </w:trPr>
        <w:tc>
          <w:tcPr>
            <w:tcW w:w="5740" w:type="dxa"/>
            <w:noWrap/>
            <w:hideMark/>
          </w:tcPr>
          <w:p w14:paraId="6DDD3F4C" w14:textId="77777777" w:rsidR="009C0027" w:rsidRPr="007F6575" w:rsidRDefault="009C0027" w:rsidP="00492E03">
            <w:pPr>
              <w:rPr>
                <w:b/>
              </w:rPr>
            </w:pPr>
            <w:r w:rsidRPr="007F6575">
              <w:rPr>
                <w:b/>
              </w:rPr>
              <w:t>State Actor / Agency</w:t>
            </w:r>
          </w:p>
        </w:tc>
        <w:tc>
          <w:tcPr>
            <w:tcW w:w="3538" w:type="dxa"/>
            <w:hideMark/>
          </w:tcPr>
          <w:p w14:paraId="5BD23700" w14:textId="77777777" w:rsidR="009C0027" w:rsidRPr="00BD1D94" w:rsidRDefault="009C0027" w:rsidP="00492E03"/>
        </w:tc>
      </w:tr>
      <w:tr w:rsidR="009C0027" w:rsidRPr="00BD1D94" w14:paraId="7CEC4BA6" w14:textId="77777777" w:rsidTr="00492E03">
        <w:trPr>
          <w:trHeight w:val="288"/>
        </w:trPr>
        <w:tc>
          <w:tcPr>
            <w:tcW w:w="5740" w:type="dxa"/>
            <w:noWrap/>
            <w:hideMark/>
          </w:tcPr>
          <w:p w14:paraId="2D5C6F42" w14:textId="77777777" w:rsidR="009C0027" w:rsidRPr="007F6575" w:rsidRDefault="009C0027" w:rsidP="00492E03">
            <w:pPr>
              <w:rPr>
                <w:b/>
              </w:rPr>
            </w:pPr>
            <w:r w:rsidRPr="007F6575">
              <w:rPr>
                <w:b/>
              </w:rPr>
              <w:t>eCrime Actor - Credential Theft Botnet Operator</w:t>
            </w:r>
          </w:p>
        </w:tc>
        <w:tc>
          <w:tcPr>
            <w:tcW w:w="3538" w:type="dxa"/>
            <w:hideMark/>
          </w:tcPr>
          <w:p w14:paraId="4E2502E1" w14:textId="77777777" w:rsidR="009C0027" w:rsidRPr="00BD1D94" w:rsidRDefault="009C0027" w:rsidP="00492E03"/>
        </w:tc>
      </w:tr>
      <w:tr w:rsidR="009C0027" w:rsidRPr="00BD1D94" w14:paraId="20218591" w14:textId="77777777" w:rsidTr="00492E03">
        <w:trPr>
          <w:trHeight w:val="288"/>
        </w:trPr>
        <w:tc>
          <w:tcPr>
            <w:tcW w:w="5740" w:type="dxa"/>
            <w:noWrap/>
            <w:hideMark/>
          </w:tcPr>
          <w:p w14:paraId="101F1E50" w14:textId="77777777" w:rsidR="009C0027" w:rsidRPr="007F6575" w:rsidRDefault="009C0027" w:rsidP="00492E03">
            <w:pPr>
              <w:rPr>
                <w:b/>
              </w:rPr>
            </w:pPr>
            <w:r w:rsidRPr="007F6575">
              <w:rPr>
                <w:b/>
              </w:rPr>
              <w:t>eCrime Actor - Credential Theft Botnet Service</w:t>
            </w:r>
          </w:p>
        </w:tc>
        <w:tc>
          <w:tcPr>
            <w:tcW w:w="3538" w:type="dxa"/>
            <w:hideMark/>
          </w:tcPr>
          <w:p w14:paraId="14DA920C" w14:textId="77777777" w:rsidR="009C0027" w:rsidRPr="00BD1D94" w:rsidRDefault="009C0027" w:rsidP="00492E03"/>
        </w:tc>
      </w:tr>
      <w:tr w:rsidR="009C0027" w:rsidRPr="00BD1D94" w14:paraId="11E8413A" w14:textId="77777777" w:rsidTr="00492E03">
        <w:trPr>
          <w:trHeight w:val="288"/>
        </w:trPr>
        <w:tc>
          <w:tcPr>
            <w:tcW w:w="5740" w:type="dxa"/>
            <w:noWrap/>
            <w:hideMark/>
          </w:tcPr>
          <w:p w14:paraId="410DCFC9" w14:textId="77777777" w:rsidR="009C0027" w:rsidRPr="007F6575" w:rsidRDefault="009C0027" w:rsidP="00492E03">
            <w:pPr>
              <w:rPr>
                <w:b/>
              </w:rPr>
            </w:pPr>
            <w:r w:rsidRPr="007F6575">
              <w:rPr>
                <w:b/>
              </w:rPr>
              <w:t>eCrime Actor - Malware Developer</w:t>
            </w:r>
          </w:p>
        </w:tc>
        <w:tc>
          <w:tcPr>
            <w:tcW w:w="3538" w:type="dxa"/>
            <w:hideMark/>
          </w:tcPr>
          <w:p w14:paraId="49E93021" w14:textId="77777777" w:rsidR="009C0027" w:rsidRPr="00BD1D94" w:rsidRDefault="009C0027" w:rsidP="00492E03"/>
        </w:tc>
      </w:tr>
      <w:tr w:rsidR="009C0027" w:rsidRPr="00BD1D94" w14:paraId="4BA69557" w14:textId="77777777" w:rsidTr="00492E03">
        <w:trPr>
          <w:trHeight w:val="288"/>
        </w:trPr>
        <w:tc>
          <w:tcPr>
            <w:tcW w:w="5740" w:type="dxa"/>
            <w:noWrap/>
            <w:hideMark/>
          </w:tcPr>
          <w:p w14:paraId="161AFC61" w14:textId="77777777" w:rsidR="009C0027" w:rsidRPr="007F6575" w:rsidRDefault="009C0027" w:rsidP="00492E03">
            <w:pPr>
              <w:rPr>
                <w:b/>
              </w:rPr>
            </w:pPr>
            <w:r w:rsidRPr="007F6575">
              <w:rPr>
                <w:b/>
              </w:rPr>
              <w:t>eCrime Actor - Money Laundering Network</w:t>
            </w:r>
          </w:p>
        </w:tc>
        <w:tc>
          <w:tcPr>
            <w:tcW w:w="3538" w:type="dxa"/>
            <w:hideMark/>
          </w:tcPr>
          <w:p w14:paraId="2450D275" w14:textId="77777777" w:rsidR="009C0027" w:rsidRPr="00BD1D94" w:rsidRDefault="009C0027" w:rsidP="00492E03"/>
        </w:tc>
      </w:tr>
      <w:tr w:rsidR="009C0027" w:rsidRPr="00BD1D94" w14:paraId="3F172B12" w14:textId="77777777" w:rsidTr="00492E03">
        <w:trPr>
          <w:trHeight w:val="288"/>
        </w:trPr>
        <w:tc>
          <w:tcPr>
            <w:tcW w:w="5740" w:type="dxa"/>
            <w:noWrap/>
            <w:hideMark/>
          </w:tcPr>
          <w:p w14:paraId="50BC0558" w14:textId="77777777" w:rsidR="009C0027" w:rsidRPr="007F6575" w:rsidRDefault="009C0027" w:rsidP="00492E03">
            <w:pPr>
              <w:rPr>
                <w:b/>
              </w:rPr>
            </w:pPr>
            <w:r w:rsidRPr="007F6575">
              <w:rPr>
                <w:b/>
              </w:rPr>
              <w:t>eCrime Actor - Organized Crime Actor</w:t>
            </w:r>
          </w:p>
        </w:tc>
        <w:tc>
          <w:tcPr>
            <w:tcW w:w="3538" w:type="dxa"/>
            <w:hideMark/>
          </w:tcPr>
          <w:p w14:paraId="5825D988" w14:textId="77777777" w:rsidR="009C0027" w:rsidRPr="00BD1D94" w:rsidRDefault="009C0027" w:rsidP="00492E03"/>
        </w:tc>
      </w:tr>
      <w:tr w:rsidR="009C0027" w:rsidRPr="00BD1D94" w14:paraId="0AF6ED80" w14:textId="77777777" w:rsidTr="00492E03">
        <w:trPr>
          <w:trHeight w:val="288"/>
        </w:trPr>
        <w:tc>
          <w:tcPr>
            <w:tcW w:w="5740" w:type="dxa"/>
            <w:noWrap/>
            <w:hideMark/>
          </w:tcPr>
          <w:p w14:paraId="76DC2442" w14:textId="77777777" w:rsidR="009C0027" w:rsidRPr="007F6575" w:rsidRDefault="009C0027" w:rsidP="00492E03">
            <w:pPr>
              <w:rPr>
                <w:b/>
              </w:rPr>
            </w:pPr>
            <w:r w:rsidRPr="007F6575">
              <w:rPr>
                <w:b/>
              </w:rPr>
              <w:t>eCrime Actor - Spam Service</w:t>
            </w:r>
          </w:p>
        </w:tc>
        <w:tc>
          <w:tcPr>
            <w:tcW w:w="3538" w:type="dxa"/>
            <w:hideMark/>
          </w:tcPr>
          <w:p w14:paraId="7667E631" w14:textId="77777777" w:rsidR="009C0027" w:rsidRPr="00BD1D94" w:rsidRDefault="009C0027" w:rsidP="00492E03"/>
        </w:tc>
      </w:tr>
      <w:tr w:rsidR="009C0027" w:rsidRPr="00BD1D94" w14:paraId="47993FC9" w14:textId="77777777" w:rsidTr="00492E03">
        <w:trPr>
          <w:trHeight w:val="288"/>
        </w:trPr>
        <w:tc>
          <w:tcPr>
            <w:tcW w:w="5740" w:type="dxa"/>
            <w:noWrap/>
            <w:hideMark/>
          </w:tcPr>
          <w:p w14:paraId="3E01F92E" w14:textId="77777777" w:rsidR="009C0027" w:rsidRPr="007F6575" w:rsidRDefault="009C0027" w:rsidP="00492E03">
            <w:pPr>
              <w:rPr>
                <w:b/>
              </w:rPr>
            </w:pPr>
            <w:r w:rsidRPr="007F6575">
              <w:rPr>
                <w:b/>
              </w:rPr>
              <w:t>eCrime Actor - Traffic Service</w:t>
            </w:r>
          </w:p>
        </w:tc>
        <w:tc>
          <w:tcPr>
            <w:tcW w:w="3538" w:type="dxa"/>
            <w:hideMark/>
          </w:tcPr>
          <w:p w14:paraId="6CC11D98" w14:textId="77777777" w:rsidR="009C0027" w:rsidRPr="00BD1D94" w:rsidRDefault="009C0027" w:rsidP="00492E03"/>
        </w:tc>
      </w:tr>
      <w:tr w:rsidR="009C0027" w:rsidRPr="00BD1D94" w14:paraId="6E1D0A95" w14:textId="77777777" w:rsidTr="00492E03">
        <w:trPr>
          <w:trHeight w:val="288"/>
        </w:trPr>
        <w:tc>
          <w:tcPr>
            <w:tcW w:w="5740" w:type="dxa"/>
            <w:noWrap/>
            <w:hideMark/>
          </w:tcPr>
          <w:p w14:paraId="5D30EDB1" w14:textId="77777777" w:rsidR="009C0027" w:rsidRPr="007F6575" w:rsidRDefault="009C0027" w:rsidP="00492E03">
            <w:pPr>
              <w:rPr>
                <w:b/>
              </w:rPr>
            </w:pPr>
            <w:r w:rsidRPr="007F6575">
              <w:rPr>
                <w:b/>
              </w:rPr>
              <w:t>eCrime Actor - Underground Call Service</w:t>
            </w:r>
          </w:p>
        </w:tc>
        <w:tc>
          <w:tcPr>
            <w:tcW w:w="3538" w:type="dxa"/>
            <w:hideMark/>
          </w:tcPr>
          <w:p w14:paraId="391B79D1" w14:textId="77777777" w:rsidR="009C0027" w:rsidRPr="00BD1D94" w:rsidRDefault="009C0027" w:rsidP="00492E03"/>
        </w:tc>
      </w:tr>
      <w:tr w:rsidR="009C0027" w:rsidRPr="00BD1D94" w14:paraId="1FAD033A" w14:textId="77777777" w:rsidTr="00492E03">
        <w:trPr>
          <w:trHeight w:val="288"/>
        </w:trPr>
        <w:tc>
          <w:tcPr>
            <w:tcW w:w="5740" w:type="dxa"/>
            <w:noWrap/>
            <w:hideMark/>
          </w:tcPr>
          <w:p w14:paraId="6B2BF727" w14:textId="77777777" w:rsidR="009C0027" w:rsidRPr="007F6575" w:rsidRDefault="009C0027" w:rsidP="00492E03">
            <w:pPr>
              <w:rPr>
                <w:b/>
              </w:rPr>
            </w:pPr>
            <w:r w:rsidRPr="007F6575">
              <w:rPr>
                <w:b/>
              </w:rPr>
              <w:t>Insider Threat</w:t>
            </w:r>
          </w:p>
        </w:tc>
        <w:tc>
          <w:tcPr>
            <w:tcW w:w="3538" w:type="dxa"/>
            <w:hideMark/>
          </w:tcPr>
          <w:p w14:paraId="10B58B48" w14:textId="77777777" w:rsidR="009C0027" w:rsidRPr="00BD1D94" w:rsidRDefault="009C0027" w:rsidP="00492E03"/>
        </w:tc>
      </w:tr>
      <w:tr w:rsidR="009C0027" w:rsidRPr="00BD1D94" w14:paraId="0DAE4C9C" w14:textId="77777777" w:rsidTr="00492E03">
        <w:trPr>
          <w:trHeight w:val="288"/>
        </w:trPr>
        <w:tc>
          <w:tcPr>
            <w:tcW w:w="5740" w:type="dxa"/>
            <w:noWrap/>
            <w:hideMark/>
          </w:tcPr>
          <w:p w14:paraId="4B619924" w14:textId="77777777" w:rsidR="009C0027" w:rsidRPr="007F6575" w:rsidRDefault="009C0027" w:rsidP="00492E03">
            <w:pPr>
              <w:rPr>
                <w:b/>
              </w:rPr>
            </w:pPr>
            <w:r w:rsidRPr="007F6575">
              <w:rPr>
                <w:b/>
              </w:rPr>
              <w:t>Disgruntled Customer / User</w:t>
            </w:r>
          </w:p>
        </w:tc>
        <w:tc>
          <w:tcPr>
            <w:tcW w:w="3538" w:type="dxa"/>
            <w:hideMark/>
          </w:tcPr>
          <w:p w14:paraId="7A3CE872" w14:textId="77777777" w:rsidR="009C0027" w:rsidRPr="00BD1D94" w:rsidRDefault="009C0027" w:rsidP="00492E03"/>
        </w:tc>
      </w:tr>
    </w:tbl>
    <w:p w14:paraId="72BDC56D" w14:textId="77777777" w:rsidR="009C0027" w:rsidRDefault="009C0027" w:rsidP="009C0027">
      <w:pPr>
        <w:pStyle w:val="Heading2"/>
      </w:pPr>
      <w:bookmarkStart w:id="159" w:name="_Toc426101928"/>
      <w:bookmarkStart w:id="160" w:name="_Toc429521558"/>
      <w:r>
        <w:lastRenderedPageBreak/>
        <w:t>VersioningVocab-</w:t>
      </w:r>
      <w:r w:rsidRPr="00BD1D94">
        <w:t>1.0</w:t>
      </w:r>
      <w:r>
        <w:t xml:space="preserve"> Enumeration</w:t>
      </w:r>
      <w:bookmarkEnd w:id="159"/>
      <w:bookmarkEnd w:id="160"/>
    </w:p>
    <w:p w14:paraId="754BCEBF" w14:textId="77777777" w:rsidR="009C0027" w:rsidRDefault="009C0027" w:rsidP="009C0027">
      <w:r w:rsidRPr="007059DE">
        <w:t xml:space="preserve">The </w:t>
      </w:r>
      <w:r>
        <w:rPr>
          <w:rFonts w:ascii="Courier New" w:hAnsi="Courier New" w:cs="Courier New"/>
        </w:rPr>
        <w:t>Versioning</w:t>
      </w:r>
      <w:r w:rsidRPr="007059DE">
        <w:rPr>
          <w:rFonts w:ascii="Courier New" w:hAnsi="Courier New" w:cs="Courier New"/>
        </w:rPr>
        <w:t>Vocab</w:t>
      </w:r>
      <w:r w:rsidRPr="007059DE">
        <w:t xml:space="preserve"> </w:t>
      </w:r>
      <w:r>
        <w:t xml:space="preserve">enumeration </w:t>
      </w:r>
      <w:r w:rsidRPr="00EE365F">
        <w:t xml:space="preserve">is </w:t>
      </w:r>
      <w:r>
        <w:t>used to define the</w:t>
      </w:r>
      <w:r w:rsidRPr="00EE365F">
        <w:t xml:space="preserve"> default </w:t>
      </w:r>
      <w:r w:rsidRPr="007059DE">
        <w:t xml:space="preserve">STIX vocabulary for </w:t>
      </w:r>
      <w:r>
        <w:t>specifying the relationship between versions of STIX content</w:t>
      </w:r>
      <w:r w:rsidRPr="007059DE">
        <w:t>.</w:t>
      </w:r>
      <w:r>
        <w:t xml:space="preserve"> The associated enumeration literals are provided in the table below.</w:t>
      </w:r>
    </w:p>
    <w:p w14:paraId="784761CE" w14:textId="77777777" w:rsidR="009C0027" w:rsidRDefault="009C0027" w:rsidP="009C0027"/>
    <w:tbl>
      <w:tblPr>
        <w:tblStyle w:val="TableGrid"/>
        <w:tblW w:w="0" w:type="auto"/>
        <w:tblLook w:val="04A0" w:firstRow="1" w:lastRow="0" w:firstColumn="1" w:lastColumn="0" w:noHBand="0" w:noVBand="1"/>
      </w:tblPr>
      <w:tblGrid>
        <w:gridCol w:w="2268"/>
        <w:gridCol w:w="7010"/>
      </w:tblGrid>
      <w:tr w:rsidR="009C0027" w:rsidRPr="00BD1D94" w14:paraId="0A7C13C9" w14:textId="77777777" w:rsidTr="00492E03">
        <w:trPr>
          <w:trHeight w:val="288"/>
        </w:trPr>
        <w:tc>
          <w:tcPr>
            <w:tcW w:w="2268" w:type="dxa"/>
            <w:shd w:val="clear" w:color="auto" w:fill="BFBFBF" w:themeFill="background1" w:themeFillShade="BF"/>
            <w:noWrap/>
            <w:vAlign w:val="center"/>
          </w:tcPr>
          <w:p w14:paraId="658015BE" w14:textId="77777777" w:rsidR="009C0027" w:rsidRPr="00BD1D94" w:rsidRDefault="009C0027" w:rsidP="00492E03">
            <w:r>
              <w:rPr>
                <w:b/>
                <w:bCs/>
              </w:rPr>
              <w:t>Enumeration Literal</w:t>
            </w:r>
          </w:p>
        </w:tc>
        <w:tc>
          <w:tcPr>
            <w:tcW w:w="7010" w:type="dxa"/>
            <w:shd w:val="clear" w:color="auto" w:fill="BFBFBF" w:themeFill="background1" w:themeFillShade="BF"/>
            <w:vAlign w:val="center"/>
          </w:tcPr>
          <w:p w14:paraId="7DCF083D" w14:textId="77777777" w:rsidR="009C0027" w:rsidRPr="00BD1D94" w:rsidRDefault="009C0027" w:rsidP="00492E03">
            <w:r>
              <w:rPr>
                <w:b/>
                <w:bCs/>
              </w:rPr>
              <w:t>Description</w:t>
            </w:r>
          </w:p>
        </w:tc>
      </w:tr>
      <w:tr w:rsidR="009C0027" w:rsidRPr="00BD1D94" w14:paraId="23F8F946" w14:textId="77777777" w:rsidTr="00492E03">
        <w:trPr>
          <w:trHeight w:val="288"/>
        </w:trPr>
        <w:tc>
          <w:tcPr>
            <w:tcW w:w="2268" w:type="dxa"/>
            <w:noWrap/>
            <w:hideMark/>
          </w:tcPr>
          <w:p w14:paraId="550FB0CD" w14:textId="77777777" w:rsidR="009C0027" w:rsidRPr="007F6575" w:rsidRDefault="009C0027" w:rsidP="00492E03">
            <w:pPr>
              <w:rPr>
                <w:b/>
              </w:rPr>
            </w:pPr>
            <w:r>
              <w:rPr>
                <w:b/>
              </w:rPr>
              <w:t>Updates - Revises</w:t>
            </w:r>
          </w:p>
        </w:tc>
        <w:tc>
          <w:tcPr>
            <w:tcW w:w="7010" w:type="dxa"/>
            <w:hideMark/>
          </w:tcPr>
          <w:p w14:paraId="55FE9DCF" w14:textId="77777777" w:rsidR="009C0027" w:rsidRPr="008F736D" w:rsidRDefault="009C0027" w:rsidP="00492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r w:rsidRPr="008F736D">
              <w:rPr>
                <w:rFonts w:cs="Courier New"/>
              </w:rPr>
              <w:t>The new content represents a modified or expanded form of the previous content with existing information refined for improved quality or confidence.</w:t>
            </w:r>
          </w:p>
        </w:tc>
      </w:tr>
      <w:tr w:rsidR="009C0027" w:rsidRPr="00BD1D94" w14:paraId="2E1FA26F" w14:textId="77777777" w:rsidTr="00492E03">
        <w:trPr>
          <w:trHeight w:val="288"/>
        </w:trPr>
        <w:tc>
          <w:tcPr>
            <w:tcW w:w="2268" w:type="dxa"/>
            <w:noWrap/>
            <w:hideMark/>
          </w:tcPr>
          <w:p w14:paraId="217FBB90" w14:textId="77777777" w:rsidR="009C0027" w:rsidRPr="007F6575" w:rsidRDefault="009C0027" w:rsidP="00492E03">
            <w:pPr>
              <w:rPr>
                <w:b/>
              </w:rPr>
            </w:pPr>
            <w:r>
              <w:rPr>
                <w:b/>
                <w:bCs/>
              </w:rPr>
              <w:t>Updates - Corrects</w:t>
            </w:r>
          </w:p>
        </w:tc>
        <w:tc>
          <w:tcPr>
            <w:tcW w:w="7010" w:type="dxa"/>
            <w:hideMark/>
          </w:tcPr>
          <w:p w14:paraId="3C4B4194" w14:textId="77777777" w:rsidR="009C0027" w:rsidRPr="00BD1D94" w:rsidRDefault="009C0027" w:rsidP="00492E03">
            <w:r w:rsidRPr="008F736D">
              <w:t>The new content represents a modified form of the previous content with corrections to errors in the existing information. The previous content should be considered invalid and the new content should be used in its place.</w:t>
            </w:r>
          </w:p>
        </w:tc>
      </w:tr>
      <w:tr w:rsidR="009C0027" w:rsidRPr="00BD1D94" w14:paraId="058074C0" w14:textId="77777777" w:rsidTr="00492E03">
        <w:trPr>
          <w:trHeight w:val="288"/>
        </w:trPr>
        <w:tc>
          <w:tcPr>
            <w:tcW w:w="2268" w:type="dxa"/>
            <w:noWrap/>
          </w:tcPr>
          <w:p w14:paraId="0EA743BC" w14:textId="77777777" w:rsidR="009C0027" w:rsidRPr="007F6575" w:rsidRDefault="009C0027" w:rsidP="009C0027">
            <w:pPr>
              <w:rPr>
                <w:b/>
              </w:rPr>
            </w:pPr>
            <w:r>
              <w:rPr>
                <w:b/>
                <w:bCs/>
              </w:rPr>
              <w:t>Revokes</w:t>
            </w:r>
          </w:p>
        </w:tc>
        <w:tc>
          <w:tcPr>
            <w:tcW w:w="7010" w:type="dxa"/>
          </w:tcPr>
          <w:p w14:paraId="41DE3ABE" w14:textId="77777777" w:rsidR="009C0027" w:rsidRPr="00BD1D94" w:rsidRDefault="009C0027" w:rsidP="009C0027">
            <w:r w:rsidRPr="008F736D">
              <w:t>The previous content is asserted to be invalid and should not be considered for operational purposes.</w:t>
            </w:r>
          </w:p>
        </w:tc>
      </w:tr>
    </w:tbl>
    <w:p w14:paraId="2C0BA88B" w14:textId="77777777" w:rsidR="009C0027" w:rsidRPr="009C0027" w:rsidRDefault="009C0027" w:rsidP="009C0027"/>
    <w:p w14:paraId="564D9837" w14:textId="77777777" w:rsidR="009C0027" w:rsidRDefault="009C0027" w:rsidP="00FD22AC">
      <w:pPr>
        <w:pStyle w:val="Heading1"/>
        <w:sectPr w:rsidR="009C0027" w:rsidSect="00492E03">
          <w:pgSz w:w="15840" w:h="12240" w:orient="landscape"/>
          <w:pgMar w:top="1800" w:right="1440" w:bottom="1152" w:left="1440" w:header="720" w:footer="720" w:gutter="0"/>
          <w:cols w:space="720"/>
          <w:docGrid w:linePitch="360"/>
        </w:sectPr>
      </w:pPr>
    </w:p>
    <w:p w14:paraId="79D546E6" w14:textId="77777777" w:rsidR="00AE0702" w:rsidRPr="00FD22AC" w:rsidRDefault="00AE0702" w:rsidP="00FD22AC">
      <w:pPr>
        <w:pStyle w:val="Heading1"/>
      </w:pPr>
      <w:bookmarkStart w:id="161" w:name="_Ref428802337"/>
      <w:bookmarkStart w:id="162" w:name="_Toc429521559"/>
      <w:r w:rsidRPr="00FD22AC">
        <w:lastRenderedPageBreak/>
        <w:t># Conformance</w:t>
      </w:r>
      <w:bookmarkEnd w:id="69"/>
      <w:bookmarkEnd w:id="161"/>
      <w:bookmarkEnd w:id="162"/>
    </w:p>
    <w:p w14:paraId="060DEC5B" w14:textId="77777777" w:rsidR="00AE0702" w:rsidRPr="00AE0702" w:rsidRDefault="00AE0702" w:rsidP="00AE0702">
      <w:r>
        <w:t>The last numbered section in the specification must be the Conformance section. Conformance Statements/Clauses go here.</w:t>
      </w:r>
      <w:r w:rsidR="00CE1F32">
        <w:t xml:space="preserve"> [Remove # marker]</w:t>
      </w:r>
    </w:p>
    <w:p w14:paraId="5F3109D7" w14:textId="77777777" w:rsidR="0052099F" w:rsidRDefault="00B80CDB" w:rsidP="00CE1F32">
      <w:pPr>
        <w:pStyle w:val="AppendixHeading1"/>
      </w:pPr>
      <w:bookmarkStart w:id="163" w:name="_Toc85472897"/>
      <w:bookmarkStart w:id="164" w:name="_Toc287332012"/>
      <w:bookmarkStart w:id="165" w:name="_Toc429521560"/>
      <w:r>
        <w:lastRenderedPageBreak/>
        <w:t>Acknowl</w:t>
      </w:r>
      <w:r w:rsidR="004D0E5E">
        <w:t>e</w:t>
      </w:r>
      <w:r w:rsidR="008F61FB">
        <w:t>dg</w:t>
      </w:r>
      <w:r w:rsidR="0052099F">
        <w:t>ments</w:t>
      </w:r>
      <w:bookmarkEnd w:id="163"/>
      <w:bookmarkEnd w:id="164"/>
      <w:bookmarkEnd w:id="165"/>
    </w:p>
    <w:p w14:paraId="77537271" w14:textId="77777777" w:rsidR="00C32606" w:rsidRDefault="00C32606" w:rsidP="00C32606">
      <w:r>
        <w:t>The following individuals have participated in the creation of this specification and are gratefully acknowledged:</w:t>
      </w:r>
    </w:p>
    <w:p w14:paraId="575A441F" w14:textId="77777777" w:rsidR="00C32606" w:rsidRDefault="00C32606" w:rsidP="00C32606">
      <w:pPr>
        <w:pStyle w:val="Titlepageinfo"/>
      </w:pPr>
      <w:r>
        <w:t>Participants:</w:t>
      </w:r>
      <w:r>
        <w:fldChar w:fldCharType="begin"/>
      </w:r>
      <w:r>
        <w:instrText xml:space="preserve"> MACROBUTTON  </w:instrText>
      </w:r>
      <w:r>
        <w:fldChar w:fldCharType="end"/>
      </w:r>
    </w:p>
    <w:p w14:paraId="18A28539" w14:textId="77777777" w:rsidR="00F12BB2" w:rsidRDefault="00F12BB2" w:rsidP="00F12BB2">
      <w:pPr>
        <w:pStyle w:val="Contributor"/>
      </w:pPr>
      <w:r>
        <w:t>Dean Thompson, Australia and New Zealand Banking Group (ANZ Bank)</w:t>
      </w:r>
    </w:p>
    <w:p w14:paraId="2DDD99F9" w14:textId="77777777" w:rsidR="00F12BB2" w:rsidRDefault="00F12BB2" w:rsidP="00F12BB2">
      <w:pPr>
        <w:pStyle w:val="Contributor"/>
      </w:pPr>
      <w:r>
        <w:t>Bret Jordan, Blue Coat Systems, Inc.</w:t>
      </w:r>
    </w:p>
    <w:p w14:paraId="2968BD20" w14:textId="77777777" w:rsidR="00F12BB2" w:rsidRDefault="00F12BB2" w:rsidP="00F12BB2">
      <w:pPr>
        <w:pStyle w:val="Contributor"/>
      </w:pPr>
      <w:r>
        <w:t>Adnan Baykal, Center for Internet Security (CIS)</w:t>
      </w:r>
    </w:p>
    <w:p w14:paraId="322C3C08" w14:textId="77777777" w:rsidR="00F12BB2" w:rsidRDefault="00F12BB2" w:rsidP="00F12BB2">
      <w:pPr>
        <w:pStyle w:val="Contributor"/>
      </w:pPr>
      <w:r>
        <w:t>Jyoti Verma, Cisco Systems</w:t>
      </w:r>
    </w:p>
    <w:p w14:paraId="6607DCB7" w14:textId="77777777" w:rsidR="00F12BB2" w:rsidRDefault="00F12BB2" w:rsidP="00F12BB2">
      <w:pPr>
        <w:pStyle w:val="Contributor"/>
      </w:pPr>
      <w:r>
        <w:t>Liron Schiff, Comilion (mobile) Ltd.</w:t>
      </w:r>
    </w:p>
    <w:p w14:paraId="56AB4234" w14:textId="77777777" w:rsidR="00F12BB2" w:rsidRDefault="00F12BB2" w:rsidP="00F12BB2">
      <w:pPr>
        <w:pStyle w:val="Contributor"/>
      </w:pPr>
      <w:r>
        <w:t>Jane Ginn, Cyber Threat Intelligence Network, Inc. (CTIN)</w:t>
      </w:r>
    </w:p>
    <w:p w14:paraId="0317AA0C" w14:textId="77777777" w:rsidR="00F12BB2" w:rsidRDefault="00F12BB2" w:rsidP="00F12BB2">
      <w:pPr>
        <w:pStyle w:val="Contributor"/>
      </w:pPr>
      <w:r>
        <w:t>Richard Struse, DHS Office of Cybersecurity and Communications (CS&amp;C)</w:t>
      </w:r>
    </w:p>
    <w:p w14:paraId="3DE34A14" w14:textId="77777777" w:rsidR="00F12BB2" w:rsidRDefault="00F12BB2" w:rsidP="00F12BB2">
      <w:pPr>
        <w:pStyle w:val="Contributor"/>
      </w:pPr>
      <w:r>
        <w:t>Marlon Taylor, DHS Office of Cybersecurity and Communications (CS&amp;C)</w:t>
      </w:r>
    </w:p>
    <w:p w14:paraId="539DB231" w14:textId="77777777" w:rsidR="00F12BB2" w:rsidRDefault="00F12BB2" w:rsidP="00F12BB2">
      <w:pPr>
        <w:pStyle w:val="Contributor"/>
      </w:pPr>
      <w:r>
        <w:t>David Eilken, Financial Services Information Sharing and Analysis Center (FS-ISAC)</w:t>
      </w:r>
    </w:p>
    <w:p w14:paraId="63C9D2DF" w14:textId="77777777" w:rsidR="00F12BB2" w:rsidRDefault="00F12BB2" w:rsidP="00F12BB2">
      <w:pPr>
        <w:pStyle w:val="Contributor"/>
      </w:pPr>
      <w:r>
        <w:t>Sarah Brown, Fox-IT</w:t>
      </w:r>
    </w:p>
    <w:p w14:paraId="50ABA361" w14:textId="77777777" w:rsidR="00F12BB2" w:rsidRDefault="00F12BB2" w:rsidP="00F12BB2">
      <w:pPr>
        <w:pStyle w:val="Contributor"/>
      </w:pPr>
      <w:r>
        <w:t>Ryusuke Masuoka, Fujitsu Limited</w:t>
      </w:r>
    </w:p>
    <w:p w14:paraId="63A7AF6E" w14:textId="77777777" w:rsidR="00F12BB2" w:rsidRDefault="00F12BB2" w:rsidP="00F12BB2">
      <w:pPr>
        <w:pStyle w:val="Contributor"/>
      </w:pPr>
      <w:r>
        <w:t>Eric Burger, Georgetown University</w:t>
      </w:r>
    </w:p>
    <w:p w14:paraId="3301FE15" w14:textId="77777777" w:rsidR="00F12BB2" w:rsidRDefault="00F12BB2" w:rsidP="00F12BB2">
      <w:pPr>
        <w:pStyle w:val="Contributor"/>
      </w:pPr>
      <w:r>
        <w:t>Jason Keirstead, IBM</w:t>
      </w:r>
    </w:p>
    <w:p w14:paraId="6E7D2D6A" w14:textId="77777777" w:rsidR="00F12BB2" w:rsidRDefault="00F12BB2" w:rsidP="00F12BB2">
      <w:pPr>
        <w:pStyle w:val="Contributor"/>
      </w:pPr>
      <w:r>
        <w:t>Paul Martini, iboss, Inc.</w:t>
      </w:r>
    </w:p>
    <w:p w14:paraId="534427C7" w14:textId="77777777" w:rsidR="00F12BB2" w:rsidRDefault="00F12BB2" w:rsidP="00F12BB2">
      <w:pPr>
        <w:pStyle w:val="Contributor"/>
      </w:pPr>
      <w:r>
        <w:t>Jerome Athias, Individual</w:t>
      </w:r>
    </w:p>
    <w:p w14:paraId="78B6E943" w14:textId="77777777" w:rsidR="00F12BB2" w:rsidRDefault="00F12BB2" w:rsidP="00F12BB2">
      <w:pPr>
        <w:pStyle w:val="Contributor"/>
      </w:pPr>
      <w:r>
        <w:t>Terry MacDonald, Individual</w:t>
      </w:r>
    </w:p>
    <w:p w14:paraId="1C1FA5BB" w14:textId="77777777" w:rsidR="00F12BB2" w:rsidRDefault="00F12BB2" w:rsidP="00F12BB2">
      <w:pPr>
        <w:pStyle w:val="Contributor"/>
      </w:pPr>
      <w:r>
        <w:t>Alex Pinto, Individual</w:t>
      </w:r>
    </w:p>
    <w:p w14:paraId="0525AA1D" w14:textId="77777777" w:rsidR="00F12BB2" w:rsidRDefault="00F12BB2" w:rsidP="00F12BB2">
      <w:pPr>
        <w:pStyle w:val="Contributor"/>
      </w:pPr>
      <w:r>
        <w:t>Patrick Maroney, Integrated Networking Technologies, Inc.</w:t>
      </w:r>
    </w:p>
    <w:p w14:paraId="10FBD056" w14:textId="77777777" w:rsidR="00F12BB2" w:rsidRDefault="00F12BB2" w:rsidP="00F12BB2">
      <w:pPr>
        <w:pStyle w:val="Contributor"/>
      </w:pPr>
      <w:r>
        <w:t>Wouter Bolsterlee, Intelworks BV</w:t>
      </w:r>
    </w:p>
    <w:p w14:paraId="277436C1" w14:textId="77777777" w:rsidR="00F12BB2" w:rsidRDefault="00F12BB2" w:rsidP="00F12BB2">
      <w:pPr>
        <w:pStyle w:val="Contributor"/>
      </w:pPr>
      <w:r>
        <w:t>Joep Gommers, Intelworks BV</w:t>
      </w:r>
    </w:p>
    <w:p w14:paraId="306556D7" w14:textId="77777777" w:rsidR="00F12BB2" w:rsidRDefault="00F12BB2" w:rsidP="00F12BB2">
      <w:pPr>
        <w:pStyle w:val="Contributor"/>
      </w:pPr>
      <w:r>
        <w:t>Sergey Polzunov, Intelworks BV</w:t>
      </w:r>
    </w:p>
    <w:p w14:paraId="3AC14FF2" w14:textId="77777777" w:rsidR="00F12BB2" w:rsidRDefault="00F12BB2" w:rsidP="00F12BB2">
      <w:pPr>
        <w:pStyle w:val="Contributor"/>
      </w:pPr>
      <w:r>
        <w:t>Rutger Prins, Intelworks BV</w:t>
      </w:r>
    </w:p>
    <w:p w14:paraId="2524C896" w14:textId="77777777" w:rsidR="00F12BB2" w:rsidRDefault="00F12BB2" w:rsidP="00F12BB2">
      <w:pPr>
        <w:pStyle w:val="Contributor"/>
      </w:pPr>
      <w:r>
        <w:t>Andrei Sîrghi, Intelworks BV</w:t>
      </w:r>
    </w:p>
    <w:p w14:paraId="0F2FFBE3" w14:textId="77777777" w:rsidR="00F12BB2" w:rsidRDefault="00F12BB2" w:rsidP="00F12BB2">
      <w:pPr>
        <w:pStyle w:val="Contributor"/>
      </w:pPr>
      <w:r>
        <w:t>Raymon van der Velde, Intelworks BV</w:t>
      </w:r>
    </w:p>
    <w:p w14:paraId="3EDEDB54" w14:textId="77777777" w:rsidR="00F12BB2" w:rsidRDefault="00F12BB2" w:rsidP="00F12BB2">
      <w:pPr>
        <w:pStyle w:val="Contributor"/>
      </w:pPr>
      <w:r>
        <w:t>Jonathan Baker, MITRE Corporation</w:t>
      </w:r>
    </w:p>
    <w:p w14:paraId="0690F146" w14:textId="77777777" w:rsidR="00F12BB2" w:rsidRDefault="00F12BB2" w:rsidP="00F12BB2">
      <w:pPr>
        <w:pStyle w:val="Contributor"/>
      </w:pPr>
      <w:r>
        <w:t>Sean Barnum, MITRE Corporation</w:t>
      </w:r>
    </w:p>
    <w:p w14:paraId="0184B00C" w14:textId="77777777" w:rsidR="00F12BB2" w:rsidRDefault="00F12BB2" w:rsidP="00F12BB2">
      <w:pPr>
        <w:pStyle w:val="Contributor"/>
      </w:pPr>
      <w:r>
        <w:t>Mark Davidson, MITRE Corporation</w:t>
      </w:r>
    </w:p>
    <w:p w14:paraId="5A6276E1" w14:textId="77777777" w:rsidR="00F12BB2" w:rsidRDefault="00F12BB2" w:rsidP="00F12BB2">
      <w:pPr>
        <w:pStyle w:val="Contributor"/>
      </w:pPr>
      <w:r>
        <w:t>Ivan Kirillov, MITRE Corporation</w:t>
      </w:r>
    </w:p>
    <w:p w14:paraId="0E776A43" w14:textId="77777777" w:rsidR="00F12BB2" w:rsidRDefault="00F12BB2" w:rsidP="00F12BB2">
      <w:pPr>
        <w:pStyle w:val="Contributor"/>
      </w:pPr>
      <w:r>
        <w:t>Jon Salwen, MITRE Corporation</w:t>
      </w:r>
    </w:p>
    <w:p w14:paraId="16344716" w14:textId="77777777" w:rsidR="00F12BB2" w:rsidRDefault="00F12BB2" w:rsidP="00F12BB2">
      <w:pPr>
        <w:pStyle w:val="Contributor"/>
      </w:pPr>
      <w:r>
        <w:t>John Wunder, MITRE Corporation</w:t>
      </w:r>
    </w:p>
    <w:p w14:paraId="6E97DA0D" w14:textId="77777777" w:rsidR="00F12BB2" w:rsidRDefault="00F12BB2" w:rsidP="00F12BB2">
      <w:pPr>
        <w:pStyle w:val="Contributor"/>
      </w:pPr>
      <w:r>
        <w:t>Mike Boyle, National Security Agency</w:t>
      </w:r>
    </w:p>
    <w:p w14:paraId="5295145D" w14:textId="77777777" w:rsidR="00F12BB2" w:rsidRDefault="00F12BB2" w:rsidP="00F12BB2">
      <w:pPr>
        <w:pStyle w:val="Contributor"/>
      </w:pPr>
      <w:r>
        <w:t>Jessica Fitzgerald-McKay, National Security Agency</w:t>
      </w:r>
    </w:p>
    <w:p w14:paraId="3C3B2680" w14:textId="77777777" w:rsidR="00F12BB2" w:rsidRDefault="00F12BB2" w:rsidP="00F12BB2">
      <w:pPr>
        <w:pStyle w:val="Contributor"/>
      </w:pPr>
      <w:r>
        <w:t>Takahiro Kakumaru, NEC Corporation</w:t>
      </w:r>
    </w:p>
    <w:p w14:paraId="4440D9DC" w14:textId="77777777" w:rsidR="00F12BB2" w:rsidRDefault="00F12BB2" w:rsidP="00F12BB2">
      <w:pPr>
        <w:pStyle w:val="Contributor"/>
      </w:pPr>
      <w:r>
        <w:t>John-Mark Gurney, New Context Services, Inc.</w:t>
      </w:r>
    </w:p>
    <w:p w14:paraId="06F2B334" w14:textId="77777777" w:rsidR="00F12BB2" w:rsidRDefault="00F12BB2" w:rsidP="00F12BB2">
      <w:pPr>
        <w:pStyle w:val="Contributor"/>
      </w:pPr>
      <w:r>
        <w:t>Christian Hunt, New Context Services, Inc.</w:t>
      </w:r>
    </w:p>
    <w:p w14:paraId="27D1830C" w14:textId="77777777" w:rsidR="00F12BB2" w:rsidRDefault="00F12BB2" w:rsidP="00F12BB2">
      <w:pPr>
        <w:pStyle w:val="Contributor"/>
      </w:pPr>
      <w:r>
        <w:t>Daniel Riedel, New Context Services, Inc.</w:t>
      </w:r>
    </w:p>
    <w:p w14:paraId="2B9D1CD5" w14:textId="77777777" w:rsidR="00F12BB2" w:rsidRDefault="00F12BB2" w:rsidP="00F12BB2">
      <w:pPr>
        <w:pStyle w:val="Contributor"/>
      </w:pPr>
      <w:r>
        <w:t>Andrew Storms, New Context Services, Inc.</w:t>
      </w:r>
    </w:p>
    <w:p w14:paraId="4567D711" w14:textId="77777777" w:rsidR="00F12BB2" w:rsidRDefault="00F12BB2" w:rsidP="00F12BB2">
      <w:pPr>
        <w:pStyle w:val="Contributor"/>
      </w:pPr>
      <w:r>
        <w:t>John Tolbert, Queralt, Inc.</w:t>
      </w:r>
    </w:p>
    <w:p w14:paraId="3BB29027" w14:textId="77777777" w:rsidR="00F12BB2" w:rsidRDefault="00F12BB2" w:rsidP="00F12BB2">
      <w:pPr>
        <w:pStyle w:val="Contributor"/>
      </w:pPr>
      <w:r>
        <w:t>Igor Baikalov, Securonix</w:t>
      </w:r>
    </w:p>
    <w:p w14:paraId="4C50EE00" w14:textId="77777777" w:rsidR="00F12BB2" w:rsidRDefault="00F12BB2" w:rsidP="00F12BB2">
      <w:pPr>
        <w:pStyle w:val="Contributor"/>
      </w:pPr>
      <w:r>
        <w:t>Bernd Grobauer, Siemens AG</w:t>
      </w:r>
    </w:p>
    <w:p w14:paraId="57C75AED" w14:textId="77777777" w:rsidR="00F12BB2" w:rsidRDefault="00F12BB2" w:rsidP="00F12BB2">
      <w:pPr>
        <w:pStyle w:val="Contributor"/>
      </w:pPr>
      <w:r>
        <w:t>Jonathan Bush, Soltra</w:t>
      </w:r>
    </w:p>
    <w:p w14:paraId="15F829A4" w14:textId="77777777" w:rsidR="00F12BB2" w:rsidRDefault="00F12BB2" w:rsidP="00F12BB2">
      <w:pPr>
        <w:pStyle w:val="Contributor"/>
      </w:pPr>
      <w:r>
        <w:t>Aharon Chernin, Soltra</w:t>
      </w:r>
    </w:p>
    <w:p w14:paraId="6C622F80" w14:textId="77777777" w:rsidR="00F12BB2" w:rsidRDefault="00F12BB2" w:rsidP="00F12BB2">
      <w:pPr>
        <w:pStyle w:val="Contributor"/>
      </w:pPr>
      <w:r>
        <w:t>Trey Darley, Soltra</w:t>
      </w:r>
    </w:p>
    <w:p w14:paraId="0DC520D0" w14:textId="77777777" w:rsidR="00F12BB2" w:rsidRDefault="00F12BB2" w:rsidP="00F12BB2">
      <w:pPr>
        <w:pStyle w:val="Contributor"/>
      </w:pPr>
      <w:r>
        <w:t>Paul Dion, Soltra</w:t>
      </w:r>
    </w:p>
    <w:p w14:paraId="5E8880D6" w14:textId="77777777" w:rsidR="00F12BB2" w:rsidRDefault="00F12BB2" w:rsidP="00F12BB2">
      <w:pPr>
        <w:pStyle w:val="Contributor"/>
      </w:pPr>
      <w:r>
        <w:t>Ali Khan, Soltra</w:t>
      </w:r>
    </w:p>
    <w:p w14:paraId="35C37134" w14:textId="77777777" w:rsidR="00F12BB2" w:rsidRDefault="00F12BB2" w:rsidP="00F12BB2">
      <w:pPr>
        <w:pStyle w:val="Contributor"/>
      </w:pPr>
      <w:r>
        <w:t>Natalie Suarez, Soltra</w:t>
      </w:r>
    </w:p>
    <w:p w14:paraId="25DA9B1A" w14:textId="77777777" w:rsidR="00F12BB2" w:rsidRDefault="00F12BB2" w:rsidP="00F12BB2">
      <w:pPr>
        <w:pStyle w:val="Contributor"/>
      </w:pPr>
      <w:r>
        <w:t>Cedric LeRoux, Splunk Inc.</w:t>
      </w:r>
    </w:p>
    <w:p w14:paraId="4E7D0BA9" w14:textId="77777777" w:rsidR="00F12BB2" w:rsidRDefault="00F12BB2" w:rsidP="00F12BB2">
      <w:pPr>
        <w:pStyle w:val="Contributor"/>
      </w:pPr>
      <w:r>
        <w:t>Brian Luger, Splunk Inc.</w:t>
      </w:r>
    </w:p>
    <w:p w14:paraId="2E353CB8" w14:textId="77777777" w:rsidR="00F12BB2" w:rsidRDefault="00F12BB2" w:rsidP="00F12BB2">
      <w:pPr>
        <w:pStyle w:val="Contributor"/>
      </w:pPr>
      <w:r>
        <w:lastRenderedPageBreak/>
        <w:t>Crystal Hayes, The Boeing Company</w:t>
      </w:r>
    </w:p>
    <w:p w14:paraId="4B672F04" w14:textId="77777777" w:rsidR="00F12BB2" w:rsidRDefault="00F12BB2" w:rsidP="00F12BB2">
      <w:pPr>
        <w:pStyle w:val="Contributor"/>
      </w:pPr>
      <w:r>
        <w:t>Brad Butts, U.S. Bank</w:t>
      </w:r>
    </w:p>
    <w:p w14:paraId="508393EE" w14:textId="77777777" w:rsidR="00F12BB2" w:rsidRDefault="00F12BB2" w:rsidP="00F12BB2">
      <w:pPr>
        <w:pStyle w:val="Contributor"/>
      </w:pPr>
      <w:r>
        <w:t>Mona Magathan, U.S. Bank</w:t>
      </w:r>
    </w:p>
    <w:p w14:paraId="62CEE561" w14:textId="77777777" w:rsidR="00F12BB2" w:rsidRDefault="00F12BB2" w:rsidP="00F12BB2">
      <w:pPr>
        <w:pStyle w:val="Contributor"/>
      </w:pPr>
      <w:r>
        <w:t>Adam Cooper, United Kingdom Cabinet Office</w:t>
      </w:r>
    </w:p>
    <w:p w14:paraId="3642A4DD" w14:textId="77777777" w:rsidR="00F12BB2" w:rsidRDefault="00F12BB2" w:rsidP="00F12BB2">
      <w:pPr>
        <w:pStyle w:val="Contributor"/>
      </w:pPr>
      <w:r>
        <w:t>Mike McLellan, United Kingdom Cabinet Office</w:t>
      </w:r>
    </w:p>
    <w:p w14:paraId="35BB77F8" w14:textId="77777777" w:rsidR="00F12BB2" w:rsidRDefault="00F12BB2" w:rsidP="00F12BB2">
      <w:pPr>
        <w:pStyle w:val="Contributor"/>
      </w:pPr>
      <w:r>
        <w:t>Chris O'Brien, United Kingdom Cabinet Office</w:t>
      </w:r>
    </w:p>
    <w:p w14:paraId="73F63C15" w14:textId="77777777" w:rsidR="00F12BB2" w:rsidRDefault="00F12BB2" w:rsidP="00F12BB2">
      <w:pPr>
        <w:pStyle w:val="Contributor"/>
      </w:pPr>
      <w:r>
        <w:t>Julian White, United Kingdom Cabinet Office</w:t>
      </w:r>
    </w:p>
    <w:p w14:paraId="486BED69" w14:textId="77777777" w:rsidR="00F12BB2" w:rsidRDefault="00F12BB2" w:rsidP="00F12BB2">
      <w:pPr>
        <w:pStyle w:val="Contributor"/>
      </w:pPr>
      <w:r>
        <w:t>Anthony Rutkowski, Yaana Technologies, LLC</w:t>
      </w:r>
    </w:p>
    <w:p w14:paraId="6F7FB1AE" w14:textId="77777777" w:rsidR="00F12BB2" w:rsidRDefault="00F12BB2" w:rsidP="00F12BB2">
      <w:pPr>
        <w:pStyle w:val="Contributor"/>
      </w:pPr>
    </w:p>
    <w:p w14:paraId="029AD89E" w14:textId="10D04691" w:rsidR="00C32606" w:rsidRDefault="00F12BB2" w:rsidP="00F12BB2">
      <w:pPr>
        <w:pStyle w:val="Contributor"/>
      </w:pPr>
      <w:r>
        <w:t>The authors would also like to thank the larger STIX Community for its input and help in reviewing this document.</w:t>
      </w:r>
    </w:p>
    <w:p w14:paraId="0974D295" w14:textId="77777777" w:rsidR="00C76CAA" w:rsidRPr="00C76CAA" w:rsidRDefault="00C76CAA" w:rsidP="00C76CAA"/>
    <w:p w14:paraId="61BF65E9" w14:textId="77777777" w:rsidR="009C0027" w:rsidRDefault="009C0027" w:rsidP="008C100C">
      <w:pPr>
        <w:pStyle w:val="AppendixHeading1"/>
        <w:sectPr w:rsidR="009C0027" w:rsidSect="009C0027">
          <w:pgSz w:w="12240" w:h="15840"/>
          <w:pgMar w:top="1440" w:right="1152" w:bottom="1440" w:left="1800" w:header="720" w:footer="720" w:gutter="0"/>
          <w:cols w:space="720"/>
          <w:docGrid w:linePitch="360"/>
        </w:sectPr>
      </w:pPr>
    </w:p>
    <w:p w14:paraId="06B58CEE" w14:textId="77777777" w:rsidR="0052099F" w:rsidRDefault="009C0027" w:rsidP="008C100C">
      <w:pPr>
        <w:pStyle w:val="AppendixHeading1"/>
      </w:pPr>
      <w:bookmarkStart w:id="166" w:name="_Toc429521561"/>
      <w:commentRangeStart w:id="167"/>
      <w:commentRangeStart w:id="168"/>
      <w:r>
        <w:lastRenderedPageBreak/>
        <w:t>Suggested</w:t>
      </w:r>
      <w:commentRangeEnd w:id="167"/>
      <w:r w:rsidR="007B5C16">
        <w:rPr>
          <w:rStyle w:val="CommentReference"/>
          <w:rFonts w:asciiTheme="minorHAnsi" w:hAnsiTheme="minorHAnsi" w:cstheme="minorHAnsi"/>
          <w:b w:val="0"/>
          <w:bCs w:val="0"/>
          <w:color w:val="auto"/>
          <w:kern w:val="0"/>
        </w:rPr>
        <w:commentReference w:id="167"/>
      </w:r>
      <w:r>
        <w:t xml:space="preserve"> </w:t>
      </w:r>
      <w:commentRangeEnd w:id="168"/>
      <w:r w:rsidR="00503367">
        <w:rPr>
          <w:rStyle w:val="CommentReference"/>
          <w:rFonts w:asciiTheme="minorHAnsi" w:hAnsiTheme="minorHAnsi" w:cstheme="minorHAnsi"/>
          <w:b w:val="0"/>
          <w:bCs w:val="0"/>
          <w:color w:val="auto"/>
          <w:kern w:val="0"/>
        </w:rPr>
        <w:commentReference w:id="168"/>
      </w:r>
      <w:r>
        <w:t>Default Vocabularies</w:t>
      </w:r>
      <w:bookmarkEnd w:id="166"/>
    </w:p>
    <w:p w14:paraId="7DEC4339" w14:textId="77777777" w:rsidR="009C0027" w:rsidRDefault="009C0027" w:rsidP="009C0027">
      <w:r>
        <w:t xml:space="preserve">This appendix shows the correspondence between properties in the STIX data model and the suggested default vocabularies which are described in the previous section.  As discussed in section </w:t>
      </w:r>
      <w:r>
        <w:fldChar w:fldCharType="begin"/>
      </w:r>
      <w:r>
        <w:instrText xml:space="preserve"> REF _Ref424646874 \r \h </w:instrText>
      </w:r>
      <w:r>
        <w:fldChar w:fldCharType="separate"/>
      </w:r>
      <w:r w:rsidR="00B53B30">
        <w:rPr>
          <w:b/>
          <w:bCs/>
        </w:rPr>
        <w:t>Error! Reference source not found.</w:t>
      </w:r>
      <w:r>
        <w:fldChar w:fldCharType="end"/>
      </w:r>
      <w:r>
        <w:t>, there are many different options when using vocabulary terms in STIX.</w:t>
      </w:r>
      <w:r w:rsidRPr="002459E4">
        <w:t xml:space="preserve"> </w:t>
      </w:r>
      <w:r>
        <w:t xml:space="preserve"> D</w:t>
      </w:r>
      <w:r w:rsidRPr="00434BA0">
        <w:t>efault vocabularies should be used whenever possible to ensure the greatest level of compatibility between STIX users.</w:t>
      </w:r>
    </w:p>
    <w:p w14:paraId="6BDBEDD2" w14:textId="77777777" w:rsidR="009C0027" w:rsidRDefault="009C0027" w:rsidP="009C0027"/>
    <w:tbl>
      <w:tblPr>
        <w:tblStyle w:val="TableGrid"/>
        <w:tblW w:w="14035" w:type="dxa"/>
        <w:tblLayout w:type="fixed"/>
        <w:tblLook w:val="04A0" w:firstRow="1" w:lastRow="0" w:firstColumn="1" w:lastColumn="0" w:noHBand="0" w:noVBand="1"/>
      </w:tblPr>
      <w:tblGrid>
        <w:gridCol w:w="4765"/>
        <w:gridCol w:w="1530"/>
        <w:gridCol w:w="3060"/>
        <w:gridCol w:w="4680"/>
      </w:tblGrid>
      <w:tr w:rsidR="009C0027" w14:paraId="5D8C0C89" w14:textId="77777777" w:rsidTr="00492E03">
        <w:tc>
          <w:tcPr>
            <w:tcW w:w="4765" w:type="dxa"/>
            <w:shd w:val="clear" w:color="auto" w:fill="D9D9D9" w:themeFill="background1" w:themeFillShade="D9"/>
          </w:tcPr>
          <w:p w14:paraId="6F3F84E7" w14:textId="77777777" w:rsidR="009C0027" w:rsidRPr="003F4E30" w:rsidRDefault="009C0027" w:rsidP="00492E03">
            <w:pPr>
              <w:rPr>
                <w:b/>
              </w:rPr>
            </w:pPr>
            <w:r w:rsidRPr="003F4E30">
              <w:rPr>
                <w:b/>
              </w:rPr>
              <w:t>Enumeration</w:t>
            </w:r>
          </w:p>
        </w:tc>
        <w:tc>
          <w:tcPr>
            <w:tcW w:w="1530" w:type="dxa"/>
            <w:shd w:val="clear" w:color="auto" w:fill="D9D9D9" w:themeFill="background1" w:themeFillShade="D9"/>
          </w:tcPr>
          <w:p w14:paraId="72DA763F" w14:textId="77777777" w:rsidR="009C0027" w:rsidRPr="003F4E30" w:rsidRDefault="009C0027" w:rsidP="00492E03">
            <w:pPr>
              <w:rPr>
                <w:b/>
              </w:rPr>
            </w:pPr>
            <w:r>
              <w:rPr>
                <w:b/>
              </w:rPr>
              <w:t>Package Prefix</w:t>
            </w:r>
          </w:p>
        </w:tc>
        <w:tc>
          <w:tcPr>
            <w:tcW w:w="3060" w:type="dxa"/>
            <w:shd w:val="clear" w:color="auto" w:fill="D9D9D9" w:themeFill="background1" w:themeFillShade="D9"/>
          </w:tcPr>
          <w:p w14:paraId="41F7311E" w14:textId="77777777" w:rsidR="009C0027" w:rsidRPr="003F4E30" w:rsidRDefault="009C0027" w:rsidP="00492E03">
            <w:pPr>
              <w:rPr>
                <w:b/>
              </w:rPr>
            </w:pPr>
            <w:r w:rsidRPr="003F4E30">
              <w:rPr>
                <w:b/>
              </w:rPr>
              <w:t>Class</w:t>
            </w:r>
          </w:p>
        </w:tc>
        <w:tc>
          <w:tcPr>
            <w:tcW w:w="4680" w:type="dxa"/>
            <w:shd w:val="clear" w:color="auto" w:fill="D9D9D9" w:themeFill="background1" w:themeFillShade="D9"/>
          </w:tcPr>
          <w:p w14:paraId="43242AD5" w14:textId="77777777" w:rsidR="009C0027" w:rsidRPr="003F4E30" w:rsidRDefault="009C0027" w:rsidP="00492E03">
            <w:pPr>
              <w:rPr>
                <w:b/>
              </w:rPr>
            </w:pPr>
            <w:r w:rsidRPr="003F4E30">
              <w:rPr>
                <w:b/>
              </w:rPr>
              <w:t>Propert</w:t>
            </w:r>
            <w:r>
              <w:rPr>
                <w:b/>
              </w:rPr>
              <w:t>ies</w:t>
            </w:r>
          </w:p>
        </w:tc>
      </w:tr>
      <w:tr w:rsidR="009C0027" w14:paraId="01B85236" w14:textId="77777777" w:rsidTr="00492E03">
        <w:tc>
          <w:tcPr>
            <w:tcW w:w="4765" w:type="dxa"/>
          </w:tcPr>
          <w:p w14:paraId="60C9D7D5"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AssetTypeVocab-1.0</w:t>
            </w:r>
          </w:p>
        </w:tc>
        <w:tc>
          <w:tcPr>
            <w:tcW w:w="1530" w:type="dxa"/>
          </w:tcPr>
          <w:p w14:paraId="3A69EE15" w14:textId="77777777" w:rsidR="009C0027" w:rsidRPr="00712EBB" w:rsidRDefault="009C0027" w:rsidP="00492E03">
            <w:pPr>
              <w:rPr>
                <w:rFonts w:ascii="Courier New" w:hAnsi="Courier New" w:cs="Courier New"/>
                <w:szCs w:val="20"/>
              </w:rPr>
            </w:pPr>
            <w:r>
              <w:rPr>
                <w:rFonts w:ascii="Courier New" w:hAnsi="Courier New" w:cs="Courier New"/>
                <w:szCs w:val="20"/>
              </w:rPr>
              <w:t>incident</w:t>
            </w:r>
          </w:p>
        </w:tc>
        <w:tc>
          <w:tcPr>
            <w:tcW w:w="3060" w:type="dxa"/>
          </w:tcPr>
          <w:p w14:paraId="0CDF5E18" w14:textId="77777777" w:rsidR="009C0027" w:rsidRPr="00712EBB" w:rsidRDefault="009C0027" w:rsidP="00492E03">
            <w:pPr>
              <w:rPr>
                <w:rFonts w:ascii="Courier New" w:hAnsi="Courier New" w:cs="Courier New"/>
                <w:szCs w:val="20"/>
              </w:rPr>
            </w:pPr>
            <w:r>
              <w:rPr>
                <w:rFonts w:ascii="Courier New" w:hAnsi="Courier New" w:cs="Courier New"/>
                <w:szCs w:val="20"/>
              </w:rPr>
              <w:t>AffectedAssetType</w:t>
            </w:r>
          </w:p>
        </w:tc>
        <w:tc>
          <w:tcPr>
            <w:tcW w:w="4680" w:type="dxa"/>
          </w:tcPr>
          <w:p w14:paraId="7029769D" w14:textId="77777777" w:rsidR="009C0027" w:rsidRPr="00712EBB" w:rsidRDefault="009C0027" w:rsidP="00492E03">
            <w:pPr>
              <w:rPr>
                <w:rFonts w:ascii="Courier New" w:hAnsi="Courier New" w:cs="Courier New"/>
                <w:szCs w:val="20"/>
              </w:rPr>
            </w:pPr>
            <w:r>
              <w:rPr>
                <w:rFonts w:ascii="Courier New" w:hAnsi="Courier New" w:cs="Courier New"/>
                <w:szCs w:val="20"/>
              </w:rPr>
              <w:t>Type</w:t>
            </w:r>
          </w:p>
        </w:tc>
      </w:tr>
      <w:tr w:rsidR="009C0027" w14:paraId="1B7BEC0C" w14:textId="77777777" w:rsidTr="00492E03">
        <w:tc>
          <w:tcPr>
            <w:tcW w:w="4765" w:type="dxa"/>
          </w:tcPr>
          <w:p w14:paraId="173687C2"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AttackerInfrastructureTypeVocab-1.0</w:t>
            </w:r>
          </w:p>
        </w:tc>
        <w:tc>
          <w:tcPr>
            <w:tcW w:w="1530" w:type="dxa"/>
          </w:tcPr>
          <w:p w14:paraId="2202E26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63B4CB2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InfrastructureType</w:t>
            </w:r>
          </w:p>
        </w:tc>
        <w:tc>
          <w:tcPr>
            <w:tcW w:w="4680" w:type="dxa"/>
          </w:tcPr>
          <w:p w14:paraId="29E3994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6FD867F1" w14:textId="77777777" w:rsidTr="00492E03">
        <w:tc>
          <w:tcPr>
            <w:tcW w:w="4765" w:type="dxa"/>
          </w:tcPr>
          <w:p w14:paraId="7C1B451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AttackerToolTypeVocab-1.0</w:t>
            </w:r>
          </w:p>
        </w:tc>
        <w:tc>
          <w:tcPr>
            <w:tcW w:w="1530" w:type="dxa"/>
          </w:tcPr>
          <w:p w14:paraId="3D37C26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stixCommon</w:t>
            </w:r>
          </w:p>
        </w:tc>
        <w:tc>
          <w:tcPr>
            <w:tcW w:w="3060" w:type="dxa"/>
          </w:tcPr>
          <w:p w14:paraId="1F28D07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ToolInformationType</w:t>
            </w:r>
          </w:p>
        </w:tc>
        <w:tc>
          <w:tcPr>
            <w:tcW w:w="4680" w:type="dxa"/>
          </w:tcPr>
          <w:p w14:paraId="7BD32FA9"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0A27289E" w14:textId="77777777" w:rsidTr="00492E03">
        <w:tc>
          <w:tcPr>
            <w:tcW w:w="4765" w:type="dxa"/>
          </w:tcPr>
          <w:p w14:paraId="5C188B00"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AvailabilityLossTypeVocab-1.1.1(1.0)</w:t>
            </w:r>
          </w:p>
        </w:tc>
        <w:tc>
          <w:tcPr>
            <w:tcW w:w="1530" w:type="dxa"/>
          </w:tcPr>
          <w:p w14:paraId="349961FB" w14:textId="77777777" w:rsidR="009C0027" w:rsidRPr="00712EBB" w:rsidRDefault="009C0027" w:rsidP="00492E03">
            <w:pPr>
              <w:rPr>
                <w:rStyle w:val="qname"/>
                <w:rFonts w:ascii="Courier New" w:hAnsi="Courier New" w:cs="Courier New"/>
                <w:bCs/>
                <w:szCs w:val="20"/>
              </w:rPr>
            </w:pPr>
            <w:r w:rsidRPr="00712EBB">
              <w:rPr>
                <w:rStyle w:val="qname"/>
                <w:rFonts w:ascii="Courier New" w:hAnsi="Courier New" w:cs="Courier New"/>
                <w:szCs w:val="20"/>
              </w:rPr>
              <w:t>incident</w:t>
            </w:r>
          </w:p>
        </w:tc>
        <w:tc>
          <w:tcPr>
            <w:tcW w:w="3060" w:type="dxa"/>
          </w:tcPr>
          <w:p w14:paraId="7B50B1F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61C97F5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Type_Of_Availability_Loss</w:t>
            </w:r>
          </w:p>
        </w:tc>
      </w:tr>
      <w:tr w:rsidR="009C0027" w14:paraId="35DBD1E2" w14:textId="77777777" w:rsidTr="00492E03">
        <w:tc>
          <w:tcPr>
            <w:tcW w:w="4765" w:type="dxa"/>
          </w:tcPr>
          <w:p w14:paraId="1B4DDA1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CampaignStatusVocab-1.0</w:t>
            </w:r>
          </w:p>
        </w:tc>
        <w:tc>
          <w:tcPr>
            <w:tcW w:w="1530" w:type="dxa"/>
          </w:tcPr>
          <w:p w14:paraId="14B5648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campaign</w:t>
            </w:r>
          </w:p>
        </w:tc>
        <w:tc>
          <w:tcPr>
            <w:tcW w:w="3060" w:type="dxa"/>
          </w:tcPr>
          <w:p w14:paraId="0DDE484B"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CampaignType</w:t>
            </w:r>
          </w:p>
        </w:tc>
        <w:tc>
          <w:tcPr>
            <w:tcW w:w="4680" w:type="dxa"/>
          </w:tcPr>
          <w:p w14:paraId="23881008"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Status</w:t>
            </w:r>
          </w:p>
        </w:tc>
      </w:tr>
      <w:tr w:rsidR="009C0027" w14:paraId="36E9B065" w14:textId="77777777" w:rsidTr="00492E03">
        <w:tc>
          <w:tcPr>
            <w:tcW w:w="4765" w:type="dxa"/>
          </w:tcPr>
          <w:p w14:paraId="4D0F8FC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COAStageVocab-1.0</w:t>
            </w:r>
          </w:p>
        </w:tc>
        <w:tc>
          <w:tcPr>
            <w:tcW w:w="1530" w:type="dxa"/>
          </w:tcPr>
          <w:p w14:paraId="690CE7B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coa</w:t>
            </w:r>
          </w:p>
        </w:tc>
        <w:tc>
          <w:tcPr>
            <w:tcW w:w="3060" w:type="dxa"/>
          </w:tcPr>
          <w:p w14:paraId="2F2155E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CourseOfActionType</w:t>
            </w:r>
          </w:p>
        </w:tc>
        <w:tc>
          <w:tcPr>
            <w:tcW w:w="4680" w:type="dxa"/>
          </w:tcPr>
          <w:p w14:paraId="2CEA632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Stage</w:t>
            </w:r>
          </w:p>
        </w:tc>
      </w:tr>
      <w:tr w:rsidR="009C0027" w14:paraId="0CACB84A" w14:textId="77777777" w:rsidTr="00492E03">
        <w:tc>
          <w:tcPr>
            <w:tcW w:w="4765" w:type="dxa"/>
          </w:tcPr>
          <w:p w14:paraId="3E20F08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CourseOfActionTypeVocab-1.0</w:t>
            </w:r>
          </w:p>
        </w:tc>
        <w:tc>
          <w:tcPr>
            <w:tcW w:w="1530" w:type="dxa"/>
          </w:tcPr>
          <w:p w14:paraId="10B7483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coa</w:t>
            </w:r>
          </w:p>
        </w:tc>
        <w:tc>
          <w:tcPr>
            <w:tcW w:w="3060" w:type="dxa"/>
          </w:tcPr>
          <w:p w14:paraId="625A97DC"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CourseOfActionType</w:t>
            </w:r>
          </w:p>
        </w:tc>
        <w:tc>
          <w:tcPr>
            <w:tcW w:w="4680" w:type="dxa"/>
          </w:tcPr>
          <w:p w14:paraId="4880B50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54FBE847" w14:textId="77777777" w:rsidTr="00492E03">
        <w:tc>
          <w:tcPr>
            <w:tcW w:w="4765" w:type="dxa"/>
          </w:tcPr>
          <w:p w14:paraId="5926A8F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DiscoveryMethodVocab-</w:t>
            </w:r>
            <w:r>
              <w:rPr>
                <w:rFonts w:ascii="Courier New" w:hAnsi="Courier New" w:cs="Courier New"/>
                <w:szCs w:val="20"/>
              </w:rPr>
              <w:t>2.0 (</w:t>
            </w:r>
            <w:r w:rsidRPr="00712EBB">
              <w:rPr>
                <w:rFonts w:ascii="Courier New" w:hAnsi="Courier New" w:cs="Courier New"/>
                <w:szCs w:val="20"/>
              </w:rPr>
              <w:t>1.0</w:t>
            </w:r>
            <w:r>
              <w:rPr>
                <w:rFonts w:ascii="Courier New" w:hAnsi="Courier New" w:cs="Courier New"/>
                <w:szCs w:val="20"/>
              </w:rPr>
              <w:t>)</w:t>
            </w:r>
          </w:p>
        </w:tc>
        <w:tc>
          <w:tcPr>
            <w:tcW w:w="1530" w:type="dxa"/>
          </w:tcPr>
          <w:p w14:paraId="3B2C69B7"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incident</w:t>
            </w:r>
          </w:p>
        </w:tc>
        <w:tc>
          <w:tcPr>
            <w:tcW w:w="3060" w:type="dxa"/>
          </w:tcPr>
          <w:p w14:paraId="31E0597D"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06D5D93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incident:Discovery_Method</w:t>
            </w:r>
          </w:p>
        </w:tc>
      </w:tr>
      <w:tr w:rsidR="009C0027" w14:paraId="34E4856F" w14:textId="77777777" w:rsidTr="00492E03">
        <w:tc>
          <w:tcPr>
            <w:tcW w:w="4765" w:type="dxa"/>
          </w:tcPr>
          <w:p w14:paraId="5F0AD3F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HighMediumLowVocab-1.0</w:t>
            </w:r>
          </w:p>
        </w:tc>
        <w:tc>
          <w:tcPr>
            <w:tcW w:w="1530" w:type="dxa"/>
          </w:tcPr>
          <w:p w14:paraId="3D71B0D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stixCommon</w:t>
            </w:r>
          </w:p>
        </w:tc>
        <w:tc>
          <w:tcPr>
            <w:tcW w:w="3060" w:type="dxa"/>
          </w:tcPr>
          <w:p w14:paraId="4D99542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StatementType</w:t>
            </w:r>
          </w:p>
        </w:tc>
        <w:tc>
          <w:tcPr>
            <w:tcW w:w="4680" w:type="dxa"/>
          </w:tcPr>
          <w:p w14:paraId="0E3F7E7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Value</w:t>
            </w:r>
          </w:p>
        </w:tc>
      </w:tr>
      <w:tr w:rsidR="009C0027" w14:paraId="062C9396" w14:textId="77777777" w:rsidTr="00492E03">
        <w:tc>
          <w:tcPr>
            <w:tcW w:w="4765" w:type="dxa"/>
          </w:tcPr>
          <w:p w14:paraId="3DDFCF1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ImpactQualificationVocab-1.0</w:t>
            </w:r>
          </w:p>
        </w:tc>
        <w:tc>
          <w:tcPr>
            <w:tcW w:w="1530" w:type="dxa"/>
          </w:tcPr>
          <w:p w14:paraId="4E195291"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C81660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ImpactAssessmentType</w:t>
            </w:r>
          </w:p>
        </w:tc>
        <w:tc>
          <w:tcPr>
            <w:tcW w:w="4680" w:type="dxa"/>
          </w:tcPr>
          <w:p w14:paraId="4B3332B1"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Impact_Qualification</w:t>
            </w:r>
          </w:p>
        </w:tc>
      </w:tr>
      <w:tr w:rsidR="009C0027" w14:paraId="451D65D2" w14:textId="77777777" w:rsidTr="00492E03">
        <w:tc>
          <w:tcPr>
            <w:tcW w:w="4765" w:type="dxa"/>
          </w:tcPr>
          <w:p w14:paraId="77268874"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ImpactRatingVocab-1.0</w:t>
            </w:r>
          </w:p>
        </w:tc>
        <w:tc>
          <w:tcPr>
            <w:tcW w:w="1530" w:type="dxa"/>
          </w:tcPr>
          <w:p w14:paraId="1C4DB55E" w14:textId="77777777" w:rsidR="009C0027" w:rsidRPr="00712EBB" w:rsidRDefault="009C0027" w:rsidP="00492E03">
            <w:pPr>
              <w:rPr>
                <w:rFonts w:ascii="Courier New" w:hAnsi="Courier New" w:cs="Courier New"/>
                <w:szCs w:val="20"/>
              </w:rPr>
            </w:pPr>
            <w:r w:rsidRPr="00712EBB">
              <w:rPr>
                <w:rFonts w:ascii="Courier New" w:hAnsi="Courier New" w:cs="Courier New"/>
                <w:bCs/>
                <w:szCs w:val="20"/>
              </w:rPr>
              <w:t>incident</w:t>
            </w:r>
          </w:p>
        </w:tc>
        <w:tc>
          <w:tcPr>
            <w:tcW w:w="3060" w:type="dxa"/>
          </w:tcPr>
          <w:p w14:paraId="6C3387ED" w14:textId="77777777" w:rsidR="009C0027" w:rsidRPr="00712EBB" w:rsidRDefault="009C0027" w:rsidP="00492E03">
            <w:pPr>
              <w:rPr>
                <w:rFonts w:ascii="Courier New" w:hAnsi="Courier New" w:cs="Courier New"/>
                <w:szCs w:val="20"/>
              </w:rPr>
            </w:pPr>
            <w:r w:rsidRPr="00712EBB">
              <w:rPr>
                <w:rFonts w:ascii="Courier New" w:hAnsi="Courier New" w:cs="Courier New"/>
                <w:bCs/>
                <w:szCs w:val="20"/>
              </w:rPr>
              <w:t>DirectImpactSummaryType</w:t>
            </w:r>
            <w:r w:rsidRPr="00712EBB">
              <w:rPr>
                <w:rStyle w:val="qname"/>
                <w:rFonts w:ascii="Courier New" w:hAnsi="Courier New" w:cs="Courier New"/>
                <w:szCs w:val="20"/>
              </w:rPr>
              <w:t xml:space="preserve"> </w:t>
            </w:r>
          </w:p>
        </w:tc>
        <w:tc>
          <w:tcPr>
            <w:tcW w:w="4680" w:type="dxa"/>
          </w:tcPr>
          <w:p w14:paraId="0FF27275"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Asset_Losses</w:t>
            </w:r>
          </w:p>
          <w:p w14:paraId="631DA095"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Business-Mission_Disruption</w:t>
            </w:r>
          </w:p>
          <w:p w14:paraId="02A6692C"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Response_And_Recovery_Costs</w:t>
            </w:r>
          </w:p>
        </w:tc>
      </w:tr>
      <w:tr w:rsidR="009C0027" w14:paraId="2A32CBC8" w14:textId="77777777" w:rsidTr="00492E03">
        <w:tc>
          <w:tcPr>
            <w:tcW w:w="4765" w:type="dxa"/>
          </w:tcPr>
          <w:p w14:paraId="13D802E9"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IncidentCategoryVocab-1.0</w:t>
            </w:r>
          </w:p>
        </w:tc>
        <w:tc>
          <w:tcPr>
            <w:tcW w:w="1530" w:type="dxa"/>
          </w:tcPr>
          <w:p w14:paraId="60F4520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w:t>
            </w:r>
          </w:p>
        </w:tc>
        <w:tc>
          <w:tcPr>
            <w:tcW w:w="3060" w:type="dxa"/>
          </w:tcPr>
          <w:p w14:paraId="17FC9969"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CatgoriesType</w:t>
            </w:r>
          </w:p>
        </w:tc>
        <w:tc>
          <w:tcPr>
            <w:tcW w:w="4680" w:type="dxa"/>
          </w:tcPr>
          <w:p w14:paraId="50961F1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Category</w:t>
            </w:r>
          </w:p>
        </w:tc>
      </w:tr>
      <w:tr w:rsidR="009C0027" w14:paraId="2EBBEC0F" w14:textId="77777777" w:rsidTr="00492E03">
        <w:tc>
          <w:tcPr>
            <w:tcW w:w="4765" w:type="dxa"/>
          </w:tcPr>
          <w:p w14:paraId="79C0941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IncidentEffectVocab-1.0</w:t>
            </w:r>
          </w:p>
        </w:tc>
        <w:tc>
          <w:tcPr>
            <w:tcW w:w="1530" w:type="dxa"/>
          </w:tcPr>
          <w:p w14:paraId="6BFF2248"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5D306D6"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7BBA221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Effect</w:t>
            </w:r>
          </w:p>
        </w:tc>
      </w:tr>
      <w:tr w:rsidR="009C0027" w14:paraId="27FBFD56" w14:textId="77777777" w:rsidTr="00492E03">
        <w:tc>
          <w:tcPr>
            <w:tcW w:w="4765" w:type="dxa"/>
          </w:tcPr>
          <w:p w14:paraId="7A5BCB65"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IncidentStatusVocab-1.0</w:t>
            </w:r>
          </w:p>
        </w:tc>
        <w:tc>
          <w:tcPr>
            <w:tcW w:w="1530" w:type="dxa"/>
          </w:tcPr>
          <w:p w14:paraId="2E96DAA1"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6C4E0C8E"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09449B06"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Status</w:t>
            </w:r>
          </w:p>
        </w:tc>
      </w:tr>
      <w:tr w:rsidR="009C0027" w14:paraId="38DDDAB7" w14:textId="77777777" w:rsidTr="00492E03">
        <w:tc>
          <w:tcPr>
            <w:tcW w:w="4765" w:type="dxa"/>
          </w:tcPr>
          <w:p w14:paraId="0932A30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IndicatorTypeVocab-1.1</w:t>
            </w:r>
            <w:r>
              <w:rPr>
                <w:rFonts w:ascii="Courier New" w:hAnsi="Courier New" w:cs="Courier New"/>
                <w:szCs w:val="20"/>
              </w:rPr>
              <w:t xml:space="preserve"> (1.0)</w:t>
            </w:r>
          </w:p>
        </w:tc>
        <w:tc>
          <w:tcPr>
            <w:tcW w:w="1530" w:type="dxa"/>
          </w:tcPr>
          <w:p w14:paraId="76A46A9A"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indicator</w:t>
            </w:r>
          </w:p>
        </w:tc>
        <w:tc>
          <w:tcPr>
            <w:tcW w:w="3060" w:type="dxa"/>
          </w:tcPr>
          <w:p w14:paraId="1C9A7ED9"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IndicatorType</w:t>
            </w:r>
          </w:p>
        </w:tc>
        <w:tc>
          <w:tcPr>
            <w:tcW w:w="4680" w:type="dxa"/>
          </w:tcPr>
          <w:p w14:paraId="6E0109B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Type</w:t>
            </w:r>
          </w:p>
        </w:tc>
      </w:tr>
      <w:tr w:rsidR="009C0027" w14:paraId="6D2AD42C" w14:textId="77777777" w:rsidTr="00492E03">
        <w:tc>
          <w:tcPr>
            <w:tcW w:w="4765" w:type="dxa"/>
          </w:tcPr>
          <w:p w14:paraId="321C6B6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lastRenderedPageBreak/>
              <w:t>InformationSourceRoleVocab-1.0</w:t>
            </w:r>
          </w:p>
        </w:tc>
        <w:tc>
          <w:tcPr>
            <w:tcW w:w="1530" w:type="dxa"/>
          </w:tcPr>
          <w:p w14:paraId="075249B5"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stixCommon</w:t>
            </w:r>
          </w:p>
        </w:tc>
        <w:tc>
          <w:tcPr>
            <w:tcW w:w="3060" w:type="dxa"/>
          </w:tcPr>
          <w:p w14:paraId="7AE26A0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InformationSourceType</w:t>
            </w:r>
          </w:p>
        </w:tc>
        <w:tc>
          <w:tcPr>
            <w:tcW w:w="4680" w:type="dxa"/>
          </w:tcPr>
          <w:p w14:paraId="5B0BC253"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Role</w:t>
            </w:r>
          </w:p>
        </w:tc>
      </w:tr>
      <w:tr w:rsidR="009C0027" w14:paraId="2767035A" w14:textId="77777777" w:rsidTr="00492E03">
        <w:tc>
          <w:tcPr>
            <w:tcW w:w="4765" w:type="dxa"/>
          </w:tcPr>
          <w:p w14:paraId="1F1A9D0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InformationTypeVocab-1.0</w:t>
            </w:r>
          </w:p>
        </w:tc>
        <w:tc>
          <w:tcPr>
            <w:tcW w:w="1530" w:type="dxa"/>
          </w:tcPr>
          <w:p w14:paraId="5B064DD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1BE4EB1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VictimTargetingType</w:t>
            </w:r>
          </w:p>
        </w:tc>
        <w:tc>
          <w:tcPr>
            <w:tcW w:w="4680" w:type="dxa"/>
          </w:tcPr>
          <w:p w14:paraId="381C0E8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Targeted_Information</w:t>
            </w:r>
          </w:p>
        </w:tc>
      </w:tr>
      <w:tr w:rsidR="009C0027" w14:paraId="7014ACF0" w14:textId="77777777" w:rsidTr="00492E03">
        <w:tc>
          <w:tcPr>
            <w:tcW w:w="4765" w:type="dxa"/>
          </w:tcPr>
          <w:p w14:paraId="35F85C2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IntendedEffectVocab-1.0</w:t>
            </w:r>
          </w:p>
        </w:tc>
        <w:tc>
          <w:tcPr>
            <w:tcW w:w="1530" w:type="dxa"/>
          </w:tcPr>
          <w:p w14:paraId="13F41073"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w:t>
            </w:r>
          </w:p>
        </w:tc>
        <w:tc>
          <w:tcPr>
            <w:tcW w:w="3060" w:type="dxa"/>
          </w:tcPr>
          <w:p w14:paraId="1527BBC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IncidentType</w:t>
            </w:r>
          </w:p>
        </w:tc>
        <w:tc>
          <w:tcPr>
            <w:tcW w:w="4680" w:type="dxa"/>
          </w:tcPr>
          <w:p w14:paraId="305CB83C"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Intended_Effect/stixCommon:Value</w:t>
            </w:r>
          </w:p>
        </w:tc>
      </w:tr>
      <w:tr w:rsidR="009C0027" w14:paraId="6D7F7AAE" w14:textId="77777777" w:rsidTr="00492E03">
        <w:tc>
          <w:tcPr>
            <w:tcW w:w="4765" w:type="dxa"/>
          </w:tcPr>
          <w:p w14:paraId="643B568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LocationClassVocab-1.0</w:t>
            </w:r>
          </w:p>
        </w:tc>
        <w:tc>
          <w:tcPr>
            <w:tcW w:w="1530" w:type="dxa"/>
          </w:tcPr>
          <w:p w14:paraId="5373E6F0"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incident</w:t>
            </w:r>
          </w:p>
        </w:tc>
        <w:tc>
          <w:tcPr>
            <w:tcW w:w="3060" w:type="dxa"/>
          </w:tcPr>
          <w:p w14:paraId="206F7A3A"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6FB0D244"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Location_Class</w:t>
            </w:r>
          </w:p>
        </w:tc>
      </w:tr>
      <w:tr w:rsidR="009C0027" w14:paraId="766CA544" w14:textId="77777777" w:rsidTr="00492E03">
        <w:tc>
          <w:tcPr>
            <w:tcW w:w="4765" w:type="dxa"/>
          </w:tcPr>
          <w:p w14:paraId="4E92485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LossDurationVocab-1.0</w:t>
            </w:r>
          </w:p>
        </w:tc>
        <w:tc>
          <w:tcPr>
            <w:tcW w:w="1530" w:type="dxa"/>
          </w:tcPr>
          <w:p w14:paraId="5CEE176E"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505D165"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3B3EE1E3"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Duration_Of_Availability_Loss</w:t>
            </w:r>
          </w:p>
        </w:tc>
      </w:tr>
      <w:tr w:rsidR="009C0027" w14:paraId="3F6616FA" w14:textId="77777777" w:rsidTr="00492E03">
        <w:tc>
          <w:tcPr>
            <w:tcW w:w="4765" w:type="dxa"/>
          </w:tcPr>
          <w:p w14:paraId="410D1FC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LossPropertyVocab-1.0</w:t>
            </w:r>
          </w:p>
        </w:tc>
        <w:tc>
          <w:tcPr>
            <w:tcW w:w="1530" w:type="dxa"/>
          </w:tcPr>
          <w:p w14:paraId="2F8A16A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5F93BEF6"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PropertyAffectedType</w:t>
            </w:r>
          </w:p>
        </w:tc>
        <w:tc>
          <w:tcPr>
            <w:tcW w:w="4680" w:type="dxa"/>
          </w:tcPr>
          <w:p w14:paraId="4211C958"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Property</w:t>
            </w:r>
          </w:p>
        </w:tc>
      </w:tr>
      <w:tr w:rsidR="009C0027" w14:paraId="74F436F1" w14:textId="77777777" w:rsidTr="00492E03">
        <w:tc>
          <w:tcPr>
            <w:tcW w:w="4765" w:type="dxa"/>
          </w:tcPr>
          <w:p w14:paraId="4A8C3EC6" w14:textId="77777777" w:rsidR="009C0027" w:rsidRPr="00712EBB" w:rsidRDefault="009C0027" w:rsidP="00492E03">
            <w:pPr>
              <w:ind w:right="274"/>
              <w:rPr>
                <w:rFonts w:ascii="Courier New" w:hAnsi="Courier New" w:cs="Courier New"/>
                <w:szCs w:val="20"/>
              </w:rPr>
            </w:pPr>
            <w:r w:rsidRPr="00712EBB">
              <w:rPr>
                <w:rFonts w:ascii="Courier New" w:hAnsi="Courier New" w:cs="Courier New"/>
                <w:szCs w:val="20"/>
              </w:rPr>
              <w:t>MalwareTypeVocab-1.0</w:t>
            </w:r>
          </w:p>
        </w:tc>
        <w:tc>
          <w:tcPr>
            <w:tcW w:w="1530" w:type="dxa"/>
          </w:tcPr>
          <w:p w14:paraId="0151167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1ED863BF"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MalwareInstanceType</w:t>
            </w:r>
          </w:p>
        </w:tc>
        <w:tc>
          <w:tcPr>
            <w:tcW w:w="4680" w:type="dxa"/>
          </w:tcPr>
          <w:p w14:paraId="6E7761E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w:t>
            </w:r>
          </w:p>
        </w:tc>
      </w:tr>
      <w:tr w:rsidR="009C0027" w14:paraId="28E171CE" w14:textId="77777777" w:rsidTr="00492E03">
        <w:tc>
          <w:tcPr>
            <w:tcW w:w="4765" w:type="dxa"/>
          </w:tcPr>
          <w:p w14:paraId="57ECB78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ManagementClassVocab-1.0</w:t>
            </w:r>
          </w:p>
        </w:tc>
        <w:tc>
          <w:tcPr>
            <w:tcW w:w="1530" w:type="dxa"/>
          </w:tcPr>
          <w:p w14:paraId="2F4AB41B"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5FEC2A6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02238CE9"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Management_Class</w:t>
            </w:r>
          </w:p>
        </w:tc>
      </w:tr>
      <w:tr w:rsidR="009C0027" w14:paraId="2A4E5D3B" w14:textId="77777777" w:rsidTr="00492E03">
        <w:tc>
          <w:tcPr>
            <w:tcW w:w="4765" w:type="dxa"/>
          </w:tcPr>
          <w:p w14:paraId="6BD7B74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MotivationVocab-1.1. (1.0.1, 1.0)</w:t>
            </w:r>
          </w:p>
        </w:tc>
        <w:tc>
          <w:tcPr>
            <w:tcW w:w="1530" w:type="dxa"/>
          </w:tcPr>
          <w:p w14:paraId="4D9F7F5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7AE5881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w:t>
            </w:r>
          </w:p>
        </w:tc>
        <w:tc>
          <w:tcPr>
            <w:tcW w:w="4680" w:type="dxa"/>
          </w:tcPr>
          <w:p w14:paraId="52A1F55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Motivation/stixCommon:Value</w:t>
            </w:r>
          </w:p>
        </w:tc>
      </w:tr>
      <w:tr w:rsidR="009C0027" w14:paraId="56A577BA" w14:textId="77777777" w:rsidTr="00492E03">
        <w:tc>
          <w:tcPr>
            <w:tcW w:w="4765" w:type="dxa"/>
          </w:tcPr>
          <w:p w14:paraId="1B5B6A9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OwnershipClassVocab-1.0</w:t>
            </w:r>
          </w:p>
        </w:tc>
        <w:tc>
          <w:tcPr>
            <w:tcW w:w="1530" w:type="dxa"/>
          </w:tcPr>
          <w:p w14:paraId="1D15DC22"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6AAAC8AF"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AffectedAssetType</w:t>
            </w:r>
          </w:p>
        </w:tc>
        <w:tc>
          <w:tcPr>
            <w:tcW w:w="4680" w:type="dxa"/>
          </w:tcPr>
          <w:p w14:paraId="34E1D49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Ownership_Class</w:t>
            </w:r>
          </w:p>
        </w:tc>
      </w:tr>
      <w:tr w:rsidR="009C0027" w14:paraId="1F75895E" w14:textId="77777777" w:rsidTr="00492E03">
        <w:tc>
          <w:tcPr>
            <w:tcW w:w="4765" w:type="dxa"/>
          </w:tcPr>
          <w:p w14:paraId="24EEF05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PackageIntentVocab-1.0</w:t>
            </w:r>
          </w:p>
        </w:tc>
        <w:tc>
          <w:tcPr>
            <w:tcW w:w="1530" w:type="dxa"/>
          </w:tcPr>
          <w:p w14:paraId="7D87F8CC"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stix</w:t>
            </w:r>
          </w:p>
        </w:tc>
        <w:tc>
          <w:tcPr>
            <w:tcW w:w="3060" w:type="dxa"/>
          </w:tcPr>
          <w:p w14:paraId="6460A238" w14:textId="77777777" w:rsidR="009C0027" w:rsidRPr="00712EBB" w:rsidRDefault="009C0027" w:rsidP="00492E03">
            <w:pPr>
              <w:rPr>
                <w:rFonts w:ascii="Courier New" w:hAnsi="Courier New" w:cs="Courier New"/>
                <w:szCs w:val="20"/>
              </w:rPr>
            </w:pPr>
            <w:r>
              <w:rPr>
                <w:rFonts w:ascii="Courier New" w:hAnsi="Courier New" w:cs="Courier New"/>
                <w:szCs w:val="20"/>
              </w:rPr>
              <w:t>STIXH</w:t>
            </w:r>
            <w:r w:rsidRPr="00712EBB">
              <w:rPr>
                <w:rFonts w:ascii="Courier New" w:hAnsi="Courier New" w:cs="Courier New"/>
                <w:szCs w:val="20"/>
              </w:rPr>
              <w:t>eaderType</w:t>
            </w:r>
          </w:p>
        </w:tc>
        <w:tc>
          <w:tcPr>
            <w:tcW w:w="4680" w:type="dxa"/>
          </w:tcPr>
          <w:p w14:paraId="6A3C1EC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Package_Intent</w:t>
            </w:r>
          </w:p>
        </w:tc>
      </w:tr>
      <w:tr w:rsidR="009C0027" w14:paraId="08381B80" w14:textId="77777777" w:rsidTr="00492E03">
        <w:tc>
          <w:tcPr>
            <w:tcW w:w="4765" w:type="dxa"/>
          </w:tcPr>
          <w:p w14:paraId="7B23A327"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PlanningAndOperationalSupportVocab-1.0.1 (1.0)</w:t>
            </w:r>
          </w:p>
        </w:tc>
        <w:tc>
          <w:tcPr>
            <w:tcW w:w="1530" w:type="dxa"/>
          </w:tcPr>
          <w:p w14:paraId="2136FE5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55C8FE8A" w14:textId="77777777" w:rsidR="009C0027" w:rsidRPr="00712EBB" w:rsidRDefault="009C0027" w:rsidP="00492E03">
            <w:pPr>
              <w:spacing w:after="240"/>
              <w:contextualSpacing/>
              <w:rPr>
                <w:rFonts w:ascii="Courier New" w:hAnsi="Courier New" w:cs="Courier New"/>
                <w:szCs w:val="20"/>
              </w:rPr>
            </w:pPr>
            <w:r w:rsidRPr="00712EBB">
              <w:rPr>
                <w:rFonts w:ascii="Courier New" w:hAnsi="Courier New" w:cs="Courier New"/>
                <w:szCs w:val="20"/>
              </w:rPr>
              <w:t xml:space="preserve">ThreatActorType </w:t>
            </w:r>
          </w:p>
          <w:p w14:paraId="1AD9DC49" w14:textId="77777777" w:rsidR="009C0027" w:rsidRPr="00712EBB" w:rsidRDefault="009C0027" w:rsidP="00492E03">
            <w:pPr>
              <w:rPr>
                <w:rFonts w:ascii="Courier New" w:hAnsi="Courier New" w:cs="Courier New"/>
                <w:szCs w:val="20"/>
              </w:rPr>
            </w:pPr>
          </w:p>
        </w:tc>
        <w:tc>
          <w:tcPr>
            <w:tcW w:w="4680" w:type="dxa"/>
          </w:tcPr>
          <w:p w14:paraId="32E4A26E" w14:textId="77777777" w:rsidR="009C0027" w:rsidRPr="00712EBB" w:rsidRDefault="009C0027" w:rsidP="00492E03">
            <w:pPr>
              <w:spacing w:after="240"/>
              <w:rPr>
                <w:rFonts w:ascii="Courier New" w:hAnsi="Courier New" w:cs="Courier New"/>
                <w:szCs w:val="20"/>
              </w:rPr>
            </w:pPr>
            <w:r w:rsidRPr="00712EBB">
              <w:rPr>
                <w:rFonts w:ascii="Courier New" w:hAnsi="Courier New" w:cs="Courier New"/>
                <w:szCs w:val="20"/>
              </w:rPr>
              <w:t>Planning_And_Operational_Support/stixCommon:Value</w:t>
            </w:r>
          </w:p>
        </w:tc>
      </w:tr>
      <w:tr w:rsidR="009C0027" w14:paraId="7F1CC1EC" w14:textId="77777777" w:rsidTr="00492E03">
        <w:tc>
          <w:tcPr>
            <w:tcW w:w="4765" w:type="dxa"/>
          </w:tcPr>
          <w:p w14:paraId="6B83A031" w14:textId="77777777" w:rsidR="009C0027" w:rsidRPr="00712EBB" w:rsidRDefault="009C0027" w:rsidP="00492E03">
            <w:pPr>
              <w:rPr>
                <w:rFonts w:ascii="Courier New" w:hAnsi="Courier New" w:cs="Courier New"/>
                <w:szCs w:val="20"/>
              </w:rPr>
            </w:pPr>
            <w:r>
              <w:rPr>
                <w:rFonts w:ascii="Courier New" w:hAnsi="Courier New" w:cs="Courier New"/>
                <w:szCs w:val="20"/>
              </w:rPr>
              <w:t>ReportIntentVocab-1.0</w:t>
            </w:r>
          </w:p>
        </w:tc>
        <w:tc>
          <w:tcPr>
            <w:tcW w:w="1530" w:type="dxa"/>
          </w:tcPr>
          <w:p w14:paraId="33A55576" w14:textId="77777777" w:rsidR="009C0027" w:rsidRPr="00712EBB" w:rsidRDefault="009C0027" w:rsidP="00492E03">
            <w:pPr>
              <w:rPr>
                <w:rStyle w:val="qname"/>
                <w:rFonts w:ascii="Courier New" w:hAnsi="Courier New" w:cs="Courier New"/>
                <w:szCs w:val="20"/>
              </w:rPr>
            </w:pPr>
            <w:r>
              <w:rPr>
                <w:rStyle w:val="qname"/>
                <w:rFonts w:ascii="Courier New" w:hAnsi="Courier New" w:cs="Courier New"/>
                <w:szCs w:val="20"/>
              </w:rPr>
              <w:t>report</w:t>
            </w:r>
          </w:p>
        </w:tc>
        <w:tc>
          <w:tcPr>
            <w:tcW w:w="3060" w:type="dxa"/>
          </w:tcPr>
          <w:p w14:paraId="68CC6BCD" w14:textId="77777777" w:rsidR="009C0027" w:rsidRPr="00712EBB" w:rsidRDefault="009C0027" w:rsidP="00492E03">
            <w:pPr>
              <w:rPr>
                <w:rStyle w:val="qname"/>
                <w:rFonts w:ascii="Courier New" w:hAnsi="Courier New" w:cs="Courier New"/>
                <w:szCs w:val="20"/>
              </w:rPr>
            </w:pPr>
            <w:r>
              <w:rPr>
                <w:rStyle w:val="qname"/>
                <w:rFonts w:ascii="Courier New" w:hAnsi="Courier New" w:cs="Courier New"/>
                <w:szCs w:val="20"/>
              </w:rPr>
              <w:t>ReportHeaderType</w:t>
            </w:r>
          </w:p>
        </w:tc>
        <w:tc>
          <w:tcPr>
            <w:tcW w:w="4680" w:type="dxa"/>
          </w:tcPr>
          <w:p w14:paraId="055092CF" w14:textId="77777777" w:rsidR="009C0027" w:rsidRPr="00712EBB" w:rsidRDefault="009C0027" w:rsidP="00492E03">
            <w:pPr>
              <w:rPr>
                <w:rStyle w:val="qname"/>
                <w:rFonts w:ascii="Courier New" w:hAnsi="Courier New" w:cs="Courier New"/>
                <w:szCs w:val="20"/>
              </w:rPr>
            </w:pPr>
            <w:r>
              <w:rPr>
                <w:rStyle w:val="qname"/>
                <w:rFonts w:ascii="Courier New" w:hAnsi="Courier New" w:cs="Courier New"/>
                <w:szCs w:val="20"/>
              </w:rPr>
              <w:t>Intent</w:t>
            </w:r>
          </w:p>
        </w:tc>
      </w:tr>
      <w:tr w:rsidR="009C0027" w14:paraId="23C76364" w14:textId="77777777" w:rsidTr="00492E03">
        <w:tc>
          <w:tcPr>
            <w:tcW w:w="4765" w:type="dxa"/>
          </w:tcPr>
          <w:p w14:paraId="0D4879D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SecurityCompromiseVocab-1.0</w:t>
            </w:r>
          </w:p>
        </w:tc>
        <w:tc>
          <w:tcPr>
            <w:tcW w:w="1530" w:type="dxa"/>
          </w:tcPr>
          <w:p w14:paraId="3075FCCD"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w:t>
            </w:r>
          </w:p>
        </w:tc>
        <w:tc>
          <w:tcPr>
            <w:tcW w:w="3060" w:type="dxa"/>
          </w:tcPr>
          <w:p w14:paraId="39700EF4"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ImpactAssessmentType</w:t>
            </w:r>
          </w:p>
          <w:p w14:paraId="1AFA6F40" w14:textId="77777777" w:rsidR="009C0027" w:rsidRPr="00712EBB" w:rsidRDefault="009C0027" w:rsidP="00492E03">
            <w:pPr>
              <w:rPr>
                <w:rStyle w:val="qname"/>
                <w:rFonts w:ascii="Courier New" w:hAnsi="Courier New" w:cs="Courier New"/>
                <w:szCs w:val="20"/>
              </w:rPr>
            </w:pPr>
          </w:p>
          <w:p w14:paraId="148A9E1A" w14:textId="77777777" w:rsidR="009C0027" w:rsidRPr="00712EBB" w:rsidRDefault="009C0027" w:rsidP="00492E03">
            <w:pPr>
              <w:rPr>
                <w:rStyle w:val="qname"/>
                <w:rFonts w:ascii="Courier New" w:hAnsi="Courier New" w:cs="Courier New"/>
                <w:szCs w:val="20"/>
              </w:rPr>
            </w:pPr>
          </w:p>
          <w:p w14:paraId="24E01999" w14:textId="77777777" w:rsidR="009C0027" w:rsidRPr="00712EBB" w:rsidRDefault="009C0027" w:rsidP="00492E03">
            <w:pPr>
              <w:rPr>
                <w:rStyle w:val="qname"/>
                <w:rFonts w:ascii="Courier New" w:hAnsi="Courier New" w:cs="Courier New"/>
                <w:szCs w:val="20"/>
              </w:rPr>
            </w:pPr>
          </w:p>
          <w:p w14:paraId="4442C75E"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IncidentType</w:t>
            </w:r>
          </w:p>
        </w:tc>
        <w:tc>
          <w:tcPr>
            <w:tcW w:w="4680" w:type="dxa"/>
          </w:tcPr>
          <w:p w14:paraId="50E7313F"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Loss_Of_Competitive_Advantage</w:t>
            </w:r>
          </w:p>
          <w:p w14:paraId="50591E65"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Brand_And_Market_Damage</w:t>
            </w:r>
          </w:p>
          <w:p w14:paraId="05EFE0BC"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Increased_Operating_Costs</w:t>
            </w:r>
          </w:p>
          <w:p w14:paraId="5E8D502E" w14:textId="77777777" w:rsidR="009C0027" w:rsidRPr="00712EBB" w:rsidRDefault="009C0027" w:rsidP="00492E03">
            <w:pPr>
              <w:rPr>
                <w:rStyle w:val="qname"/>
                <w:rFonts w:ascii="Courier New" w:hAnsi="Courier New" w:cs="Courier New"/>
                <w:szCs w:val="20"/>
              </w:rPr>
            </w:pPr>
            <w:r w:rsidRPr="00712EBB">
              <w:rPr>
                <w:rStyle w:val="qname"/>
                <w:rFonts w:ascii="Courier New" w:hAnsi="Courier New" w:cs="Courier New"/>
                <w:szCs w:val="20"/>
              </w:rPr>
              <w:t>Legal_And_Regulatory_Costs</w:t>
            </w:r>
          </w:p>
          <w:p w14:paraId="6E49E447" w14:textId="77777777" w:rsidR="009C0027" w:rsidRPr="00712EBB" w:rsidRDefault="009C0027" w:rsidP="00492E03">
            <w:pPr>
              <w:rPr>
                <w:rFonts w:ascii="Courier New" w:hAnsi="Courier New" w:cs="Courier New"/>
                <w:szCs w:val="20"/>
              </w:rPr>
            </w:pPr>
            <w:r w:rsidRPr="00712EBB">
              <w:rPr>
                <w:rStyle w:val="qname"/>
                <w:rFonts w:ascii="Courier New" w:hAnsi="Courier New" w:cs="Courier New"/>
                <w:szCs w:val="20"/>
              </w:rPr>
              <w:t>Security_Compromise</w:t>
            </w:r>
          </w:p>
        </w:tc>
      </w:tr>
      <w:tr w:rsidR="009C0027" w14:paraId="019D70D0" w14:textId="77777777" w:rsidTr="00492E03">
        <w:tc>
          <w:tcPr>
            <w:tcW w:w="4765" w:type="dxa"/>
          </w:tcPr>
          <w:p w14:paraId="333CC6E0"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SystemTypeVocab-1.0</w:t>
            </w:r>
          </w:p>
        </w:tc>
        <w:tc>
          <w:tcPr>
            <w:tcW w:w="1530" w:type="dxa"/>
          </w:tcPr>
          <w:p w14:paraId="3DA64728"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ttp</w:t>
            </w:r>
          </w:p>
        </w:tc>
        <w:tc>
          <w:tcPr>
            <w:tcW w:w="3060" w:type="dxa"/>
          </w:tcPr>
          <w:p w14:paraId="2F04A3D2"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VictimTargetingType</w:t>
            </w:r>
          </w:p>
        </w:tc>
        <w:tc>
          <w:tcPr>
            <w:tcW w:w="4680" w:type="dxa"/>
          </w:tcPr>
          <w:p w14:paraId="600D8468"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Targeted_Systems</w:t>
            </w:r>
          </w:p>
        </w:tc>
      </w:tr>
      <w:tr w:rsidR="009C0027" w14:paraId="6BD270F4" w14:textId="77777777" w:rsidTr="00492E03">
        <w:tc>
          <w:tcPr>
            <w:tcW w:w="4765" w:type="dxa"/>
          </w:tcPr>
          <w:p w14:paraId="0FFD85AD"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ThreatActorSophisticationVocab-1.0</w:t>
            </w:r>
          </w:p>
        </w:tc>
        <w:tc>
          <w:tcPr>
            <w:tcW w:w="1530" w:type="dxa"/>
          </w:tcPr>
          <w:p w14:paraId="0BFDF47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289894E5"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w:t>
            </w:r>
          </w:p>
        </w:tc>
        <w:tc>
          <w:tcPr>
            <w:tcW w:w="4680" w:type="dxa"/>
          </w:tcPr>
          <w:p w14:paraId="0094E99A"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Sophistication/stixCommon:Value</w:t>
            </w:r>
          </w:p>
        </w:tc>
      </w:tr>
      <w:tr w:rsidR="009C0027" w14:paraId="2E110440" w14:textId="77777777" w:rsidTr="00492E03">
        <w:tc>
          <w:tcPr>
            <w:tcW w:w="4765" w:type="dxa"/>
          </w:tcPr>
          <w:p w14:paraId="03442516"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ThreatActorTypeVocab-1.0</w:t>
            </w:r>
          </w:p>
        </w:tc>
        <w:tc>
          <w:tcPr>
            <w:tcW w:w="1530" w:type="dxa"/>
          </w:tcPr>
          <w:p w14:paraId="684F7B8E"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ta</w:t>
            </w:r>
          </w:p>
        </w:tc>
        <w:tc>
          <w:tcPr>
            <w:tcW w:w="3060" w:type="dxa"/>
          </w:tcPr>
          <w:p w14:paraId="4C43EA21"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ThreatActorType</w:t>
            </w:r>
          </w:p>
        </w:tc>
        <w:tc>
          <w:tcPr>
            <w:tcW w:w="4680" w:type="dxa"/>
          </w:tcPr>
          <w:p w14:paraId="6479C1E9" w14:textId="77777777" w:rsidR="009C0027" w:rsidRPr="00712EBB" w:rsidRDefault="009C0027" w:rsidP="00492E03">
            <w:pPr>
              <w:rPr>
                <w:rFonts w:ascii="Courier New" w:hAnsi="Courier New" w:cs="Courier New"/>
                <w:szCs w:val="20"/>
              </w:rPr>
            </w:pPr>
            <w:r w:rsidRPr="00712EBB">
              <w:rPr>
                <w:rFonts w:ascii="Courier New" w:hAnsi="Courier New" w:cs="Courier New"/>
                <w:szCs w:val="20"/>
              </w:rPr>
              <w:t>Type/stixCommon:Value</w:t>
            </w:r>
          </w:p>
        </w:tc>
      </w:tr>
      <w:tr w:rsidR="009C0027" w14:paraId="60350963" w14:textId="77777777" w:rsidTr="00492E03">
        <w:tc>
          <w:tcPr>
            <w:tcW w:w="4765" w:type="dxa"/>
          </w:tcPr>
          <w:p w14:paraId="5DDCE7B6" w14:textId="77777777" w:rsidR="009C0027" w:rsidRPr="00712EBB" w:rsidRDefault="009C0027" w:rsidP="00492E03">
            <w:pPr>
              <w:rPr>
                <w:rFonts w:ascii="Courier New" w:hAnsi="Courier New" w:cs="Courier New"/>
                <w:szCs w:val="20"/>
              </w:rPr>
            </w:pPr>
            <w:r>
              <w:rPr>
                <w:rFonts w:ascii="Courier New" w:hAnsi="Courier New" w:cs="Courier New"/>
                <w:szCs w:val="20"/>
              </w:rPr>
              <w:t>VersioningVocab-1.0</w:t>
            </w:r>
          </w:p>
        </w:tc>
        <w:tc>
          <w:tcPr>
            <w:tcW w:w="1530" w:type="dxa"/>
          </w:tcPr>
          <w:p w14:paraId="7EB2107F" w14:textId="77777777" w:rsidR="009C0027" w:rsidRPr="00712EBB" w:rsidRDefault="009C0027" w:rsidP="00492E03">
            <w:pPr>
              <w:rPr>
                <w:rFonts w:ascii="Courier New" w:hAnsi="Courier New" w:cs="Courier New"/>
                <w:szCs w:val="20"/>
              </w:rPr>
            </w:pPr>
            <w:r>
              <w:rPr>
                <w:rFonts w:ascii="Courier New" w:hAnsi="Courier New" w:cs="Courier New"/>
                <w:szCs w:val="20"/>
              </w:rPr>
              <w:t>stixCommon</w:t>
            </w:r>
          </w:p>
        </w:tc>
        <w:tc>
          <w:tcPr>
            <w:tcW w:w="3060" w:type="dxa"/>
          </w:tcPr>
          <w:p w14:paraId="102FE11C" w14:textId="77777777" w:rsidR="009C0027" w:rsidRPr="00712EBB" w:rsidRDefault="009C0027" w:rsidP="00492E03">
            <w:pPr>
              <w:rPr>
                <w:rFonts w:ascii="Courier New" w:hAnsi="Courier New" w:cs="Courier New"/>
                <w:szCs w:val="20"/>
              </w:rPr>
            </w:pPr>
            <w:r>
              <w:rPr>
                <w:rFonts w:ascii="Courier New" w:hAnsi="Courier New" w:cs="Courier New"/>
                <w:szCs w:val="20"/>
              </w:rPr>
              <w:t>GenericRelationshipType</w:t>
            </w:r>
          </w:p>
        </w:tc>
        <w:tc>
          <w:tcPr>
            <w:tcW w:w="4680" w:type="dxa"/>
          </w:tcPr>
          <w:p w14:paraId="17DBA426" w14:textId="77777777" w:rsidR="009C0027" w:rsidRPr="00712EBB" w:rsidRDefault="009C0027" w:rsidP="00492E03">
            <w:pPr>
              <w:rPr>
                <w:rFonts w:ascii="Courier New" w:hAnsi="Courier New" w:cs="Courier New"/>
                <w:szCs w:val="20"/>
              </w:rPr>
            </w:pPr>
            <w:r>
              <w:rPr>
                <w:rFonts w:ascii="Courier New" w:hAnsi="Courier New" w:cs="Courier New"/>
                <w:szCs w:val="20"/>
              </w:rPr>
              <w:t>Relationship</w:t>
            </w:r>
          </w:p>
        </w:tc>
      </w:tr>
    </w:tbl>
    <w:p w14:paraId="6DB61505" w14:textId="77777777" w:rsidR="009C0027" w:rsidRPr="0037047C" w:rsidRDefault="009C0027" w:rsidP="009C0027">
      <w:pPr>
        <w:pStyle w:val="AppendixHeading1"/>
        <w:sectPr w:rsidR="009C0027" w:rsidRPr="0037047C" w:rsidSect="009C0027">
          <w:pgSz w:w="15840" w:h="12240" w:orient="landscape"/>
          <w:pgMar w:top="1152" w:right="1440" w:bottom="1800" w:left="1440" w:header="720" w:footer="720" w:gutter="0"/>
          <w:cols w:space="720"/>
          <w:docGrid w:linePitch="360"/>
        </w:sectPr>
      </w:pPr>
    </w:p>
    <w:p w14:paraId="7D515CE5" w14:textId="77777777" w:rsidR="00A05FDF" w:rsidRDefault="00A05FDF" w:rsidP="00A05FDF">
      <w:pPr>
        <w:pStyle w:val="AppendixHeading1"/>
      </w:pPr>
      <w:bookmarkStart w:id="169" w:name="_Toc85472898"/>
      <w:bookmarkStart w:id="170" w:name="_Toc287332014"/>
      <w:bookmarkStart w:id="171" w:name="_Toc429521562"/>
      <w:r>
        <w:lastRenderedPageBreak/>
        <w:t>Revision</w:t>
      </w:r>
      <w:commentRangeStart w:id="172"/>
      <w:r>
        <w:t xml:space="preserve"> </w:t>
      </w:r>
      <w:commentRangeStart w:id="173"/>
      <w:r>
        <w:t>History</w:t>
      </w:r>
      <w:bookmarkEnd w:id="169"/>
      <w:bookmarkEnd w:id="170"/>
      <w:commentRangeEnd w:id="173"/>
      <w:r w:rsidR="00354477">
        <w:rPr>
          <w:rStyle w:val="CommentReference"/>
          <w:rFonts w:asciiTheme="minorHAnsi" w:hAnsiTheme="minorHAnsi" w:cstheme="minorHAnsi"/>
          <w:b w:val="0"/>
          <w:bCs w:val="0"/>
          <w:color w:val="auto"/>
          <w:kern w:val="0"/>
        </w:rPr>
        <w:commentReference w:id="173"/>
      </w:r>
      <w:bookmarkEnd w:id="171"/>
      <w:commentRangeEnd w:id="172"/>
      <w:r w:rsidR="00AC4878">
        <w:rPr>
          <w:rStyle w:val="CommentReference"/>
          <w:rFonts w:asciiTheme="minorHAnsi" w:hAnsiTheme="minorHAnsi" w:cstheme="minorHAnsi"/>
          <w:b w:val="0"/>
          <w:bCs w:val="0"/>
          <w:color w:val="auto"/>
          <w:kern w:val="0"/>
        </w:rPr>
        <w:commentReference w:id="172"/>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14:paraId="50AC62FB" w14:textId="77777777" w:rsidTr="007B5C16">
        <w:tc>
          <w:tcPr>
            <w:tcW w:w="1548" w:type="dxa"/>
          </w:tcPr>
          <w:p w14:paraId="3565B59A" w14:textId="77777777" w:rsidR="00A05FDF" w:rsidRPr="00C7321D" w:rsidRDefault="00A05FDF" w:rsidP="00C7321D">
            <w:pPr>
              <w:jc w:val="center"/>
              <w:rPr>
                <w:b/>
              </w:rPr>
            </w:pPr>
            <w:r w:rsidRPr="00C7321D">
              <w:rPr>
                <w:b/>
              </w:rPr>
              <w:t>Revision</w:t>
            </w:r>
          </w:p>
        </w:tc>
        <w:tc>
          <w:tcPr>
            <w:tcW w:w="1620" w:type="dxa"/>
          </w:tcPr>
          <w:p w14:paraId="19F4AAE4" w14:textId="77777777" w:rsidR="00A05FDF" w:rsidRPr="00C7321D" w:rsidRDefault="00A05FDF" w:rsidP="00C7321D">
            <w:pPr>
              <w:jc w:val="center"/>
              <w:rPr>
                <w:b/>
              </w:rPr>
            </w:pPr>
            <w:r w:rsidRPr="00C7321D">
              <w:rPr>
                <w:b/>
              </w:rPr>
              <w:t>Date</w:t>
            </w:r>
          </w:p>
        </w:tc>
        <w:tc>
          <w:tcPr>
            <w:tcW w:w="1980" w:type="dxa"/>
          </w:tcPr>
          <w:p w14:paraId="5A4CAD6A" w14:textId="77777777" w:rsidR="00A05FDF" w:rsidRPr="00C7321D" w:rsidRDefault="00A05FDF" w:rsidP="00C7321D">
            <w:pPr>
              <w:jc w:val="center"/>
              <w:rPr>
                <w:b/>
              </w:rPr>
            </w:pPr>
            <w:r w:rsidRPr="00C7321D">
              <w:rPr>
                <w:b/>
              </w:rPr>
              <w:t>Editor</w:t>
            </w:r>
          </w:p>
        </w:tc>
        <w:tc>
          <w:tcPr>
            <w:tcW w:w="4428" w:type="dxa"/>
          </w:tcPr>
          <w:p w14:paraId="4AA5AB60" w14:textId="77777777" w:rsidR="00A05FDF" w:rsidRPr="00C7321D" w:rsidRDefault="00A05FDF" w:rsidP="00AC5012">
            <w:pPr>
              <w:rPr>
                <w:b/>
              </w:rPr>
            </w:pPr>
            <w:r w:rsidRPr="00C7321D">
              <w:rPr>
                <w:b/>
              </w:rPr>
              <w:t>Changes Made</w:t>
            </w:r>
          </w:p>
        </w:tc>
      </w:tr>
      <w:tr w:rsidR="007B5C16" w14:paraId="5E908284" w14:textId="77777777" w:rsidTr="007B5C16">
        <w:tc>
          <w:tcPr>
            <w:tcW w:w="1548" w:type="dxa"/>
          </w:tcPr>
          <w:p w14:paraId="005E209D" w14:textId="77777777" w:rsidR="007B5C16" w:rsidRDefault="007B5C16" w:rsidP="007B5C16">
            <w:r>
              <w:t>wd01</w:t>
            </w:r>
          </w:p>
        </w:tc>
        <w:tc>
          <w:tcPr>
            <w:tcW w:w="1620" w:type="dxa"/>
          </w:tcPr>
          <w:p w14:paraId="3615C9F4" w14:textId="77777777" w:rsidR="007B5C16" w:rsidRDefault="007B5C16" w:rsidP="007B5C16">
            <w:r>
              <w:t>21 August 2015</w:t>
            </w:r>
          </w:p>
        </w:tc>
        <w:tc>
          <w:tcPr>
            <w:tcW w:w="1980" w:type="dxa"/>
          </w:tcPr>
          <w:p w14:paraId="7CF161D7" w14:textId="77777777" w:rsidR="007B5C16" w:rsidRDefault="007B5C16" w:rsidP="007B5C16">
            <w:r>
              <w:t>Sean Barnum Desiree Beck Aharon Chernin Rich Piazza</w:t>
            </w:r>
          </w:p>
        </w:tc>
        <w:tc>
          <w:tcPr>
            <w:tcW w:w="4428" w:type="dxa"/>
          </w:tcPr>
          <w:p w14:paraId="53437947" w14:textId="77777777" w:rsidR="007B5C16" w:rsidRDefault="007B5C16" w:rsidP="007B5C16">
            <w:r>
              <w:t>Initial transfer to OASIS template</w:t>
            </w:r>
          </w:p>
        </w:tc>
      </w:tr>
    </w:tbl>
    <w:p w14:paraId="68EBE71B"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4" w:author="Beck, Desiree A." w:date="2015-08-31T17:13:00Z" w:initials="BDA">
    <w:p w14:paraId="1EB06E09" w14:textId="57F19323" w:rsidR="00AC4878" w:rsidRDefault="00AC4878">
      <w:pPr>
        <w:pStyle w:val="CommentText"/>
      </w:pPr>
      <w:r>
        <w:rPr>
          <w:rStyle w:val="CommentReference"/>
        </w:rPr>
        <w:annotationRef/>
      </w:r>
      <w:r>
        <w:t>Are the individual vocabs still be versioned separately with the different data models not be versioned separately?</w:t>
      </w:r>
    </w:p>
  </w:comment>
  <w:comment w:id="75" w:author="Beck, Desiree A." w:date="2015-09-06T11:00:00Z" w:initials="BDA">
    <w:p w14:paraId="57E22E4F" w14:textId="6B5CD657" w:rsidR="00AC4878" w:rsidRDefault="00AC4878">
      <w:pPr>
        <w:pStyle w:val="CommentText"/>
      </w:pPr>
      <w:r>
        <w:rPr>
          <w:rStyle w:val="CommentReference"/>
        </w:rPr>
        <w:annotationRef/>
      </w:r>
      <w:r>
        <w:t>Think we talked about this – they do need the separate versions. But do we want to say anything in particular about this fact for v1.2.1?</w:t>
      </w:r>
    </w:p>
  </w:comment>
  <w:comment w:id="76" w:author="Barnum, Sean D." w:date="2015-09-09T11:39:00Z" w:initials="BS">
    <w:p w14:paraId="69313E9C" w14:textId="5E311EB0" w:rsidR="00AC4878" w:rsidRDefault="00AC4878">
      <w:pPr>
        <w:pStyle w:val="CommentText"/>
      </w:pPr>
      <w:r>
        <w:rPr>
          <w:rStyle w:val="CommentReference"/>
        </w:rPr>
        <w:annotationRef/>
      </w:r>
      <w:r>
        <w:t>Yes, they do need to continue to be versioned. I don’t think anything additional needs to be said for 1.2.1</w:t>
      </w:r>
    </w:p>
  </w:comment>
  <w:comment w:id="167" w:author="Beck, Desiree A." w:date="2015-08-31T16:42:00Z" w:initials="BDA">
    <w:p w14:paraId="1FF84B3C" w14:textId="77777777" w:rsidR="00AC4878" w:rsidRPr="003D5094" w:rsidRDefault="00AC4878">
      <w:pPr>
        <w:pStyle w:val="CommentText"/>
        <w:rPr>
          <w:rFonts w:ascii="Arial" w:hAnsi="Arial"/>
        </w:rPr>
      </w:pPr>
      <w:r>
        <w:rPr>
          <w:rStyle w:val="CommentReference"/>
        </w:rPr>
        <w:annotationRef/>
      </w:r>
      <w:r w:rsidRPr="003D5094">
        <w:rPr>
          <w:rFonts w:ascii="Arial" w:hAnsi="Arial"/>
        </w:rPr>
        <w:t>OK to add this info here?</w:t>
      </w:r>
    </w:p>
  </w:comment>
  <w:comment w:id="168" w:author="Barnum, Sean D." w:date="2015-09-09T13:52:00Z" w:initials="BS">
    <w:p w14:paraId="5109FB54" w14:textId="6E36B1E2" w:rsidR="00503367" w:rsidRDefault="00503367">
      <w:pPr>
        <w:pStyle w:val="CommentText"/>
      </w:pPr>
      <w:r>
        <w:rPr>
          <w:rStyle w:val="CommentReference"/>
        </w:rPr>
        <w:annotationRef/>
      </w:r>
      <w:r>
        <w:t>Yes. It is fine to add an appendix like this. I would suggest that this should be Appendix A and the Acknowledgements should be Appendix B.</w:t>
      </w:r>
    </w:p>
  </w:comment>
  <w:comment w:id="173" w:author="Beck, Desiree A." w:date="2015-08-31T16:46:00Z" w:initials="BDA">
    <w:p w14:paraId="5A4658CF" w14:textId="6E622B17" w:rsidR="00AC4878" w:rsidRPr="003D5094" w:rsidRDefault="00AC4878">
      <w:pPr>
        <w:pStyle w:val="CommentText"/>
        <w:rPr>
          <w:rFonts w:ascii="Arial" w:hAnsi="Arial"/>
        </w:rPr>
      </w:pPr>
      <w:r w:rsidRPr="003D5094">
        <w:rPr>
          <w:rStyle w:val="CommentReference"/>
          <w:rFonts w:ascii="Arial" w:hAnsi="Arial"/>
          <w:sz w:val="20"/>
        </w:rPr>
        <w:annotationRef/>
      </w:r>
      <w:r w:rsidRPr="003D5094">
        <w:rPr>
          <w:rFonts w:ascii="Arial" w:hAnsi="Arial"/>
        </w:rPr>
        <w:t>In the end note section – is the XSD implementation still v1.2? not v1.2.1, right?</w:t>
      </w:r>
    </w:p>
  </w:comment>
  <w:comment w:id="172" w:author="Barnum, Sean D." w:date="2015-09-09T13:53:00Z" w:initials="BS">
    <w:p w14:paraId="615BA824" w14:textId="69121F0E" w:rsidR="00AC4878" w:rsidRDefault="00AC4878">
      <w:pPr>
        <w:pStyle w:val="CommentText"/>
      </w:pPr>
      <w:r>
        <w:rPr>
          <w:rStyle w:val="CommentReference"/>
        </w:rPr>
        <w:annotationRef/>
      </w:r>
      <w:r w:rsidR="008B520D">
        <w:t>I think that footnote and any references to the XSD should be removed. That level of information will be covered in the XML Binding Spec.</w:t>
      </w:r>
      <w:bookmarkStart w:id="174" w:name="_GoBack"/>
      <w:bookmarkEnd w:id="174"/>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B06E09" w15:done="0"/>
  <w15:commentEx w15:paraId="57E22E4F" w15:paraIdParent="1EB06E09" w15:done="0"/>
  <w15:commentEx w15:paraId="1FF84B3C" w15:done="0"/>
  <w15:commentEx w15:paraId="5A4658C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548EEA" w14:textId="77777777" w:rsidR="00AC4878" w:rsidRDefault="00AC4878" w:rsidP="008C100C">
      <w:r>
        <w:separator/>
      </w:r>
    </w:p>
    <w:p w14:paraId="47FB8CD6" w14:textId="77777777" w:rsidR="00AC4878" w:rsidRDefault="00AC4878" w:rsidP="008C100C"/>
    <w:p w14:paraId="1856C1E4" w14:textId="77777777" w:rsidR="00AC4878" w:rsidRDefault="00AC4878" w:rsidP="008C100C"/>
    <w:p w14:paraId="5358FAA1" w14:textId="77777777" w:rsidR="00AC4878" w:rsidRDefault="00AC4878" w:rsidP="008C100C"/>
    <w:p w14:paraId="1793D22D" w14:textId="77777777" w:rsidR="00AC4878" w:rsidRDefault="00AC4878" w:rsidP="008C100C"/>
    <w:p w14:paraId="1CF2BA1A" w14:textId="77777777" w:rsidR="00AC4878" w:rsidRDefault="00AC4878" w:rsidP="008C100C"/>
    <w:p w14:paraId="26DA424D" w14:textId="77777777" w:rsidR="00AC4878" w:rsidRDefault="00AC4878" w:rsidP="008C100C"/>
  </w:endnote>
  <w:endnote w:type="continuationSeparator" w:id="0">
    <w:p w14:paraId="70B58A0E" w14:textId="77777777" w:rsidR="00AC4878" w:rsidRDefault="00AC4878" w:rsidP="008C100C">
      <w:r>
        <w:continuationSeparator/>
      </w:r>
    </w:p>
    <w:p w14:paraId="7F7E3178" w14:textId="77777777" w:rsidR="00AC4878" w:rsidRDefault="00AC4878" w:rsidP="008C100C"/>
    <w:p w14:paraId="273CC880" w14:textId="77777777" w:rsidR="00AC4878" w:rsidRDefault="00AC4878" w:rsidP="008C100C"/>
    <w:p w14:paraId="61E48C5F" w14:textId="77777777" w:rsidR="00AC4878" w:rsidRDefault="00AC4878" w:rsidP="008C100C"/>
    <w:p w14:paraId="17EA095B" w14:textId="77777777" w:rsidR="00AC4878" w:rsidRDefault="00AC4878" w:rsidP="008C100C"/>
    <w:p w14:paraId="0875B0AB" w14:textId="77777777" w:rsidR="00AC4878" w:rsidRDefault="00AC4878" w:rsidP="008C100C"/>
    <w:p w14:paraId="260743F9" w14:textId="77777777" w:rsidR="00AC4878" w:rsidRDefault="00AC4878" w:rsidP="008C100C"/>
  </w:endnote>
  <w:endnote w:id="1">
    <w:p w14:paraId="0C9B6150" w14:textId="43437435" w:rsidR="00AC4878" w:rsidRPr="003D5094" w:rsidRDefault="00AC4878">
      <w:pPr>
        <w:pStyle w:val="EndnoteText"/>
        <w:rPr>
          <w:rFonts w:ascii="Arial" w:hAnsi="Arial" w:cs="Arial"/>
        </w:rPr>
      </w:pPr>
      <w:r w:rsidRPr="003D5094">
        <w:rPr>
          <w:rStyle w:val="EndnoteReference"/>
          <w:rFonts w:ascii="Arial" w:hAnsi="Arial" w:cs="Arial"/>
        </w:rPr>
        <w:endnoteRef/>
      </w:r>
      <w:r w:rsidRPr="003D5094">
        <w:rPr>
          <w:rFonts w:ascii="Arial" w:hAnsi="Arial" w:cs="Arial"/>
        </w:rPr>
        <w:t xml:space="preserve"> The CybOX Observable data model is actually defined in the </w:t>
      </w:r>
      <w:hyperlink w:anchor="RelatedWork" w:history="1">
        <w:r w:rsidRPr="003D5094">
          <w:rPr>
            <w:rStyle w:val="Hyperlink"/>
            <w:rFonts w:ascii="Arial" w:hAnsi="Arial" w:cs="Arial"/>
          </w:rPr>
          <w:t>CybOX Language</w:t>
        </w:r>
      </w:hyperlink>
      <w:r w:rsidRPr="003D5094">
        <w:rPr>
          <w:rFonts w:ascii="Arial" w:hAnsi="Arial" w:cs="Arial"/>
        </w:rPr>
        <w:t>, not in STIX.</w:t>
      </w:r>
    </w:p>
  </w:endnote>
  <w:endnote w:id="2">
    <w:p w14:paraId="6693B68C" w14:textId="759C5BF4" w:rsidR="00AC4878" w:rsidRPr="00354477" w:rsidRDefault="00AC4878">
      <w:pPr>
        <w:pStyle w:val="EndnoteText"/>
        <w:rPr>
          <w:rFonts w:ascii="Arial" w:hAnsi="Arial" w:cs="Arial"/>
        </w:rPr>
      </w:pPr>
      <w:r w:rsidRPr="00354477">
        <w:rPr>
          <w:rStyle w:val="EndnoteReference"/>
          <w:rFonts w:ascii="Arial" w:hAnsi="Arial" w:cs="Arial"/>
        </w:rPr>
        <w:endnoteRef/>
      </w:r>
      <w:r w:rsidRPr="00354477">
        <w:rPr>
          <w:rFonts w:ascii="Arial" w:hAnsi="Arial" w:cs="Arial"/>
        </w:rPr>
        <w:t xml:space="preserve"> The vocabulary-related data types discussed here are different than those defined for vocabularies in the STIX 1.2 XSD implementation.</w:t>
      </w:r>
    </w:p>
  </w:endnote>
  <w:endnote w:id="3">
    <w:p w14:paraId="4B2B15B5" w14:textId="217FD962" w:rsidR="00AC4878" w:rsidRDefault="00AC4878">
      <w:pPr>
        <w:pStyle w:val="EndnoteText"/>
      </w:pPr>
      <w:r w:rsidRPr="00642DD0">
        <w:rPr>
          <w:rStyle w:val="EndnoteReference"/>
          <w:rFonts w:ascii="Arial" w:hAnsi="Arial" w:cs="Arial"/>
        </w:rPr>
        <w:endnoteRef/>
      </w:r>
      <w:r w:rsidRPr="00642DD0">
        <w:rPr>
          <w:rFonts w:ascii="Arial" w:hAnsi="Arial" w:cs="Arial"/>
        </w:rPr>
        <w:t xml:space="preserve"> Note that in the XSD implementation,</w:t>
      </w:r>
      <w:r w:rsidRPr="00582F43">
        <w:t xml:space="preserve"> </w:t>
      </w:r>
      <w:r w:rsidRPr="00642DD0">
        <w:rPr>
          <w:rFonts w:ascii="Courier New" w:hAnsi="Courier New" w:cs="Courier New"/>
        </w:rPr>
        <w:t>ControlledVocabularyStringType</w:t>
      </w:r>
      <w:r w:rsidRPr="00582F43">
        <w:t xml:space="preserve"> </w:t>
      </w:r>
      <w:r w:rsidRPr="00642DD0">
        <w:rPr>
          <w:rFonts w:ascii="Arial" w:hAnsi="Arial" w:cs="Arial"/>
        </w:rPr>
        <w:t>is not an abstract concept.</w:t>
      </w:r>
    </w:p>
  </w:endnote>
  <w:endnote w:id="4">
    <w:p w14:paraId="51587615" w14:textId="74AD46D0" w:rsidR="00AC4878" w:rsidRPr="00D6497D" w:rsidRDefault="00AC4878">
      <w:pPr>
        <w:pStyle w:val="EndnoteText"/>
        <w:rPr>
          <w:rFonts w:ascii="Arial" w:hAnsi="Arial" w:cs="Arial"/>
        </w:rPr>
      </w:pPr>
      <w:r w:rsidRPr="0021738F">
        <w:rPr>
          <w:rStyle w:val="EndnoteReference"/>
          <w:rFonts w:ascii="Arial" w:hAnsi="Arial" w:cs="Arial"/>
        </w:rPr>
        <w:endnoteRef/>
      </w:r>
      <w:r w:rsidRPr="0021738F">
        <w:rPr>
          <w:rFonts w:ascii="Arial" w:hAnsi="Arial" w:cs="Arial"/>
        </w:rPr>
        <w:t xml:space="preserve"> Corrected in</w:t>
      </w:r>
      <w:r w:rsidRPr="001A292C">
        <w:t xml:space="preserve"> </w:t>
      </w:r>
      <w:r w:rsidRPr="001A292C">
        <w:rPr>
          <w:rFonts w:ascii="Courier New" w:hAnsi="Courier New" w:cs="Courier New"/>
        </w:rPr>
        <w:t>AvailabilityLossTypeVocab-1.1.1</w:t>
      </w:r>
      <w:r w:rsidRPr="0021738F">
        <w:rPr>
          <w:rFonts w:ascii="Arial" w:hAnsi="Arial" w:cs="Arial"/>
        </w:rPr>
        <w:t>.</w:t>
      </w:r>
    </w:p>
  </w:endnote>
  <w:endnote w:id="5">
    <w:p w14:paraId="5E1338B6" w14:textId="7C85ADA9" w:rsidR="00AC4878" w:rsidRPr="00D6497D" w:rsidRDefault="00AC4878">
      <w:pPr>
        <w:pStyle w:val="EndnoteText"/>
        <w:rPr>
          <w:rFonts w:ascii="Arial" w:hAnsi="Arial" w:cs="Arial"/>
        </w:rPr>
      </w:pPr>
      <w:r w:rsidRPr="00D6497D">
        <w:rPr>
          <w:rStyle w:val="EndnoteReference"/>
          <w:rFonts w:ascii="Arial" w:hAnsi="Arial" w:cs="Arial"/>
        </w:rPr>
        <w:endnoteRef/>
      </w:r>
      <w:r w:rsidRPr="00D6497D">
        <w:rPr>
          <w:rFonts w:ascii="Arial" w:hAnsi="Arial" w:cs="Arial"/>
        </w:rPr>
        <w:t xml:space="preserve"> Corrected in</w:t>
      </w:r>
      <w:r w:rsidRPr="00583842">
        <w:t xml:space="preserve"> </w:t>
      </w:r>
      <w:r w:rsidRPr="00583842">
        <w:rPr>
          <w:rFonts w:ascii="Courier New" w:hAnsi="Courier New" w:cs="Courier New"/>
        </w:rPr>
        <w:t>MotivationVocab-1.1</w:t>
      </w:r>
      <w:r w:rsidRPr="00D6497D">
        <w:rPr>
          <w:rFonts w:ascii="Arial" w:hAnsi="Arial" w:cs="Arial"/>
        </w:rPr>
        <w:t>.</w:t>
      </w:r>
    </w:p>
  </w:endnote>
  <w:endnote w:id="6">
    <w:p w14:paraId="7B20D7D8" w14:textId="6F3CB5B4" w:rsidR="00AC4878" w:rsidRPr="004C5AA0" w:rsidRDefault="00AC4878">
      <w:pPr>
        <w:pStyle w:val="EndnoteText"/>
        <w:rPr>
          <w:rFonts w:ascii="Arial" w:hAnsi="Arial" w:cs="Arial"/>
        </w:rPr>
      </w:pPr>
      <w:r w:rsidRPr="004C5AA0">
        <w:rPr>
          <w:rStyle w:val="EndnoteReference"/>
          <w:rFonts w:ascii="Arial" w:hAnsi="Arial" w:cs="Arial"/>
        </w:rPr>
        <w:endnoteRef/>
      </w:r>
      <w:r w:rsidRPr="004C5AA0">
        <w:rPr>
          <w:rFonts w:ascii="Arial" w:hAnsi="Arial" w:cs="Arial"/>
        </w:rPr>
        <w:t xml:space="preserve"> Corrected in</w:t>
      </w:r>
      <w:r w:rsidRPr="00583842">
        <w:t xml:space="preserve"> </w:t>
      </w:r>
      <w:r w:rsidRPr="00583842">
        <w:rPr>
          <w:rFonts w:ascii="Courier New" w:hAnsi="Courier New" w:cs="Courier New"/>
        </w:rPr>
        <w:t>MotivationVocab-1.0.1</w:t>
      </w:r>
      <w:r>
        <w:rPr>
          <w:rFonts w:ascii="Arial" w:hAnsi="Arial" w:cs="Arial"/>
        </w:rPr>
        <w:t>.</w:t>
      </w:r>
    </w:p>
  </w:endnote>
  <w:endnote w:id="7">
    <w:p w14:paraId="4D1003CB" w14:textId="29FA76F4" w:rsidR="00AC4878" w:rsidRDefault="00AC4878">
      <w:pPr>
        <w:pStyle w:val="EndnoteText"/>
      </w:pPr>
      <w:r w:rsidRPr="00BA1692">
        <w:rPr>
          <w:rStyle w:val="EndnoteReference"/>
          <w:rFonts w:ascii="Arial" w:hAnsi="Arial" w:cs="Arial"/>
        </w:rPr>
        <w:endnoteRef/>
      </w:r>
      <w:r w:rsidRPr="00BA1692">
        <w:rPr>
          <w:rFonts w:ascii="Arial" w:hAnsi="Arial" w:cs="Arial"/>
        </w:rPr>
        <w:t xml:space="preserve"> Corrected in</w:t>
      </w:r>
      <w:r w:rsidRPr="00583842">
        <w:t xml:space="preserve"> </w:t>
      </w:r>
      <w:r w:rsidRPr="00583842">
        <w:rPr>
          <w:rFonts w:ascii="Courier New" w:hAnsi="Courier New" w:cs="Courier New"/>
        </w:rPr>
        <w:t>MotivationVocab-1.1</w:t>
      </w:r>
      <w:r w:rsidRPr="00BA1692">
        <w:rPr>
          <w:rFonts w:ascii="Arial" w:hAnsi="Arial" w:cs="Arial"/>
        </w:rPr>
        <w:t>.</w:t>
      </w:r>
    </w:p>
  </w:endnote>
  <w:endnote w:id="8">
    <w:p w14:paraId="60FD013B" w14:textId="700B1C54" w:rsidR="00AC4878" w:rsidRPr="00BA1692" w:rsidRDefault="00AC4878">
      <w:pPr>
        <w:pStyle w:val="EndnoteText"/>
        <w:rPr>
          <w:rFonts w:ascii="Arial" w:hAnsi="Arial" w:cs="Arial"/>
        </w:rPr>
      </w:pPr>
      <w:r w:rsidRPr="00BA1692">
        <w:rPr>
          <w:rStyle w:val="EndnoteReference"/>
          <w:rFonts w:ascii="Arial" w:hAnsi="Arial" w:cs="Arial"/>
        </w:rPr>
        <w:endnoteRef/>
      </w:r>
      <w:r w:rsidRPr="00BA1692">
        <w:rPr>
          <w:rFonts w:ascii="Arial" w:hAnsi="Arial" w:cs="Arial"/>
        </w:rPr>
        <w:t xml:space="preserve"> Corrected in</w:t>
      </w:r>
      <w:r w:rsidRPr="00583842">
        <w:t xml:space="preserve"> </w:t>
      </w:r>
      <w:r w:rsidRPr="00314428">
        <w:rPr>
          <w:rFonts w:ascii="Courier New" w:hAnsi="Courier New" w:cs="Courier New"/>
        </w:rPr>
        <w:t>PlanningAndOperationalSupportVocab</w:t>
      </w:r>
      <w:r w:rsidRPr="00583842">
        <w:rPr>
          <w:rFonts w:ascii="Courier New" w:hAnsi="Courier New" w:cs="Courier New"/>
        </w:rPr>
        <w:t>-1.</w:t>
      </w:r>
      <w:r>
        <w:rPr>
          <w:rFonts w:ascii="Courier New" w:hAnsi="Courier New" w:cs="Courier New"/>
        </w:rPr>
        <w:t>0.</w:t>
      </w:r>
      <w:r w:rsidRPr="00583842">
        <w:rPr>
          <w:rFonts w:ascii="Courier New" w:hAnsi="Courier New" w:cs="Courier New"/>
        </w:rPr>
        <w:t>1</w:t>
      </w:r>
      <w:r>
        <w:rPr>
          <w:rFonts w:ascii="Arial" w:hAnsi="Arial" w:cs="Arial"/>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9042D6" w14:textId="235DB1AA" w:rsidR="00AC4878" w:rsidRPr="00195F88" w:rsidRDefault="00AC4878"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757BCA">
      <w:rPr>
        <w:sz w:val="16"/>
        <w:szCs w:val="16"/>
      </w:rPr>
      <w:t>part14-vocabularies</w:t>
    </w:r>
    <w:r>
      <w:rPr>
        <w:sz w:val="16"/>
        <w:szCs w:val="16"/>
      </w:rPr>
      <w:tab/>
      <w:t>Working Draft 01</w:t>
    </w:r>
    <w:r>
      <w:rPr>
        <w:sz w:val="16"/>
        <w:szCs w:val="16"/>
      </w:rPr>
      <w:tab/>
    </w:r>
    <w:r>
      <w:rPr>
        <w:sz w:val="16"/>
        <w:szCs w:val="16"/>
        <w:lang w:val="en-US"/>
      </w:rPr>
      <w:t>31 August</w:t>
    </w:r>
    <w:r>
      <w:rPr>
        <w:sz w:val="16"/>
        <w:szCs w:val="16"/>
      </w:rPr>
      <w:t xml:space="preserve"> </w:t>
    </w:r>
    <w:r>
      <w:rPr>
        <w:sz w:val="16"/>
        <w:szCs w:val="16"/>
        <w:lang w:val="en-US"/>
      </w:rPr>
      <w:t>2015</w:t>
    </w:r>
  </w:p>
  <w:p w14:paraId="1660C36B" w14:textId="77777777" w:rsidR="00AC4878" w:rsidRPr="00195F88" w:rsidRDefault="00AC4878"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B520D">
      <w:rPr>
        <w:rStyle w:val="PageNumber"/>
        <w:noProof/>
        <w:sz w:val="16"/>
        <w:szCs w:val="16"/>
      </w:rPr>
      <w:t>44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B520D">
      <w:rPr>
        <w:rStyle w:val="PageNumber"/>
        <w:noProof/>
        <w:sz w:val="16"/>
        <w:szCs w:val="16"/>
      </w:rPr>
      <w:t>54</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C2834A" w14:textId="77777777" w:rsidR="00AC4878" w:rsidRDefault="00AC4878" w:rsidP="008C100C">
      <w:r>
        <w:separator/>
      </w:r>
    </w:p>
    <w:p w14:paraId="7033B19B" w14:textId="77777777" w:rsidR="00AC4878" w:rsidRDefault="00AC4878" w:rsidP="008C100C"/>
  </w:footnote>
  <w:footnote w:type="continuationSeparator" w:id="0">
    <w:p w14:paraId="254BAAD4" w14:textId="77777777" w:rsidR="00AC4878" w:rsidRDefault="00AC4878" w:rsidP="008C100C">
      <w:r>
        <w:continuationSeparator/>
      </w:r>
    </w:p>
    <w:p w14:paraId="62E53F36" w14:textId="77777777" w:rsidR="00AC4878" w:rsidRDefault="00AC4878" w:rsidP="008C100C"/>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2180A"/>
    <w:multiLevelType w:val="hybridMultilevel"/>
    <w:tmpl w:val="C310B7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2BF3570F"/>
    <w:multiLevelType w:val="multilevel"/>
    <w:tmpl w:val="AAB8D2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864"/>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8"/>
  </w:num>
  <w:num w:numId="8">
    <w:abstractNumId w:val="6"/>
  </w:num>
  <w:num w:numId="9">
    <w:abstractNumId w:val="2"/>
  </w:num>
  <w:num w:numId="10">
    <w:abstractNumId w:val="4"/>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76EFC"/>
    <w:rsid w:val="00096E2D"/>
    <w:rsid w:val="000B071A"/>
    <w:rsid w:val="000C471B"/>
    <w:rsid w:val="000E28CA"/>
    <w:rsid w:val="000F36D1"/>
    <w:rsid w:val="000F3A82"/>
    <w:rsid w:val="00101FF7"/>
    <w:rsid w:val="001057D2"/>
    <w:rsid w:val="0012387E"/>
    <w:rsid w:val="00123F2F"/>
    <w:rsid w:val="00125EA7"/>
    <w:rsid w:val="00132EB2"/>
    <w:rsid w:val="00147F63"/>
    <w:rsid w:val="00151CC4"/>
    <w:rsid w:val="00155251"/>
    <w:rsid w:val="00163EB3"/>
    <w:rsid w:val="00165F54"/>
    <w:rsid w:val="00176B0C"/>
    <w:rsid w:val="00177DED"/>
    <w:rsid w:val="001847BD"/>
    <w:rsid w:val="001945A5"/>
    <w:rsid w:val="00195F88"/>
    <w:rsid w:val="001A4904"/>
    <w:rsid w:val="001A7143"/>
    <w:rsid w:val="001B103C"/>
    <w:rsid w:val="001D1D6C"/>
    <w:rsid w:val="001E392A"/>
    <w:rsid w:val="001E46CF"/>
    <w:rsid w:val="001E697F"/>
    <w:rsid w:val="001F05E0"/>
    <w:rsid w:val="001F2095"/>
    <w:rsid w:val="0021738F"/>
    <w:rsid w:val="00225C3B"/>
    <w:rsid w:val="0023482D"/>
    <w:rsid w:val="00251048"/>
    <w:rsid w:val="00266B32"/>
    <w:rsid w:val="00272E33"/>
    <w:rsid w:val="00273E05"/>
    <w:rsid w:val="00275FD8"/>
    <w:rsid w:val="002813EC"/>
    <w:rsid w:val="00285F85"/>
    <w:rsid w:val="00286EC7"/>
    <w:rsid w:val="0029503E"/>
    <w:rsid w:val="00295C45"/>
    <w:rsid w:val="002A5CA9"/>
    <w:rsid w:val="002B197B"/>
    <w:rsid w:val="002B1F11"/>
    <w:rsid w:val="002B7E99"/>
    <w:rsid w:val="002C0868"/>
    <w:rsid w:val="002D0FAE"/>
    <w:rsid w:val="002F0D56"/>
    <w:rsid w:val="00310E8A"/>
    <w:rsid w:val="003129C6"/>
    <w:rsid w:val="003374BB"/>
    <w:rsid w:val="003423A1"/>
    <w:rsid w:val="003426DD"/>
    <w:rsid w:val="003476C1"/>
    <w:rsid w:val="00353EC5"/>
    <w:rsid w:val="00354477"/>
    <w:rsid w:val="003817AC"/>
    <w:rsid w:val="00384BF9"/>
    <w:rsid w:val="003A433A"/>
    <w:rsid w:val="003B0E37"/>
    <w:rsid w:val="003B60FC"/>
    <w:rsid w:val="003C18EF"/>
    <w:rsid w:val="003C61EA"/>
    <w:rsid w:val="003D1945"/>
    <w:rsid w:val="003D5094"/>
    <w:rsid w:val="003F487C"/>
    <w:rsid w:val="00412A4B"/>
    <w:rsid w:val="00417AFA"/>
    <w:rsid w:val="004226B7"/>
    <w:rsid w:val="004258D4"/>
    <w:rsid w:val="00463B76"/>
    <w:rsid w:val="0048683B"/>
    <w:rsid w:val="004925B5"/>
    <w:rsid w:val="00492E03"/>
    <w:rsid w:val="004973E6"/>
    <w:rsid w:val="004B0764"/>
    <w:rsid w:val="004B203E"/>
    <w:rsid w:val="004C1F0A"/>
    <w:rsid w:val="004C4D7C"/>
    <w:rsid w:val="004C5AA0"/>
    <w:rsid w:val="004D0E5E"/>
    <w:rsid w:val="004D3DAD"/>
    <w:rsid w:val="004F390D"/>
    <w:rsid w:val="00503367"/>
    <w:rsid w:val="005126F2"/>
    <w:rsid w:val="0051443F"/>
    <w:rsid w:val="00514964"/>
    <w:rsid w:val="0051640A"/>
    <w:rsid w:val="0052099F"/>
    <w:rsid w:val="00522E14"/>
    <w:rsid w:val="00542191"/>
    <w:rsid w:val="00544386"/>
    <w:rsid w:val="00547D8B"/>
    <w:rsid w:val="00576770"/>
    <w:rsid w:val="00582DE2"/>
    <w:rsid w:val="00590FE3"/>
    <w:rsid w:val="00596D7A"/>
    <w:rsid w:val="005A1689"/>
    <w:rsid w:val="005A293B"/>
    <w:rsid w:val="005A5E41"/>
    <w:rsid w:val="005C7729"/>
    <w:rsid w:val="005D2EE1"/>
    <w:rsid w:val="005E2FCB"/>
    <w:rsid w:val="005E587C"/>
    <w:rsid w:val="006047D8"/>
    <w:rsid w:val="006107FC"/>
    <w:rsid w:val="00633D82"/>
    <w:rsid w:val="00642DD0"/>
    <w:rsid w:val="00643397"/>
    <w:rsid w:val="00655EA0"/>
    <w:rsid w:val="0068398A"/>
    <w:rsid w:val="006A0BE4"/>
    <w:rsid w:val="006A1B10"/>
    <w:rsid w:val="006A48F3"/>
    <w:rsid w:val="006A6A3A"/>
    <w:rsid w:val="006B65C7"/>
    <w:rsid w:val="006C0BC1"/>
    <w:rsid w:val="006C787E"/>
    <w:rsid w:val="006D31DB"/>
    <w:rsid w:val="006E3486"/>
    <w:rsid w:val="006E4329"/>
    <w:rsid w:val="006F2371"/>
    <w:rsid w:val="006F38C6"/>
    <w:rsid w:val="0071217C"/>
    <w:rsid w:val="007165BD"/>
    <w:rsid w:val="00723BA5"/>
    <w:rsid w:val="00727F08"/>
    <w:rsid w:val="00735E3A"/>
    <w:rsid w:val="00744354"/>
    <w:rsid w:val="0074463C"/>
    <w:rsid w:val="00745446"/>
    <w:rsid w:val="00754545"/>
    <w:rsid w:val="00755A38"/>
    <w:rsid w:val="00757BCA"/>
    <w:rsid w:val="0076113A"/>
    <w:rsid w:val="007611CD"/>
    <w:rsid w:val="0077347A"/>
    <w:rsid w:val="007816D7"/>
    <w:rsid w:val="007B5C16"/>
    <w:rsid w:val="007C2C52"/>
    <w:rsid w:val="007D079E"/>
    <w:rsid w:val="007E3373"/>
    <w:rsid w:val="007E3A0F"/>
    <w:rsid w:val="007E42D1"/>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B35FC"/>
    <w:rsid w:val="008B520D"/>
    <w:rsid w:val="008C100C"/>
    <w:rsid w:val="008C7396"/>
    <w:rsid w:val="008D23C9"/>
    <w:rsid w:val="008D4493"/>
    <w:rsid w:val="008D464F"/>
    <w:rsid w:val="008F61FB"/>
    <w:rsid w:val="00903BE1"/>
    <w:rsid w:val="00906B12"/>
    <w:rsid w:val="00912ABF"/>
    <w:rsid w:val="00933ED8"/>
    <w:rsid w:val="00944F76"/>
    <w:rsid w:val="00950638"/>
    <w:rsid w:val="00951C02"/>
    <w:rsid w:val="009523EF"/>
    <w:rsid w:val="009608FD"/>
    <w:rsid w:val="00960D49"/>
    <w:rsid w:val="00974D95"/>
    <w:rsid w:val="0097602D"/>
    <w:rsid w:val="00995224"/>
    <w:rsid w:val="009A1CFF"/>
    <w:rsid w:val="009A44D0"/>
    <w:rsid w:val="009A4C1B"/>
    <w:rsid w:val="009C0027"/>
    <w:rsid w:val="009C7DCE"/>
    <w:rsid w:val="009E5ACB"/>
    <w:rsid w:val="00A001B9"/>
    <w:rsid w:val="00A01E27"/>
    <w:rsid w:val="00A046ED"/>
    <w:rsid w:val="00A05FDF"/>
    <w:rsid w:val="00A36268"/>
    <w:rsid w:val="00A44E81"/>
    <w:rsid w:val="00A471E7"/>
    <w:rsid w:val="00A50716"/>
    <w:rsid w:val="00A710C8"/>
    <w:rsid w:val="00A83CAA"/>
    <w:rsid w:val="00A9135E"/>
    <w:rsid w:val="00AA7BD8"/>
    <w:rsid w:val="00AC4878"/>
    <w:rsid w:val="00AC5012"/>
    <w:rsid w:val="00AD0665"/>
    <w:rsid w:val="00AD0F45"/>
    <w:rsid w:val="00AD6C00"/>
    <w:rsid w:val="00AE0702"/>
    <w:rsid w:val="00AF5EEC"/>
    <w:rsid w:val="00AF76D8"/>
    <w:rsid w:val="00B07128"/>
    <w:rsid w:val="00B103B8"/>
    <w:rsid w:val="00B128F4"/>
    <w:rsid w:val="00B2415D"/>
    <w:rsid w:val="00B53807"/>
    <w:rsid w:val="00B53B30"/>
    <w:rsid w:val="00B56878"/>
    <w:rsid w:val="00B569DB"/>
    <w:rsid w:val="00B6129E"/>
    <w:rsid w:val="00B62E2E"/>
    <w:rsid w:val="00B641A5"/>
    <w:rsid w:val="00B710D6"/>
    <w:rsid w:val="00B80CDB"/>
    <w:rsid w:val="00BA1692"/>
    <w:rsid w:val="00BA2083"/>
    <w:rsid w:val="00BA59A6"/>
    <w:rsid w:val="00BC439B"/>
    <w:rsid w:val="00BD5C4F"/>
    <w:rsid w:val="00BD74E8"/>
    <w:rsid w:val="00BE0637"/>
    <w:rsid w:val="00BE1CE0"/>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D06421"/>
    <w:rsid w:val="00D142A8"/>
    <w:rsid w:val="00D17F06"/>
    <w:rsid w:val="00D20183"/>
    <w:rsid w:val="00D34E24"/>
    <w:rsid w:val="00D43BB2"/>
    <w:rsid w:val="00D43CB9"/>
    <w:rsid w:val="00D5207A"/>
    <w:rsid w:val="00D54431"/>
    <w:rsid w:val="00D56563"/>
    <w:rsid w:val="00D57FAD"/>
    <w:rsid w:val="00D6497D"/>
    <w:rsid w:val="00D74414"/>
    <w:rsid w:val="00D8216B"/>
    <w:rsid w:val="00D852A1"/>
    <w:rsid w:val="00D86D63"/>
    <w:rsid w:val="00DA5475"/>
    <w:rsid w:val="00DB7C1F"/>
    <w:rsid w:val="00DD73AA"/>
    <w:rsid w:val="00DE46EE"/>
    <w:rsid w:val="00DE6F0E"/>
    <w:rsid w:val="00DF1F29"/>
    <w:rsid w:val="00DF5EAF"/>
    <w:rsid w:val="00E01912"/>
    <w:rsid w:val="00E07B11"/>
    <w:rsid w:val="00E07E12"/>
    <w:rsid w:val="00E10EA9"/>
    <w:rsid w:val="00E21636"/>
    <w:rsid w:val="00E230BA"/>
    <w:rsid w:val="00E31A55"/>
    <w:rsid w:val="00E35706"/>
    <w:rsid w:val="00E36FE1"/>
    <w:rsid w:val="00E4299F"/>
    <w:rsid w:val="00E43C11"/>
    <w:rsid w:val="00E50830"/>
    <w:rsid w:val="00E62DFD"/>
    <w:rsid w:val="00E72199"/>
    <w:rsid w:val="00E748CD"/>
    <w:rsid w:val="00E7674F"/>
    <w:rsid w:val="00E83ACA"/>
    <w:rsid w:val="00E9034C"/>
    <w:rsid w:val="00E947B6"/>
    <w:rsid w:val="00E96185"/>
    <w:rsid w:val="00EC1016"/>
    <w:rsid w:val="00EC4D9D"/>
    <w:rsid w:val="00EC66AB"/>
    <w:rsid w:val="00EE32B1"/>
    <w:rsid w:val="00EE3C80"/>
    <w:rsid w:val="00EF5B8E"/>
    <w:rsid w:val="00F003C0"/>
    <w:rsid w:val="00F07E6A"/>
    <w:rsid w:val="00F07FE7"/>
    <w:rsid w:val="00F10B93"/>
    <w:rsid w:val="00F12BB2"/>
    <w:rsid w:val="00F231C9"/>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2FAD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qFormat="1"/>
    <w:lsdException w:name="footnote reference"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Preformatted" w:uiPriority="99"/>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354477"/>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9C0027"/>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9C0027"/>
    <w:pPr>
      <w:spacing w:before="0" w:after="0"/>
      <w:ind w:left="720"/>
      <w:contextualSpacing/>
    </w:pPr>
    <w:rPr>
      <w:rFonts w:asciiTheme="minorHAnsi" w:hAnsiTheme="minorHAnsi" w:cstheme="minorHAnsi"/>
      <w:sz w:val="24"/>
    </w:rPr>
  </w:style>
  <w:style w:type="paragraph" w:styleId="NoSpacing">
    <w:name w:val="No Spacing"/>
    <w:uiPriority w:val="1"/>
    <w:qFormat/>
    <w:rsid w:val="009C0027"/>
    <w:rPr>
      <w:rFonts w:asciiTheme="minorHAnsi" w:hAnsiTheme="minorHAnsi" w:cstheme="minorHAnsi"/>
      <w:sz w:val="24"/>
      <w:szCs w:val="24"/>
    </w:rPr>
  </w:style>
  <w:style w:type="character" w:customStyle="1" w:styleId="Heading1Char1">
    <w:name w:val="Heading 1 Char1"/>
    <w:aliases w:val="Heading 1 Char Char,Heading 1 Char1 Char Char,Heading 1 Char Char Char Char"/>
    <w:basedOn w:val="DefaultParagraphFont"/>
    <w:link w:val="Heading1"/>
    <w:rsid w:val="009C0027"/>
    <w:rPr>
      <w:rFonts w:ascii="Arial" w:hAnsi="Arial" w:cs="Arial"/>
      <w:b/>
      <w:bCs/>
      <w:color w:val="3B006F"/>
      <w:kern w:val="32"/>
      <w:sz w:val="36"/>
      <w:szCs w:val="36"/>
    </w:rPr>
  </w:style>
  <w:style w:type="character" w:styleId="CommentReference">
    <w:name w:val="annotation reference"/>
    <w:basedOn w:val="DefaultParagraphFont"/>
    <w:uiPriority w:val="99"/>
    <w:semiHidden/>
    <w:rsid w:val="009C0027"/>
    <w:rPr>
      <w:sz w:val="16"/>
      <w:szCs w:val="16"/>
    </w:rPr>
  </w:style>
  <w:style w:type="paragraph" w:styleId="CommentText">
    <w:name w:val="annotation text"/>
    <w:basedOn w:val="Normal"/>
    <w:link w:val="CommentTextChar"/>
    <w:semiHidden/>
    <w:rsid w:val="009C0027"/>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9C0027"/>
    <w:rPr>
      <w:rFonts w:asciiTheme="minorHAnsi" w:hAnsiTheme="minorHAnsi" w:cstheme="minorHAnsi"/>
    </w:rPr>
  </w:style>
  <w:style w:type="paragraph" w:styleId="CommentSubject">
    <w:name w:val="annotation subject"/>
    <w:basedOn w:val="CommentText"/>
    <w:next w:val="CommentText"/>
    <w:link w:val="CommentSubjectChar"/>
    <w:semiHidden/>
    <w:rsid w:val="009C0027"/>
    <w:rPr>
      <w:b/>
      <w:bCs/>
    </w:rPr>
  </w:style>
  <w:style w:type="character" w:customStyle="1" w:styleId="CommentSubjectChar">
    <w:name w:val="Comment Subject Char"/>
    <w:basedOn w:val="CommentTextChar"/>
    <w:link w:val="CommentSubject"/>
    <w:semiHidden/>
    <w:rsid w:val="009C0027"/>
    <w:rPr>
      <w:rFonts w:asciiTheme="minorHAnsi" w:hAnsiTheme="minorHAnsi" w:cstheme="minorHAnsi"/>
      <w:b/>
      <w:bCs/>
    </w:rPr>
  </w:style>
  <w:style w:type="character" w:customStyle="1" w:styleId="HeaderChar">
    <w:name w:val="Header Char"/>
    <w:basedOn w:val="DefaultParagraphFont"/>
    <w:link w:val="Header"/>
    <w:uiPriority w:val="99"/>
    <w:rsid w:val="009C0027"/>
    <w:rPr>
      <w:rFonts w:ascii="Arial" w:hAnsi="Arial"/>
      <w:szCs w:val="24"/>
    </w:rPr>
  </w:style>
  <w:style w:type="paragraph" w:customStyle="1" w:styleId="SummaryTableEntry">
    <w:name w:val="Summary Table Entry"/>
    <w:basedOn w:val="Normal"/>
    <w:rsid w:val="009C0027"/>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9C0027"/>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9C0027"/>
    <w:rPr>
      <w:rFonts w:ascii="Tahoma" w:hAnsi="Tahoma" w:cs="Tahoma"/>
      <w:shd w:val="clear" w:color="auto" w:fill="000080"/>
    </w:rPr>
  </w:style>
  <w:style w:type="character" w:customStyle="1" w:styleId="headline1">
    <w:name w:val="headline1"/>
    <w:basedOn w:val="DefaultParagraphFont"/>
    <w:rsid w:val="009C0027"/>
  </w:style>
  <w:style w:type="character" w:customStyle="1" w:styleId="headline2">
    <w:name w:val="headline2"/>
    <w:basedOn w:val="DefaultParagraphFont"/>
    <w:rsid w:val="009C0027"/>
  </w:style>
  <w:style w:type="character" w:customStyle="1" w:styleId="redbold">
    <w:name w:val="redbold"/>
    <w:basedOn w:val="DefaultParagraphFont"/>
    <w:rsid w:val="009C0027"/>
  </w:style>
  <w:style w:type="character" w:customStyle="1" w:styleId="HTMLPreformattedChar">
    <w:name w:val="HTML Preformatted Char"/>
    <w:basedOn w:val="DefaultParagraphFont"/>
    <w:link w:val="HTMLPreformatted"/>
    <w:uiPriority w:val="99"/>
    <w:rsid w:val="009C0027"/>
    <w:rPr>
      <w:rFonts w:ascii="Arial Unicode MS" w:eastAsia="Arial Unicode MS" w:hAnsi="Arial Unicode MS" w:cs="Arial Unicode MS"/>
    </w:rPr>
  </w:style>
  <w:style w:type="character" w:styleId="Strong">
    <w:name w:val="Strong"/>
    <w:basedOn w:val="DefaultParagraphFont"/>
    <w:qFormat/>
    <w:rsid w:val="009C0027"/>
    <w:rPr>
      <w:b/>
      <w:bCs/>
    </w:rPr>
  </w:style>
  <w:style w:type="paragraph" w:customStyle="1" w:styleId="TableHeader">
    <w:name w:val="Table Header"/>
    <w:basedOn w:val="Normal"/>
    <w:autoRedefine/>
    <w:rsid w:val="009C0027"/>
    <w:pPr>
      <w:keepNext/>
      <w:keepLines/>
      <w:spacing w:before="120" w:after="120"/>
      <w:jc w:val="center"/>
    </w:pPr>
    <w:rPr>
      <w:rFonts w:asciiTheme="minorHAnsi" w:hAnsiTheme="minorHAnsi" w:cstheme="minorHAnsi"/>
      <w:b/>
      <w:sz w:val="24"/>
    </w:rPr>
  </w:style>
  <w:style w:type="paragraph" w:styleId="ListNumber2">
    <w:name w:val="List Number 2"/>
    <w:basedOn w:val="Normal"/>
    <w:rsid w:val="009C0027"/>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9C0027"/>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9C0027"/>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9C0027"/>
    <w:rPr>
      <w:sz w:val="24"/>
      <w:szCs w:val="24"/>
    </w:rPr>
  </w:style>
  <w:style w:type="table" w:styleId="TableList6">
    <w:name w:val="Table List 6"/>
    <w:basedOn w:val="TableNormal"/>
    <w:rsid w:val="009C0027"/>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9C0027"/>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9C0027"/>
    <w:rPr>
      <w:rFonts w:ascii="Consolas" w:eastAsiaTheme="minorHAnsi" w:hAnsi="Consolas" w:cstheme="minorBidi"/>
      <w:sz w:val="21"/>
      <w:szCs w:val="21"/>
    </w:rPr>
  </w:style>
  <w:style w:type="character" w:styleId="PlaceholderText">
    <w:name w:val="Placeholder Text"/>
    <w:basedOn w:val="DefaultParagraphFont"/>
    <w:uiPriority w:val="99"/>
    <w:semiHidden/>
    <w:rsid w:val="009C0027"/>
    <w:rPr>
      <w:color w:val="808080"/>
    </w:rPr>
  </w:style>
  <w:style w:type="character" w:styleId="BookTitle">
    <w:name w:val="Book Title"/>
    <w:basedOn w:val="DefaultParagraphFont"/>
    <w:uiPriority w:val="33"/>
    <w:qFormat/>
    <w:rsid w:val="009C0027"/>
    <w:rPr>
      <w:b/>
      <w:bCs/>
      <w:smallCaps/>
      <w:spacing w:val="5"/>
    </w:rPr>
  </w:style>
  <w:style w:type="character" w:customStyle="1" w:styleId="TitleChar">
    <w:name w:val="Title Char"/>
    <w:basedOn w:val="DefaultParagraphFont"/>
    <w:link w:val="Title"/>
    <w:rsid w:val="009C0027"/>
    <w:rPr>
      <w:rFonts w:ascii="Arial" w:hAnsi="Arial" w:cs="Arial"/>
      <w:b/>
      <w:bCs/>
      <w:color w:val="3B006F"/>
      <w:kern w:val="28"/>
      <w:sz w:val="48"/>
      <w:szCs w:val="48"/>
    </w:rPr>
  </w:style>
  <w:style w:type="character" w:customStyle="1" w:styleId="m1">
    <w:name w:val="m1"/>
    <w:basedOn w:val="DefaultParagraphFont"/>
    <w:rsid w:val="009C0027"/>
    <w:rPr>
      <w:color w:val="0000FF"/>
    </w:rPr>
  </w:style>
  <w:style w:type="character" w:customStyle="1" w:styleId="t1">
    <w:name w:val="t1"/>
    <w:basedOn w:val="DefaultParagraphFont"/>
    <w:rsid w:val="009C0027"/>
    <w:rPr>
      <w:color w:val="990000"/>
    </w:rPr>
  </w:style>
  <w:style w:type="character" w:customStyle="1" w:styleId="ns1">
    <w:name w:val="ns1"/>
    <w:basedOn w:val="DefaultParagraphFont"/>
    <w:rsid w:val="009C0027"/>
    <w:rPr>
      <w:color w:val="FF0000"/>
    </w:rPr>
  </w:style>
  <w:style w:type="character" w:customStyle="1" w:styleId="b1">
    <w:name w:val="b1"/>
    <w:basedOn w:val="DefaultParagraphFont"/>
    <w:rsid w:val="009C0027"/>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9C0027"/>
    <w:rPr>
      <w:b/>
      <w:bCs/>
    </w:rPr>
  </w:style>
  <w:style w:type="table" w:styleId="TableGrid8">
    <w:name w:val="Table Grid 8"/>
    <w:basedOn w:val="TableNormal"/>
    <w:rsid w:val="009C0027"/>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C002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9C0027"/>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C0027"/>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9C0027"/>
  </w:style>
  <w:style w:type="character" w:customStyle="1" w:styleId="c">
    <w:name w:val="c"/>
    <w:basedOn w:val="DefaultParagraphFont"/>
    <w:rsid w:val="009C0027"/>
  </w:style>
  <w:style w:type="character" w:customStyle="1" w:styleId="nt">
    <w:name w:val="nt"/>
    <w:basedOn w:val="DefaultParagraphFont"/>
    <w:rsid w:val="009C0027"/>
  </w:style>
  <w:style w:type="character" w:customStyle="1" w:styleId="na">
    <w:name w:val="na"/>
    <w:basedOn w:val="DefaultParagraphFont"/>
    <w:rsid w:val="009C0027"/>
  </w:style>
  <w:style w:type="character" w:customStyle="1" w:styleId="s">
    <w:name w:val="s"/>
    <w:basedOn w:val="DefaultParagraphFont"/>
    <w:rsid w:val="009C0027"/>
  </w:style>
  <w:style w:type="paragraph" w:customStyle="1" w:styleId="Appendix">
    <w:name w:val="Appendix"/>
    <w:basedOn w:val="Normal"/>
    <w:link w:val="AppendixChar"/>
    <w:qFormat/>
    <w:rsid w:val="009C0027"/>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9C0027"/>
    <w:pPr>
      <w:ind w:left="360"/>
    </w:pPr>
  </w:style>
  <w:style w:type="character" w:customStyle="1" w:styleId="AppendixChar">
    <w:name w:val="Appendix Char"/>
    <w:basedOn w:val="DefaultParagraphFont"/>
    <w:link w:val="Appendix"/>
    <w:rsid w:val="009C0027"/>
    <w:rPr>
      <w:rFonts w:asciiTheme="minorHAnsi" w:hAnsiTheme="minorHAnsi" w:cstheme="minorHAnsi"/>
      <w:b/>
      <w:sz w:val="28"/>
      <w:szCs w:val="24"/>
    </w:rPr>
  </w:style>
  <w:style w:type="character" w:customStyle="1" w:styleId="Appendix2Char">
    <w:name w:val="Appendix 2 Char"/>
    <w:basedOn w:val="AppendixChar"/>
    <w:link w:val="Appendix2"/>
    <w:rsid w:val="009C0027"/>
    <w:rPr>
      <w:rFonts w:asciiTheme="minorHAnsi" w:hAnsiTheme="minorHAnsi" w:cstheme="minorHAnsi"/>
      <w:b/>
      <w:sz w:val="28"/>
      <w:szCs w:val="24"/>
    </w:rPr>
  </w:style>
  <w:style w:type="character" w:customStyle="1" w:styleId="tel">
    <w:name w:val="tel"/>
    <w:basedOn w:val="DefaultParagraphFont"/>
    <w:rsid w:val="009C0027"/>
    <w:rPr>
      <w:color w:val="000096"/>
    </w:rPr>
  </w:style>
  <w:style w:type="character" w:customStyle="1" w:styleId="tan">
    <w:name w:val="tan"/>
    <w:basedOn w:val="DefaultParagraphFont"/>
    <w:rsid w:val="009C0027"/>
    <w:rPr>
      <w:color w:val="F5844C"/>
    </w:rPr>
  </w:style>
  <w:style w:type="character" w:customStyle="1" w:styleId="tav">
    <w:name w:val="tav"/>
    <w:basedOn w:val="DefaultParagraphFont"/>
    <w:rsid w:val="009C0027"/>
    <w:rPr>
      <w:color w:val="993300"/>
    </w:rPr>
  </w:style>
  <w:style w:type="character" w:customStyle="1" w:styleId="ti">
    <w:name w:val="ti"/>
    <w:basedOn w:val="DefaultParagraphFont"/>
    <w:rsid w:val="009C0027"/>
    <w:rPr>
      <w:color w:val="000000"/>
    </w:rPr>
  </w:style>
  <w:style w:type="character" w:customStyle="1" w:styleId="tt">
    <w:name w:val="tt"/>
    <w:basedOn w:val="DefaultParagraphFont"/>
    <w:rsid w:val="009C0027"/>
    <w:rPr>
      <w:color w:val="000000"/>
    </w:rPr>
  </w:style>
  <w:style w:type="character" w:customStyle="1" w:styleId="SingleSpaceNormalChar">
    <w:name w:val="SingleSpaceNormal Char"/>
    <w:basedOn w:val="DefaultParagraphFont"/>
    <w:link w:val="SingleSpaceNormal"/>
    <w:locked/>
    <w:rsid w:val="009C0027"/>
  </w:style>
  <w:style w:type="paragraph" w:customStyle="1" w:styleId="SingleSpaceNormal">
    <w:name w:val="SingleSpaceNormal"/>
    <w:basedOn w:val="Normal"/>
    <w:link w:val="SingleSpaceNormalChar"/>
    <w:qFormat/>
    <w:rsid w:val="009C0027"/>
    <w:pPr>
      <w:spacing w:before="0" w:after="0"/>
    </w:pPr>
    <w:rPr>
      <w:rFonts w:ascii="Times New Roman" w:hAnsi="Times New Roman"/>
      <w:szCs w:val="20"/>
    </w:rPr>
  </w:style>
  <w:style w:type="character" w:customStyle="1" w:styleId="apple-converted-space">
    <w:name w:val="apple-converted-space"/>
    <w:basedOn w:val="DefaultParagraphFont"/>
    <w:rsid w:val="009C0027"/>
  </w:style>
  <w:style w:type="character" w:customStyle="1" w:styleId="qname">
    <w:name w:val="qname"/>
    <w:basedOn w:val="DefaultParagraphFont"/>
    <w:rsid w:val="009C0027"/>
  </w:style>
  <w:style w:type="paragraph" w:styleId="EndnoteText">
    <w:name w:val="endnote text"/>
    <w:basedOn w:val="Normal"/>
    <w:link w:val="EndnoteTextChar"/>
    <w:semiHidden/>
    <w:unhideWhenUsed/>
    <w:rsid w:val="009C0027"/>
    <w:pPr>
      <w:spacing w:before="0" w:after="0"/>
    </w:pPr>
    <w:rPr>
      <w:rFonts w:asciiTheme="minorHAnsi" w:hAnsiTheme="minorHAnsi" w:cstheme="minorHAnsi"/>
      <w:szCs w:val="20"/>
    </w:rPr>
  </w:style>
  <w:style w:type="character" w:customStyle="1" w:styleId="EndnoteTextChar">
    <w:name w:val="Endnote Text Char"/>
    <w:basedOn w:val="DefaultParagraphFont"/>
    <w:link w:val="EndnoteText"/>
    <w:semiHidden/>
    <w:rsid w:val="009C0027"/>
    <w:rPr>
      <w:rFonts w:asciiTheme="minorHAnsi" w:hAnsiTheme="minorHAnsi" w:cstheme="minorHAnsi"/>
    </w:rPr>
  </w:style>
  <w:style w:type="character" w:styleId="EndnoteReference">
    <w:name w:val="endnote reference"/>
    <w:basedOn w:val="DefaultParagraphFont"/>
    <w:semiHidden/>
    <w:unhideWhenUsed/>
    <w:rsid w:val="009C002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qFormat="1"/>
    <w:lsdException w:name="footnote reference"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Preformatted" w:uiPriority="99"/>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354477"/>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9C0027"/>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9C0027"/>
    <w:pPr>
      <w:spacing w:before="0" w:after="0"/>
      <w:ind w:left="720"/>
      <w:contextualSpacing/>
    </w:pPr>
    <w:rPr>
      <w:rFonts w:asciiTheme="minorHAnsi" w:hAnsiTheme="minorHAnsi" w:cstheme="minorHAnsi"/>
      <w:sz w:val="24"/>
    </w:rPr>
  </w:style>
  <w:style w:type="paragraph" w:styleId="NoSpacing">
    <w:name w:val="No Spacing"/>
    <w:uiPriority w:val="1"/>
    <w:qFormat/>
    <w:rsid w:val="009C0027"/>
    <w:rPr>
      <w:rFonts w:asciiTheme="minorHAnsi" w:hAnsiTheme="minorHAnsi" w:cstheme="minorHAnsi"/>
      <w:sz w:val="24"/>
      <w:szCs w:val="24"/>
    </w:rPr>
  </w:style>
  <w:style w:type="character" w:customStyle="1" w:styleId="Heading1Char1">
    <w:name w:val="Heading 1 Char1"/>
    <w:aliases w:val="Heading 1 Char Char,Heading 1 Char1 Char Char,Heading 1 Char Char Char Char"/>
    <w:basedOn w:val="DefaultParagraphFont"/>
    <w:link w:val="Heading1"/>
    <w:rsid w:val="009C0027"/>
    <w:rPr>
      <w:rFonts w:ascii="Arial" w:hAnsi="Arial" w:cs="Arial"/>
      <w:b/>
      <w:bCs/>
      <w:color w:val="3B006F"/>
      <w:kern w:val="32"/>
      <w:sz w:val="36"/>
      <w:szCs w:val="36"/>
    </w:rPr>
  </w:style>
  <w:style w:type="character" w:styleId="CommentReference">
    <w:name w:val="annotation reference"/>
    <w:basedOn w:val="DefaultParagraphFont"/>
    <w:uiPriority w:val="99"/>
    <w:semiHidden/>
    <w:rsid w:val="009C0027"/>
    <w:rPr>
      <w:sz w:val="16"/>
      <w:szCs w:val="16"/>
    </w:rPr>
  </w:style>
  <w:style w:type="paragraph" w:styleId="CommentText">
    <w:name w:val="annotation text"/>
    <w:basedOn w:val="Normal"/>
    <w:link w:val="CommentTextChar"/>
    <w:semiHidden/>
    <w:rsid w:val="009C0027"/>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9C0027"/>
    <w:rPr>
      <w:rFonts w:asciiTheme="minorHAnsi" w:hAnsiTheme="minorHAnsi" w:cstheme="minorHAnsi"/>
    </w:rPr>
  </w:style>
  <w:style w:type="paragraph" w:styleId="CommentSubject">
    <w:name w:val="annotation subject"/>
    <w:basedOn w:val="CommentText"/>
    <w:next w:val="CommentText"/>
    <w:link w:val="CommentSubjectChar"/>
    <w:semiHidden/>
    <w:rsid w:val="009C0027"/>
    <w:rPr>
      <w:b/>
      <w:bCs/>
    </w:rPr>
  </w:style>
  <w:style w:type="character" w:customStyle="1" w:styleId="CommentSubjectChar">
    <w:name w:val="Comment Subject Char"/>
    <w:basedOn w:val="CommentTextChar"/>
    <w:link w:val="CommentSubject"/>
    <w:semiHidden/>
    <w:rsid w:val="009C0027"/>
    <w:rPr>
      <w:rFonts w:asciiTheme="minorHAnsi" w:hAnsiTheme="minorHAnsi" w:cstheme="minorHAnsi"/>
      <w:b/>
      <w:bCs/>
    </w:rPr>
  </w:style>
  <w:style w:type="character" w:customStyle="1" w:styleId="HeaderChar">
    <w:name w:val="Header Char"/>
    <w:basedOn w:val="DefaultParagraphFont"/>
    <w:link w:val="Header"/>
    <w:uiPriority w:val="99"/>
    <w:rsid w:val="009C0027"/>
    <w:rPr>
      <w:rFonts w:ascii="Arial" w:hAnsi="Arial"/>
      <w:szCs w:val="24"/>
    </w:rPr>
  </w:style>
  <w:style w:type="paragraph" w:customStyle="1" w:styleId="SummaryTableEntry">
    <w:name w:val="Summary Table Entry"/>
    <w:basedOn w:val="Normal"/>
    <w:rsid w:val="009C0027"/>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9C0027"/>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9C0027"/>
    <w:rPr>
      <w:rFonts w:ascii="Tahoma" w:hAnsi="Tahoma" w:cs="Tahoma"/>
      <w:shd w:val="clear" w:color="auto" w:fill="000080"/>
    </w:rPr>
  </w:style>
  <w:style w:type="character" w:customStyle="1" w:styleId="headline1">
    <w:name w:val="headline1"/>
    <w:basedOn w:val="DefaultParagraphFont"/>
    <w:rsid w:val="009C0027"/>
  </w:style>
  <w:style w:type="character" w:customStyle="1" w:styleId="headline2">
    <w:name w:val="headline2"/>
    <w:basedOn w:val="DefaultParagraphFont"/>
    <w:rsid w:val="009C0027"/>
  </w:style>
  <w:style w:type="character" w:customStyle="1" w:styleId="redbold">
    <w:name w:val="redbold"/>
    <w:basedOn w:val="DefaultParagraphFont"/>
    <w:rsid w:val="009C0027"/>
  </w:style>
  <w:style w:type="character" w:customStyle="1" w:styleId="HTMLPreformattedChar">
    <w:name w:val="HTML Preformatted Char"/>
    <w:basedOn w:val="DefaultParagraphFont"/>
    <w:link w:val="HTMLPreformatted"/>
    <w:uiPriority w:val="99"/>
    <w:rsid w:val="009C0027"/>
    <w:rPr>
      <w:rFonts w:ascii="Arial Unicode MS" w:eastAsia="Arial Unicode MS" w:hAnsi="Arial Unicode MS" w:cs="Arial Unicode MS"/>
    </w:rPr>
  </w:style>
  <w:style w:type="character" w:styleId="Strong">
    <w:name w:val="Strong"/>
    <w:basedOn w:val="DefaultParagraphFont"/>
    <w:qFormat/>
    <w:rsid w:val="009C0027"/>
    <w:rPr>
      <w:b/>
      <w:bCs/>
    </w:rPr>
  </w:style>
  <w:style w:type="paragraph" w:customStyle="1" w:styleId="TableHeader">
    <w:name w:val="Table Header"/>
    <w:basedOn w:val="Normal"/>
    <w:autoRedefine/>
    <w:rsid w:val="009C0027"/>
    <w:pPr>
      <w:keepNext/>
      <w:keepLines/>
      <w:spacing w:before="120" w:after="120"/>
      <w:jc w:val="center"/>
    </w:pPr>
    <w:rPr>
      <w:rFonts w:asciiTheme="minorHAnsi" w:hAnsiTheme="minorHAnsi" w:cstheme="minorHAnsi"/>
      <w:b/>
      <w:sz w:val="24"/>
    </w:rPr>
  </w:style>
  <w:style w:type="paragraph" w:styleId="ListNumber2">
    <w:name w:val="List Number 2"/>
    <w:basedOn w:val="Normal"/>
    <w:rsid w:val="009C0027"/>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9C0027"/>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9C0027"/>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9C0027"/>
    <w:rPr>
      <w:sz w:val="24"/>
      <w:szCs w:val="24"/>
    </w:rPr>
  </w:style>
  <w:style w:type="table" w:styleId="TableList6">
    <w:name w:val="Table List 6"/>
    <w:basedOn w:val="TableNormal"/>
    <w:rsid w:val="009C0027"/>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9C0027"/>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9C0027"/>
    <w:rPr>
      <w:rFonts w:ascii="Consolas" w:eastAsiaTheme="minorHAnsi" w:hAnsi="Consolas" w:cstheme="minorBidi"/>
      <w:sz w:val="21"/>
      <w:szCs w:val="21"/>
    </w:rPr>
  </w:style>
  <w:style w:type="character" w:styleId="PlaceholderText">
    <w:name w:val="Placeholder Text"/>
    <w:basedOn w:val="DefaultParagraphFont"/>
    <w:uiPriority w:val="99"/>
    <w:semiHidden/>
    <w:rsid w:val="009C0027"/>
    <w:rPr>
      <w:color w:val="808080"/>
    </w:rPr>
  </w:style>
  <w:style w:type="character" w:styleId="BookTitle">
    <w:name w:val="Book Title"/>
    <w:basedOn w:val="DefaultParagraphFont"/>
    <w:uiPriority w:val="33"/>
    <w:qFormat/>
    <w:rsid w:val="009C0027"/>
    <w:rPr>
      <w:b/>
      <w:bCs/>
      <w:smallCaps/>
      <w:spacing w:val="5"/>
    </w:rPr>
  </w:style>
  <w:style w:type="character" w:customStyle="1" w:styleId="TitleChar">
    <w:name w:val="Title Char"/>
    <w:basedOn w:val="DefaultParagraphFont"/>
    <w:link w:val="Title"/>
    <w:rsid w:val="009C0027"/>
    <w:rPr>
      <w:rFonts w:ascii="Arial" w:hAnsi="Arial" w:cs="Arial"/>
      <w:b/>
      <w:bCs/>
      <w:color w:val="3B006F"/>
      <w:kern w:val="28"/>
      <w:sz w:val="48"/>
      <w:szCs w:val="48"/>
    </w:rPr>
  </w:style>
  <w:style w:type="character" w:customStyle="1" w:styleId="m1">
    <w:name w:val="m1"/>
    <w:basedOn w:val="DefaultParagraphFont"/>
    <w:rsid w:val="009C0027"/>
    <w:rPr>
      <w:color w:val="0000FF"/>
    </w:rPr>
  </w:style>
  <w:style w:type="character" w:customStyle="1" w:styleId="t1">
    <w:name w:val="t1"/>
    <w:basedOn w:val="DefaultParagraphFont"/>
    <w:rsid w:val="009C0027"/>
    <w:rPr>
      <w:color w:val="990000"/>
    </w:rPr>
  </w:style>
  <w:style w:type="character" w:customStyle="1" w:styleId="ns1">
    <w:name w:val="ns1"/>
    <w:basedOn w:val="DefaultParagraphFont"/>
    <w:rsid w:val="009C0027"/>
    <w:rPr>
      <w:color w:val="FF0000"/>
    </w:rPr>
  </w:style>
  <w:style w:type="character" w:customStyle="1" w:styleId="b1">
    <w:name w:val="b1"/>
    <w:basedOn w:val="DefaultParagraphFont"/>
    <w:rsid w:val="009C0027"/>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9C0027"/>
    <w:rPr>
      <w:b/>
      <w:bCs/>
    </w:rPr>
  </w:style>
  <w:style w:type="table" w:styleId="TableGrid8">
    <w:name w:val="Table Grid 8"/>
    <w:basedOn w:val="TableNormal"/>
    <w:rsid w:val="009C0027"/>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C002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9C0027"/>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C0027"/>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9C0027"/>
  </w:style>
  <w:style w:type="character" w:customStyle="1" w:styleId="c">
    <w:name w:val="c"/>
    <w:basedOn w:val="DefaultParagraphFont"/>
    <w:rsid w:val="009C0027"/>
  </w:style>
  <w:style w:type="character" w:customStyle="1" w:styleId="nt">
    <w:name w:val="nt"/>
    <w:basedOn w:val="DefaultParagraphFont"/>
    <w:rsid w:val="009C0027"/>
  </w:style>
  <w:style w:type="character" w:customStyle="1" w:styleId="na">
    <w:name w:val="na"/>
    <w:basedOn w:val="DefaultParagraphFont"/>
    <w:rsid w:val="009C0027"/>
  </w:style>
  <w:style w:type="character" w:customStyle="1" w:styleId="s">
    <w:name w:val="s"/>
    <w:basedOn w:val="DefaultParagraphFont"/>
    <w:rsid w:val="009C0027"/>
  </w:style>
  <w:style w:type="paragraph" w:customStyle="1" w:styleId="Appendix">
    <w:name w:val="Appendix"/>
    <w:basedOn w:val="Normal"/>
    <w:link w:val="AppendixChar"/>
    <w:qFormat/>
    <w:rsid w:val="009C0027"/>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9C0027"/>
    <w:pPr>
      <w:ind w:left="360"/>
    </w:pPr>
  </w:style>
  <w:style w:type="character" w:customStyle="1" w:styleId="AppendixChar">
    <w:name w:val="Appendix Char"/>
    <w:basedOn w:val="DefaultParagraphFont"/>
    <w:link w:val="Appendix"/>
    <w:rsid w:val="009C0027"/>
    <w:rPr>
      <w:rFonts w:asciiTheme="minorHAnsi" w:hAnsiTheme="minorHAnsi" w:cstheme="minorHAnsi"/>
      <w:b/>
      <w:sz w:val="28"/>
      <w:szCs w:val="24"/>
    </w:rPr>
  </w:style>
  <w:style w:type="character" w:customStyle="1" w:styleId="Appendix2Char">
    <w:name w:val="Appendix 2 Char"/>
    <w:basedOn w:val="AppendixChar"/>
    <w:link w:val="Appendix2"/>
    <w:rsid w:val="009C0027"/>
    <w:rPr>
      <w:rFonts w:asciiTheme="minorHAnsi" w:hAnsiTheme="minorHAnsi" w:cstheme="minorHAnsi"/>
      <w:b/>
      <w:sz w:val="28"/>
      <w:szCs w:val="24"/>
    </w:rPr>
  </w:style>
  <w:style w:type="character" w:customStyle="1" w:styleId="tel">
    <w:name w:val="tel"/>
    <w:basedOn w:val="DefaultParagraphFont"/>
    <w:rsid w:val="009C0027"/>
    <w:rPr>
      <w:color w:val="000096"/>
    </w:rPr>
  </w:style>
  <w:style w:type="character" w:customStyle="1" w:styleId="tan">
    <w:name w:val="tan"/>
    <w:basedOn w:val="DefaultParagraphFont"/>
    <w:rsid w:val="009C0027"/>
    <w:rPr>
      <w:color w:val="F5844C"/>
    </w:rPr>
  </w:style>
  <w:style w:type="character" w:customStyle="1" w:styleId="tav">
    <w:name w:val="tav"/>
    <w:basedOn w:val="DefaultParagraphFont"/>
    <w:rsid w:val="009C0027"/>
    <w:rPr>
      <w:color w:val="993300"/>
    </w:rPr>
  </w:style>
  <w:style w:type="character" w:customStyle="1" w:styleId="ti">
    <w:name w:val="ti"/>
    <w:basedOn w:val="DefaultParagraphFont"/>
    <w:rsid w:val="009C0027"/>
    <w:rPr>
      <w:color w:val="000000"/>
    </w:rPr>
  </w:style>
  <w:style w:type="character" w:customStyle="1" w:styleId="tt">
    <w:name w:val="tt"/>
    <w:basedOn w:val="DefaultParagraphFont"/>
    <w:rsid w:val="009C0027"/>
    <w:rPr>
      <w:color w:val="000000"/>
    </w:rPr>
  </w:style>
  <w:style w:type="character" w:customStyle="1" w:styleId="SingleSpaceNormalChar">
    <w:name w:val="SingleSpaceNormal Char"/>
    <w:basedOn w:val="DefaultParagraphFont"/>
    <w:link w:val="SingleSpaceNormal"/>
    <w:locked/>
    <w:rsid w:val="009C0027"/>
  </w:style>
  <w:style w:type="paragraph" w:customStyle="1" w:styleId="SingleSpaceNormal">
    <w:name w:val="SingleSpaceNormal"/>
    <w:basedOn w:val="Normal"/>
    <w:link w:val="SingleSpaceNormalChar"/>
    <w:qFormat/>
    <w:rsid w:val="009C0027"/>
    <w:pPr>
      <w:spacing w:before="0" w:after="0"/>
    </w:pPr>
    <w:rPr>
      <w:rFonts w:ascii="Times New Roman" w:hAnsi="Times New Roman"/>
      <w:szCs w:val="20"/>
    </w:rPr>
  </w:style>
  <w:style w:type="character" w:customStyle="1" w:styleId="apple-converted-space">
    <w:name w:val="apple-converted-space"/>
    <w:basedOn w:val="DefaultParagraphFont"/>
    <w:rsid w:val="009C0027"/>
  </w:style>
  <w:style w:type="character" w:customStyle="1" w:styleId="qname">
    <w:name w:val="qname"/>
    <w:basedOn w:val="DefaultParagraphFont"/>
    <w:rsid w:val="009C0027"/>
  </w:style>
  <w:style w:type="paragraph" w:styleId="EndnoteText">
    <w:name w:val="endnote text"/>
    <w:basedOn w:val="Normal"/>
    <w:link w:val="EndnoteTextChar"/>
    <w:semiHidden/>
    <w:unhideWhenUsed/>
    <w:rsid w:val="009C0027"/>
    <w:pPr>
      <w:spacing w:before="0" w:after="0"/>
    </w:pPr>
    <w:rPr>
      <w:rFonts w:asciiTheme="minorHAnsi" w:hAnsiTheme="minorHAnsi" w:cstheme="minorHAnsi"/>
      <w:szCs w:val="20"/>
    </w:rPr>
  </w:style>
  <w:style w:type="character" w:customStyle="1" w:styleId="EndnoteTextChar">
    <w:name w:val="Endnote Text Char"/>
    <w:basedOn w:val="DefaultParagraphFont"/>
    <w:link w:val="EndnoteText"/>
    <w:semiHidden/>
    <w:rsid w:val="009C0027"/>
    <w:rPr>
      <w:rFonts w:asciiTheme="minorHAnsi" w:hAnsiTheme="minorHAnsi" w:cstheme="minorHAnsi"/>
    </w:rPr>
  </w:style>
  <w:style w:type="character" w:styleId="EndnoteReference">
    <w:name w:val="endnote reference"/>
    <w:basedOn w:val="DefaultParagraphFont"/>
    <w:semiHidden/>
    <w:unhideWhenUsed/>
    <w:rsid w:val="009C00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45765390">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pixelsPerInch w:val="120"/>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hyperlink" Target="https://www.oasis-open.org/policies-guidelines/tc-process" TargetMode="External"/><Relationship Id="rId23" Type="http://schemas.openxmlformats.org/officeDocument/2006/relationships/hyperlink" Target="https://www.oasis-open.org/policies-guidelines/ipr" TargetMode="External"/><Relationship Id="rId24" Type="http://schemas.openxmlformats.org/officeDocument/2006/relationships/footer" Target="footer1.xm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image" Target="media/image3.png"/><Relationship Id="rId28" Type="http://schemas.openxmlformats.org/officeDocument/2006/relationships/oleObject" Target="embeddings/oleObject1.bin"/><Relationship Id="rId2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5.png"/><Relationship Id="rId31" Type="http://schemas.openxmlformats.org/officeDocument/2006/relationships/oleObject" Target="embeddings/oleObject2.bin"/><Relationship Id="rId32" Type="http://schemas.openxmlformats.org/officeDocument/2006/relationships/image" Target="media/image6.png"/><Relationship Id="rId9" Type="http://schemas.openxmlformats.org/officeDocument/2006/relationships/hyperlink" Target="https://www.oasis-open.org/committees/cti/"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oleObject" Target="embeddings/oleObject3.bin"/><Relationship Id="rId34" Type="http://schemas.openxmlformats.org/officeDocument/2006/relationships/image" Target="media/image7.png"/><Relationship Id="rId35" Type="http://schemas.openxmlformats.org/officeDocument/2006/relationships/oleObject" Target="embeddings/oleObject4.bin"/><Relationship Id="rId36" Type="http://schemas.openxmlformats.org/officeDocument/2006/relationships/image" Target="media/image8.png"/><Relationship Id="rId10" Type="http://schemas.openxmlformats.org/officeDocument/2006/relationships/hyperlink" Target="mailto:Richard.Struse@HQ.DHS.GOV" TargetMode="External"/><Relationship Id="rId11" Type="http://schemas.openxmlformats.org/officeDocument/2006/relationships/hyperlink" Target="http://www.dhs.gov/office-cybersecurity-and-communications" TargetMode="External"/><Relationship Id="rId12" Type="http://schemas.openxmlformats.org/officeDocument/2006/relationships/hyperlink" Target="mailto:sbarnum@mitre.org" TargetMode="External"/><Relationship Id="rId13" Type="http://schemas.openxmlformats.org/officeDocument/2006/relationships/hyperlink" Target="http://www.mitre.org/" TargetMode="External"/><Relationship Id="rId14" Type="http://schemas.openxmlformats.org/officeDocument/2006/relationships/hyperlink" Target="mailto:dbeck@mitre.org" TargetMode="External"/><Relationship Id="rId15" Type="http://schemas.openxmlformats.org/officeDocument/2006/relationships/hyperlink" Target="http://www.mitre.org/" TargetMode="External"/><Relationship Id="rId16" Type="http://schemas.openxmlformats.org/officeDocument/2006/relationships/hyperlink" Target="mailto:achernin@soltra.com" TargetMode="External"/><Relationship Id="rId17" Type="http://schemas.openxmlformats.org/officeDocument/2006/relationships/hyperlink" Target="http://www.soltra.com/" TargetMode="External"/><Relationship Id="rId18" Type="http://schemas.openxmlformats.org/officeDocument/2006/relationships/hyperlink" Target="mailto:rpiazza@mitre.org" TargetMode="External"/><Relationship Id="rId19" Type="http://schemas.openxmlformats.org/officeDocument/2006/relationships/hyperlink" Target="http://www.mitre.org/" TargetMode="External"/><Relationship Id="rId37" Type="http://schemas.openxmlformats.org/officeDocument/2006/relationships/hyperlink" Target="http://www.ietf.org/rfc/rfc2119.txt" TargetMode="External"/><Relationship Id="rId38" Type="http://schemas.openxmlformats.org/officeDocument/2006/relationships/image" Target="media/image9.jpg"/><Relationship Id="rId39" Type="http://schemas.openxmlformats.org/officeDocument/2006/relationships/comments" Target="comments.xml"/><Relationship Id="rId40" Type="http://schemas.openxmlformats.org/officeDocument/2006/relationships/fontTable" Target="fontTable.xml"/><Relationship Id="rId41" Type="http://schemas.openxmlformats.org/officeDocument/2006/relationships/theme" Target="theme/theme1.xml"/><Relationship Id="rId42" Type="http://schemas.microsoft.com/office/2011/relationships/commentsExtended" Target="commentsExtended.xml"/><Relationship Id="rId43"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44118-304E-AF49-99C5-85318EACF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\o\tcadmin\templatess\rcc\StandardsTrackTemplate-dot1.dot</Template>
  <TotalTime>154</TotalTime>
  <Pages>54</Pages>
  <Words>11793</Words>
  <Characters>68759</Characters>
  <Application>Microsoft Macintosh Word</Application>
  <DocSecurity>0</DocSecurity>
  <Lines>1599</Lines>
  <Paragraphs>982</Paragraphs>
  <ScaleCrop>false</ScaleCrop>
  <HeadingPairs>
    <vt:vector size="2" baseType="variant">
      <vt:variant>
        <vt:lpstr>Title</vt:lpstr>
      </vt:variant>
      <vt:variant>
        <vt:i4>1</vt:i4>
      </vt:variant>
    </vt:vector>
  </HeadingPairs>
  <TitlesOfParts>
    <vt:vector size="1" baseType="lpstr">
      <vt:lpstr>STIX Version 1.2.1 Part 14: Vocabularies</vt:lpstr>
    </vt:vector>
  </TitlesOfParts>
  <Company/>
  <LinksUpToDate>false</LinksUpToDate>
  <CharactersWithSpaces>79570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14: Vocabularies</dc:title>
  <dc:subject/>
  <dc:creator>OASIS Cyber Threat Intelligence (CTI) TC</dc:creator>
  <cp:keywords/>
  <dc:description>insert abstract text</dc:description>
  <cp:lastModifiedBy>Barnum, Sean D.</cp:lastModifiedBy>
  <cp:revision>32</cp:revision>
  <cp:lastPrinted>2011-08-05T16:21:00Z</cp:lastPrinted>
  <dcterms:created xsi:type="dcterms:W3CDTF">2015-08-31T20:21:00Z</dcterms:created>
  <dcterms:modified xsi:type="dcterms:W3CDTF">2015-09-09T17:53:00Z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